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393C2" w14:textId="77777777" w:rsidR="00664321" w:rsidRPr="009E46F1" w:rsidRDefault="00664321" w:rsidP="00664321">
      <w:pPr>
        <w:pStyle w:val="MDPI11articletype"/>
      </w:pPr>
      <w:r w:rsidRPr="009E46F1">
        <w:t>Article</w:t>
      </w:r>
    </w:p>
    <w:p w14:paraId="0D284F33" w14:textId="77777777" w:rsidR="00664321" w:rsidRPr="009E46F1" w:rsidRDefault="001D025E" w:rsidP="00664321">
      <w:pPr>
        <w:pStyle w:val="MDPI12title"/>
        <w:spacing w:line="240" w:lineRule="atLeast"/>
      </w:pPr>
      <w:r w:rsidRPr="001D025E">
        <w:t>IoT monitoring of tree ecosystem services in urban green infrastructures: possibilities and challenges</w:t>
      </w:r>
    </w:p>
    <w:p w14:paraId="5E730336" w14:textId="77777777" w:rsidR="00664321" w:rsidRPr="00B21244" w:rsidRDefault="001D025E" w:rsidP="00664321">
      <w:pPr>
        <w:pStyle w:val="MDPI13authornames"/>
        <w:rPr>
          <w:lang w:val="it-IT"/>
          <w:rPrChange w:id="0" w:author="Luca Belelli Marchesini" w:date="2020-05-18T22:18:00Z">
            <w:rPr/>
          </w:rPrChange>
        </w:rPr>
      </w:pPr>
      <w:r w:rsidRPr="00B21244">
        <w:rPr>
          <w:lang w:val="it-IT"/>
          <w:rPrChange w:id="1" w:author="Luca Belelli Marchesini" w:date="2020-05-18T22:18:00Z">
            <w:rPr/>
          </w:rPrChange>
        </w:rPr>
        <w:t>Victor Matasov</w:t>
      </w:r>
      <w:r w:rsidR="00664321" w:rsidRPr="00B21244">
        <w:rPr>
          <w:lang w:val="it-IT"/>
          <w:rPrChange w:id="2" w:author="Luca Belelli Marchesini" w:date="2020-05-18T22:18:00Z">
            <w:rPr/>
          </w:rPrChange>
        </w:rPr>
        <w:t xml:space="preserve"> </w:t>
      </w:r>
      <w:r w:rsidR="00664321" w:rsidRPr="00B21244">
        <w:rPr>
          <w:vertAlign w:val="superscript"/>
          <w:lang w:val="it-IT"/>
          <w:rPrChange w:id="3" w:author="Luca Belelli Marchesini" w:date="2020-05-18T22:18:00Z">
            <w:rPr>
              <w:vertAlign w:val="superscript"/>
            </w:rPr>
          </w:rPrChange>
        </w:rPr>
        <w:t>1</w:t>
      </w:r>
      <w:r w:rsidRPr="00B21244">
        <w:rPr>
          <w:vertAlign w:val="superscript"/>
          <w:lang w:val="it-IT"/>
          <w:rPrChange w:id="4" w:author="Luca Belelli Marchesini" w:date="2020-05-18T22:18:00Z">
            <w:rPr>
              <w:vertAlign w:val="superscript"/>
            </w:rPr>
          </w:rPrChange>
        </w:rPr>
        <w:t>,</w:t>
      </w:r>
      <w:r w:rsidRPr="00B21244">
        <w:rPr>
          <w:lang w:val="it-IT"/>
          <w:rPrChange w:id="5" w:author="Luca Belelli Marchesini" w:date="2020-05-18T22:18:00Z">
            <w:rPr/>
          </w:rPrChange>
        </w:rPr>
        <w:t>*</w:t>
      </w:r>
      <w:r w:rsidR="00664321" w:rsidRPr="00B21244">
        <w:rPr>
          <w:lang w:val="it-IT"/>
          <w:rPrChange w:id="6" w:author="Luca Belelli Marchesini" w:date="2020-05-18T22:18:00Z">
            <w:rPr/>
          </w:rPrChange>
        </w:rPr>
        <w:t xml:space="preserve">, </w:t>
      </w:r>
      <w:r w:rsidRPr="00B21244">
        <w:rPr>
          <w:lang w:val="it-IT"/>
          <w:rPrChange w:id="7" w:author="Luca Belelli Marchesini" w:date="2020-05-18T22:18:00Z">
            <w:rPr/>
          </w:rPrChange>
        </w:rPr>
        <w:t>Alexey Yaroslavtsev</w:t>
      </w:r>
      <w:r w:rsidR="00664321" w:rsidRPr="00B21244">
        <w:rPr>
          <w:lang w:val="it-IT"/>
          <w:rPrChange w:id="8" w:author="Luca Belelli Marchesini" w:date="2020-05-18T22:18:00Z">
            <w:rPr/>
          </w:rPrChange>
        </w:rPr>
        <w:t xml:space="preserve"> </w:t>
      </w:r>
      <w:r w:rsidRPr="00B21244">
        <w:rPr>
          <w:vertAlign w:val="superscript"/>
          <w:lang w:val="it-IT"/>
          <w:rPrChange w:id="9" w:author="Luca Belelli Marchesini" w:date="2020-05-18T22:18:00Z">
            <w:rPr>
              <w:vertAlign w:val="superscript"/>
            </w:rPr>
          </w:rPrChange>
        </w:rPr>
        <w:t>1,7</w:t>
      </w:r>
      <w:r w:rsidRPr="00B21244">
        <w:rPr>
          <w:lang w:val="it-IT"/>
          <w:rPrChange w:id="10" w:author="Luca Belelli Marchesini" w:date="2020-05-18T22:18:00Z">
            <w:rPr/>
          </w:rPrChange>
        </w:rPr>
        <w:t xml:space="preserve">, </w:t>
      </w:r>
      <w:r w:rsidRPr="00FC29EE">
        <w:rPr>
          <w:lang w:val="it-IT"/>
        </w:rPr>
        <w:t>Giovanna Sala</w:t>
      </w:r>
      <w:r w:rsidRPr="00B21244">
        <w:rPr>
          <w:lang w:val="it-IT"/>
          <w:rPrChange w:id="11" w:author="Luca Belelli Marchesini" w:date="2020-05-18T22:18:00Z">
            <w:rPr/>
          </w:rPrChange>
        </w:rPr>
        <w:t xml:space="preserve"> </w:t>
      </w:r>
      <w:r w:rsidRPr="00B21244">
        <w:rPr>
          <w:vertAlign w:val="superscript"/>
          <w:lang w:val="it-IT"/>
          <w:rPrChange w:id="12" w:author="Luca Belelli Marchesini" w:date="2020-05-18T22:18:00Z">
            <w:rPr>
              <w:vertAlign w:val="superscript"/>
            </w:rPr>
          </w:rPrChange>
        </w:rPr>
        <w:t>1,2</w:t>
      </w:r>
      <w:r w:rsidRPr="00B21244">
        <w:rPr>
          <w:lang w:val="it-IT"/>
          <w:rPrChange w:id="13" w:author="Luca Belelli Marchesini" w:date="2020-05-18T22:18:00Z">
            <w:rPr/>
          </w:rPrChange>
        </w:rPr>
        <w:t xml:space="preserve">, Olga Fareeva </w:t>
      </w:r>
      <w:r w:rsidRPr="00B21244">
        <w:rPr>
          <w:vertAlign w:val="superscript"/>
          <w:lang w:val="it-IT"/>
          <w:rPrChange w:id="14" w:author="Luca Belelli Marchesini" w:date="2020-05-18T22:18:00Z">
            <w:rPr>
              <w:vertAlign w:val="superscript"/>
            </w:rPr>
          </w:rPrChange>
        </w:rPr>
        <w:t>1</w:t>
      </w:r>
      <w:r w:rsidRPr="00B21244">
        <w:rPr>
          <w:lang w:val="it-IT"/>
          <w:rPrChange w:id="15" w:author="Luca Belelli Marchesini" w:date="2020-05-18T22:18:00Z">
            <w:rPr/>
          </w:rPrChange>
        </w:rPr>
        <w:t xml:space="preserve">, Ivan Seregin </w:t>
      </w:r>
      <w:r w:rsidRPr="00B21244">
        <w:rPr>
          <w:vertAlign w:val="superscript"/>
          <w:lang w:val="it-IT"/>
          <w:rPrChange w:id="16" w:author="Luca Belelli Marchesini" w:date="2020-05-18T22:18:00Z">
            <w:rPr>
              <w:vertAlign w:val="superscript"/>
            </w:rPr>
          </w:rPrChange>
        </w:rPr>
        <w:t>1,7</w:t>
      </w:r>
      <w:r w:rsidRPr="00B21244">
        <w:rPr>
          <w:lang w:val="it-IT"/>
          <w:rPrChange w:id="17" w:author="Luca Belelli Marchesini" w:date="2020-05-18T22:18:00Z">
            <w:rPr/>
          </w:rPrChange>
        </w:rPr>
        <w:t xml:space="preserve">, Luca Belelli Marchesini </w:t>
      </w:r>
      <w:r w:rsidRPr="00B21244">
        <w:rPr>
          <w:vertAlign w:val="superscript"/>
          <w:lang w:val="it-IT"/>
          <w:rPrChange w:id="18" w:author="Luca Belelli Marchesini" w:date="2020-05-18T22:18:00Z">
            <w:rPr>
              <w:vertAlign w:val="superscript"/>
            </w:rPr>
          </w:rPrChange>
        </w:rPr>
        <w:t>1,3</w:t>
      </w:r>
      <w:r w:rsidRPr="00B21244">
        <w:rPr>
          <w:lang w:val="it-IT"/>
          <w:rPrChange w:id="19" w:author="Luca Belelli Marchesini" w:date="2020-05-18T22:18:00Z">
            <w:rPr/>
          </w:rPrChange>
        </w:rPr>
        <w:t xml:space="preserve">, Simona Castaldi </w:t>
      </w:r>
      <w:r w:rsidRPr="00B21244">
        <w:rPr>
          <w:vertAlign w:val="superscript"/>
          <w:lang w:val="it-IT"/>
          <w:rPrChange w:id="20" w:author="Luca Belelli Marchesini" w:date="2020-05-18T22:18:00Z">
            <w:rPr>
              <w:vertAlign w:val="superscript"/>
            </w:rPr>
          </w:rPrChange>
        </w:rPr>
        <w:t>1,4</w:t>
      </w:r>
      <w:r w:rsidRPr="00B21244">
        <w:rPr>
          <w:lang w:val="it-IT"/>
          <w:rPrChange w:id="21" w:author="Luca Belelli Marchesini" w:date="2020-05-18T22:18:00Z">
            <w:rPr/>
          </w:rPrChange>
        </w:rPr>
        <w:t xml:space="preserve">, Viacheslav Vasenev </w:t>
      </w:r>
      <w:r w:rsidRPr="00B21244">
        <w:rPr>
          <w:vertAlign w:val="superscript"/>
          <w:lang w:val="it-IT"/>
          <w:rPrChange w:id="22" w:author="Luca Belelli Marchesini" w:date="2020-05-18T22:18:00Z">
            <w:rPr>
              <w:vertAlign w:val="superscript"/>
            </w:rPr>
          </w:rPrChange>
        </w:rPr>
        <w:t>1</w:t>
      </w:r>
      <w:r w:rsidRPr="00B21244">
        <w:rPr>
          <w:lang w:val="it-IT"/>
          <w:rPrChange w:id="23" w:author="Luca Belelli Marchesini" w:date="2020-05-18T22:18:00Z">
            <w:rPr/>
          </w:rPrChange>
        </w:rPr>
        <w:t xml:space="preserve"> and Riccardo Valentini </w:t>
      </w:r>
      <w:r w:rsidRPr="00B21244">
        <w:rPr>
          <w:vertAlign w:val="superscript"/>
          <w:lang w:val="it-IT"/>
          <w:rPrChange w:id="24" w:author="Luca Belelli Marchesini" w:date="2020-05-18T22:18:00Z">
            <w:rPr>
              <w:vertAlign w:val="superscript"/>
            </w:rPr>
          </w:rPrChange>
        </w:rPr>
        <w:t>1,5,6</w:t>
      </w:r>
    </w:p>
    <w:p w14:paraId="7D4F047B" w14:textId="77777777" w:rsidR="00664321" w:rsidRPr="009E46F1" w:rsidRDefault="00664321" w:rsidP="00664321">
      <w:pPr>
        <w:pStyle w:val="MDPI16affiliation"/>
      </w:pPr>
      <w:r w:rsidRPr="009E46F1">
        <w:rPr>
          <w:vertAlign w:val="superscript"/>
        </w:rPr>
        <w:t>1</w:t>
      </w:r>
      <w:r w:rsidRPr="009E46F1">
        <w:tab/>
      </w:r>
      <w:r w:rsidR="001D025E" w:rsidRPr="001D025E">
        <w:t xml:space="preserve">Department of Landscape Design and Sustainable Ecosystems, Agrarian-Technological Institute, RUDN University, </w:t>
      </w:r>
      <w:proofErr w:type="spellStart"/>
      <w:r w:rsidR="001D025E" w:rsidRPr="001D025E">
        <w:t>Miklukho-Maklaya</w:t>
      </w:r>
      <w:proofErr w:type="spellEnd"/>
      <w:r w:rsidR="001D025E" w:rsidRPr="001D025E">
        <w:t xml:space="preserve"> str., 6, 117198, Moscow, </w:t>
      </w:r>
      <w:proofErr w:type="gramStart"/>
      <w:r w:rsidR="001D025E" w:rsidRPr="001D025E">
        <w:t xml:space="preserve">Russia </w:t>
      </w:r>
      <w:r w:rsidRPr="009E46F1">
        <w:t>;</w:t>
      </w:r>
      <w:proofErr w:type="gramEnd"/>
      <w:r w:rsidRPr="009E46F1">
        <w:t xml:space="preserve"> </w:t>
      </w:r>
      <w:r w:rsidRPr="001D025E">
        <w:rPr>
          <w:highlight w:val="yellow"/>
        </w:rPr>
        <w:t>e-mail@e-mail.com</w:t>
      </w:r>
    </w:p>
    <w:p w14:paraId="5B6BE907" w14:textId="77777777" w:rsidR="00664321" w:rsidRPr="001D025E" w:rsidRDefault="00664321" w:rsidP="00664321">
      <w:pPr>
        <w:pStyle w:val="MDPI16affiliation"/>
      </w:pPr>
      <w:r w:rsidRPr="009E46F1">
        <w:rPr>
          <w:szCs w:val="20"/>
          <w:vertAlign w:val="superscript"/>
        </w:rPr>
        <w:t>2</w:t>
      </w:r>
      <w:r w:rsidRPr="009E46F1">
        <w:rPr>
          <w:szCs w:val="20"/>
        </w:rPr>
        <w:tab/>
      </w:r>
      <w:r w:rsidR="001D025E" w:rsidRPr="001D025E">
        <w:rPr>
          <w:szCs w:val="20"/>
        </w:rPr>
        <w:t xml:space="preserve">Department of Agricultural and Forestry Science, University of Palermo, </w:t>
      </w:r>
      <w:proofErr w:type="spellStart"/>
      <w:r w:rsidR="001D025E" w:rsidRPr="001D025E">
        <w:rPr>
          <w:szCs w:val="20"/>
        </w:rPr>
        <w:t>Viale</w:t>
      </w:r>
      <w:proofErr w:type="spellEnd"/>
      <w:r w:rsidR="001D025E" w:rsidRPr="001D025E">
        <w:rPr>
          <w:szCs w:val="20"/>
        </w:rPr>
        <w:t xml:space="preserve"> </w:t>
      </w:r>
      <w:proofErr w:type="spellStart"/>
      <w:r w:rsidR="001D025E" w:rsidRPr="001D025E">
        <w:rPr>
          <w:szCs w:val="20"/>
        </w:rPr>
        <w:t>delle</w:t>
      </w:r>
      <w:proofErr w:type="spellEnd"/>
      <w:r w:rsidR="001D025E" w:rsidRPr="001D025E">
        <w:rPr>
          <w:szCs w:val="20"/>
        </w:rPr>
        <w:t xml:space="preserve"> </w:t>
      </w:r>
      <w:proofErr w:type="spellStart"/>
      <w:r w:rsidR="001D025E" w:rsidRPr="001D025E">
        <w:rPr>
          <w:szCs w:val="20"/>
        </w:rPr>
        <w:t>Scienze</w:t>
      </w:r>
      <w:proofErr w:type="spellEnd"/>
      <w:r w:rsidR="001D025E" w:rsidRPr="001D025E">
        <w:rPr>
          <w:szCs w:val="20"/>
        </w:rPr>
        <w:t>, Ed. 4, 90128 Palermo, Italy</w:t>
      </w:r>
      <w:r w:rsidRPr="009E46F1">
        <w:rPr>
          <w:szCs w:val="20"/>
        </w:rPr>
        <w:t xml:space="preserve">; </w:t>
      </w:r>
      <w:r w:rsidRPr="001D025E">
        <w:rPr>
          <w:highlight w:val="yellow"/>
        </w:rPr>
        <w:t>e-mail@e-mail.com</w:t>
      </w:r>
    </w:p>
    <w:p w14:paraId="55D7A59B" w14:textId="77777777" w:rsidR="001D025E" w:rsidRPr="009E46F1" w:rsidRDefault="001D025E" w:rsidP="001D025E">
      <w:pPr>
        <w:pStyle w:val="MDPI16affiliation"/>
      </w:pPr>
      <w:r w:rsidRPr="001D025E">
        <w:rPr>
          <w:vertAlign w:val="superscript"/>
        </w:rPr>
        <w:t>3</w:t>
      </w:r>
      <w:r w:rsidRPr="009E46F1">
        <w:tab/>
      </w:r>
      <w:r w:rsidRPr="001D025E">
        <w:t xml:space="preserve">Department of Sustainable </w:t>
      </w:r>
      <w:proofErr w:type="spellStart"/>
      <w:r w:rsidRPr="001D025E">
        <w:t>Agro</w:t>
      </w:r>
      <w:proofErr w:type="spellEnd"/>
      <w:r w:rsidRPr="001D025E">
        <w:t xml:space="preserve">-ecosystems and Bioresources, Research and Innovation Centre, Fondazione Edmund Mach, San Michele </w:t>
      </w:r>
      <w:proofErr w:type="spellStart"/>
      <w:r w:rsidRPr="001D025E">
        <w:t>all’Adige</w:t>
      </w:r>
      <w:proofErr w:type="spellEnd"/>
      <w:r w:rsidRPr="001D025E">
        <w:t>, Italy</w:t>
      </w:r>
      <w:r w:rsidRPr="009E46F1">
        <w:t xml:space="preserve">; </w:t>
      </w:r>
      <w:r w:rsidRPr="001D025E">
        <w:rPr>
          <w:highlight w:val="yellow"/>
        </w:rPr>
        <w:t>e-mail@e-mail.com</w:t>
      </w:r>
    </w:p>
    <w:p w14:paraId="4CF91302" w14:textId="77777777" w:rsidR="001D025E" w:rsidRPr="009E46F1" w:rsidRDefault="001D025E" w:rsidP="001D025E">
      <w:pPr>
        <w:pStyle w:val="MDPI16affiliation"/>
      </w:pPr>
      <w:r w:rsidRPr="001D025E">
        <w:rPr>
          <w:szCs w:val="20"/>
          <w:vertAlign w:val="superscript"/>
        </w:rPr>
        <w:t>4</w:t>
      </w:r>
      <w:r w:rsidRPr="009E46F1">
        <w:rPr>
          <w:szCs w:val="20"/>
        </w:rPr>
        <w:tab/>
      </w:r>
      <w:r w:rsidRPr="001D025E">
        <w:rPr>
          <w:szCs w:val="20"/>
        </w:rPr>
        <w:t xml:space="preserve">Department of Environmental, Biological and Pharmaceutical Sciences and Technologies, Campania University “Luigi </w:t>
      </w:r>
      <w:proofErr w:type="spellStart"/>
      <w:r w:rsidRPr="001D025E">
        <w:rPr>
          <w:szCs w:val="20"/>
        </w:rPr>
        <w:t>Vanvitelli</w:t>
      </w:r>
      <w:proofErr w:type="spellEnd"/>
      <w:r w:rsidRPr="001D025E">
        <w:rPr>
          <w:szCs w:val="20"/>
        </w:rPr>
        <w:t>”, Via Vivaldi 43, 81100 Caserta, Italy</w:t>
      </w:r>
      <w:r w:rsidRPr="009E46F1">
        <w:rPr>
          <w:szCs w:val="20"/>
        </w:rPr>
        <w:t xml:space="preserve">; </w:t>
      </w:r>
      <w:r w:rsidRPr="001D025E">
        <w:rPr>
          <w:highlight w:val="yellow"/>
        </w:rPr>
        <w:t>e-mail@e-mail.com</w:t>
      </w:r>
    </w:p>
    <w:p w14:paraId="0A5B1C8E" w14:textId="77777777" w:rsidR="001D025E" w:rsidRPr="009E46F1" w:rsidRDefault="001D025E" w:rsidP="001D025E">
      <w:pPr>
        <w:pStyle w:val="MDPI16affiliation"/>
      </w:pPr>
      <w:r w:rsidRPr="001D025E">
        <w:rPr>
          <w:vertAlign w:val="superscript"/>
        </w:rPr>
        <w:t>5</w:t>
      </w:r>
      <w:r w:rsidRPr="009E46F1">
        <w:tab/>
      </w:r>
      <w:r w:rsidRPr="001D025E">
        <w:t xml:space="preserve">Department for Innovation in Biological, Agro-Food and Forest Systems, University of </w:t>
      </w:r>
      <w:proofErr w:type="spellStart"/>
      <w:r w:rsidRPr="001D025E">
        <w:t>Tuscia</w:t>
      </w:r>
      <w:proofErr w:type="spellEnd"/>
      <w:r w:rsidRPr="001D025E">
        <w:t xml:space="preserve">, Via S.M. in </w:t>
      </w:r>
      <w:proofErr w:type="spellStart"/>
      <w:r w:rsidRPr="001D025E">
        <w:t>Gradi</w:t>
      </w:r>
      <w:proofErr w:type="spellEnd"/>
      <w:r w:rsidRPr="001D025E">
        <w:t xml:space="preserve"> n.4, 01100 </w:t>
      </w:r>
      <w:proofErr w:type="spellStart"/>
      <w:r w:rsidRPr="001D025E">
        <w:t>Viterbo</w:t>
      </w:r>
      <w:proofErr w:type="spellEnd"/>
      <w:r w:rsidRPr="001D025E">
        <w:t>, Italy</w:t>
      </w:r>
      <w:r w:rsidRPr="009E46F1">
        <w:t xml:space="preserve">; </w:t>
      </w:r>
      <w:r w:rsidRPr="001D025E">
        <w:rPr>
          <w:highlight w:val="yellow"/>
        </w:rPr>
        <w:t>e-mail@e-mail.com</w:t>
      </w:r>
    </w:p>
    <w:p w14:paraId="64632B7B" w14:textId="77777777" w:rsidR="001D025E" w:rsidRPr="00B21244" w:rsidRDefault="001D025E" w:rsidP="001D025E">
      <w:pPr>
        <w:pStyle w:val="MDPI16affiliation"/>
        <w:rPr>
          <w:lang w:val="it-IT"/>
          <w:rPrChange w:id="25" w:author="Luca Belelli Marchesini" w:date="2020-05-18T22:18:00Z">
            <w:rPr/>
          </w:rPrChange>
        </w:rPr>
      </w:pPr>
      <w:r w:rsidRPr="00B21244">
        <w:rPr>
          <w:szCs w:val="20"/>
          <w:vertAlign w:val="superscript"/>
          <w:lang w:val="it-IT"/>
          <w:rPrChange w:id="26" w:author="Luca Belelli Marchesini" w:date="2020-05-18T22:18:00Z">
            <w:rPr>
              <w:szCs w:val="20"/>
              <w:vertAlign w:val="superscript"/>
            </w:rPr>
          </w:rPrChange>
        </w:rPr>
        <w:t>6</w:t>
      </w:r>
      <w:r w:rsidRPr="00B21244">
        <w:rPr>
          <w:szCs w:val="20"/>
          <w:lang w:val="it-IT"/>
          <w:rPrChange w:id="27" w:author="Luca Belelli Marchesini" w:date="2020-05-18T22:18:00Z">
            <w:rPr>
              <w:szCs w:val="20"/>
            </w:rPr>
          </w:rPrChange>
        </w:rPr>
        <w:tab/>
        <w:t xml:space="preserve">CMCC Foundation, via Augusto Imperatore, 16, 73100 Lecce, Italy; </w:t>
      </w:r>
      <w:r w:rsidRPr="00B21244">
        <w:rPr>
          <w:highlight w:val="yellow"/>
          <w:lang w:val="it-IT"/>
          <w:rPrChange w:id="28" w:author="Luca Belelli Marchesini" w:date="2020-05-18T22:18:00Z">
            <w:rPr>
              <w:highlight w:val="yellow"/>
            </w:rPr>
          </w:rPrChange>
        </w:rPr>
        <w:t>e-mail@e-mail.com</w:t>
      </w:r>
    </w:p>
    <w:p w14:paraId="4B87FADB" w14:textId="77777777" w:rsidR="001D025E" w:rsidRPr="009E46F1" w:rsidRDefault="001D025E" w:rsidP="001D025E">
      <w:pPr>
        <w:pStyle w:val="MDPI16affiliation"/>
      </w:pPr>
      <w:r w:rsidRPr="001D025E">
        <w:rPr>
          <w:vertAlign w:val="superscript"/>
        </w:rPr>
        <w:t>7</w:t>
      </w:r>
      <w:r w:rsidRPr="009E46F1">
        <w:tab/>
      </w:r>
      <w:r w:rsidRPr="001D025E">
        <w:t xml:space="preserve">Department of ecology, Russian </w:t>
      </w:r>
      <w:proofErr w:type="spellStart"/>
      <w:r w:rsidRPr="001D025E">
        <w:t>Timiryazev</w:t>
      </w:r>
      <w:proofErr w:type="spellEnd"/>
      <w:r w:rsidRPr="001D025E">
        <w:t xml:space="preserve"> State Agrarian University, Moscow, Russia</w:t>
      </w:r>
      <w:r w:rsidRPr="009E46F1">
        <w:t xml:space="preserve">; </w:t>
      </w:r>
      <w:r w:rsidRPr="001D025E">
        <w:rPr>
          <w:highlight w:val="yellow"/>
        </w:rPr>
        <w:t>e-mail@e-mail.com</w:t>
      </w:r>
    </w:p>
    <w:p w14:paraId="3AAF6FFC" w14:textId="77777777" w:rsidR="00664321" w:rsidRPr="009E46F1" w:rsidRDefault="00664321" w:rsidP="001D025E">
      <w:pPr>
        <w:pStyle w:val="MDPI16affiliation"/>
      </w:pPr>
      <w:r w:rsidRPr="009E46F1">
        <w:rPr>
          <w:b/>
        </w:rPr>
        <w:t>*</w:t>
      </w:r>
      <w:r w:rsidRPr="009E46F1">
        <w:tab/>
        <w:t xml:space="preserve">Correspondence: </w:t>
      </w:r>
      <w:r w:rsidR="001D025E" w:rsidRPr="001D025E">
        <w:t>matasov-vm@pfur.ru</w:t>
      </w:r>
    </w:p>
    <w:p w14:paraId="7767FADF" w14:textId="77777777" w:rsidR="00664321" w:rsidRPr="009E46F1" w:rsidRDefault="00664321" w:rsidP="00664321">
      <w:pPr>
        <w:pStyle w:val="MDPI14history"/>
      </w:pPr>
      <w:r w:rsidRPr="009E46F1">
        <w:t>Received: date; Accepted: date; Published: date</w:t>
      </w:r>
    </w:p>
    <w:p w14:paraId="6B104587" w14:textId="77777777" w:rsidR="0061523A" w:rsidRPr="00AE36F8" w:rsidRDefault="00664321" w:rsidP="0061523A">
      <w:pPr>
        <w:pStyle w:val="MDPI17abstract"/>
        <w:rPr>
          <w:highlight w:val="yellow"/>
        </w:rPr>
      </w:pPr>
      <w:r w:rsidRPr="0061523A">
        <w:rPr>
          <w:b/>
          <w:highlight w:val="yellow"/>
        </w:rPr>
        <w:t>Abstract</w:t>
      </w:r>
      <w:r w:rsidR="00C930B5">
        <w:rPr>
          <w:b/>
          <w:highlight w:val="yellow"/>
        </w:rPr>
        <w:t xml:space="preserve"> (300 words MAX!)</w:t>
      </w:r>
      <w:r w:rsidRPr="0061523A">
        <w:rPr>
          <w:b/>
          <w:highlight w:val="yellow"/>
        </w:rPr>
        <w:t>:</w:t>
      </w:r>
      <w:r w:rsidRPr="0061523A">
        <w:t xml:space="preserve"> </w:t>
      </w:r>
      <w:r w:rsidR="0061523A" w:rsidRPr="00AE36F8">
        <w:rPr>
          <w:highlight w:val="yellow"/>
        </w:rPr>
        <w:t xml:space="preserve">Urban green infrastructures play an increasing significant role in sustainable urban development planning as they provide important regulating and cultural ecosystem services. Due to the dynamic nature of green areas, the monitoring of the services they provide for human well-being and environmental sustainability is challenging. Also, the central role that such services might have for urban decision-making and citizens’ consensus requires technological solutions which provide easy to end data collection, processing, and utilization at affordable costs. To meet these challenges a pilot study was conducted in the Moscow metropolis area using a network of wireless, low cost and multiparameter monitoring devices for single tree </w:t>
      </w:r>
      <w:proofErr w:type="spellStart"/>
      <w:r w:rsidR="0061523A" w:rsidRPr="00AE36F8">
        <w:rPr>
          <w:highlight w:val="yellow"/>
        </w:rPr>
        <w:t>ecophysiologial</w:t>
      </w:r>
      <w:proofErr w:type="spellEnd"/>
      <w:r w:rsidR="0061523A" w:rsidRPr="00AE36F8">
        <w:rPr>
          <w:highlight w:val="yellow"/>
        </w:rPr>
        <w:t xml:space="preserve"> endpoint monitoring aimed at testing the feasibility of the proposed technological solution to provide real-time monitoring of regulatory ecosystem services in form of meaningful indicators for both human health and environmental policies.</w:t>
      </w:r>
    </w:p>
    <w:p w14:paraId="6A484A72" w14:textId="77777777" w:rsidR="0061523A" w:rsidRPr="00AE36F8" w:rsidRDefault="0061523A" w:rsidP="0061523A">
      <w:pPr>
        <w:pStyle w:val="MDPI17abstract"/>
        <w:rPr>
          <w:highlight w:val="yellow"/>
        </w:rPr>
      </w:pPr>
      <w:r w:rsidRPr="00AE36F8">
        <w:rPr>
          <w:highlight w:val="yellow"/>
        </w:rPr>
        <w:t xml:space="preserve">The pilot study was set in a green area situated on the island </w:t>
      </w:r>
      <w:proofErr w:type="spellStart"/>
      <w:r w:rsidRPr="00AE36F8">
        <w:rPr>
          <w:highlight w:val="yellow"/>
        </w:rPr>
        <w:t>Balchug</w:t>
      </w:r>
      <w:proofErr w:type="spellEnd"/>
      <w:r w:rsidRPr="00AE36F8">
        <w:rPr>
          <w:highlight w:val="yellow"/>
        </w:rPr>
        <w:t xml:space="preserve"> in the center of Moscow, which exposed to the heat island effect as well as to high level of anthropogenic pressure. Sixteen </w:t>
      </w:r>
      <w:proofErr w:type="spellStart"/>
      <w:r w:rsidRPr="00AE36F8">
        <w:rPr>
          <w:highlight w:val="yellow"/>
        </w:rPr>
        <w:t>TreeTalker</w:t>
      </w:r>
      <w:proofErr w:type="spellEnd"/>
      <w:r w:rsidRPr="00AE36F8">
        <w:rPr>
          <w:highlight w:val="yellow"/>
        </w:rPr>
        <w:t xml:space="preserve"> devices were installed to monitor from 1 July to 31 November 2019 the </w:t>
      </w:r>
      <w:proofErr w:type="spellStart"/>
      <w:r w:rsidRPr="00AE36F8">
        <w:rPr>
          <w:highlight w:val="yellow"/>
        </w:rPr>
        <w:t>ecophysiological</w:t>
      </w:r>
      <w:proofErr w:type="spellEnd"/>
      <w:r w:rsidRPr="00AE36F8">
        <w:rPr>
          <w:highlight w:val="yellow"/>
        </w:rPr>
        <w:t xml:space="preserve"> parameters of trees with a time resolution of 1.5 hours. These parameters were used as input variables to quantify indicators of ecosystem services related to climate, air quality and water regulation.</w:t>
      </w:r>
      <w:r w:rsidR="002E47D1" w:rsidRPr="002E47D1">
        <w:t xml:space="preserve"> </w:t>
      </w:r>
    </w:p>
    <w:p w14:paraId="725CE1BC" w14:textId="77777777" w:rsidR="00664321" w:rsidRPr="0061523A" w:rsidRDefault="0061523A" w:rsidP="0061523A">
      <w:pPr>
        <w:pStyle w:val="MDPI17abstract"/>
      </w:pPr>
      <w:r w:rsidRPr="002E47D1">
        <w:rPr>
          <w:highlight w:val="yellow"/>
        </w:rPr>
        <w:t xml:space="preserve">Our results show that the average tree in Moscow center during investigated period reduced extreme heat on </w:t>
      </w:r>
      <w:r w:rsidR="002E47D1" w:rsidRPr="002E47D1">
        <w:rPr>
          <w:highlight w:val="yellow"/>
        </w:rPr>
        <w:t>2</w:t>
      </w:r>
      <w:r w:rsidRPr="002E47D1">
        <w:rPr>
          <w:rFonts w:ascii="Times New Roman" w:hAnsi="Times New Roman"/>
          <w:highlight w:val="yellow"/>
        </w:rPr>
        <w:t>℃</w:t>
      </w:r>
      <w:r w:rsidRPr="002E47D1">
        <w:rPr>
          <w:highlight w:val="yellow"/>
        </w:rPr>
        <w:t xml:space="preserve"> degree </w:t>
      </w:r>
      <w:r w:rsidR="002E47D1" w:rsidRPr="002E47D1">
        <w:rPr>
          <w:highlight w:val="yellow"/>
        </w:rPr>
        <w:t>via</w:t>
      </w:r>
      <w:r w:rsidRPr="002E47D1">
        <w:rPr>
          <w:highlight w:val="yellow"/>
        </w:rPr>
        <w:t xml:space="preserve"> shad</w:t>
      </w:r>
      <w:r w:rsidR="002E47D1" w:rsidRPr="002E47D1">
        <w:rPr>
          <w:highlight w:val="yellow"/>
        </w:rPr>
        <w:t>ing</w:t>
      </w:r>
      <w:r w:rsidRPr="002E47D1">
        <w:rPr>
          <w:highlight w:val="yellow"/>
        </w:rPr>
        <w:t xml:space="preserve">, cooled down the surrounding area by allocating </w:t>
      </w:r>
      <w:r w:rsidR="002E47D1" w:rsidRPr="002E47D1">
        <w:rPr>
          <w:highlight w:val="yellow"/>
        </w:rPr>
        <w:t xml:space="preserve">2167± 181 </w:t>
      </w:r>
      <w:r w:rsidRPr="002E47D1">
        <w:rPr>
          <w:highlight w:val="yellow"/>
        </w:rPr>
        <w:t xml:space="preserve">KWh of incoming solar energy into latent heat, transpired </w:t>
      </w:r>
      <w:r w:rsidR="002E47D1" w:rsidRPr="002E47D1">
        <w:rPr>
          <w:highlight w:val="yellow"/>
        </w:rPr>
        <w:t xml:space="preserve">161± 21 </w:t>
      </w:r>
      <w:r w:rsidRPr="002E47D1">
        <w:rPr>
          <w:highlight w:val="yellow"/>
        </w:rPr>
        <w:t xml:space="preserve">mm of precipitation water, sequestered </w:t>
      </w:r>
      <w:r w:rsidR="002E47D1" w:rsidRPr="002E47D1">
        <w:rPr>
          <w:highlight w:val="yellow"/>
        </w:rPr>
        <w:t xml:space="preserve">8.61± 1.25 </w:t>
      </w:r>
      <w:r w:rsidRPr="002E47D1">
        <w:rPr>
          <w:highlight w:val="yellow"/>
        </w:rPr>
        <w:t>kg of atmospheric carbon and absorbed</w:t>
      </w:r>
      <w:r w:rsidR="002E47D1" w:rsidRPr="002E47D1">
        <w:rPr>
          <w:highlight w:val="yellow"/>
        </w:rPr>
        <w:t xml:space="preserve"> </w:t>
      </w:r>
      <w:r w:rsidRPr="002E47D1">
        <w:rPr>
          <w:highlight w:val="yellow"/>
        </w:rPr>
        <w:t>5</w:t>
      </w:r>
      <w:r w:rsidR="002E47D1" w:rsidRPr="002E47D1">
        <w:rPr>
          <w:highlight w:val="yellow"/>
        </w:rPr>
        <w:t>.3±0.8</w:t>
      </w:r>
      <w:r w:rsidRPr="002E47D1">
        <w:rPr>
          <w:highlight w:val="yellow"/>
        </w:rPr>
        <w:t xml:space="preserve"> kg of PM10. But the values of the monitored processes vary spatially and temporally when considering different tree species (up to five-ten times), local environmental conditions, the seasonal course of weather factors. Thus, it is crucial to use real-time monitoring data to understand deeper the processes in urban forests. There is a new opportunity of applying IoT technology not only to measure trees functionality through fluxes of water and carbon, but to establish a smart urban green infrastructure management providing ecosystem services indicators.</w:t>
      </w:r>
    </w:p>
    <w:p w14:paraId="704CDFD5" w14:textId="77777777" w:rsidR="00664321" w:rsidRPr="009E46F1" w:rsidRDefault="00664321" w:rsidP="00664321">
      <w:pPr>
        <w:pStyle w:val="MDPI18keywords"/>
      </w:pPr>
      <w:r w:rsidRPr="00195FBC">
        <w:rPr>
          <w:b/>
        </w:rPr>
        <w:lastRenderedPageBreak/>
        <w:t>Keywords:</w:t>
      </w:r>
      <w:r w:rsidR="006D1FD8" w:rsidRPr="006D1FD8">
        <w:t xml:space="preserve"> </w:t>
      </w:r>
      <w:r w:rsidR="006D1FD8">
        <w:t>e</w:t>
      </w:r>
      <w:r w:rsidR="006D1FD8" w:rsidRPr="006D1FD8">
        <w:t xml:space="preserve">cological engineering, </w:t>
      </w:r>
      <w:r w:rsidR="006D1FD8">
        <w:t>r</w:t>
      </w:r>
      <w:r w:rsidR="006D1FD8" w:rsidRPr="006D1FD8">
        <w:t xml:space="preserve">eal-time monitoring, </w:t>
      </w:r>
      <w:r w:rsidR="006D1FD8">
        <w:t>s</w:t>
      </w:r>
      <w:r w:rsidR="006D1FD8" w:rsidRPr="006D1FD8">
        <w:t xml:space="preserve">mart cities, </w:t>
      </w:r>
      <w:r w:rsidR="006D1FD8">
        <w:t>s</w:t>
      </w:r>
      <w:r w:rsidR="006D1FD8" w:rsidRPr="006D1FD8">
        <w:t xml:space="preserve">ustainability, </w:t>
      </w:r>
      <w:proofErr w:type="spellStart"/>
      <w:r w:rsidR="006D1FD8" w:rsidRPr="006D1FD8">
        <w:t>TreeTalker</w:t>
      </w:r>
      <w:proofErr w:type="spellEnd"/>
      <w:r w:rsidR="006D1FD8" w:rsidRPr="006D1FD8">
        <w:t xml:space="preserve">, </w:t>
      </w:r>
      <w:r w:rsidR="006D1FD8">
        <w:t>t</w:t>
      </w:r>
      <w:r w:rsidR="006D1FD8" w:rsidRPr="006D1FD8">
        <w:t xml:space="preserve">rees, </w:t>
      </w:r>
      <w:r w:rsidR="006D1FD8">
        <w:t>u</w:t>
      </w:r>
      <w:r w:rsidR="006D1FD8" w:rsidRPr="006D1FD8">
        <w:t>rban forests</w:t>
      </w:r>
      <w:r w:rsidR="00C930B5">
        <w:t>, ecosystem services indicators.</w:t>
      </w:r>
    </w:p>
    <w:p w14:paraId="5033D601" w14:textId="77777777" w:rsidR="00664321" w:rsidRPr="009E46F1" w:rsidRDefault="00664321" w:rsidP="00664321">
      <w:pPr>
        <w:pStyle w:val="MDPI19line"/>
      </w:pPr>
    </w:p>
    <w:p w14:paraId="6FA5C64B" w14:textId="77777777" w:rsidR="00664321" w:rsidRPr="009E46F1" w:rsidRDefault="00664321" w:rsidP="00664321">
      <w:pPr>
        <w:pStyle w:val="MDPI21heading1"/>
      </w:pPr>
      <w:r w:rsidRPr="009E46F1">
        <w:rPr>
          <w:lang w:eastAsia="zh-CN"/>
        </w:rPr>
        <w:t xml:space="preserve">1. </w:t>
      </w:r>
      <w:r w:rsidRPr="009E46F1">
        <w:t>Introduction</w:t>
      </w:r>
    </w:p>
    <w:p w14:paraId="45B51498" w14:textId="77777777" w:rsidR="006D1FD8" w:rsidRDefault="006D1FD8" w:rsidP="006D1FD8">
      <w:pPr>
        <w:pStyle w:val="MDPI31text"/>
      </w:pPr>
      <w:bookmarkStart w:id="29" w:name="OLE_LINK1"/>
      <w:bookmarkStart w:id="30" w:name="OLE_LINK2"/>
      <w:r>
        <w:t xml:space="preserve">Urbanization is increasing on a global scale, with more than half of the world's population living at present in cities, expected to arrive to two thirds by 2050 </w:t>
      </w:r>
      <w:r w:rsidR="00AE36F8">
        <w:fldChar w:fldCharType="begin"/>
      </w:r>
      <w:r w:rsidR="00D149F2">
        <w:instrText xml:space="preserve"> ADDIN ZOTERO_ITEM CSL_CITATION {"citationID":"YtHxlBOI","properties":{"formattedCitation":"[1]","plainCitation":"[1]","noteIndex":0},"citationItems":[{"id":1753,"uris":["http://zotero.org/users/3524663/items/BDV84TEI"],"uri":["http://zotero.org/users/3524663/items/BDV84TEI"],"itemData":{"id":1753,"type":"article-journal","abstract":"The majority of people now live in urban areas and will do so for the foreseeable future. As a force in the demographic and health transition, urbanization is associated with falling birth and death rates and with the shift in burden of illness from acute childhood infections to chronic, noncommunicable diseases of adults. Urban inhabitants enjoy better health on average than their rural counterparts, but the benefits are usually greater for the rich than for the poor, thus magnifying the differences between them. Subject to better evidence, I suggest that the main obstacles to improving urban health are not technical or even financial, but rather are related to governance and the organization of civil society.","container-title":"Science","DOI":"10.1126/science.1150198","issue":"5864","journalAbbreviation":"Science","page":"766","title":"Health and Urban Living","volume":"319","author":[{"family":"Dye","given":"Christopher"}],"issued":{"date-parts":[["2008"]]}}}],"schema":"https://github.com/citation-style-language/schema/raw/master/csl-citation.json"} </w:instrText>
      </w:r>
      <w:r w:rsidR="00AE36F8">
        <w:fldChar w:fldCharType="separate"/>
      </w:r>
      <w:r w:rsidR="00D149F2" w:rsidRPr="00D149F2">
        <w:t>[1]</w:t>
      </w:r>
      <w:r w:rsidR="00AE36F8">
        <w:fldChar w:fldCharType="end"/>
      </w:r>
      <w:r>
        <w:t xml:space="preserve">, driven by positive factors like economic opportunities and higher level of innovation and technology </w:t>
      </w:r>
      <w:r w:rsidR="00AE36F8">
        <w:fldChar w:fldCharType="begin"/>
      </w:r>
      <w:r w:rsidR="00D149F2">
        <w:instrText xml:space="preserve"> ADDIN ZOTERO_ITEM CSL_CITATION {"citationID":"idCAP06O","properties":{"formattedCitation":"[2]","plainCitation":"[2]","noteIndex":0},"citationItems":[{"id":1751,"uris":["http://zotero.org/users/3524663/items/8ZLKZZLQ"],"uri":["http://zotero.org/users/3524663/items/8ZLKZZLQ"],"itemData":{"id":1751,"type":"article-journal","container-title":"Proceedings of the National Academy of Sciences","DOI":"10.1073/pnas.0610172104","ISSN":"0027-8424, 1091-6490","issue":"17","journalAbbreviation":"Proceedings of the National Academy of Sciences","language":"en","page":"7301-7306","source":"DOI.org (Crossref)","title":"Growth, innovation, scaling, and the pace of life in cities","volume":"104","author":[{"family":"Bettencourt","given":"L. M. A."},{"family":"Lobo","given":"J."},{"family":"Helbing","given":"D."},{"family":"Kuhnert","given":"C."},{"family":"West","given":"G. B."}],"issued":{"date-parts":[["2007",4,24]]}}}],"schema":"https://github.com/citation-style-language/schema/raw/master/csl-citation.json"} </w:instrText>
      </w:r>
      <w:r w:rsidR="00AE36F8">
        <w:fldChar w:fldCharType="separate"/>
      </w:r>
      <w:r w:rsidR="00D149F2" w:rsidRPr="00D149F2">
        <w:t>[2]</w:t>
      </w:r>
      <w:r w:rsidR="00AE36F8">
        <w:fldChar w:fldCharType="end"/>
      </w:r>
      <w:r>
        <w:t xml:space="preserve">. On the other hand, the urban development and population concentration do not follow in most cases sustainability criteria, resulting in growing health risks </w:t>
      </w:r>
      <w:r w:rsidR="00AE36F8">
        <w:fldChar w:fldCharType="begin"/>
      </w:r>
      <w:r w:rsidR="00D149F2">
        <w:instrText xml:space="preserve"> ADDIN ZOTERO_ITEM CSL_CITATION {"citationID":"4YDTV3xG","properties":{"formattedCitation":"[3,4]","plainCitation":"[3,4]","noteIndex":0},"citationItems":[{"id":1750,"uris":["http://zotero.org/users/3524663/items/2YULSRP7"],"uri":["http://zotero.org/users/3524663/items/2YULSRP7"],"itemData":{"id":1750,"type":"article-journal","container-title":"American Journal of Public Health","DOI":"10.2105/AJPH.93.9.1451","ISSN":"0090-0036, 1541-0048","issue":"9","journalAbbreviation":"Am J Public Health","language":"en","page":"1451-1456","source":"DOI.org (Crossref)","title":"Healthy Places: Exploring the Evidence","title-short":"Healthy Places","volume":"93","author":[{"family":"Frumkin","given":"Howard"}],"issued":{"date-parts":[["2003",9]]}}},{"id":1749,"uris":["http://zotero.org/users/3524663/items/FIZMVWHN"],"uri":["http://zotero.org/users/3524663/items/FIZMVWHN"],"itemData":{"id":1749,"type":"article-journal","container-title":"Nature","DOI":"10.1038/nature10190","ISSN":"0028-0836, 1476-4687","issue":"7352","journalAbbreviation":"Nature","language":"en","page":"498-501","source":"DOI.org (Crossref)","title":"City living and urban upbringing affect neural social stress processing in humans","volume":"474","author":[{"family":"Lederbogen","given":"Florian"},{"family":"Kirsch","given":"Peter"},{"family":"Haddad","given":"Leila"},{"family":"Streit","given":"Fabian"},{"family":"Tost","given":"Heike"},{"family":"Schuch","given":"Philipp"},{"family":"Wüst","given":"Stefan"},{"family":"Pruessner","given":"Jens C."},{"family":"Rietschel","given":"Marcella"},{"family":"Deuschle","given":"Michael"},{"family":"Meyer-Lindenberg","given":"Andreas"}],"issued":{"date-parts":[["2011",6]]}}}],"schema":"https://github.com/citation-style-language/schema/raw/master/csl-citation.json"} </w:instrText>
      </w:r>
      <w:r w:rsidR="00AE36F8">
        <w:fldChar w:fldCharType="separate"/>
      </w:r>
      <w:r w:rsidR="00D149F2" w:rsidRPr="00D149F2">
        <w:t>[3,4]</w:t>
      </w:r>
      <w:r w:rsidR="00AE36F8">
        <w:fldChar w:fldCharType="end"/>
      </w:r>
      <w:r>
        <w:t xml:space="preserve"> </w:t>
      </w:r>
      <w:proofErr w:type="spellStart"/>
      <w:r>
        <w:t>energivorus</w:t>
      </w:r>
      <w:proofErr w:type="spellEnd"/>
      <w:r>
        <w:t xml:space="preserve"> systems significantly contributing global carbon emissions, ecosystem degradation and biodiversity loss on a global scale </w:t>
      </w:r>
      <w:r w:rsidR="00AE36F8">
        <w:fldChar w:fldCharType="begin"/>
      </w:r>
      <w:r w:rsidR="00D149F2">
        <w:instrText xml:space="preserve"> ADDIN ZOTERO_ITEM CSL_CITATION {"citationID":"9Zoz75Gr","properties":{"formattedCitation":"[5,6]","plainCitation":"[5,6]","noteIndex":0},"citationItems":[{"id":1748,"uris":["http://zotero.org/users/3524663/items/3GB5JZQH"],"uri":["http://zotero.org/users/3524663/items/3GB5JZQH"],"itemData":{"id":1748,"type":"article-journal","abstract":"Urban areas are hot spots that drive environmental change at multiple scales. Material demands of production and human consumption alter land use and cover, biodiversity, and hydrosystems locally to regionally, and urban waste discharge affects local to global biogeochemical cycles and climate. For urbanites, however, global environmental changes are swamped by dramatic changes in the local environment. Urban ecology integrates natural and social sciences to study these radically altered local environments and their regional and global effects. Cities themselves present both the problems and solutions to sustainability challenges of an increasingly urbanized world.","container-title":"Science","DOI":"10.1126/science.1150195","issue":"5864","journalAbbreviation":"Science","page":"756","title":"Global Change and the Ecology of Cities","volume":"319","author":[{"family":"Grimm","given":"Nancy B."},{"family":"Faeth","given":"Stanley H."},{"family":"Golubiewski","given":"Nancy E."},{"family":"Redman","given":"Charles L."},{"family":"Wu","given":"Jianguo"},{"family":"Bai","given":"Xuemei"},{"family":"Briggs","given":"John M."}],"issued":{"date-parts":[["2008"]]}}},{"id":1746,"uris":["http://zotero.org/users/3524663/items/MVIBSLFK"],"uri":["http://zotero.org/users/3524663/items/MVIBSLFK"],"itemData":{"id":1746,"type":"article-journal","container-title":"Proceedings of the National Academy of Sciences","DOI":"10.1073/pnas.1211658109","ISSN":"0027-8424, 1091-6490","issue":"40","journalAbbreviation":"Proceedings of the National Academy of Sciences","language":"en","page":"16083-16088","source":"DOI.org (Crossref)","title":"Global forecasts of urban expansion to 2030 and direct impacts on biodiversity and carbon pools","volume":"109","author":[{"family":"Seto","given":"K. C."},{"family":"Guneralp","given":"B."},{"family":"Hutyra","given":"L. R."}],"issued":{"date-parts":[["2012",10,2]]}}}],"schema":"https://github.com/citation-style-language/schema/raw/master/csl-citation.json"} </w:instrText>
      </w:r>
      <w:r w:rsidR="00AE36F8">
        <w:fldChar w:fldCharType="separate"/>
      </w:r>
      <w:r w:rsidR="00D149F2" w:rsidRPr="00D149F2">
        <w:t>[5,6]</w:t>
      </w:r>
      <w:r w:rsidR="00AE36F8">
        <w:fldChar w:fldCharType="end"/>
      </w:r>
      <w:r>
        <w:t xml:space="preserve">. It is well-known that urban ecosystems are heterotrophic ecosystems depending on the natural capital and provisions from ecosystem services </w:t>
      </w:r>
      <w:r w:rsidR="00DF7D13" w:rsidRPr="00DF7D13">
        <w:t>(</w:t>
      </w:r>
      <w:r w:rsidR="00DF7D13">
        <w:t xml:space="preserve">ES) </w:t>
      </w:r>
      <w:r>
        <w:t xml:space="preserve">of extra-urban areas </w:t>
      </w:r>
      <w:r w:rsidR="00AE36F8">
        <w:fldChar w:fldCharType="begin"/>
      </w:r>
      <w:r w:rsidR="00D149F2">
        <w:instrText xml:space="preserve"> ADDIN ZOTERO_ITEM CSL_CITATION {"citationID":"JUpZM1Vm","properties":{"formattedCitation":"[7\\uc0\\u8211{}9]","plainCitation":"[7–9]","noteIndex":0},"citationItems":[{"id":1241,"uris":["http://zotero.org/users/3524663/items/JY9ZI4CT"],"uri":["http://zotero.org/users/3524663/items/JY9ZI4CT"],"itemData":{"id":1241,"type":"article-journal","abstract":"Humanity is increasingly urban, but continues to depend on Nature for its survival. Cities are dependent on the ecosystems beyond the city limits, but also beneﬁt from internal urban ecosystems. The aim of this paper is to analyze the ecosystem services generated by ecosystems within the urban area. ‘Ecosystem services’ refers to the beneﬁts human populations derive from ecosystems. Seven different urban ecosystems have been identiﬁed: street trees; lawns/parks; urban forests; cultivated land; wetlands; lakes/sea; and streams. These systems generate a range of ecosystem services. In this paper, six local and direct services relevant for Stockholm are addressed: air ﬁltration, micro climate regulation, noise reduction, rainwater drainage, sewage treatment, and recreational and cultural values. It is concluded that the locally generated ecosystem services have a substantial impact on the quality-of-life in urban areas and should be addressed in land-use planning. © 1999 Elsevier Science B.V. All rights reserved.","container-title":"Ecological Economics","DOI":"10.1016/S0921-8009(99)00013-0","ISSN":"09218009","issue":"2","language":"en","page":"293-301","source":"Crossref","title":"Ecosystem services in urban areas","volume":"29","author":[{"family":"Bolund","given":"Per"},{"family":"Hunhammar","given":"Sven"}],"issued":{"date-parts":[["1999",5]]}}},{"id":1745,"uris":["http://zotero.org/users/3524663/items/JIBLWDPH"],"uri":["http://zotero.org/users/3524663/items/JIBLWDPH"],"itemData":{"id":1745,"type":"article-journal","abstract":"Humans have altered ecosystems more rapidly and extensively than ever, largely to meet rapidly growing demands for resources along with economic development. These demands have been considered important drivers of ecosystem degradation and biodiversity loss. Are humans becoming less dependent on ecosystem services and biodiversity following economic development? Here, we used roundwood production, hydroelectricity generation and tourism investment in 92 biodiversity hotspot and 60 non-hotspot countries as cases to seek the answer. In 1980–2005, annual growth rates of roundwood production, hydroelectricity generation and tourism investment were higher in hotspot countries (5.2, 9.1 and 7.5%) than in non-hotspot countries (3.4, 5.9 and 5.6%), when GDP grew more rapidly in hotspot countries than nonhotspot countries. Annual growth rates of per capita hydropower and per capita tourism investment were higher in hotspot countries (5.3% and 6.1%) than in non-hotspot countries (3.5% and 4.3%); however, the annual growth rate of per capita roundwood production in hotspot countries (1%) was lower than in non-hotspot countries (1.4%). The dependence of humans on cultural services has increased more rapidly than on regulating services, while the dependence on provisioning services has reduced. This pattern is projected to continue during 2005–2020. Our preliminary results show that economic growth has actually made humans more dependent upon ecosystem services and biodiversity. As a consequence, the policies and implementations of both economic development and ecosystems/biodiversity conservation should be formulated and carried out in the context of the increased dependence of humans on ecosystem services along with economic development.","container-title":"PLoS ONE","DOI":"10.1371/journal.pone.0013113","ISSN":"1932-6203","issue":"10","journalAbbreviation":"PLoS ONE","language":"en","page":"e13113","source":"DOI.org (Crossref)","title":"Increased Dependence of Humans on Ecosystem Services and Biodiversity","volume":"5","author":[{"family":"Guo","given":"Zhongwei"},{"family":"Zhang","given":"Lin"},{"family":"Li","given":"Yiming"}],"editor":[{"family":"Romanuk","given":"Tamara Natasha"}],"issued":{"date-parts":[["2010",10,1]]}}},{"id":1744,"uris":["http://zotero.org/users/3524663/items/S8NCGZDU"],"uri":["http://zotero.org/users/3524663/items/S8NCGZDU"],"itemData":{"id":1744,"type":"article-journal","abstract":"The size and structure of the socioeconomic metabolism are key for the planet’s sustainability. In this article, we provide a consistent assessment of the development of material ﬂows through the global economy in the period 1900–2015 using material ﬂow accounting in combination with results from dynamic stock-ﬂow modelling. Based on this approach, we can trace materials from extraction to their use, their accumulation in in-use stocks and ﬁnally to outﬂows of wastes and emissions and provide a comprehensive picture of the evolution of societies metabolism during global industrialization. This enables outlooks on inﬂows and outﬂows, which environmental policy makers require for pursuing strategies towards a more sustainable resource use.","container-title":"Global Environmental Change","DOI":"10.1016/j.gloenvcha.2018.07.003","ISSN":"09593780","journalAbbreviation":"Global Environmental Change","language":"en","page":"131-140","source":"DOI.org (Crossref)","title":"From resource extraction to outflows of wastes and emissions: The socioeconomic metabolism of the global economy, 1900–2015","title-short":"From resource extraction to outflows of wastes and emissions","volume":"52","author":[{"family":"Krausmann","given":"Fridolin"},{"family":"Lauk","given":"Christian"},{"family":"Haas","given":"Willi"},{"family":"Wiedenhofer","given":"Dominik"}],"issued":{"date-parts":[["2018",9]]}}}],"schema":"https://github.com/citation-style-language/schema/raw/master/csl-citation.json"} </w:instrText>
      </w:r>
      <w:r w:rsidR="00AE36F8">
        <w:fldChar w:fldCharType="separate"/>
      </w:r>
      <w:r w:rsidR="00D149F2" w:rsidRPr="00D149F2">
        <w:rPr>
          <w:szCs w:val="24"/>
        </w:rPr>
        <w:t>[7–9]</w:t>
      </w:r>
      <w:r w:rsidR="00AE36F8">
        <w:fldChar w:fldCharType="end"/>
      </w:r>
      <w:r>
        <w:t>. Conversely, the role of ecosystem services within the boundaries of the urban areas is still open to investigation to clarify many aspects of uncertainty and to identify the most representative ecological functions with describe meaningful eco</w:t>
      </w:r>
      <w:r w:rsidR="00133ADA">
        <w:t xml:space="preserve">system </w:t>
      </w:r>
      <w:r>
        <w:t xml:space="preserve">services for different targets </w:t>
      </w:r>
      <w:r w:rsidR="00133ADA">
        <w:fldChar w:fldCharType="begin"/>
      </w:r>
      <w:r w:rsidR="00D149F2">
        <w:instrText xml:space="preserve"> ADDIN ZOTERO_ITEM CSL_CITATION {"citationID":"EZyPC5GD","properties":{"formattedCitation":"[10\\uc0\\u8211{}14]","plainCitation":"[10–14]","noteIndex":0},"citationItems":[{"id":1522,"uris":["http://zotero.org/users/3524663/items/3BYZAI8W"],"uri":["http://zotero.org/users/3524663/items/3BYZAI8W"],"itemData":{"id":1522,"type":"article-journal","abstract":"Urban hedges provide a number of important ecosystem services (ESs) including microclimate alteration, flood and pollution mitigation, and biodiversity provision, along with some disservices (DSs, e.g. invasiveness, allergenicity). However, hedge plant species differ in their capacity to promote different services, so it is important that the decision to plant hedges is evidence-based. The objectives of this study were thus to (i) to review the role of urban hedges within NW Europe; (ii) review the available literature detailing the ESs and DSs provided by different plant species and cultivars when used as hedge plants; (iii) identify where there is a lack of evidence for certain species or ESs/DSs; and (iv) develop a starting point for a discussion about appropriate species/cultivar selection to deliver multiple ESs, and avoid DSs.","container-title":"Urban Forestry &amp; Urban Greening","DOI":"10.1016/j.ufug.2019.126391","ISSN":"16188667","language":"en","page":"126391","source":"Crossref","title":"Urban hedges: A review of plant species and cultivars for ecosystem service delivery in north-west Europe","title-short":"Urban hedges","volume":"44","author":[{"family":"Blanusa","given":"Tijana"},{"family":"Garratt","given":"Michael"},{"family":"Cathcart-James","given":"Margaret"},{"family":"Hunt","given":"Leigh"},{"family":"Cameron","given":"Ross W.F."}],"issued":{"date-parts":[["2019",8]]}}},{"id":1242,"uris":["http://zotero.org/users/3524663/items/CTXX9ZL3"],"uri":["http://zotero.org/users/3524663/items/CTXX9ZL3"],"itemData":{"id":1242,"type":"article-journal","abstract":"While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R."}],"issued":{"date-parts":[["2013",10]]}}},{"id":849,"uris":["http://zotero.org/users/3524663/items/WGNZX6LY"],"uri":["http://zotero.org/users/3524663/items/WGNZX6LY"],"itemData":{"id":849,"type":"book","edition":"1","ISBN":"978-2-8317-1917-7","language":"en","note":"DOI: 10.2305/IUCN.CH.2018.PAG.28.en","publisher":"IUCN, International Union for Conservation of Nature","source":"Crossref","title":"Tools for measuring, modelling, and valuing ecosystem services: guidance for Key Biodiversity Areas, natural World Heritage sites, and protected areas","title-short":"Tools for measuring, modelling, and valuing ecosystem services","URL":"https://portals.iucn.org/library/node/47778","author":[{"family":"Neugarten","given":"Rachel A."},{"family":"Langhammer","given":"Penny F."},{"family":"Osipova","given":"Elena"},{"family":"Bagstad","given":"Kenneth J."},{"family":"Bhagabati","given":"Nirmal"},{"family":"Butchart","given":"Stuart H.M."},{"family":"Dudley","given":"Nigel"},{"family":"Elliott","given":"Vittoria"},{"family":"Gerber","given":"Leah R."},{"family":"Gutierrez Arrellano","given":"Claudia"},{"family":"Ivanić","given":"Kasandra-Zoica"},{"family":"Kettunen","given":"Marianne"},{"family":"Mandle","given":"Lisa"},{"family":"Merriman","given":"Jennifer C."},{"family":"Mulligan","given":"Mark"},{"family":"Peh","given":"Kelvin S.-H."},{"family":"Raudsepp-Hearne","given":"Ciara"},{"family":"Semmens","given":"Darius J."},{"family":"Stolton","given":"Sue"},{"family":"Willcock","given":"Simon"}],"editor":[{"family":"Groves","given":"Craig"}],"accessed":{"date-parts":[["2019",7,29]]},"issued":{"date-parts":[["2018",8,7]]}}},{"id":1143,"uris":["http://zotero.org/users/3524663/items/Y3AUF44D"],"uri":["http://zotero.org/users/3524663/items/Y3AUF44D"],"itemData":{"id":1143,"type":"article-journal","abstract":"Ecosystem service (ES) mapping frequently uses secondary data and value-transfer methods to map services over broad extents at coarse resolutions, possibly causing poor prediction accuracy. Although ES map quality has received some recent attention in the literature, little is known about the accuracy of these maps in urban contexts or about the factors that inﬂuence this accuracy. To address this issue, we quantitatively compared and validated ES maps in a heterogeneous urban landscape to generate insight into ES map accuracy in these environments. Using aboveground biomass carbon storage as an example, we examined how input data resolution and assessment method aﬀect the accuracy of urban ES maps. Two mapping methods were employed: (1) maps based on ecosystem components involved in carbon storage (trees and lawns) and (2) maps based on land-cover proxies and data at coarse and ﬁne spatial resolutions. We compared carbon storage predicted by these methods to that estimated by using ﬁeld-collected data to examine the accuracy of predictions and spatial variation therein. Diﬀerent methods and data produced similar study area-wide estimates; however, the spatial distribution of estimates varied among methods. Estimates using ecosystem components agreed with the actual observations better than the proxy-based estimates, although map accuracy was improved by using higher resolution land-cover data. Thus, when study area-wide estimates suﬃce for decision making, proxy-based methods and coarse-resolution data should provide adequate assessments. Detailed ecosystem structure and composition data are needed when ﬁne-resolution, spatially-explicit estimates are required.","container-title":"Landscape and Urban Planning","DOI":"10.1016/j.landurbplan.2018.03.007","ISSN":"01692046","language":"en","page":"11-22","source":"Crossref","title":"Assessing the sensitivity of urban ecosystem service maps to input spatial data resolution and method choice","volume":"175","author":[{"family":"Zhao","given":"Chang"},{"family":"Sander","given":"Heather A."}],"issued":{"date-parts":[["2018",7]]}}}],"schema":"https://github.com/citation-style-language/schema/raw/master/csl-citation.json"} </w:instrText>
      </w:r>
      <w:r w:rsidR="00133ADA">
        <w:fldChar w:fldCharType="separate"/>
      </w:r>
      <w:r w:rsidR="00D149F2" w:rsidRPr="00D149F2">
        <w:rPr>
          <w:szCs w:val="24"/>
        </w:rPr>
        <w:t>[10–14]</w:t>
      </w:r>
      <w:r w:rsidR="00133ADA">
        <w:fldChar w:fldCharType="end"/>
      </w:r>
      <w:r>
        <w:t>. Among the different eco</w:t>
      </w:r>
      <w:r w:rsidR="00133ADA">
        <w:t xml:space="preserve">system </w:t>
      </w:r>
      <w:r>
        <w:t xml:space="preserve">services offered by nature, regulatory and cultural services are the most interesting aspects in urban areas, at the core of the scientific and policy initiatives on green infrastructures in urban areas </w:t>
      </w:r>
      <w:r w:rsidR="00133ADA">
        <w:fldChar w:fldCharType="begin"/>
      </w:r>
      <w:r w:rsidR="00D149F2">
        <w:instrText xml:space="preserve"> ADDIN ZOTERO_ITEM CSL_CITATION {"citationID":"ETzjWGkk","properties":{"formattedCitation":"[15,16]","plainCitation":"[15,16]","noteIndex":0},"citationItems":[{"id":1243,"uris":["http://zotero.org/users/3524663/items/K3QPU8D2"],"uri":["http://zotero.org/users/3524663/items/K3QPU8D2"],"itemData":{"id":1243,"type":"article-journal","abstract":"Within-city green infrastructure can offer opportunities and new contexts for people to become stewards of ecosystem services. We analyze cities as social–ecological systems, synthesize the literature, and provide examples from more than 15 years of research in the Stockholm urban region, Sweden. The social–ecological approach spans from investigating ecosystem properties to the social frameworks and personal values that drive and shape human interactions with nature. Key ﬁndings demonstrate that urban ecosystem services are generated by social–ecological systems and that local stewards are critically important. However, land-use planning and management seldom account for their role in the generation of urban ecosystem services. While the small scale patchwork of land uses in cities stimulates intense interactions across borders much focus is still on individual patches. The results highlight the importance and complexity of stewardship of urban biodiversity and ecosystem services and of the planning and governance of urban green infrastructure.","container-title":"AMBIO","DOI":"10.1007/s13280-014-0506-y","ISSN":"0044-7447, 1654-7209","issue":"4","language":"en","page":"445-453","source":"Crossref","title":"Reconnecting Cities to the Biosphere: Stewardship of Green Infrastructure and Urban Ecosystem Services","title-short":"Reconnecting Cities to the Biosphere","volume":"43","author":[{"family":"Andersson","given":"Erik"},{"family":"Barthel","given":"Stephan"},{"family":"Borgström","given":"Sara"},{"family":"Colding","given":"Johan"},{"family":"Elmqvist","given":"Thomas"},{"family":"Folke","given":"Carl"},{"family":"Gren","given":"Åsa"}],"issued":{"date-parts":[["2014",5]]}}},{"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schema":"https://github.com/citation-style-language/schema/raw/master/csl-citation.json"} </w:instrText>
      </w:r>
      <w:r w:rsidR="00133ADA">
        <w:fldChar w:fldCharType="separate"/>
      </w:r>
      <w:r w:rsidR="00D149F2" w:rsidRPr="00D149F2">
        <w:t>[15,16]</w:t>
      </w:r>
      <w:r w:rsidR="00133ADA">
        <w:fldChar w:fldCharType="end"/>
      </w:r>
      <w:r>
        <w:t>.</w:t>
      </w:r>
    </w:p>
    <w:p w14:paraId="4EE3F40B" w14:textId="77777777" w:rsidR="006D1FD8" w:rsidRDefault="006D1FD8" w:rsidP="006D1FD8">
      <w:pPr>
        <w:pStyle w:val="MDPI31text"/>
      </w:pPr>
      <w:r>
        <w:t xml:space="preserve">Urban green infrastructure (UGI), and trees in particular, play an essential role in the sustainable functioning of urban ecosystems and provide the most important regulating and habitat ecosystem services such as carbon sequestration, microclimate formation, pollution and dust reduction in atmospheric air, water balance control, wildlife habitat, wind and noise reduction, etc. </w:t>
      </w:r>
      <w:r w:rsidR="00133ADA">
        <w:fldChar w:fldCharType="begin"/>
      </w:r>
      <w:r w:rsidR="00D149F2">
        <w:instrText xml:space="preserve"> ADDIN ZOTERO_ITEM CSL_CITATION {"citationID":"K2RAlSaC","properties":{"formattedCitation":"[11,12,15]","plainCitation":"[11,12,15]","noteIndex":0},"citationItems":[{"id":1243,"uris":["http://zotero.org/users/3524663/items/K3QPU8D2"],"uri":["http://zotero.org/users/3524663/items/K3QPU8D2"],"itemData":{"id":1243,"type":"article-journal","abstract":"Within-city green infrastructure can offer opportunities and new contexts for people to become stewards of ecosystem services. We analyze cities as social–ecological systems, synthesize the literature, and provide examples from more than 15 years of research in the Stockholm urban region, Sweden. The social–ecological approach spans from investigating ecosystem properties to the social frameworks and personal values that drive and shape human interactions with nature. Key ﬁndings demonstrate that urban ecosystem services are generated by social–ecological systems and that local stewards are critically important. However, land-use planning and management seldom account for their role in the generation of urban ecosystem services. While the small scale patchwork of land uses in cities stimulates intense interactions across borders much focus is still on individual patches. The results highlight the importance and complexity of stewardship of urban biodiversity and ecosystem services and of the planning and governance of urban green infrastructure.","container-title":"AMBIO","DOI":"10.1007/s13280-014-0506-y","ISSN":"0044-7447, 1654-7209","issue":"4","language":"en","page":"445-453","source":"Crossref","title":"Reconnecting Cities to the Biosphere: Stewardship of Green Infrastructure and Urban Ecosystem Services","title-short":"Reconnecting Cities to the Biosphere","volume":"43","author":[{"family":"Andersson","given":"Erik"},{"family":"Barthel","given":"Stephan"},{"family":"Borgström","given":"Sara"},{"family":"Colding","given":"Johan"},{"family":"Elmqvist","given":"Thomas"},{"family":"Folke","given":"Carl"},{"family":"Gren","given":"Åsa"}],"issued":{"date-parts":[["2014",5]]}}},{"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R."}],"issued":{"date-parts":[["2013",10]]}}}],"schema":"https://github.com/citation-style-language/schema/raw/master/csl-citation.json"} </w:instrText>
      </w:r>
      <w:r w:rsidR="00133ADA">
        <w:fldChar w:fldCharType="separate"/>
      </w:r>
      <w:r w:rsidR="00D149F2" w:rsidRPr="00D149F2">
        <w:t>[11,12,15]</w:t>
      </w:r>
      <w:r w:rsidR="00133ADA">
        <w:fldChar w:fldCharType="end"/>
      </w:r>
      <w:r>
        <w:t xml:space="preserve">. The magnitude of the ES provided depend on the characteristics of UGI, such as vegetation type, age, structure and management practices, which is important for comparing to natural ecosystems </w:t>
      </w:r>
      <w:r w:rsidR="00133ADA">
        <w:fldChar w:fldCharType="begin"/>
      </w:r>
      <w:r w:rsidR="00D149F2">
        <w:instrText xml:space="preserve"> ADDIN ZOTERO_ITEM CSL_CITATION {"citationID":"qoi0sWNj","properties":{"formattedCitation":"[10,17\\uc0\\u8211{}19]","plainCitation":"[10,17–19]","noteIndex":0},"citationItems":[{"id":1522,"uris":["http://zotero.org/users/3524663/items/3BYZAI8W"],"uri":["http://zotero.org/users/3524663/items/3BYZAI8W"],"itemData":{"id":1522,"type":"article-journal","abstract":"Urban hedges provide a number of important ecosystem services (ESs) including microclimate alteration, flood and pollution mitigation, and biodiversity provision, along with some disservices (DSs, e.g. invasiveness, allergenicity). However, hedge plant species differ in their capacity to promote different services, so it is important that the decision to plant hedges is evidence-based. The objectives of this study were thus to (i) to review the role of urban hedges within NW Europe; (ii) review the available literature detailing the ESs and DSs provided by different plant species and cultivars when used as hedge plants; (iii) identify where there is a lack of evidence for certain species or ESs/DSs; and (iv) develop a starting point for a discussion about appropriate species/cultivar selection to deliver multiple ESs, and avoid DSs.","container-title":"Urban Forestry &amp; Urban Greening","DOI":"10.1016/j.ufug.2019.126391","ISSN":"16188667","language":"en","page":"126391","source":"Crossref","title":"Urban hedges: A review of plant species and cultivars for ecosystem service delivery in north-west Europe","title-short":"Urban hedges","volume":"44","author":[{"family":"Blanusa","given":"Tijana"},{"family":"Garratt","given":"Michael"},{"family":"Cathcart-James","given":"Margaret"},{"family":"Hunt","given":"Leigh"},{"family":"Cameron","given":"Ross W.F."}],"issued":{"date-parts":[["2019",8]]}}},{"id":1145,"uris":["http://zotero.org/users/3524663/items/EXR2C4JY"],"uri":["http://zotero.org/users/3524663/items/EXR2C4JY"],"itemData":{"id":1145,"type":"article-journal","abstract":"Urban areas’ population has grown during the last century and it is expected that over 60% of the world population will live in cities by 2050. Urban parks provide several ecosystem services that are valuable to the wellbeing of city-dwellers and they are also considered a nature-based solution to tackle multiple environmental problems in cities. However, the type and amount of ecosystem services provided will vary with each park vegetation type, even within same the park. Our main goal was to quantify the trade-oﬀs in ecosystem services associated to diﬀerent vegetation types, using a spatially detailed approach. Rather than relying solely on general vegetation typologies, we took a more ecologically oriented approach, by explicitly considering diﬀerent units of vegetation structure and composition.","container-title":"Environmental Research","DOI":"10.1016/j.envres.2017.10.023","ISSN":"00139351","language":"en","page":"469-478","source":"Crossref","title":"Ecosystem services: Urban parks under a magnifying glass","title-short":"Ecosystem services","volume":"160","author":[{"family":"Mexia","given":"Teresa"},{"family":"Vieira","given":"Joana"},{"family":"Príncipe","given":"Adriana"},{"family":"Anjos","given":"Andreia"},{"family":"Silva","given":"Patrícia"},{"family":"Lopes","given":"Nuno"},{"family":"Freitas","given":"Catarina"},{"family":"Santos-Reis","given":"Margarida"},{"family":"Correia","given":"Otília"},{"family":"Branquinho","given":"Cristina"},{"family":"Pinho","given":"Pedro"}],"issued":{"date-parts":[["2018",1]]}}},{"id":1755,"uris":["http://zotero.org/users/3524663/items/AZPP687S"],"uri":["http://zotero.org/users/3524663/items/AZPP687S"],"itemData":{"id":1755,"type":"article-journal","abstract":"Urban trees perform a number of ecosystem services including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eﬀects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id":1638,"uris":["http://zotero.org/users/3524663/items/X47XM5MG"],"uri":["http://zotero.org/users/3524663/items/X47XM5MG"],"itemData":{"id":1638,"type":"article-journal","abstract":"Land management is an important factor that affects ecosystem services provision. However, interactions between land management, ecological processes and ecosystem service provision are still not fully understood. Indicators can help to better understand these interactions and provide information for policy-makers to prioritise land management interventions. In this paper, we develop a framework for the systematic selection of indicators, to assess the link between land management and ecosystem services provision in a spatially explicit manner. Our framework distinguishes between ecosystem properties, ecosystem functions, and ecosystem services. We tested the framework in a case study in The Netherlands. For the case study, we identiﬁed 12 property indicators, 9 function indicators and 9 service indicators. The indicators were used to examine the effect of land management on food provision, air quality regulation and recreation opportunities. Land management was found to not only affect ecosystem properties, but also ecosystem functions and services directly. Several criteria were used to evaluate the usefulness of the selected indicators, including scalability, sensitivity to land management change, spatial explicitness, and portability. The results show that the proposed framework can be used to determine quantitative links between indicators, so that land management effects on ecosystem services provision can be modelled in a spatially explicit manner.","container-title":"Ecological Indicators","DOI":"10.1016/j.ecolind.2012.01.012","ISSN":"1470160X","journalAbbreviation":"Ecological Indicators","language":"en","page":"110-122","source":"DOI.org (Crossref)","title":"Framework for systematic indicator selection to assess effects of land management on ecosystem services","volume":"21","author":[{"family":"Oudenhoven","given":"Alexander P.E.","non-dropping-particle":"van"},{"family":"Petz","given":"Katalin"},{"family":"Alkemade","given":"Rob"},{"family":"Hein","given":"Lars"},{"family":"Groot","given":"Rudolf S.","non-dropping-particle":"de"}],"issued":{"date-parts":[["2012",10]]}}}],"schema":"https://github.com/citation-style-language/schema/raw/master/csl-citation.json"} </w:instrText>
      </w:r>
      <w:r w:rsidR="00133ADA">
        <w:fldChar w:fldCharType="separate"/>
      </w:r>
      <w:r w:rsidR="00D149F2" w:rsidRPr="00D149F2">
        <w:rPr>
          <w:szCs w:val="24"/>
        </w:rPr>
        <w:t>[10,17–19]</w:t>
      </w:r>
      <w:r w:rsidR="00133ADA">
        <w:fldChar w:fldCharType="end"/>
      </w:r>
      <w:r>
        <w:t>.</w:t>
      </w:r>
    </w:p>
    <w:p w14:paraId="1A162842" w14:textId="77777777" w:rsidR="006D1FD8" w:rsidRDefault="006D1FD8" w:rsidP="006D1FD8">
      <w:pPr>
        <w:pStyle w:val="MDPI31text"/>
      </w:pPr>
      <w:r>
        <w:t xml:space="preserve">Although the concept of “ecosystem service” has made much easier for common citizens, policymakers and urban planners, to understand the advantages offered by the green urban infrastructures, several limits to the operational definition and quantification of such services still remain </w:t>
      </w:r>
      <w:r w:rsidR="00133ADA">
        <w:fldChar w:fldCharType="begin"/>
      </w:r>
      <w:r w:rsidR="00D149F2">
        <w:instrText xml:space="preserve"> ADDIN ZOTERO_ITEM CSL_CITATION {"citationID":"D7kays7R","properties":{"formattedCitation":"[20,21]","plainCitation":"[20,21]","noteIndex":0},"citationItems":[{"id":1648,"uris":["http://zotero.org/users/3524663/items/HQ628J7T"],"uri":["http://zotero.org/users/3524663/items/HQ628J7T"],"itemData":{"id":1648,"type":"article-journal","abstract":"Soils provide a broad set of vital ecosystem services (ES), yet soils are under threat worldwide. To avoid further degradation of soils and, in consequence, provision of soil-based ES, soil science has been calling for a comprehensive consideration of soil quality in decision-making, as soils are marginalized as a mere surface. Although a myriad of soil quality indicators exist, their disciplinary focus complicates discussion of conﬂicting soil uses. We present a novel approach to base soil quality not on soil function assessment alone but on a soil’s ability to support various ES. The soil quality index SQUID (Soil QUality InDicator) links a set of ten diﬀerent soil functions to various ESs using an expert-based Delphi approach. We apply it to ten suburban municipalities in the Canton of Zurich, Switzerland, where fast development of urban structures has led to signiﬁcant loss of fertile soils over the last two decades. To estimate the potential and the problems of the SQUID index, we compare it to an established soil quality index designed for spatial planning (BOKS – soil concept Stuttgart). Results suggest that SQUID is at a disadvantage for general overviews, but can be highly useful when detailed trade-oﬀ assessments are required. We conclude that the SQUID index might be a promising approach to better integrate soil quality into decision-making, as it has the potential to overcome disciplinary boundaries and to foster trade-oﬀ discussions between diﬀerent, possibly conﬂicting soil use interests.","container-title":"Ecological Indicators","DOI":"10.1016/j.ecolind.2018.06.052","ISSN":"1470160X","journalAbbreviation":"Ecological Indicators","language":"en","page":"151-169","source":"DOI.org (Crossref)","title":"Soil quality indicators – From soil functions to ecosystem services","volume":"94","author":[{"family":"Drobnik","given":"Thomas"},{"family":"Greiner","given":"Lucie"},{"family":"Keller","given":"Armin"},{"family":"Grêt-Regamey","given":"Adrienne"}],"issued":{"date-parts":[["2018",11]]}}},{"id":1738,"uris":["http://zotero.org/users/3524663/items/HV8RM4MP"],"uri":["http://zotero.org/users/3524663/items/HV8RM4MP"],"itemData":{"id":1738,"type":"chapter","container-title":"Ecosystem Services","ISBN":"978-0-12-419964-4","language":"en","note":"DOI: 10.1016/B978-0-12-419964-4.00004-4","page":"41-61","publisher":"Elsevier","source":"DOI.org (Crossref)","title":"Ecosystem Service Indicators","URL":"https://linkinghub.elsevier.com/retrieve/pii/B9780124199644000044","author":[{"family":"Van Reeth","given":"Wouter"}],"accessed":{"date-parts":[["2020",2,29]]},"issued":{"date-parts":[["2013"]]}}}],"schema":"https://github.com/citation-style-language/schema/raw/master/csl-citation.json"} </w:instrText>
      </w:r>
      <w:r w:rsidR="00133ADA">
        <w:fldChar w:fldCharType="separate"/>
      </w:r>
      <w:r w:rsidR="00D149F2" w:rsidRPr="00D149F2">
        <w:t>[20,21]</w:t>
      </w:r>
      <w:r w:rsidR="00133ADA">
        <w:fldChar w:fldCharType="end"/>
      </w:r>
      <w:r>
        <w:t>. This is particularly true for regulatory services for which it is necessary to identify and quantify a functional relationship between specific features of the green structure and environmental variable increasing human well-being and planetary sustainability. Such functional relationships need to be translated into eco</w:t>
      </w:r>
      <w:r w:rsidR="00133ADA">
        <w:t xml:space="preserve">system </w:t>
      </w:r>
      <w:r>
        <w:t xml:space="preserve">services indicators which are relevant (R) for their specific purpose, sensitive (S) enough to capture meaningful variation for health and environmental planning, clearly linked (L) to measurable policy targets and communication strategies, but most of all easy to monitor (M) </w:t>
      </w:r>
      <w:r w:rsidR="00133ADA">
        <w:fldChar w:fldCharType="begin"/>
      </w:r>
      <w:r w:rsidR="00D149F2">
        <w:instrText xml:space="preserve"> ADDIN ZOTERO_ITEM CSL_CITATION {"citationID":"38QbJPnc","properties":{"formattedCitation":"[16,22\\uc0\\u8211{}25]","plainCitation":"[16,22–25]","noteIndex":0},"citationItems":[{"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id":1657,"uris":["http://zotero.org/users/3524663/items/C93XKYVE"],"uri":["http://zotero.org/users/3524663/items/C93XKYVE"],"itemData":{"id":1657,"type":"article-journal","abstract":"We present a ‘concept matching’ systematic review linking the classes of the Common International Classiﬁcation for Ecosystem Services (CICES, v4.3) to the ways scientists deﬁne and apply ES indicators in published studies. With the dual aim of creating an overview how the different services are measured in the studies, and determining if CICES provides an appropriate structure to accommodate the ES assessed in the practical literature, we reviewed 85 scientiﬁc papers from which 440 indicators were identiﬁed. Almost all CICES classes were represented, with cultural and some regulating (e.g. global climate regulation, pollination) ES being the most frequently considered. The four most frequently studied CICES classes (or class clusters) were global climate regulation, aesthetic beauty, recreation, and bioremediation. Regulating and cultural services were more often assessed than provisioning services. Normalisation to unit area and time was common for indicators of several regulating and provisioning ES. Scores were most frequently used for cultural ES (except recreation) and some regulating services (e.g. ﬂood protection). Altogether 20% of the ES indicators were quantiﬁed as an economic value, and monetisation is most frequently done for cultural and provisioning ES. Few regulating services, on the other hand, were monetised (including ones, like global climate regulation, for which appropriate techniques are relatively easily available). The work enabled a library of indicators to be compiled and made available. The ﬁndings can be used to help improve CICES so that it can provide a more robust and comprehensive framework for ecosystem assessments.","container-title":"Ecosystem Services","DOI":"10.1016/j.ecoser.2017.11.018","ISSN":"22120416","journalAbbreviation":"Ecosystem Services","language":"en","page":"145-157","source":"DOI.org (Crossref)","title":"Where concepts meet the real world: A systematic review of ecosystem service indicators and their classification using CICES","title-short":"Where concepts meet the real world","volume":"29","author":[{"family":"Czúcz","given":"Bálint"},{"family":"Arany","given":"Ildikó"},{"family":"Potschin-Young","given":"Marion"},{"family":"Bereczki","given":"Krisztina"},{"family":"Kertész","given":"Miklós"},{"family":"Kiss","given":"Márton"},{"family":"Aszalós","given":"Réka"},{"family":"Haines-Young","given":"Roy"}],"issued":{"date-parts":[["2018",2]]}}},{"id":1651,"uris":["http://zotero.org/users/3524663/items/MKECJWHQ"],"uri":["http://zotero.org/users/3524663/items/MKECJWHQ"],"itemData":{"id":1651,"type":"article-journal","abstract":"In this short welcome note for the new journal ‘‘Ecosystem Services’’, the main interrelations between the ecosystem service concept and the approach of ecological indicators are brieﬂy discussed with respect to three key issues: at ﬁrst, some deﬁnitions are analyzed to answer the question if ecosystem services can be understood as ecological indicators. Due to a positive answer, the position of ecosystem services in the DPSIR indicator framework is determined as the central impact component. It is stated that different viewpoints are possible to interrelate the services; an environmental starting point focusing on the linkage to ecological processes and functions on the one side, and the relations with human well-being criteria and management obligations on the other. Finally, the actual needs for further research and application are outlined from an indicator-based aspect and the broad ﬁeld of potential contributions for the new journal is summarized.","container-title":"Ecosystem Services","DOI":"10.1016/j.ecoser.2012.06.001","ISSN":"22120416","issue":"1","journalAbbreviation":"Ecosystem Services","language":"en","page":"26-30","source":"DOI.org (Crossref)","title":"The indicator side of ecosystem services","volume":"1","author":[{"family":"Müller","given":"Felix"},{"family":"Burkhard","given":"Benjamin"}],"issued":{"date-parts":[["2012",7]]}}},{"id":1639,"uris":["http://zotero.org/users/3524663/items/JLPJWNGB"],"uri":["http://zotero.org/users/3524663/items/JLPJWNGB"],"itemData":{"id":1639,"type":"article-journal","abstract":"Decision makers are increasingly interested in information from ecosystem services (ES) assessments. Scientists have for long recognised the importance of selecting appropriate indicators. Yet, while the amount and variety of indicators developed by scientists seems to increase continuously, the extent to which the indicators truly inform decision makers is often unknown and questioned. In this viewpoint paper, we reﬂect and provide guidance on how to develop appropriate ES indicators for informing decision making, building on scientiﬁc literature and practical experience collected from researchers involved in seven case studies. We synthesized 16 criteria for ES indicator selection and organized them according to the widely used categories of credibility, salience, legitimacy (CSL). We propose to consider additional criteria related to feasibility (F), as CSL criteria alone often seem to produce indicators which are unachievable in practice. Considering CSLF together requires a combination of scientiﬁc knowledge, communication skills, policy and governance insights and on-ﬁeld experience. In conclusion, we present a checklist to evaluate CSLF of your ES indicators. This checklist helps to detect and mitigate critical shortcomings in an early phase of the development process, and aids the development of eﬀective indicators to inform actual policy decisions.","container-title":"Ecological Indicators","DOI":"10.1016/j.ecolind.2018.06.020","ISSN":"1470160X","journalAbbreviation":"Ecological Indicators","language":"en","page":"417-426","source":"DOI.org (Crossref)","title":"Key criteria for developing ecosystem service indicators to inform decision making","volume":"95","author":[{"family":"Oudenhoven","given":"Alexander P.E.","non-dropping-particle":"van"},{"family":"Schröter","given":"Matthias"},{"family":"Drakou","given":"Evangelia G."},{"family":"Geijzendorffer","given":"Ilse R."},{"family":"Jacobs","given":"Sander"},{"family":"Bodegom","given":"Peter M.","non-dropping-particle":"van"},{"family":"Chazee","given":"Laurent"},{"family":"Czúcz","given":"Bálint"},{"family":"Grunewald","given":"Karsten"},{"family":"Lillebø","given":"Ana I."},{"family":"Mononen","given":"Laura"},{"family":"Nogueira","given":"António J.A."},{"family":"Pacheco-Romero","given":"Manuel"},{"family":"Perennou","given":"Christian"},{"family":"Remme","given":"Roy P."},{"family":"Rova","given":"Silvia"},{"family":"Syrbe","given":"Ralf-Uwe"},{"family":"Tratalos","given":"Jamie A."},{"family":"Vallejos","given":"María"},{"family":"Albert","given":"Christian"}],"issued":{"date-parts":[["2018",12]]}}},{"id":1580,"uris":["http://zotero.org/users/3524663/items/9K4S4AP2"],"uri":["http://zotero.org/users/3524663/items/9K4S4AP2"],"itemData":{"id":1580,"type":"article-journal","abstract":"To achieve sustainability goals, it is important to incorporate ecosystem service (ES) information into decision-making processes. However, little is known about the correspondence between the needs of ES information users and the data provided by the researcher community. We surveyed stakeholders within sub-Saharan Africa, determining their ES data requirements using a targeted sampling strategy. Of those respondents utilising ES information ( 490%; n¼ 60), 27% report having sufﬁcient data; with the remainder requiring additional data – particularly at higher spatial resolutions and at multiple points in time. The majority of respondents focus on provisioning and regulating services, particularly food and fresh water supply (both 58%) and climate regulation (49%). Their focus is generally at national scales or below and in accordance with data availability. Among the stakeholders surveyed, we performed a follow-up assessment for a sub-sample of 17 technical experts. The technical experts are unanimous that ES models must be able to incorporate scenarios, and most agree that ES models should be at least 90% accurate. However, relatively coarse-resolution (1–10 km2) models are sufﬁcient for many services. To maximise the impact of future research, dynamic, multi-scale datasets on ES must be delivered alongside capacity-building efforts.","container-title":"Ecosystem Services","DOI":"10.1016/j.ecoser.2016.02.038","ISSN":"22120416","language":"en","page":"110-117","source":"Crossref","title":"Do ecosystem service maps and models meet stakeholders’ needs? A preliminary survey across sub-Saharan Africa","title-short":"Do ecosystem service maps and models meet stakeholders’ needs?","volume":"18","author":[{"family":"Willcock","given":"Simon"},{"family":"Hooftman","given":"Danny"},{"family":"Sitas","given":"Nadia"},{"family":"O’Farrell","given":"Patrick"},{"family":"Hudson","given":"Malcolm D."},{"family":"Reyers","given":"Belinda"},{"family":"Eigenbrod","given":"Felix"},{"family":"Bullock","given":"James M."}],"issued":{"date-parts":[["2016",4]]}}}],"schema":"https://github.com/citation-style-language/schema/raw/master/csl-citation.json"} </w:instrText>
      </w:r>
      <w:r w:rsidR="00133ADA">
        <w:fldChar w:fldCharType="separate"/>
      </w:r>
      <w:r w:rsidR="00D149F2" w:rsidRPr="00D149F2">
        <w:rPr>
          <w:szCs w:val="24"/>
        </w:rPr>
        <w:t>[16,22–25]</w:t>
      </w:r>
      <w:r w:rsidR="00133ADA">
        <w:fldChar w:fldCharType="end"/>
      </w:r>
      <w:r>
        <w:t>. Combining an adequate RSLM strategy into appropriate temporal and spatial scale of eco</w:t>
      </w:r>
      <w:r w:rsidR="00133ADA">
        <w:t xml:space="preserve">system </w:t>
      </w:r>
      <w:r>
        <w:t>service analysis of green infrastructure requires optimal technical solutions which are “user friendly”, i.e. which can be offered to not-scientific operators and decision makers of municipalities, in form of continuous and real-time data which can be collected and managed with minimal effort by the users. An additional relevant aspect is the economic feasibility of large scale monitoring systems like those which could be required in urban areas where a wide distribution of measuring stations might be necessary to cover the complex spatial variability of the city</w:t>
      </w:r>
      <w:r w:rsidR="00133ADA">
        <w:fldChar w:fldCharType="begin"/>
      </w:r>
      <w:r w:rsidR="00D149F2">
        <w:instrText xml:space="preserve"> ADDIN ZOTERO_ITEM CSL_CITATION {"citationID":"U1EXb3Dl","properties":{"formattedCitation":"[14]","plainCitation":"[14]","noteIndex":0},"citationItems":[{"id":1143,"uris":["http://zotero.org/users/3524663/items/Y3AUF44D"],"uri":["http://zotero.org/users/3524663/items/Y3AUF44D"],"itemData":{"id":1143,"type":"article-journal","abstract":"Ecosystem service (ES) mapping frequently uses secondary data and value-transfer methods to map services over broad extents at coarse resolutions, possibly causing poor prediction accuracy. Although ES map quality has received some recent attention in the literature, little is known about the accuracy of these maps in urban contexts or about the factors that inﬂuence this accuracy. To address this issue, we quantitatively compared and validated ES maps in a heterogeneous urban landscape to generate insight into ES map accuracy in these environments. Using aboveground biomass carbon storage as an example, we examined how input data resolution and assessment method aﬀect the accuracy of urban ES maps. Two mapping methods were employed: (1) maps based on ecosystem components involved in carbon storage (trees and lawns) and (2) maps based on land-cover proxies and data at coarse and ﬁne spatial resolutions. We compared carbon storage predicted by these methods to that estimated by using ﬁeld-collected data to examine the accuracy of predictions and spatial variation therein. Diﬀerent methods and data produced similar study area-wide estimates; however, the spatial distribution of estimates varied among methods. Estimates using ecosystem components agreed with the actual observations better than the proxy-based estimates, although map accuracy was improved by using higher resolution land-cover data. Thus, when study area-wide estimates suﬃce for decision making, proxy-based methods and coarse-resolution data should provide adequate assessments. Detailed ecosystem structure and composition data are needed when ﬁne-resolution, spatially-explicit estimates are required.","container-title":"Landscape and Urban Planning","DOI":"10.1016/j.landurbplan.2018.03.007","ISSN":"01692046","language":"en","page":"11-22","source":"Crossref","title":"Assessing the sensitivity of urban ecosystem service maps to input spatial data resolution and method choice","volume":"175","author":[{"family":"Zhao","given":"Chang"},{"family":"Sander","given":"Heather A."}],"issued":{"date-parts":[["2018",7]]}}}],"schema":"https://github.com/citation-style-language/schema/raw/master/csl-citation.json"} </w:instrText>
      </w:r>
      <w:r w:rsidR="00133ADA">
        <w:fldChar w:fldCharType="separate"/>
      </w:r>
      <w:r w:rsidR="00D149F2" w:rsidRPr="00D149F2">
        <w:t>[14]</w:t>
      </w:r>
      <w:r w:rsidR="00133ADA">
        <w:fldChar w:fldCharType="end"/>
      </w:r>
      <w:r>
        <w:t>.</w:t>
      </w:r>
    </w:p>
    <w:p w14:paraId="5F1332C8" w14:textId="77777777" w:rsidR="006D1FD8" w:rsidRDefault="006D1FD8" w:rsidP="006D1FD8">
      <w:pPr>
        <w:pStyle w:val="MDPI31text"/>
      </w:pPr>
      <w:r>
        <w:t xml:space="preserve">The </w:t>
      </w:r>
      <w:proofErr w:type="gramStart"/>
      <w:r>
        <w:t>fast growing</w:t>
      </w:r>
      <w:proofErr w:type="gramEnd"/>
      <w:r>
        <w:t xml:space="preserve"> fields of Information and Communication Technologies (ICTs) and Internet of Things (IoT) tools provides new and original ways to wire nature into “smart” monitoring systems. Smart technologies have been used in many environmental management programs, such as mapping changes in vegetation composition and structure </w:t>
      </w:r>
      <w:r w:rsidR="00133ADA">
        <w:fldChar w:fldCharType="begin"/>
      </w:r>
      <w:r w:rsidR="00D149F2">
        <w:instrText xml:space="preserve"> ADDIN ZOTERO_ITEM CSL_CITATION {"citationID":"dzdIb2EK","properties":{"formattedCitation":"[26]","plainCitation":"[26]","noteIndex":0},"citationItems":[{"id":1735,"uris":["http://zotero.org/users/3524663/items/TDPK5L8I"],"uri":["http://zotero.org/users/3524663/items/TDPK5L8I"],"itemData":{"id":1735,"type":"article-journal","abstract":"In this study we fused high-spatial resolution (3.7 m) hyperspectral imagery with 22 pulse/m2 lidar data at the individual crown object scale to map 29 common tree species in Santa Barbara, California, USA. We ﬁrst adapted and parallelized a watershed segmentation algorithm to delineate individual crowns from a gridded canopy maxima model. From each segment, we extracted all spectra exceeding a Normalized Difference Vegetation Index (NDVI) threshold and a suite of crown structural metrics computed directly from the three-dimensional lidar point cloud. The variables were fused and crowns were classiﬁed using canonical discriminant analysis. The full complement of spectral bands along with 7 lidar-derived structural metrics were reduced to 28 canonical variates and classiﬁed. Species-level and leaf-type level maps were produced with respective overall accuracies of 83.4% (kappa = 82.6) and 93.5%. The addition of lidar data resulted in an increase in classiﬁcation accuracy of 4.2 percentage points over spectral data alone. The value of the lidar structural metrics for urban species discrimination became particularly evident when mapping crowns that were either small or morphologically unique. For instance, the accuracy with which we mapped the tall palm species Washingtonia robusta increased from 29% using spectral bands to 71% with the fused dataset. Additionally, we evaluated the role that automated segmentation plays in classiﬁcation error and the prospects for mapping urban forest species not included in a training sample. The ability to accurately map urban forest species is an important step towards spatially explicit urban forest ecosystem assessment.","container-title":"Remote Sensing of Environment","DOI":"10.1016/j.rse.2014.03.018","ISSN":"00344257","journalAbbreviation":"Remote Sensing of Environment","language":"en","page":"70-83","source":"DOI.org (Crossref)","title":"Urban tree species mapping using hyperspectral and lidar data fusion","volume":"148","author":[{"family":"Alonzo","given":"Michael"},{"family":"Bookhagen","given":"Bodo"},{"family":"Roberts","given":"Dar A."}],"issued":{"date-parts":[["2014",5]]}}}],"schema":"https://github.com/citation-style-language/schema/raw/master/csl-citation.json"} </w:instrText>
      </w:r>
      <w:r w:rsidR="00133ADA">
        <w:fldChar w:fldCharType="separate"/>
      </w:r>
      <w:r w:rsidR="00D149F2" w:rsidRPr="00D149F2">
        <w:t>[26]</w:t>
      </w:r>
      <w:r w:rsidR="00133ADA">
        <w:fldChar w:fldCharType="end"/>
      </w:r>
      <w:r>
        <w:t xml:space="preserve">, managing forest regeneration with precision farming </w:t>
      </w:r>
      <w:r w:rsidR="00133ADA">
        <w:fldChar w:fldCharType="begin"/>
      </w:r>
      <w:r w:rsidR="00D149F2">
        <w:instrText xml:space="preserve"> ADDIN ZOTERO_ITEM CSL_CITATION {"citationID":"n2abLzmR","properties":{"formattedCitation":"[27]","plainCitation":"[27]","noteIndex":0},"citationItems":[{"id":1734,"uris":["http://zotero.org/users/3524663/items/B4DYTJJ8"],"uri":["http://zotero.org/users/3524663/items/B4DYTJJ8"],"itemData":{"id":1734,"type":"article-journal","abstract":"Assisted (or accelerated) natural regeneration (ANR) will play an important role in meeting the UN target to restore forest to 350 million hectares of degraded land, by 2030. However, since most accessible land is already used for agriculture, most of the sites, available for ANR, are far from roads and/or on difficult terrain, where implementing ANR with human labour is not practical. Therefore, this paper explores the potential of emerging technologies, such as low-cost UAVs (drones) and new imaging devices, to automate ANR tasks, including site monitoring (to assess site potential for natural regeneration, plan interventions and assess progress), maintenance of natural regeneration (particularly weeding) and species enrichment through aerial seeding. The usefulness of existing technologies is reviewed and future innovations needed, to provide practicable support for ANR, are discussed. Intensive collaboration, among technologists and forest ecologists, will be essential to ensure that technological innovations are based firmly on sound restoration science.","container-title":"Biotropica","DOI":"10.1111/btp.12387","ISSN":"1744-7429","issue":"6","language":"th","note":"_eprint: https://onlinelibrary.wiley.com/doi/pdf/10.1111/btp.12387","page":"825-833","source":"Wiley Online Library","title":"The potential for automating assisted natural regeneration of tropical forest ecosystems","volume":"48","author":[{"family":"Elliott","given":"Stephen"}],"issued":{"date-parts":[["2016"]]}}}],"schema":"https://github.com/citation-style-language/schema/raw/master/csl-citation.json"} </w:instrText>
      </w:r>
      <w:r w:rsidR="00133ADA">
        <w:fldChar w:fldCharType="separate"/>
      </w:r>
      <w:r w:rsidR="00D149F2" w:rsidRPr="00D149F2">
        <w:t>[27]</w:t>
      </w:r>
      <w:r w:rsidR="00133ADA">
        <w:fldChar w:fldCharType="end"/>
      </w:r>
      <w:r>
        <w:t>, running and regulating at-distance greenhouse systems with wireless sensor networks</w:t>
      </w:r>
      <w:r w:rsidR="00D149F2">
        <w:t xml:space="preserve"> </w:t>
      </w:r>
      <w:r w:rsidR="00D149F2">
        <w:fldChar w:fldCharType="begin"/>
      </w:r>
      <w:r w:rsidR="00D149F2">
        <w:instrText xml:space="preserve"> ADDIN ZOTERO_ITEM CSL_CITATION {"citationID":"Ow77lngb","properties":{"formattedCitation":"[28,29]","plainCitation":"[28,29]","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1733,"uris":["http://zotero.org/users/3524663/items/5QKRSUMN"],"uri":["http://zotero.org/users/3524663/items/5QKRSUMN"],"itemData":{"id":1733,"type":"article-journal","container-title":"Biosystems Engineering","DOI":"10.1016/j.biosystemseng.2015.07.005","ISSN":"15375110","journalAbbreviation":"Biosystems Engineering","language":"en","page":"73-83","source":"DOI.org (Crossref)","title":"Open source hardware to monitor environmental parameters in precision agriculture","volume":"137","author":[{"family":"Mesas-Carrascosa","given":"F.J."},{"family":"Verdú Santano","given":"D."},{"family":"Meroño","given":"J.E."},{"family":"Sánchez de la Orden","given":"M."},{"family":"García-Ferrer","given":"A."}],"issued":{"date-parts":[["2015",9]]}}}],"schema":"https://github.com/citation-style-language/schema/raw/master/csl-citation.json"} </w:instrText>
      </w:r>
      <w:r w:rsidR="00D149F2">
        <w:fldChar w:fldCharType="separate"/>
      </w:r>
      <w:r w:rsidR="00D149F2" w:rsidRPr="00D149F2">
        <w:t>[28,29]</w:t>
      </w:r>
      <w:r w:rsidR="00D149F2">
        <w:fldChar w:fldCharType="end"/>
      </w:r>
      <w:r>
        <w:t xml:space="preserve">, monitoring urban noise pollution with acoustic sensors </w:t>
      </w:r>
      <w:r w:rsidR="00D149F2">
        <w:fldChar w:fldCharType="begin"/>
      </w:r>
      <w:r w:rsidR="00D149F2">
        <w:instrText xml:space="preserve"> ADDIN ZOTERO_ITEM CSL_CITATION {"citationID":"UFOHxsRR","properties":{"formattedCitation":"[30,31]","plainCitation":"[30,31]","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schema":"https://github.com/citation-style-language/schema/raw/master/csl-citation.json"} </w:instrText>
      </w:r>
      <w:r w:rsidR="00D149F2">
        <w:fldChar w:fldCharType="separate"/>
      </w:r>
      <w:r w:rsidR="00D149F2" w:rsidRPr="00D149F2">
        <w:t>[30,31]</w:t>
      </w:r>
      <w:r w:rsidR="00D149F2">
        <w:fldChar w:fldCharType="end"/>
      </w:r>
      <w:r>
        <w:t>.</w:t>
      </w:r>
    </w:p>
    <w:p w14:paraId="7E901571" w14:textId="77777777" w:rsidR="00664321" w:rsidRPr="009E46F1" w:rsidRDefault="006D1FD8" w:rsidP="006D1FD8">
      <w:pPr>
        <w:pStyle w:val="MDPI31text"/>
      </w:pPr>
      <w:r>
        <w:t xml:space="preserve">This work presents the results of a pilot study which was conducted in the Moscow metropolis using a network of wireless, low cost and multiparameter monitoring devices to monitor single tree </w:t>
      </w:r>
      <w:proofErr w:type="spellStart"/>
      <w:r>
        <w:t>ecophysiologial</w:t>
      </w:r>
      <w:proofErr w:type="spellEnd"/>
      <w:r>
        <w:t xml:space="preserve"> parameters, the TreeTalkers (TT+) </w:t>
      </w:r>
      <w:r w:rsidR="00D149F2">
        <w:fldChar w:fldCharType="begin"/>
      </w:r>
      <w:r w:rsidR="00D149F2">
        <w:instrText xml:space="preserve"> ADDIN ZOTERO_ITEM CSL_CITATION {"citationID":"DMRafj7I","properties":{"formattedCitation":"[32]","plainCitation":"[32]","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sidR="00D149F2">
        <w:fldChar w:fldCharType="separate"/>
      </w:r>
      <w:r w:rsidR="00D149F2" w:rsidRPr="00D149F2">
        <w:t>[32]</w:t>
      </w:r>
      <w:r w:rsidR="00D149F2">
        <w:fldChar w:fldCharType="end"/>
      </w:r>
      <w:r>
        <w:t xml:space="preserve">. The study aimed at testing the feasibility of the proposed technological solution to provide real-time monitoring of regulatory ecosystem </w:t>
      </w:r>
      <w:r>
        <w:lastRenderedPageBreak/>
        <w:t xml:space="preserve">services relevant for both human health and environmental policy targets, reported in form of meaningful indicators for potential end-users of the municipality. This is particular relevant since the New Moscow Development Project, adopted in 2012, is continuing to expand GUI as result of active urbanization on an area of more than 1,500 km2, the impact of which on soils and ecosystems services is already visible </w:t>
      </w:r>
      <w:r w:rsidR="00D149F2">
        <w:fldChar w:fldCharType="begin"/>
      </w:r>
      <w:r w:rsidR="00D149F2">
        <w:instrText xml:space="preserve"> ADDIN ZOTERO_ITEM CSL_CITATION {"citationID":"YP4xZ03X","properties":{"formattedCitation":"[33]","plainCitation":"[33]","noteIndex":0},"citationItems":[{"id":2190,"uris":["http://zotero.org/users/3524663/items/KFUPPCTP"],"uri":["http://zotero.org/users/3524663/items/KFUPPCTP"],"itemData":{"id":2190,"type":"article-journal","abstract":"Urbanization coincides with remarkable environmental changes, including conversion of natural landscapes into urban. Moscow megapolis is among the largest urbanized areas in Europe. An ambitious New Moscow project expanded the megapolis on extra 1500 km2 of former fallow lands, croplands and forests. The research aimed to monitor land use changes in New Moscow between 1989 and 2016 years. Landsat 5 and Landsat 8 images (30 m spectral resolution) and Sentinel – 2 images (10 m spectral resolution) were analyzed. All the images were collected for the similar summer period (from June to August). The images were preprocessed and classified by Semi-Automatic Classification Plugin in open source QGIS software to derive land cover maps. The following land cover classes were identified: water, built-up areas, bare soils, croplands and forested areas, and the total area covered by each class was estimated. The following land-use change pathways were reported: 1) reduction of the forested areas by 2.5% (almost 2000 ha) between 1989 and 1998; 2) partial reforestation (more than 1000 ha) and abandonment of croplands (more than 3000 ha) between 1998 and 2010 and 3) intensive urbanization (more than 11000 ha) between 2010 and 2016. New build-up areas and infrastructures were constructed on former forested areas and croplands. Although, some uncertainties in the absolute estimates are expected due to the classification errors, the general urbanization trend can be clearly distinguished as a principal outcome after the five years of New Moscow project.","container-title":"GEOGRAPHY, ENVIRONMENT, SUSTAINABILITY","DOI":"10.24057/2071-9388-2019-89","ISSN":"2542-1565, 2071-9388","issue":"4","language":"en","page":"24-34","source":"Crossref","title":"Land-Use Change in New Moscow: First Outcomes after Five Years of Urbanization","title-short":"Land-Use Change in New Moscow","volume":"12","author":[{"family":"Vasenev","given":"Viacheslav I."},{"family":"Yaroslavtsev","given":"Alexey M."},{"family":"Vasenev","given":"Ivan I."},{"family":"Demina","given":"Sofiya A."},{"family":"Dovltetyarova","given":"Elvira A."}],"issued":{"date-parts":[["2019",12,31]]}}}],"schema":"https://github.com/citation-style-language/schema/raw/master/csl-citation.json"} </w:instrText>
      </w:r>
      <w:r w:rsidR="00D149F2">
        <w:fldChar w:fldCharType="separate"/>
      </w:r>
      <w:r w:rsidR="00D149F2" w:rsidRPr="00D149F2">
        <w:t>[33]</w:t>
      </w:r>
      <w:r w:rsidR="00D149F2">
        <w:fldChar w:fldCharType="end"/>
      </w:r>
      <w:r>
        <w:t xml:space="preserve"> and its monitoring and operational management is greatly required.</w:t>
      </w:r>
    </w:p>
    <w:bookmarkEnd w:id="29"/>
    <w:bookmarkEnd w:id="30"/>
    <w:p w14:paraId="78939ABD" w14:textId="77777777" w:rsidR="00664321" w:rsidRPr="009E46F1" w:rsidRDefault="00664321" w:rsidP="00664321">
      <w:pPr>
        <w:pStyle w:val="MDPI21heading1"/>
      </w:pPr>
      <w:r w:rsidRPr="009E46F1">
        <w:rPr>
          <w:lang w:eastAsia="zh-CN"/>
        </w:rPr>
        <w:t xml:space="preserve">2. </w:t>
      </w:r>
      <w:r w:rsidRPr="009E46F1">
        <w:t xml:space="preserve">Materials and Methods </w:t>
      </w:r>
    </w:p>
    <w:p w14:paraId="51A44D41" w14:textId="77777777" w:rsidR="006D1FD8" w:rsidRPr="009E46F1" w:rsidRDefault="006D1FD8" w:rsidP="006D1FD8">
      <w:pPr>
        <w:pStyle w:val="MDPI22heading2"/>
      </w:pPr>
      <w:r>
        <w:t>2</w:t>
      </w:r>
      <w:r w:rsidRPr="009E46F1">
        <w:t xml:space="preserve">.1. </w:t>
      </w:r>
      <w:r w:rsidRPr="006D1FD8">
        <w:t>Study site and network setup</w:t>
      </w:r>
    </w:p>
    <w:p w14:paraId="2734958D" w14:textId="77777777" w:rsidR="006D1FD8" w:rsidRPr="009E46F1" w:rsidRDefault="006D1FD8" w:rsidP="006D1FD8">
      <w:pPr>
        <w:pStyle w:val="MDPI31text"/>
        <w:spacing w:after="240"/>
      </w:pPr>
      <w:r w:rsidRPr="006D1FD8">
        <w:t xml:space="preserve">With a population of over 12 million people, Moscow is the largest metropolis in Europe. The urban vegetation is made of species characteristic of the South Taiga zone, mainly preserved in urban parks, and introduced species such as linden, maple, willow, ornamental forms of trees and shrubs. According to the </w:t>
      </w:r>
      <w:proofErr w:type="spellStart"/>
      <w:r w:rsidRPr="006D1FD8">
        <w:t>Köppen</w:t>
      </w:r>
      <w:proofErr w:type="spellEnd"/>
      <w:r w:rsidRPr="006D1FD8">
        <w:t xml:space="preserve"> climate classification, the climate in this area is a humid continental climate. The study site is a green infrastructure created in 1948, located in the </w:t>
      </w:r>
      <w:proofErr w:type="spellStart"/>
      <w:r w:rsidRPr="006D1FD8">
        <w:t>Bolotnaya</w:t>
      </w:r>
      <w:proofErr w:type="spellEnd"/>
      <w:r w:rsidRPr="006D1FD8">
        <w:t xml:space="preserve"> square in central Moscow 600 m to the south from the Kremlin, on the island </w:t>
      </w:r>
      <w:proofErr w:type="spellStart"/>
      <w:r w:rsidRPr="006D1FD8">
        <w:t>Balchug</w:t>
      </w:r>
      <w:proofErr w:type="spellEnd"/>
      <w:r w:rsidRPr="006D1FD8">
        <w:t>. The area is under the high influence of urban heat island and high level of anthropogenic pressure. The area covers about 4.5 hectares (Figure 1).</w:t>
      </w:r>
    </w:p>
    <w:tbl>
      <w:tblPr>
        <w:tblW w:w="0" w:type="auto"/>
        <w:tblLook w:val="04A0" w:firstRow="1" w:lastRow="0" w:firstColumn="1" w:lastColumn="0" w:noHBand="0" w:noVBand="1"/>
      </w:tblPr>
      <w:tblGrid>
        <w:gridCol w:w="7940"/>
      </w:tblGrid>
      <w:tr w:rsidR="006D1FD8" w:rsidRPr="009E46F1" w14:paraId="41FFBC84" w14:textId="77777777" w:rsidTr="006D1FD8">
        <w:tc>
          <w:tcPr>
            <w:tcW w:w="7084" w:type="dxa"/>
          </w:tcPr>
          <w:p w14:paraId="2759FB05" w14:textId="77777777" w:rsidR="006D1FD8" w:rsidRPr="006D1FD8" w:rsidRDefault="00261C63" w:rsidP="006D1FD8">
            <w:pPr>
              <w:pStyle w:val="MDPI52figure"/>
            </w:pPr>
            <w:r>
              <w:rPr>
                <w:noProof/>
                <w:snapToGrid/>
                <w:lang w:eastAsia="en-US" w:bidi="ar-SA"/>
              </w:rPr>
              <w:drawing>
                <wp:inline distT="0" distB="0" distL="0" distR="0" wp14:anchorId="6396D07E" wp14:editId="2BC95D26">
                  <wp:extent cx="4904740" cy="3533140"/>
                  <wp:effectExtent l="0" t="0" r="0" b="0"/>
                  <wp:docPr id="10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4740" cy="3533140"/>
                          </a:xfrm>
                          <a:prstGeom prst="rect">
                            <a:avLst/>
                          </a:prstGeom>
                          <a:noFill/>
                          <a:ln>
                            <a:noFill/>
                          </a:ln>
                        </pic:spPr>
                      </pic:pic>
                    </a:graphicData>
                  </a:graphic>
                </wp:inline>
              </w:drawing>
            </w:r>
          </w:p>
        </w:tc>
      </w:tr>
    </w:tbl>
    <w:p w14:paraId="0AEFFBA8" w14:textId="77777777" w:rsidR="006D1FD8" w:rsidRDefault="006D1FD8" w:rsidP="00276C44">
      <w:pPr>
        <w:pStyle w:val="MDPI51figurecaption"/>
        <w:jc w:val="center"/>
      </w:pPr>
      <w:r w:rsidRPr="009E46F1">
        <w:rPr>
          <w:b/>
        </w:rPr>
        <w:t>Figure 1.</w:t>
      </w:r>
      <w:r w:rsidRPr="009E46F1">
        <w:t xml:space="preserve"> </w:t>
      </w:r>
      <w:r>
        <w:t>Study area</w:t>
      </w:r>
      <w:r w:rsidRPr="009E46F1">
        <w:t>.</w:t>
      </w:r>
    </w:p>
    <w:p w14:paraId="33961E7E" w14:textId="77777777" w:rsidR="006D1FD8" w:rsidRPr="006D1FD8" w:rsidRDefault="006D1FD8" w:rsidP="006D1FD8">
      <w:pPr>
        <w:pStyle w:val="MDPI31text"/>
        <w:rPr>
          <w:spacing w:val="-2"/>
        </w:rPr>
      </w:pPr>
      <w:r w:rsidRPr="006D1FD8">
        <w:rPr>
          <w:spacing w:val="-2"/>
        </w:rPr>
        <w:t xml:space="preserve">The nearby </w:t>
      </w:r>
      <w:proofErr w:type="spellStart"/>
      <w:r w:rsidRPr="006D1FD8">
        <w:rPr>
          <w:spacing w:val="-2"/>
        </w:rPr>
        <w:t>Balchug</w:t>
      </w:r>
      <w:proofErr w:type="spellEnd"/>
      <w:r w:rsidRPr="006D1FD8">
        <w:rPr>
          <w:spacing w:val="-2"/>
        </w:rPr>
        <w:t xml:space="preserve"> meteorological station (700 meters distance) provided </w:t>
      </w:r>
      <w:proofErr w:type="spellStart"/>
      <w:r w:rsidRPr="006D1FD8">
        <w:rPr>
          <w:spacing w:val="-2"/>
        </w:rPr>
        <w:t>meteo</w:t>
      </w:r>
      <w:proofErr w:type="spellEnd"/>
      <w:r w:rsidRPr="006D1FD8">
        <w:rPr>
          <w:spacing w:val="-2"/>
        </w:rPr>
        <w:t xml:space="preserve"> data at 3 hours frequency. The daily mean temperature </w:t>
      </w:r>
      <w:r w:rsidRPr="00DF7D13">
        <w:rPr>
          <w:spacing w:val="-2"/>
        </w:rPr>
        <w:t xml:space="preserve">varies between </w:t>
      </w:r>
      <w:r w:rsidR="00DF7D13">
        <w:rPr>
          <w:spacing w:val="-2"/>
        </w:rPr>
        <w:t>−6.</w:t>
      </w:r>
      <w:r w:rsidR="00DF7D13" w:rsidRPr="00DF7D13">
        <w:rPr>
          <w:spacing w:val="-2"/>
        </w:rPr>
        <w:t xml:space="preserve">7 °C </w:t>
      </w:r>
      <w:r w:rsidRPr="00DF7D13">
        <w:rPr>
          <w:spacing w:val="-2"/>
        </w:rPr>
        <w:t xml:space="preserve">in </w:t>
      </w:r>
      <w:r w:rsidR="00DF7D13" w:rsidRPr="00DF7D13">
        <w:rPr>
          <w:spacing w:val="-2"/>
        </w:rPr>
        <w:t>February</w:t>
      </w:r>
      <w:r w:rsidRPr="00DF7D13">
        <w:rPr>
          <w:spacing w:val="-2"/>
        </w:rPr>
        <w:t xml:space="preserve"> and </w:t>
      </w:r>
      <w:r w:rsidR="00DF7D13" w:rsidRPr="00DF7D13">
        <w:rPr>
          <w:spacing w:val="-2"/>
        </w:rPr>
        <w:t>+19</w:t>
      </w:r>
      <w:r w:rsidR="00DF7D13">
        <w:rPr>
          <w:spacing w:val="-2"/>
        </w:rPr>
        <w:t>.</w:t>
      </w:r>
      <w:r w:rsidR="00DF7D13" w:rsidRPr="00DF7D13">
        <w:rPr>
          <w:spacing w:val="-2"/>
        </w:rPr>
        <w:t xml:space="preserve">2 °C </w:t>
      </w:r>
      <w:r w:rsidRPr="00DF7D13">
        <w:rPr>
          <w:spacing w:val="-2"/>
        </w:rPr>
        <w:t xml:space="preserve">in </w:t>
      </w:r>
      <w:r w:rsidR="00DF7D13" w:rsidRPr="00DF7D13">
        <w:rPr>
          <w:spacing w:val="-2"/>
        </w:rPr>
        <w:t>July</w:t>
      </w:r>
      <w:r w:rsidRPr="006D1FD8">
        <w:rPr>
          <w:spacing w:val="-2"/>
        </w:rPr>
        <w:t>, the amount of precipitation is rather high with an amount of 700 mm/year, mainly in the summer months.</w:t>
      </w:r>
    </w:p>
    <w:p w14:paraId="211CA609" w14:textId="77777777" w:rsidR="006D1FD8" w:rsidRDefault="006D1FD8" w:rsidP="006D1FD8">
      <w:pPr>
        <w:pStyle w:val="MDPI31text"/>
        <w:rPr>
          <w:spacing w:val="-2"/>
        </w:rPr>
      </w:pPr>
      <w:r w:rsidRPr="006D1FD8">
        <w:rPr>
          <w:spacing w:val="-2"/>
        </w:rPr>
        <w:t xml:space="preserve">The TreeTalkers devices (TT+) (Nature4.0 BC URL: www.nature4.org, </w:t>
      </w:r>
      <w:r w:rsidR="00D149F2">
        <w:rPr>
          <w:spacing w:val="-2"/>
        </w:rPr>
        <w:fldChar w:fldCharType="begin"/>
      </w:r>
      <w:r w:rsidR="00D149F2">
        <w:rPr>
          <w:spacing w:val="-2"/>
        </w:rPr>
        <w:instrText xml:space="preserve"> ADDIN ZOTERO_ITEM CSL_CITATION {"citationID":"15hhk6f6","properties":{"formattedCitation":"[32]","plainCitation":"[32]","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sidR="00D149F2">
        <w:rPr>
          <w:spacing w:val="-2"/>
        </w:rPr>
        <w:fldChar w:fldCharType="separate"/>
      </w:r>
      <w:r w:rsidR="00D149F2" w:rsidRPr="00D149F2">
        <w:t>[32]</w:t>
      </w:r>
      <w:r w:rsidR="00D149F2">
        <w:rPr>
          <w:spacing w:val="-2"/>
        </w:rPr>
        <w:fldChar w:fldCharType="end"/>
      </w:r>
      <w:r w:rsidRPr="006D1FD8">
        <w:rPr>
          <w:spacing w:val="-2"/>
        </w:rPr>
        <w:t xml:space="preserve">) are microprocessor based IoT platform built around the ATMEGA328p (Atmel Corp) chip, equipped with a </w:t>
      </w:r>
      <w:proofErr w:type="spellStart"/>
      <w:r w:rsidRPr="006D1FD8">
        <w:rPr>
          <w:spacing w:val="-2"/>
        </w:rPr>
        <w:t>LoRa</w:t>
      </w:r>
      <w:proofErr w:type="spellEnd"/>
      <w:r w:rsidRPr="006D1FD8">
        <w:rPr>
          <w:spacing w:val="-2"/>
        </w:rPr>
        <w:t xml:space="preserve"> transceiver for radio transmission to a central gateway which collect the individual tree data and send to cloud using GSM/GPRS technology. The TT+ sensors are able to measure: 1) the sap flow density, using a transient thermal dissipation methods based on an heating/cooling cycle of 10 minutes every 1.5 hour </w:t>
      </w:r>
      <w:r w:rsidR="00D149F2">
        <w:rPr>
          <w:spacing w:val="-2"/>
        </w:rPr>
        <w:fldChar w:fldCharType="begin"/>
      </w:r>
      <w:r w:rsidR="00D149F2">
        <w:rPr>
          <w:spacing w:val="-2"/>
        </w:rPr>
        <w:instrText xml:space="preserve"> ADDIN ZOTERO_ITEM CSL_CITATION {"citationID":"lf7LqATi","properties":{"formattedCitation":"[34]","plainCitation":"[34]","noteIndex":0},"citationItems":[{"id":2103,"uris":["http://zotero.org/users/3524663/items/US6M9MXL"],"uri":["http://zotero.org/users/3524663/items/US6M9MXL"],"itemData":{"id":2103,"type":"article-journal","abstract":"The TTD10 method is an empirical evolution of the constant heat dissipation method of Granier (1985). By contrast to Granier, it uses a transient heating of 10 minutes, and it can be applied to a single-needle probe (Do et al., 2011). This system saves energy and cost and reduces thermal interference due to heat storage and passive thermal gradients. However, the heating duration increases the time resolution of measurement, i.e., 20 min with cooling, and assumes a relative stability of the flow rate over 10 min. Hence the objective was to reduce the heating time and measurement cycle. Previous multi-media laboratory data with both dual-needle and single-needle probes were used to test a generic calibration with the maximum temperature taken at 5 min. A calibration with similar sensitivity and accuracy to TTD10 was obtained under two conditions. The first condition used the difference between the maximum temperature and an offset temperature taken at 30 s. The second defined a new thermal index called K2. This new TTD5 system with singleneedle probe enhances the previous advantages of low energy, low cost and simplicity of TTD method, well adapted to large sampling experiments.","container-title":"Acta Horticulturae","DOI":"10.17660/ActaHortic.2018.1222.31","ISSN":"0567-7572, 2406-6168","issue":"1222","language":"en","page":"149-154","source":"Crossref","title":"Towards reduced heating duration in the transient thermal dissipation system of sap flow measurements","author":[{"family":"Do","given":"F.C."},{"family":"Puangjumpa","given":"N."},{"family":"Rocheteau","given":"A."},{"family":"Duthoit","given":"M."},{"family":"Nhean","given":"S."},{"family":"Isarangkool Na Ayutthaya","given":"S."}],"issued":{"date-parts":[["2018",11]]}}}],"schema":"https://github.com/citation-style-language/schema/raw/master/csl-citation.json"} </w:instrText>
      </w:r>
      <w:r w:rsidR="00D149F2">
        <w:rPr>
          <w:spacing w:val="-2"/>
        </w:rPr>
        <w:fldChar w:fldCharType="separate"/>
      </w:r>
      <w:r w:rsidR="00D149F2" w:rsidRPr="00D149F2">
        <w:t>[34]</w:t>
      </w:r>
      <w:r w:rsidR="00D149F2">
        <w:rPr>
          <w:spacing w:val="-2"/>
        </w:rPr>
        <w:fldChar w:fldCharType="end"/>
      </w:r>
      <w:r w:rsidRPr="006D1FD8">
        <w:rPr>
          <w:spacing w:val="-2"/>
        </w:rPr>
        <w:t xml:space="preserve">, 2) the light transmission spectra through the canopy in 12 spectral </w:t>
      </w:r>
      <w:proofErr w:type="gramStart"/>
      <w:r w:rsidRPr="006D1FD8">
        <w:rPr>
          <w:spacing w:val="-2"/>
        </w:rPr>
        <w:t>bands ,</w:t>
      </w:r>
      <w:proofErr w:type="gramEnd"/>
      <w:r w:rsidRPr="006D1FD8">
        <w:rPr>
          <w:spacing w:val="-2"/>
        </w:rPr>
        <w:t xml:space="preserve"> using 2 spectrometers (VIS and NIR), 3) diameter growth with an optical IR pulsed device, 4) Stem position </w:t>
      </w:r>
      <w:r w:rsidRPr="006D1FD8">
        <w:rPr>
          <w:spacing w:val="-2"/>
        </w:rPr>
        <w:lastRenderedPageBreak/>
        <w:t xml:space="preserve">and oscillation in 3 axis with an on board accelerometer. In </w:t>
      </w:r>
      <w:proofErr w:type="gramStart"/>
      <w:r w:rsidRPr="006D1FD8">
        <w:rPr>
          <w:spacing w:val="-2"/>
        </w:rPr>
        <w:t>addition</w:t>
      </w:r>
      <w:proofErr w:type="gramEnd"/>
      <w:r w:rsidRPr="006D1FD8">
        <w:rPr>
          <w:spacing w:val="-2"/>
        </w:rPr>
        <w:t xml:space="preserve"> air temperature and humidity is recorded at the single tree level. Specifications and pictures are listed in Table 1 and Figure 2, respectively</w:t>
      </w:r>
      <w:r>
        <w:rPr>
          <w:spacing w:val="-2"/>
        </w:rPr>
        <w:t>.</w:t>
      </w:r>
    </w:p>
    <w:p w14:paraId="631A6E13" w14:textId="77777777" w:rsidR="006D1FD8" w:rsidRDefault="00276C44" w:rsidP="00276C44">
      <w:pPr>
        <w:pStyle w:val="MDPI41tablecaption"/>
      </w:pPr>
      <w:r w:rsidRPr="009E46F1">
        <w:rPr>
          <w:b/>
        </w:rPr>
        <w:t>Table 1.</w:t>
      </w:r>
      <w:r w:rsidRPr="009E46F1">
        <w:t xml:space="preserve"> </w:t>
      </w:r>
      <w:r w:rsidR="006D1FD8" w:rsidRPr="006D1FD8">
        <w:t>Measured parameters according to TT+ specification.</w:t>
      </w:r>
    </w:p>
    <w:tbl>
      <w:tblPr>
        <w:tblStyle w:val="Mdeck5tablebodythreelines"/>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6"/>
        <w:gridCol w:w="1324"/>
        <w:gridCol w:w="2743"/>
      </w:tblGrid>
      <w:tr w:rsidR="00276C44" w:rsidRPr="00C309FD" w14:paraId="70D44AD4" w14:textId="77777777" w:rsidTr="00276C44">
        <w:trPr>
          <w:cnfStyle w:val="100000000000" w:firstRow="1" w:lastRow="0" w:firstColumn="0" w:lastColumn="0" w:oddVBand="0" w:evenVBand="0" w:oddHBand="0" w:evenHBand="0" w:firstRowFirstColumn="0" w:firstRowLastColumn="0" w:lastRowFirstColumn="0" w:lastRowLastColumn="0"/>
          <w:trHeight w:val="241"/>
        </w:trPr>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FDC1B2" w14:textId="77777777" w:rsidR="00276C44" w:rsidRPr="00276C44" w:rsidRDefault="00276C44" w:rsidP="00276C44">
            <w:pPr>
              <w:pStyle w:val="MDPI42tablebody"/>
              <w:rPr>
                <w:b/>
              </w:rPr>
            </w:pPr>
            <w:r w:rsidRPr="00276C44">
              <w:rPr>
                <w:b/>
              </w:rPr>
              <w:t>Sensor</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FC87A2" w14:textId="77777777" w:rsidR="00276C44" w:rsidRPr="00276C44" w:rsidRDefault="00276C44" w:rsidP="00276C44">
            <w:pPr>
              <w:pStyle w:val="MDPI42tablebody"/>
              <w:rPr>
                <w:b/>
              </w:rPr>
            </w:pPr>
            <w:r w:rsidRPr="00276C44">
              <w:rPr>
                <w:b/>
              </w:rPr>
              <w:t>Range</w:t>
            </w:r>
          </w:p>
        </w:tc>
        <w:tc>
          <w:tcPr>
            <w:tcW w:w="0" w:type="auto"/>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C0DA4" w14:textId="77777777" w:rsidR="00276C44" w:rsidRPr="00276C44" w:rsidRDefault="00276C44" w:rsidP="00276C44">
            <w:pPr>
              <w:pStyle w:val="MDPI42tablebody"/>
              <w:rPr>
                <w:b/>
              </w:rPr>
            </w:pPr>
            <w:r w:rsidRPr="00276C44">
              <w:rPr>
                <w:b/>
              </w:rPr>
              <w:t>Accuracy</w:t>
            </w:r>
          </w:p>
        </w:tc>
      </w:tr>
      <w:tr w:rsidR="00276C44" w:rsidRPr="00C309FD" w14:paraId="2AC8507B" w14:textId="77777777" w:rsidTr="00276C44">
        <w:trPr>
          <w:trHeight w:val="260"/>
        </w:trPr>
        <w:tc>
          <w:tcPr>
            <w:tcW w:w="0" w:type="auto"/>
          </w:tcPr>
          <w:p w14:paraId="1B47A9C5" w14:textId="77777777" w:rsidR="00276C44" w:rsidRPr="00694D6A" w:rsidRDefault="00276C44" w:rsidP="00276C44">
            <w:pPr>
              <w:pStyle w:val="MDPI42tablebody"/>
            </w:pPr>
            <w:r w:rsidRPr="00694D6A">
              <w:t>Accelerometer</w:t>
            </w:r>
          </w:p>
        </w:tc>
        <w:tc>
          <w:tcPr>
            <w:tcW w:w="0" w:type="auto"/>
          </w:tcPr>
          <w:p w14:paraId="27489CB2" w14:textId="77777777" w:rsidR="00276C44" w:rsidRPr="00694D6A" w:rsidRDefault="00276C44" w:rsidP="00276C44">
            <w:pPr>
              <w:pStyle w:val="MDPI42tablebody"/>
            </w:pPr>
            <w:r w:rsidRPr="00694D6A">
              <w:t>0-360° (0-8g)</w:t>
            </w:r>
          </w:p>
        </w:tc>
        <w:tc>
          <w:tcPr>
            <w:tcW w:w="0" w:type="auto"/>
          </w:tcPr>
          <w:p w14:paraId="27B01FFF" w14:textId="77777777" w:rsidR="00276C44" w:rsidRPr="00694D6A" w:rsidRDefault="00276C44" w:rsidP="00276C44">
            <w:pPr>
              <w:pStyle w:val="MDPI42tablebody"/>
            </w:pPr>
            <w:r w:rsidRPr="00694D6A">
              <w:sym w:font="Symbol" w:char="F0B1"/>
            </w:r>
            <w:r w:rsidRPr="00694D6A">
              <w:t xml:space="preserve"> 0.01°</w:t>
            </w:r>
          </w:p>
        </w:tc>
      </w:tr>
      <w:tr w:rsidR="00276C44" w:rsidRPr="00C309FD" w14:paraId="3A94E48A" w14:textId="77777777" w:rsidTr="00276C44">
        <w:trPr>
          <w:trHeight w:val="246"/>
        </w:trPr>
        <w:tc>
          <w:tcPr>
            <w:tcW w:w="0" w:type="auto"/>
          </w:tcPr>
          <w:p w14:paraId="61C4462A" w14:textId="77777777" w:rsidR="00276C44" w:rsidRPr="00694D6A" w:rsidRDefault="00276C44" w:rsidP="00276C44">
            <w:pPr>
              <w:pStyle w:val="MDPI42tablebody"/>
            </w:pPr>
            <w:r w:rsidRPr="00694D6A">
              <w:t>Diameter growth sensor</w:t>
            </w:r>
          </w:p>
        </w:tc>
        <w:tc>
          <w:tcPr>
            <w:tcW w:w="0" w:type="auto"/>
          </w:tcPr>
          <w:p w14:paraId="41C49E09" w14:textId="77777777" w:rsidR="00276C44" w:rsidRPr="00694D6A" w:rsidRDefault="00276C44" w:rsidP="00276C44">
            <w:pPr>
              <w:pStyle w:val="MDPI42tablebody"/>
            </w:pPr>
            <w:r w:rsidRPr="00694D6A">
              <w:t>0-1 cm</w:t>
            </w:r>
          </w:p>
        </w:tc>
        <w:tc>
          <w:tcPr>
            <w:tcW w:w="0" w:type="auto"/>
          </w:tcPr>
          <w:p w14:paraId="2EEFA4E0" w14:textId="77777777" w:rsidR="00276C44" w:rsidRPr="00694D6A" w:rsidRDefault="00276C44" w:rsidP="00276C44">
            <w:pPr>
              <w:pStyle w:val="MDPI42tablebody"/>
            </w:pPr>
            <w:r w:rsidRPr="00694D6A">
              <w:sym w:font="Symbol" w:char="F0B1"/>
            </w:r>
            <w:r w:rsidRPr="00694D6A">
              <w:t>200 µ</w:t>
            </w:r>
            <w:ins w:id="31" w:author="Luca Belelli Marchesini" w:date="2020-05-18T22:18:00Z">
              <w:r w:rsidR="00B21244">
                <w:t>m</w:t>
              </w:r>
            </w:ins>
          </w:p>
        </w:tc>
      </w:tr>
      <w:tr w:rsidR="00276C44" w:rsidRPr="00C309FD" w14:paraId="595F2C2F" w14:textId="77777777" w:rsidTr="00276C44">
        <w:trPr>
          <w:trHeight w:val="260"/>
        </w:trPr>
        <w:tc>
          <w:tcPr>
            <w:tcW w:w="0" w:type="auto"/>
          </w:tcPr>
          <w:p w14:paraId="7D1060B0" w14:textId="77777777" w:rsidR="00276C44" w:rsidRPr="00694D6A" w:rsidRDefault="00276C44" w:rsidP="00276C44">
            <w:pPr>
              <w:pStyle w:val="MDPI42tablebody"/>
            </w:pPr>
            <w:r w:rsidRPr="00694D6A">
              <w:t>Temperature probes</w:t>
            </w:r>
          </w:p>
        </w:tc>
        <w:tc>
          <w:tcPr>
            <w:tcW w:w="0" w:type="auto"/>
          </w:tcPr>
          <w:p w14:paraId="785A48FA" w14:textId="77777777" w:rsidR="00276C44" w:rsidRPr="00694D6A" w:rsidRDefault="00276C44" w:rsidP="00276C44">
            <w:pPr>
              <w:pStyle w:val="MDPI42tablebody"/>
            </w:pPr>
            <w:r w:rsidRPr="00694D6A">
              <w:t>-40 ÷ +40 °C</w:t>
            </w:r>
          </w:p>
        </w:tc>
        <w:tc>
          <w:tcPr>
            <w:tcW w:w="0" w:type="auto"/>
          </w:tcPr>
          <w:p w14:paraId="3AAEA791" w14:textId="77777777" w:rsidR="00276C44" w:rsidRPr="00694D6A" w:rsidRDefault="00276C44" w:rsidP="00276C44">
            <w:pPr>
              <w:pStyle w:val="MDPI42tablebody"/>
            </w:pPr>
            <w:r w:rsidRPr="00694D6A">
              <w:sym w:font="Symbol" w:char="F0B1"/>
            </w:r>
            <w:r w:rsidRPr="00694D6A">
              <w:t>0.1 °C</w:t>
            </w:r>
          </w:p>
        </w:tc>
      </w:tr>
      <w:tr w:rsidR="00276C44" w:rsidRPr="00C309FD" w14:paraId="4E0C3843" w14:textId="77777777" w:rsidTr="00276C44">
        <w:trPr>
          <w:trHeight w:val="260"/>
        </w:trPr>
        <w:tc>
          <w:tcPr>
            <w:tcW w:w="0" w:type="auto"/>
          </w:tcPr>
          <w:p w14:paraId="332EDDFE" w14:textId="77777777" w:rsidR="00276C44" w:rsidRPr="00694D6A" w:rsidRDefault="00276C44" w:rsidP="00276C44">
            <w:pPr>
              <w:pStyle w:val="MDPI42tablebody"/>
            </w:pPr>
            <w:r w:rsidRPr="00694D6A">
              <w:t>Stem humidity probe</w:t>
            </w:r>
          </w:p>
        </w:tc>
        <w:tc>
          <w:tcPr>
            <w:tcW w:w="0" w:type="auto"/>
          </w:tcPr>
          <w:p w14:paraId="280727BA" w14:textId="77777777" w:rsidR="00276C44" w:rsidRPr="00694D6A" w:rsidRDefault="00276C44" w:rsidP="00276C44">
            <w:pPr>
              <w:pStyle w:val="MDPI42tablebody"/>
            </w:pPr>
            <w:commentRangeStart w:id="32"/>
            <w:r w:rsidRPr="00694D6A">
              <w:t>0 – 100%</w:t>
            </w:r>
          </w:p>
        </w:tc>
        <w:tc>
          <w:tcPr>
            <w:tcW w:w="0" w:type="auto"/>
          </w:tcPr>
          <w:p w14:paraId="358BC4DE" w14:textId="77777777" w:rsidR="00276C44" w:rsidRPr="00694D6A" w:rsidRDefault="00276C44" w:rsidP="00276C44">
            <w:pPr>
              <w:pStyle w:val="MDPI42tablebody"/>
            </w:pPr>
            <w:r w:rsidRPr="00694D6A">
              <w:sym w:font="Symbol" w:char="F0B1"/>
            </w:r>
            <w:r w:rsidRPr="00694D6A">
              <w:t xml:space="preserve"> 2% v/v</w:t>
            </w:r>
            <w:commentRangeEnd w:id="32"/>
            <w:r w:rsidR="00D27465">
              <w:rPr>
                <w:rStyle w:val="af"/>
                <w:rFonts w:ascii="Times New Roman" w:hAnsi="Times New Roman"/>
                <w:snapToGrid/>
                <w:lang w:bidi="ar-SA"/>
              </w:rPr>
              <w:commentReference w:id="32"/>
            </w:r>
          </w:p>
        </w:tc>
      </w:tr>
      <w:tr w:rsidR="00276C44" w:rsidRPr="00C309FD" w14:paraId="5B2BC42C" w14:textId="77777777" w:rsidTr="00276C44">
        <w:trPr>
          <w:trHeight w:val="739"/>
        </w:trPr>
        <w:tc>
          <w:tcPr>
            <w:tcW w:w="0" w:type="auto"/>
          </w:tcPr>
          <w:p w14:paraId="45D74459" w14:textId="77777777" w:rsidR="00276C44" w:rsidRPr="00694D6A" w:rsidRDefault="00276C44" w:rsidP="00276C44">
            <w:pPr>
              <w:pStyle w:val="MDPI42tablebody"/>
            </w:pPr>
            <w:r w:rsidRPr="00694D6A">
              <w:t>Visible Spectrometer</w:t>
            </w:r>
          </w:p>
        </w:tc>
        <w:tc>
          <w:tcPr>
            <w:tcW w:w="0" w:type="auto"/>
          </w:tcPr>
          <w:p w14:paraId="6E65D449" w14:textId="77777777" w:rsidR="00276C44" w:rsidRPr="00694D6A" w:rsidRDefault="00276C44" w:rsidP="00276C44">
            <w:pPr>
              <w:pStyle w:val="MDPI42tablebody"/>
            </w:pPr>
            <w:r w:rsidRPr="00694D6A">
              <w:t>400-700 nm</w:t>
            </w:r>
          </w:p>
        </w:tc>
        <w:tc>
          <w:tcPr>
            <w:tcW w:w="0" w:type="auto"/>
          </w:tcPr>
          <w:p w14:paraId="538DD913" w14:textId="77777777" w:rsidR="00276C44" w:rsidRPr="00694D6A" w:rsidRDefault="00276C44" w:rsidP="00276C44">
            <w:pPr>
              <w:pStyle w:val="MDPI42tablebody"/>
            </w:pPr>
            <w:r w:rsidRPr="00694D6A">
              <w:sym w:font="Symbol" w:char="F0B1"/>
            </w:r>
            <w:r w:rsidRPr="00694D6A">
              <w:t xml:space="preserve"> 5 nm peak</w:t>
            </w:r>
          </w:p>
          <w:p w14:paraId="03CD7EC1" w14:textId="77777777" w:rsidR="00276C44" w:rsidRPr="00694D6A" w:rsidRDefault="00276C44" w:rsidP="00276C44">
            <w:pPr>
              <w:pStyle w:val="MDPI42tablebody"/>
            </w:pPr>
            <w:r w:rsidRPr="00694D6A">
              <w:sym w:font="Symbol" w:char="F0B1"/>
            </w:r>
            <w:r w:rsidRPr="00694D6A">
              <w:t xml:space="preserve"> 20 nm HBW</w:t>
            </w:r>
          </w:p>
          <w:p w14:paraId="7D846536" w14:textId="77777777" w:rsidR="00276C44" w:rsidRPr="00694D6A" w:rsidRDefault="00276C44" w:rsidP="00276C44">
            <w:pPr>
              <w:pStyle w:val="MDPI42tablebody"/>
            </w:pPr>
            <w:r w:rsidRPr="00694D6A">
              <w:t>(450,500,550,570,600,650 nm)</w:t>
            </w:r>
          </w:p>
        </w:tc>
      </w:tr>
      <w:tr w:rsidR="00276C44" w:rsidRPr="00C309FD" w14:paraId="3B0467FA" w14:textId="77777777" w:rsidTr="00276C44">
        <w:trPr>
          <w:trHeight w:val="483"/>
        </w:trPr>
        <w:tc>
          <w:tcPr>
            <w:tcW w:w="0" w:type="auto"/>
          </w:tcPr>
          <w:p w14:paraId="3911BA0E" w14:textId="77777777" w:rsidR="00276C44" w:rsidRPr="00694D6A" w:rsidRDefault="00276C44" w:rsidP="00276C44">
            <w:pPr>
              <w:pStyle w:val="MDPI42tablebody"/>
            </w:pPr>
            <w:r w:rsidRPr="00694D6A">
              <w:t>Near-Infrared Spectrometer</w:t>
            </w:r>
          </w:p>
        </w:tc>
        <w:tc>
          <w:tcPr>
            <w:tcW w:w="0" w:type="auto"/>
          </w:tcPr>
          <w:p w14:paraId="781B7E67" w14:textId="77777777" w:rsidR="00276C44" w:rsidRPr="00694D6A" w:rsidRDefault="00276C44" w:rsidP="00276C44">
            <w:pPr>
              <w:pStyle w:val="MDPI42tablebody"/>
            </w:pPr>
            <w:r w:rsidRPr="00694D6A">
              <w:t>700- 900 nm</w:t>
            </w:r>
          </w:p>
        </w:tc>
        <w:tc>
          <w:tcPr>
            <w:tcW w:w="0" w:type="auto"/>
          </w:tcPr>
          <w:p w14:paraId="51CD3505" w14:textId="77777777" w:rsidR="00276C44" w:rsidRPr="00694D6A" w:rsidRDefault="00276C44" w:rsidP="00276C44">
            <w:pPr>
              <w:pStyle w:val="MDPI42tablebody"/>
            </w:pPr>
            <w:r w:rsidRPr="00694D6A">
              <w:sym w:font="Symbol" w:char="F0B1"/>
            </w:r>
            <w:r w:rsidRPr="00694D6A">
              <w:t xml:space="preserve"> 5 nm peak</w:t>
            </w:r>
          </w:p>
          <w:p w14:paraId="4877E78B" w14:textId="77777777" w:rsidR="00276C44" w:rsidRPr="00694D6A" w:rsidRDefault="00276C44" w:rsidP="00276C44">
            <w:pPr>
              <w:pStyle w:val="MDPI42tablebody"/>
            </w:pPr>
            <w:r w:rsidRPr="00694D6A">
              <w:sym w:font="Symbol" w:char="F0B1"/>
            </w:r>
            <w:r w:rsidRPr="00694D6A">
              <w:t xml:space="preserve"> 10 nm HBW</w:t>
            </w:r>
          </w:p>
          <w:p w14:paraId="3AFA9A76" w14:textId="77777777" w:rsidR="00276C44" w:rsidRPr="00694D6A" w:rsidRDefault="00276C44" w:rsidP="00276C44">
            <w:pPr>
              <w:pStyle w:val="MDPI42tablebody"/>
            </w:pPr>
            <w:r w:rsidRPr="00694D6A">
              <w:t>(610,680,730,760,810,860 nm)</w:t>
            </w:r>
          </w:p>
        </w:tc>
      </w:tr>
      <w:tr w:rsidR="00276C44" w:rsidRPr="00C309FD" w14:paraId="5CBB6D4E" w14:textId="77777777" w:rsidTr="00276C44">
        <w:trPr>
          <w:trHeight w:val="539"/>
        </w:trPr>
        <w:tc>
          <w:tcPr>
            <w:tcW w:w="0" w:type="auto"/>
          </w:tcPr>
          <w:p w14:paraId="3315A3C2" w14:textId="77777777" w:rsidR="00276C44" w:rsidRPr="00694D6A" w:rsidRDefault="00276C44" w:rsidP="00276C44">
            <w:pPr>
              <w:pStyle w:val="MDPI42tablebody"/>
            </w:pPr>
            <w:r w:rsidRPr="00694D6A">
              <w:t>Air and humidity sensor</w:t>
            </w:r>
          </w:p>
        </w:tc>
        <w:tc>
          <w:tcPr>
            <w:tcW w:w="0" w:type="auto"/>
          </w:tcPr>
          <w:p w14:paraId="60381D52" w14:textId="77777777" w:rsidR="00276C44" w:rsidRPr="00694D6A" w:rsidRDefault="00276C44" w:rsidP="00276C44">
            <w:pPr>
              <w:pStyle w:val="MDPI42tablebody"/>
            </w:pPr>
            <w:r w:rsidRPr="00694D6A">
              <w:t>-10 ÷ +85</w:t>
            </w:r>
          </w:p>
          <w:p w14:paraId="63C9B671" w14:textId="77777777" w:rsidR="00276C44" w:rsidRPr="00694D6A" w:rsidRDefault="00276C44" w:rsidP="00276C44">
            <w:pPr>
              <w:pStyle w:val="MDPI42tablebody"/>
            </w:pPr>
            <w:r w:rsidRPr="00694D6A">
              <w:t>0-100%</w:t>
            </w:r>
          </w:p>
        </w:tc>
        <w:tc>
          <w:tcPr>
            <w:tcW w:w="0" w:type="auto"/>
          </w:tcPr>
          <w:p w14:paraId="4C68FD38" w14:textId="77777777" w:rsidR="00276C44" w:rsidRPr="00694D6A" w:rsidRDefault="00276C44" w:rsidP="00276C44">
            <w:pPr>
              <w:pStyle w:val="MDPI42tablebody"/>
            </w:pPr>
            <w:commentRangeStart w:id="33"/>
            <w:r w:rsidRPr="00694D6A">
              <w:sym w:font="Symbol" w:char="F0B1"/>
            </w:r>
            <w:r w:rsidRPr="00694D6A">
              <w:t xml:space="preserve"> </w:t>
            </w:r>
            <w:del w:id="34" w:author="Luca Belelli Marchesini" w:date="2020-05-18T22:18:00Z">
              <w:r w:rsidRPr="00694D6A" w:rsidDel="00B21244">
                <w:delText>0.5</w:delText>
              </w:r>
            </w:del>
            <w:ins w:id="35" w:author="Luca Belelli Marchesini" w:date="2020-05-18T22:18:00Z">
              <w:r w:rsidR="00B21244">
                <w:t>1</w:t>
              </w:r>
            </w:ins>
            <w:r w:rsidRPr="00694D6A">
              <w:t xml:space="preserve"> °C</w:t>
            </w:r>
          </w:p>
          <w:p w14:paraId="72C723F5" w14:textId="77777777" w:rsidR="00276C44" w:rsidRPr="00694D6A" w:rsidRDefault="00276C44" w:rsidP="00276C44">
            <w:pPr>
              <w:pStyle w:val="MDPI42tablebody"/>
            </w:pPr>
            <w:r w:rsidRPr="00694D6A">
              <w:sym w:font="Symbol" w:char="F0B1"/>
            </w:r>
            <w:r w:rsidRPr="00694D6A">
              <w:t xml:space="preserve"> 5%</w:t>
            </w:r>
            <w:commentRangeEnd w:id="33"/>
            <w:r w:rsidR="00B21244">
              <w:rPr>
                <w:rStyle w:val="af"/>
                <w:rFonts w:ascii="Times New Roman" w:hAnsi="Times New Roman"/>
                <w:snapToGrid/>
                <w:lang w:bidi="ar-SA"/>
              </w:rPr>
              <w:commentReference w:id="33"/>
            </w:r>
          </w:p>
        </w:tc>
      </w:tr>
    </w:tbl>
    <w:p w14:paraId="1D5D3A8E" w14:textId="77777777" w:rsidR="00276C44" w:rsidRPr="009E46F1" w:rsidRDefault="00276C44" w:rsidP="00276C44">
      <w:pPr>
        <w:pStyle w:val="MDPI33textspaceafter"/>
      </w:pPr>
    </w:p>
    <w:tbl>
      <w:tblPr>
        <w:tblW w:w="0" w:type="auto"/>
        <w:tblLook w:val="04A0" w:firstRow="1" w:lastRow="0" w:firstColumn="1" w:lastColumn="0" w:noHBand="0" w:noVBand="1"/>
      </w:tblPr>
      <w:tblGrid>
        <w:gridCol w:w="5323"/>
        <w:gridCol w:w="3521"/>
      </w:tblGrid>
      <w:tr w:rsidR="00276C44" w:rsidRPr="00276C44" w14:paraId="04A21C7A" w14:textId="77777777" w:rsidTr="00A35A63">
        <w:tc>
          <w:tcPr>
            <w:tcW w:w="4779" w:type="dxa"/>
          </w:tcPr>
          <w:p w14:paraId="1C9C1EAC" w14:textId="77777777" w:rsidR="00276C44" w:rsidRPr="00276C44" w:rsidRDefault="00A72F3E" w:rsidP="00276C44">
            <w:pPr>
              <w:pStyle w:val="MDPI52figure"/>
            </w:pPr>
            <w:r w:rsidRPr="006C054E">
              <w:rPr>
                <w:noProof/>
                <w:lang w:eastAsia="en-US" w:bidi="ar-SA"/>
              </w:rPr>
              <w:drawing>
                <wp:inline distT="0" distB="0" distL="0" distR="0" wp14:anchorId="67073971" wp14:editId="1B339E90">
                  <wp:extent cx="3390900" cy="23265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2477" cy="2396241"/>
                          </a:xfrm>
                          <a:prstGeom prst="rect">
                            <a:avLst/>
                          </a:prstGeom>
                        </pic:spPr>
                      </pic:pic>
                    </a:graphicData>
                  </a:graphic>
                </wp:inline>
              </w:drawing>
            </w:r>
          </w:p>
          <w:p w14:paraId="2C517218" w14:textId="77777777" w:rsidR="00276C44" w:rsidRPr="00276C44" w:rsidRDefault="00276C44" w:rsidP="00276C44">
            <w:pPr>
              <w:pStyle w:val="MDPI52figure"/>
            </w:pPr>
            <w:r w:rsidRPr="001B4B7F">
              <w:t>(a)</w:t>
            </w:r>
          </w:p>
        </w:tc>
        <w:tc>
          <w:tcPr>
            <w:tcW w:w="4780" w:type="dxa"/>
          </w:tcPr>
          <w:p w14:paraId="4B92D2BE" w14:textId="77777777" w:rsidR="00276C44" w:rsidRPr="00276C44" w:rsidRDefault="00261C63" w:rsidP="00276C44">
            <w:pPr>
              <w:pStyle w:val="MDPI52figure"/>
            </w:pPr>
            <w:r>
              <w:rPr>
                <w:noProof/>
                <w:snapToGrid/>
                <w:lang w:eastAsia="en-US" w:bidi="ar-SA"/>
              </w:rPr>
              <w:drawing>
                <wp:inline distT="0" distB="0" distL="0" distR="0" wp14:anchorId="2656AD1E" wp14:editId="663C1137">
                  <wp:extent cx="2194476" cy="2295525"/>
                  <wp:effectExtent l="0" t="0" r="0" b="0"/>
                  <wp:docPr id="1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9685" cy="2300974"/>
                          </a:xfrm>
                          <a:prstGeom prst="rect">
                            <a:avLst/>
                          </a:prstGeom>
                          <a:noFill/>
                          <a:ln>
                            <a:noFill/>
                          </a:ln>
                        </pic:spPr>
                      </pic:pic>
                    </a:graphicData>
                  </a:graphic>
                </wp:inline>
              </w:drawing>
            </w:r>
          </w:p>
          <w:p w14:paraId="5AAB9C90" w14:textId="77777777" w:rsidR="00276C44" w:rsidRPr="00276C44" w:rsidRDefault="00276C44" w:rsidP="00276C44">
            <w:pPr>
              <w:pStyle w:val="MDPI52figure"/>
            </w:pPr>
            <w:r w:rsidRPr="00276C44">
              <w:t>(b)</w:t>
            </w:r>
          </w:p>
        </w:tc>
      </w:tr>
    </w:tbl>
    <w:p w14:paraId="5A2B37D4" w14:textId="77777777" w:rsidR="00276C44" w:rsidRPr="00276C44" w:rsidRDefault="00276C44" w:rsidP="00276C44">
      <w:pPr>
        <w:pStyle w:val="MDPI51figurecaption"/>
        <w:jc w:val="center"/>
      </w:pPr>
      <w:r w:rsidRPr="00276C44">
        <w:rPr>
          <w:b/>
        </w:rPr>
        <w:t>Figure 2</w:t>
      </w:r>
      <w:r w:rsidRPr="00276C44">
        <w:t>. (</w:t>
      </w:r>
      <w:r w:rsidRPr="00276C44">
        <w:rPr>
          <w:b/>
        </w:rPr>
        <w:t>a</w:t>
      </w:r>
      <w:r w:rsidRPr="00276C44">
        <w:t>) Scheme of TT; (</w:t>
      </w:r>
      <w:r w:rsidRPr="00276C44">
        <w:rPr>
          <w:b/>
        </w:rPr>
        <w:t>b</w:t>
      </w:r>
      <w:r w:rsidRPr="00276C44">
        <w:t>) its installation on a tree.</w:t>
      </w:r>
    </w:p>
    <w:p w14:paraId="4709B31B" w14:textId="77777777" w:rsidR="00276C44" w:rsidRDefault="00276C44" w:rsidP="00276C44">
      <w:pPr>
        <w:pStyle w:val="MDPI31text"/>
      </w:pPr>
      <w:r>
        <w:t xml:space="preserve">Sixteen </w:t>
      </w:r>
      <w:proofErr w:type="spellStart"/>
      <w:r>
        <w:t>TreeTalker</w:t>
      </w:r>
      <w:proofErr w:type="spellEnd"/>
      <w:r>
        <w:t xml:space="preserve">+ (TT+) devices were installed on corresponding trees of five different tree species: 5 on </w:t>
      </w:r>
      <w:r w:rsidRPr="0005675C">
        <w:rPr>
          <w:i/>
          <w:iCs/>
        </w:rPr>
        <w:t>Acer platanoides</w:t>
      </w:r>
      <w:r>
        <w:t xml:space="preserve"> (average DBH 38.7 cm), 3 on </w:t>
      </w:r>
      <w:r w:rsidRPr="0005675C">
        <w:rPr>
          <w:i/>
          <w:iCs/>
        </w:rPr>
        <w:t>Betula pendula</w:t>
      </w:r>
      <w:r>
        <w:t xml:space="preserve"> (average DBH 21.8 cm), 3 on </w:t>
      </w:r>
      <w:r w:rsidRPr="0005675C">
        <w:rPr>
          <w:i/>
          <w:iCs/>
        </w:rPr>
        <w:t>Larix sibirica</w:t>
      </w:r>
      <w:r>
        <w:t xml:space="preserve"> (average DBH 32.1 cm) and 5 on </w:t>
      </w:r>
      <w:proofErr w:type="spellStart"/>
      <w:r w:rsidRPr="0005675C">
        <w:rPr>
          <w:i/>
          <w:iCs/>
        </w:rPr>
        <w:t>Tillia</w:t>
      </w:r>
      <w:proofErr w:type="spellEnd"/>
      <w:r w:rsidRPr="0005675C">
        <w:rPr>
          <w:i/>
          <w:iCs/>
        </w:rPr>
        <w:t xml:space="preserve"> cordata</w:t>
      </w:r>
      <w:r>
        <w:t xml:space="preserve"> (average DBH 34.1 cm). At onset of installation, all trees were characterized by height, diameter, age group, standing type and VTA (Visual Tree </w:t>
      </w:r>
      <w:r w:rsidR="00351230">
        <w:t>Assessment</w:t>
      </w:r>
      <w:r>
        <w:t>). The investigated trees VTA scores were (1 to 3), on a typical scale from 1 (healthy conditions</w:t>
      </w:r>
      <w:r w:rsidRPr="00F902A5">
        <w:t>)</w:t>
      </w:r>
      <w:r>
        <w:t xml:space="preserve"> to 7 (severe decline), (see </w:t>
      </w:r>
      <w:r w:rsidR="00A35A63">
        <w:t>Appendix</w:t>
      </w:r>
      <w:r>
        <w:t xml:space="preserve"> </w:t>
      </w:r>
      <w:r w:rsidR="00A35A63">
        <w:t>A</w:t>
      </w:r>
      <w:r>
        <w:t>). A</w:t>
      </w:r>
      <w:r w:rsidRPr="006C1541">
        <w:t xml:space="preserve"> reference </w:t>
      </w:r>
      <w:r>
        <w:t xml:space="preserve">device </w:t>
      </w:r>
      <w:r w:rsidRPr="006C1541">
        <w:t>TT</w:t>
      </w:r>
      <w:r>
        <w:t>+</w:t>
      </w:r>
      <w:r w:rsidRPr="006C1541">
        <w:t xml:space="preserve"> (TT-R) was mounted</w:t>
      </w:r>
      <w:r>
        <w:t xml:space="preserve"> outside of the tree canopies to collect climate data and incoming solar radiation reference spectra. On individual trees, the devices were placed at a height of 3 m from the ground on the north side of the trunk and the solar powered batteries - on the south side. The 3 m height was chosen to reduce the risk of damage or theft of devices. All measurements were conducted from 01 July till 31 November with </w:t>
      </w:r>
      <w:proofErr w:type="gramStart"/>
      <w:r>
        <w:t>1.</w:t>
      </w:r>
      <w:r w:rsidRPr="005F7742">
        <w:t>5</w:t>
      </w:r>
      <w:r>
        <w:t xml:space="preserve"> hour</w:t>
      </w:r>
      <w:proofErr w:type="gramEnd"/>
      <w:r>
        <w:t xml:space="preserve"> temporal resolution.</w:t>
      </w:r>
    </w:p>
    <w:p w14:paraId="5A28ECA5" w14:textId="77777777" w:rsidR="00276C44" w:rsidRPr="009E46F1" w:rsidRDefault="00276C44" w:rsidP="00276C44">
      <w:pPr>
        <w:pStyle w:val="MDPI22heading2"/>
      </w:pPr>
      <w:r>
        <w:t>2</w:t>
      </w:r>
      <w:r w:rsidRPr="009E46F1">
        <w:t>.</w:t>
      </w:r>
      <w:r>
        <w:t>2</w:t>
      </w:r>
      <w:r w:rsidRPr="009E46F1">
        <w:t xml:space="preserve">. </w:t>
      </w:r>
      <w:r w:rsidRPr="00276C44">
        <w:t>Choice of ES Indicators</w:t>
      </w:r>
    </w:p>
    <w:p w14:paraId="6F0B6DF9" w14:textId="77777777" w:rsidR="00276C44" w:rsidRDefault="00276C44" w:rsidP="00276C44">
      <w:pPr>
        <w:pStyle w:val="MDPI31text"/>
      </w:pPr>
      <w:r>
        <w:lastRenderedPageBreak/>
        <w:t xml:space="preserve">A wide range of existing ES indicators has been investigated in previous studies </w:t>
      </w:r>
      <w:r>
        <w:fldChar w:fldCharType="begin"/>
      </w:r>
      <w:r w:rsidR="00D149F2">
        <w:instrText xml:space="preserve"> ADDIN ZOTERO_ITEM CSL_CITATION {"citationID":"MWEkr5N7","properties":{"formattedCitation":"[11,35]","plainCitation":"[11,35]","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N."}],"issued":{"date-parts":[["2013",2]]}}},{"id":1659,"uris":["http://zotero.org/users/3524663/items/I7PLY4DJ"],"uri":["http://zotero.org/users/3524663/items/I7PLY4DJ"],"itemData":{"id":1659,"type":"article-journal","abstract":"Ongoing urban exploitation is increasing pressure to transform urban green spaces, while there is increasing awareness that greenery provides a range of important beneﬁts to city residents. In efforts to help resolve associated problems we have developed a framework for integrated assessments of ecosystem service (ES) beneﬁts and values provided by urban greenery, based on the ecosystem service cascade model. The aim is to provide a method for assessing the contribution to, and valuing, multiple ES provided by urban greenery that can be readily applied in routine planning processes. The framework is unique as it recognizes that an urban greenery comprises several components and functions that can contribute to multiple ecosystem services in one or more ways via different functional traits (e.g. foliage characteristics) for which readily measured indicators have been identiﬁed. The framework consists of ﬁve steps including compilation of an inventory of indicator; application of effectivity factors to rate indicators' effectiveness; estimation of effects; estimation of beneﬁts for each ES; estimation of the total ES value of the ecosystem. The framework was applied to assess ecosystem services provided by trees, shrubs, herbs, birds, and bees, in green areas spanning an urban gradient in Gothenburg, Sweden. Estimates of perceived values of ecosystem services were obtained from interviews with the public and workshop activities with civil servants. The framework is systematic and transparent at all stages and appears to have potential utility in the existing spatial planning processes.","container-title":"Journal of Environmental Management","DOI":"10.1016/j.jenvman.2017.09.071","ISSN":"03014797","journalAbbreviation":"Journal of Environmental Management","language":"en","page":"274-285","source":"DOI.org (Crossref)","title":"A framework for assessing urban greenery's effects and valuing its ecosystem services","volume":"205","author":[{"family":"Andersson-Sköld","given":"Yvonne"},{"family":"Klingberg","given":"Jenny"},{"family":"Gunnarsson","given":"Bengt"},{"family":"Cullinane","given":"Kevin"},{"family":"Gustafsson","given":"Ingela"},{"family":"Hedblom","given":"Marcus"},{"family":"Knez","given":"Igor"},{"family":"Lindberg","given":"Fredrik"},{"family":"Ode Sang","given":"Åsa"},{"family":"Pleijel","given":"Håkan"},{"family":"Thorsson","given":"Pontus"},{"family":"Thorsson","given":"Sofia"}],"issued":{"date-parts":[["2018",1]]}}}],"schema":"https://github.com/citation-style-language/schema/raw/master/csl-citation.json"} </w:instrText>
      </w:r>
      <w:r>
        <w:fldChar w:fldCharType="separate"/>
      </w:r>
      <w:r w:rsidR="00D149F2" w:rsidRPr="00D149F2">
        <w:t>[11,35]</w:t>
      </w:r>
      <w:r>
        <w:fldChar w:fldCharType="end"/>
      </w:r>
      <w:r>
        <w:t xml:space="preserve">. For the present study the ES indicators were chosen </w:t>
      </w:r>
      <w:proofErr w:type="gramStart"/>
      <w:r>
        <w:t>on the basis of</w:t>
      </w:r>
      <w:proofErr w:type="gramEnd"/>
      <w:r>
        <w:t xml:space="preserve"> the possibility to be directly estimated by our measured parameters and they fulfill the RSLM criteria previously indicated The ES indicators and the relative measured variables, including algorithms references are shown on Table 2. Direct measurements (like air temperature or relative humidity) gave us an opportunity to calculate ESI without any additional assumptions. However,</w:t>
      </w:r>
      <w:r w:rsidRPr="00437DF0">
        <w:t xml:space="preserve"> </w:t>
      </w:r>
      <w:r>
        <w:t>all</w:t>
      </w:r>
      <w:r w:rsidRPr="00437DF0">
        <w:t xml:space="preserve"> </w:t>
      </w:r>
      <w:r>
        <w:t>the</w:t>
      </w:r>
      <w:r w:rsidRPr="00437DF0">
        <w:t xml:space="preserve"> </w:t>
      </w:r>
      <w:r>
        <w:t>ESI</w:t>
      </w:r>
      <w:r w:rsidRPr="00437DF0">
        <w:t xml:space="preserve"> </w:t>
      </w:r>
      <w:r>
        <w:t>that</w:t>
      </w:r>
      <w:r w:rsidRPr="00437DF0">
        <w:t xml:space="preserve"> </w:t>
      </w:r>
      <w:r>
        <w:t>is</w:t>
      </w:r>
      <w:r w:rsidRPr="00437DF0">
        <w:t xml:space="preserve"> </w:t>
      </w:r>
      <w:r>
        <w:t>labeled</w:t>
      </w:r>
      <w:r w:rsidRPr="00437DF0">
        <w:t xml:space="preserve"> </w:t>
      </w:r>
      <w:r>
        <w:t>as</w:t>
      </w:r>
      <w:r w:rsidRPr="00437DF0">
        <w:t xml:space="preserve"> “</w:t>
      </w:r>
      <w:r>
        <w:t>indirect</w:t>
      </w:r>
      <w:r w:rsidRPr="00437DF0">
        <w:t xml:space="preserve">” required us to introduce some adjustment factors or assumptions. </w:t>
      </w:r>
      <w:r>
        <w:t>One of the best “indirect” predictor of ES is tree Leaf Area Index since many ESI can be estimated by the amount of leaf area. For the purpose of this paper we have monitored LAI in real time by using the 2 on-board spectrometers and we present particulate adsorption as an example of usefulness of LAI indicator indirect use.</w:t>
      </w:r>
    </w:p>
    <w:p w14:paraId="2486E936" w14:textId="77777777" w:rsidR="00276C44" w:rsidRDefault="00276C44" w:rsidP="00276C44">
      <w:pPr>
        <w:pStyle w:val="MDPI41tablecaption"/>
      </w:pPr>
      <w:r w:rsidRPr="00C309FD">
        <w:rPr>
          <w:b/>
        </w:rPr>
        <w:t>Table 2</w:t>
      </w:r>
      <w:r>
        <w:t>. Indicators of ES, provided by urban trees and potential measuring quantity by sensors</w:t>
      </w:r>
    </w:p>
    <w:tbl>
      <w:tblPr>
        <w:tblW w:w="516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130"/>
        <w:gridCol w:w="1404"/>
        <w:gridCol w:w="1426"/>
        <w:gridCol w:w="1898"/>
        <w:gridCol w:w="1028"/>
        <w:gridCol w:w="901"/>
        <w:gridCol w:w="1340"/>
      </w:tblGrid>
      <w:tr w:rsidR="00276C44" w14:paraId="15F403BD" w14:textId="77777777" w:rsidTr="00276C44">
        <w:trPr>
          <w:cantSplit/>
          <w:trHeight w:val="553"/>
        </w:trPr>
        <w:tc>
          <w:tcPr>
            <w:tcW w:w="604" w:type="pct"/>
            <w:tcBorders>
              <w:top w:val="single" w:sz="4" w:space="0" w:color="000000"/>
              <w:left w:val="single" w:sz="4" w:space="0" w:color="000000"/>
              <w:bottom w:val="single" w:sz="4" w:space="0" w:color="000000"/>
              <w:right w:val="single" w:sz="4" w:space="0" w:color="000000"/>
            </w:tcBorders>
            <w:vAlign w:val="center"/>
            <w:hideMark/>
          </w:tcPr>
          <w:p w14:paraId="66AD8AEA" w14:textId="77777777" w:rsidR="00276C44" w:rsidRPr="00276C44" w:rsidRDefault="00276C44" w:rsidP="00276C44">
            <w:pPr>
              <w:pStyle w:val="MDPI42tablebody"/>
              <w:rPr>
                <w:b/>
              </w:rPr>
            </w:pPr>
            <w:r w:rsidRPr="00276C44">
              <w:rPr>
                <w:b/>
              </w:rPr>
              <w:t>ES group</w:t>
            </w:r>
          </w:p>
        </w:tc>
        <w:tc>
          <w:tcPr>
            <w:tcW w:w="750" w:type="pct"/>
            <w:tcBorders>
              <w:top w:val="single" w:sz="4" w:space="0" w:color="000000"/>
              <w:left w:val="single" w:sz="4" w:space="0" w:color="000000"/>
              <w:bottom w:val="single" w:sz="4" w:space="0" w:color="000000"/>
              <w:right w:val="single" w:sz="4" w:space="0" w:color="000000"/>
            </w:tcBorders>
            <w:vAlign w:val="center"/>
            <w:hideMark/>
          </w:tcPr>
          <w:p w14:paraId="2AB72C18" w14:textId="77777777" w:rsidR="00276C44" w:rsidRPr="00276C44" w:rsidRDefault="00276C44" w:rsidP="00276C44">
            <w:pPr>
              <w:pStyle w:val="MDPI42tablebody"/>
              <w:rPr>
                <w:b/>
              </w:rPr>
            </w:pPr>
            <w:r w:rsidRPr="00276C44">
              <w:rPr>
                <w:b/>
              </w:rPr>
              <w:t>Type of ES</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50235C93" w14:textId="77777777" w:rsidR="00276C44" w:rsidRPr="00276C44" w:rsidRDefault="00276C44" w:rsidP="00276C44">
            <w:pPr>
              <w:pStyle w:val="MDPI42tablebody"/>
              <w:rPr>
                <w:b/>
              </w:rPr>
            </w:pPr>
            <w:r w:rsidRPr="00276C44">
              <w:rPr>
                <w:b/>
              </w:rPr>
              <w:t>Indicator</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77A354A8" w14:textId="77777777" w:rsidR="00276C44" w:rsidRPr="00276C44" w:rsidRDefault="00276C44" w:rsidP="00276C44">
            <w:pPr>
              <w:pStyle w:val="MDPI42tablebody"/>
              <w:rPr>
                <w:b/>
              </w:rPr>
            </w:pPr>
            <w:r w:rsidRPr="00276C44">
              <w:rPr>
                <w:b/>
              </w:rPr>
              <w:t>Sensor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4FF3A864" w14:textId="77777777" w:rsidR="00276C44" w:rsidRPr="00276C44" w:rsidRDefault="00276C44" w:rsidP="00276C44">
            <w:pPr>
              <w:pStyle w:val="MDPI42tablebody"/>
              <w:rPr>
                <w:b/>
              </w:rPr>
            </w:pPr>
            <w:r w:rsidRPr="00276C44">
              <w:rPr>
                <w:b/>
              </w:rPr>
              <w:t>Type of equation</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518FEBCE" w14:textId="77777777" w:rsidR="00276C44" w:rsidRPr="00276C44" w:rsidRDefault="00276C44" w:rsidP="00276C44">
            <w:pPr>
              <w:pStyle w:val="MDPI42tablebody"/>
              <w:rPr>
                <w:b/>
              </w:rPr>
            </w:pPr>
            <w:r w:rsidRPr="00276C44">
              <w:rPr>
                <w:b/>
              </w:rPr>
              <w:t>Units</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195611C2" w14:textId="77777777" w:rsidR="00276C44" w:rsidRPr="00276C44" w:rsidRDefault="00276C44" w:rsidP="00276C44">
            <w:pPr>
              <w:pStyle w:val="MDPI42tablebody"/>
              <w:rPr>
                <w:b/>
              </w:rPr>
            </w:pPr>
            <w:r w:rsidRPr="00276C44">
              <w:rPr>
                <w:b/>
              </w:rPr>
              <w:t>Key references</w:t>
            </w:r>
          </w:p>
        </w:tc>
      </w:tr>
      <w:tr w:rsidR="00276C44" w:rsidRPr="00C309FD" w14:paraId="20EC97AE" w14:textId="77777777" w:rsidTr="00276C44">
        <w:trPr>
          <w:cantSplit/>
          <w:trHeight w:val="941"/>
        </w:trPr>
        <w:tc>
          <w:tcPr>
            <w:tcW w:w="604" w:type="pct"/>
            <w:tcBorders>
              <w:top w:val="single" w:sz="4" w:space="0" w:color="000000"/>
              <w:left w:val="single" w:sz="4" w:space="0" w:color="000000"/>
              <w:bottom w:val="single" w:sz="4" w:space="0" w:color="000000"/>
              <w:right w:val="single" w:sz="4" w:space="0" w:color="000000"/>
            </w:tcBorders>
            <w:vAlign w:val="center"/>
            <w:hideMark/>
          </w:tcPr>
          <w:p w14:paraId="4D402F58" w14:textId="77777777" w:rsidR="00276C44" w:rsidRDefault="00276C44" w:rsidP="00276C44">
            <w:pPr>
              <w:pStyle w:val="MDPI42tablebody"/>
            </w:pPr>
            <w:r>
              <w:t>Global Climate regulation</w:t>
            </w:r>
          </w:p>
        </w:tc>
        <w:tc>
          <w:tcPr>
            <w:tcW w:w="750" w:type="pct"/>
            <w:tcBorders>
              <w:top w:val="single" w:sz="4" w:space="0" w:color="000000"/>
              <w:left w:val="single" w:sz="4" w:space="0" w:color="000000"/>
              <w:bottom w:val="single" w:sz="4" w:space="0" w:color="000000"/>
              <w:right w:val="single" w:sz="4" w:space="0" w:color="000000"/>
            </w:tcBorders>
            <w:vAlign w:val="center"/>
            <w:hideMark/>
          </w:tcPr>
          <w:p w14:paraId="326519F6" w14:textId="77777777" w:rsidR="00276C44" w:rsidRDefault="00276C44" w:rsidP="00276C44">
            <w:pPr>
              <w:pStyle w:val="MDPI42tablebody"/>
            </w:pPr>
            <w:r>
              <w:t>Carbon sequestration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6BA1C7C8" w14:textId="77777777" w:rsidR="00276C44" w:rsidRDefault="00276C44" w:rsidP="00276C44">
            <w:pPr>
              <w:pStyle w:val="MDPI42tablebody"/>
            </w:pPr>
            <w:r>
              <w:t>Tree growth rate</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387A468F" w14:textId="77777777" w:rsidR="00276C44" w:rsidRDefault="00276C44" w:rsidP="00276C44">
            <w:pPr>
              <w:pStyle w:val="MDPI42tablebody"/>
              <w:rPr>
                <w:highlight w:val="red"/>
              </w:rPr>
            </w:pPr>
            <w:r>
              <w:t>IR growth sensor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45F19C03" w14:textId="77777777" w:rsidR="00276C44" w:rsidRDefault="00276C44" w:rsidP="00276C44">
            <w:pPr>
              <w:pStyle w:val="MDPI42tablebody"/>
              <w:rPr>
                <w:shd w:val="clear" w:color="auto" w:fill="FFFFFF"/>
              </w:rPr>
            </w:pPr>
            <w:r>
              <w:rPr>
                <w:shd w:val="clear" w:color="auto" w:fill="FFFFFF"/>
              </w:rPr>
              <w:t>Indirect</w:t>
            </w:r>
          </w:p>
          <w:p w14:paraId="60FB048B" w14:textId="77777777" w:rsidR="00276C44" w:rsidRDefault="00276C44" w:rsidP="00276C44">
            <w:pPr>
              <w:pStyle w:val="MDPI42tablebody"/>
              <w:rPr>
                <w:i/>
                <w:iCs/>
                <w:shd w:val="clear" w:color="auto" w:fill="FFFFFF"/>
              </w:rPr>
            </w:pPr>
            <w:r>
              <w:rPr>
                <w:i/>
                <w:iCs/>
                <w:shd w:val="clear" w:color="auto" w:fill="FFFFFF"/>
              </w:rPr>
              <w:t>Biomass expansion factors</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18EA2017" w14:textId="77777777" w:rsidR="00276C44" w:rsidRDefault="00276C44" w:rsidP="00276C44">
            <w:pPr>
              <w:pStyle w:val="MDPI42tablebody"/>
            </w:pPr>
            <w:r>
              <w:t>kg C</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68DDD2CB" w14:textId="77777777" w:rsidR="00276C44" w:rsidRDefault="00276C44" w:rsidP="00276C44">
            <w:pPr>
              <w:pStyle w:val="MDPI42tablebody"/>
            </w:pPr>
            <w:r>
              <w:fldChar w:fldCharType="begin"/>
            </w:r>
            <w:r w:rsidR="00D149F2">
              <w:instrText xml:space="preserve"> ADDIN ZOTERO_ITEM CSL_CITATION {"citationID":"8myRNS4D","properties":{"formattedCitation":"[36\\uc0\\u8211{}38]","plainCitation":"[36–38]","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E."}],"issued":{"date-parts":[["2002",3]]}}},{"id":1827,"uris":["http://zotero.org/users/3524663/items/UDDQLKWC"],"uri":["http://zotero.org/users/3524663/items/UDDQLKWC"],"itemData":{"id":1827,"type":"article-journal","abstract":"Carbon sequestration capability by Quercus ilex L and Quercus pubescens Willd., widely distributed in the city of Rome, and their contribution to decreasing air temperature were investigated. Crown volume is the most signiﬁcant ( p &lt; 0.01) variable explaining variation of air temperature below the tree crown. Q. pubescens gives a higher contribution to decreasing air temperature during the hottest months, due to its inherent larger crown volume than Q. ilex (252 ± 19 and 533 ± 52 m3, respectively for the large size). Moreover, our results show the existence of a strong urban carbon dioxide dome with a peak CO2 concentration (on an average 432 ± 37 ppm) at polluted sites, 16% greater than at control sites. Total carbon sequestration is 84 ± 12 and 111 ± 9 Kg year−1 of CO2 for the small Q. ilex and Q. pubescens tree size, respectively, and 151 ± 10 and 185 ± 7 Kg year−1 of CO2 for the large Q. ilex and Q. pubescen tree size, respectively. Q. pubescens, by its higher total photosynthetic leaf surface area (39% higher than Q. ilex) and its higher mean yearly photosynthetic rates (48% higher than Q. ilex) seems to have a greater role than Q. ilex. However, taking into account the leaf longevity (i.e. 12 ± 3 months for Q. ilex and 4 ± 2 months for Q. pubescens), the evergreen species, by its continuous photosynthetic activity, contributes to reduce CO2 throughout the year, and in particular during the winter months, when trafﬁc volume has a pick, than Q. pubescens.","container-title":"Urban Ecosystems","DOI":"10.1007/s11252-006-5527-2","ISSN":"1083-8155, 1573-1642","issue":"1","language":"en","page":"27-37","source":"Crossref","title":"Carbon sequestration by Quercus ilex L. and Quercus pubescens Willd. and their contribution to decreasing air temperature in Rome","volume":"9","author":[{"family":"Gratani","given":"Loretta"},{"family":"Varone","given":"Laura"}],"issued":{"date-parts":[["2006",1]]}}},{"id":2092,"uris":["http://zotero.org/users/3524663/items/YT67HG2E"],"uri":["http://zotero.org/users/3524663/items/YT67HG2E"],"itemData":{"id":2092,"type":"article-journal","abstract":"Removing CO2 from the atmosphere and storing carbon in vegetation and soil are important ecosystem services provided by urban green space. However, knowledge on the capacity of trees and soils to store carbon in urban parks - especially in the northern latitudes - is scarce. We assessed the amount of organic carbon stored in trees and soil of constructed urban parks under cold climatic conditions in Finland. More speciﬁcally, we investigated the eﬀects of management, vegetation type and time since construction on the amount of carbon stored in park trees and soil. We conducted two tree surveys and collected soil samples (0–90 cm) in constructed parks managed by the city of Helsinki. The estimated overall carbon density was approximately 130 t per park hectare, when the carbon stock of trees was 22 to 28 t ha−1 and that of soil 104 t ha−1 at the very least. The soil to tree carbon storage ratio varied from 7.1 to 7.5 for vegetated, pervious grounds and from 3.7 to 5.0 for entire park areas. The eﬀects of park management and vegetation type could not be entirely separated in our data, but time was shown to have a distinct, positive eﬀect on tree and soil carbon stocks. The results indicate that park soils can hold remarkable carbon stocks in a cold climate. It also seems that park soil carbon holding capacity largely exceeds that of forested soils in Finland. Preservation and augmentation of carbon stocks in urban parks implies avoidance of drastic tree and soil renovation measures.","container-title":"Urban Forestry &amp; Urban Greening","DOI":"10.1016/j.ufug.2020.126633","ISSN":"16188667","language":"en","page":"126633","source":"Crossref","title":"Quantifying carbon stocks in urban parks under cold climate conditions","volume":"49","author":[{"family":"Lindén","given":"Leena"},{"family":"Riikonen","given":"Anu"},{"family":"Setälä","given":"Heikki"},{"family":"Yli-Pelkonen","given":"Vesa"}],"issued":{"date-parts":[["2020",3]]}}}],"schema":"https://github.com/citation-style-language/schema/raw/master/csl-citation.json"} </w:instrText>
            </w:r>
            <w:r>
              <w:fldChar w:fldCharType="separate"/>
            </w:r>
            <w:r w:rsidR="00D149F2" w:rsidRPr="00D149F2">
              <w:rPr>
                <w:szCs w:val="24"/>
              </w:rPr>
              <w:t>[36–38]</w:t>
            </w:r>
            <w:r>
              <w:fldChar w:fldCharType="end"/>
            </w:r>
          </w:p>
        </w:tc>
      </w:tr>
      <w:tr w:rsidR="00276C44" w:rsidRPr="00C309FD" w14:paraId="184E93EE" w14:textId="77777777" w:rsidTr="00276C44">
        <w:trPr>
          <w:trHeight w:val="236"/>
        </w:trPr>
        <w:tc>
          <w:tcPr>
            <w:tcW w:w="604" w:type="pct"/>
            <w:vMerge w:val="restart"/>
            <w:tcBorders>
              <w:top w:val="single" w:sz="4" w:space="0" w:color="000000"/>
              <w:left w:val="single" w:sz="4" w:space="0" w:color="000000"/>
              <w:bottom w:val="single" w:sz="4" w:space="0" w:color="000000"/>
              <w:right w:val="single" w:sz="4" w:space="0" w:color="000000"/>
            </w:tcBorders>
            <w:vAlign w:val="center"/>
            <w:hideMark/>
          </w:tcPr>
          <w:p w14:paraId="2F83B133" w14:textId="77777777" w:rsidR="00276C44" w:rsidRDefault="00276C44" w:rsidP="00276C44">
            <w:pPr>
              <w:pStyle w:val="MDPI42tablebody"/>
            </w:pPr>
            <w:r>
              <w:t>Local Climate regulation</w:t>
            </w:r>
          </w:p>
        </w:tc>
        <w:tc>
          <w:tcPr>
            <w:tcW w:w="750" w:type="pct"/>
            <w:vMerge w:val="restart"/>
            <w:tcBorders>
              <w:top w:val="single" w:sz="4" w:space="0" w:color="000000"/>
              <w:left w:val="single" w:sz="4" w:space="0" w:color="000000"/>
              <w:bottom w:val="single" w:sz="4" w:space="0" w:color="000000"/>
              <w:right w:val="single" w:sz="4" w:space="0" w:color="000000"/>
            </w:tcBorders>
            <w:vAlign w:val="center"/>
            <w:hideMark/>
          </w:tcPr>
          <w:p w14:paraId="6A31B3D6" w14:textId="77777777" w:rsidR="00276C44" w:rsidRDefault="00276C44" w:rsidP="00276C44">
            <w:pPr>
              <w:pStyle w:val="MDPI42tablebody"/>
            </w:pPr>
            <w:r>
              <w:t>Climate comfort regulation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0FCD0F6F" w14:textId="77777777" w:rsidR="00276C44" w:rsidRDefault="00276C44" w:rsidP="00276C44">
            <w:pPr>
              <w:pStyle w:val="MDPI42tablebody"/>
            </w:pPr>
            <w:r>
              <w:t>Air temperature</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48D5BE03" w14:textId="77777777" w:rsidR="00276C44" w:rsidRDefault="00276C44" w:rsidP="00276C44">
            <w:pPr>
              <w:pStyle w:val="MDPI42tablebody"/>
            </w:pPr>
            <w:r>
              <w:t>Thermo-hygrometer sensor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4AE744C4" w14:textId="77777777" w:rsidR="00276C44" w:rsidRDefault="00276C44" w:rsidP="00276C44">
            <w:pPr>
              <w:pStyle w:val="MDPI42tablebody"/>
            </w:pPr>
            <w:r>
              <w:t>Direct</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2545FE94" w14:textId="77777777" w:rsidR="00276C44" w:rsidRDefault="00276C44" w:rsidP="00276C44">
            <w:pPr>
              <w:pStyle w:val="MDPI42tablebody"/>
            </w:pPr>
            <w:r>
              <w:t>C degrees</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09443269" w14:textId="77777777" w:rsidR="00276C44" w:rsidRDefault="00276C44" w:rsidP="00276C44">
            <w:pPr>
              <w:pStyle w:val="MDPI42tablebody"/>
            </w:pPr>
            <w:r>
              <w:fldChar w:fldCharType="begin"/>
            </w:r>
            <w:r w:rsidR="00D149F2">
              <w:instrText xml:space="preserve"> ADDIN ZOTERO_ITEM CSL_CITATION {"citationID":"1QJC2aGe","properties":{"formattedCitation":"[39\\uc0\\u8211{}41]","plainCitation":"[39–41]","noteIndex":0},"citationItems":[{"id":1643,"uris":["http://zotero.org/users/3524663/items/2SNS7MIU"],"uri":["http://zotero.org/users/3524663/items/2SNS7MIU"],"itemData":{"id":1643,"type":"article-journal","abstract":"The Urban Heat Island (UHI) effect is one of the main environmental impacts of urbanization, affecting directly human health and well-being of the city dwellers, and also contributing to worsen environmental quality. As a key strategy to address sustainable urban development, the EU has advocated the development of Nature-Based solutions, such as the implementation of Green Infrastructure (GI), which can deliver a wide range of Regulating Ecosystem Services (ES). In this article, the ES of climate regulation provided by GI has been analyzed in the Municipality of Rome, Italy, characterized by a complex territory and by a Mediterranean climate. The methodological approach allowed to characterize the UHI and to analyze its features in a spatially explicit way and on a seasonal basis, through the Land Surface Temperature (LST) derived from Landsat-8 data. The cooling capacity of different GI elements (peri-urban forest, urban forest, street trees), as well as the effect of vegetation cover and tree diversity on the provision of this regulating ES were assessed. The results show that GI significantly mitigates the hot urban climate during summer, with an effect that is dependent on the GI element and the environmental constrains to which it is exposed. NDVI and tree cover resulted the main indicators of the provision of the ES of climate regulation, highlighting that GI elements such as urban and peri-urban forests have the highest potential to provide this ES in a Mediterranean city. In the context of the Mapping and Assessment of Ecosystems and their Services (MAES) process, our results lend support to claims that GI is important for an ecosystem-based climate adaptation strategy in urban environments, contributing to the definition of knowledge based criteria and indicators, relevant for decision-making in Mediterranean cities.","container-title":"Ecological Modelling","DOI":"10.1016/j.ecolmodel.2018.11.011","ISSN":"03043800","journalAbbreviation":"Ecological Modelling","language":"en","page":"92-102","source":"DOI.org (Crossref)","title":"Regulating Ecosystem Services and Green Infrastructure: assessment of Urban Heat Island effect mitigation in the municipality of Rome, Italy","title-short":"Regulating Ecosystem Services and Green Infrastructure","volume":"392","author":[{"family":"Marando","given":"Federica"},{"family":"Salvatori","given":"Elisabetta"},{"family":"Sebastiani","given":"Alessandro"},{"family":"Fusaro","given":"Lina"},{"family":"Manes","given":"Fausto"}],"issued":{"date-parts":[["2019",1]]}}},{"id":1823,"uris":["http://zotero.org/users/3524663/items/IV864ZTE"],"uri":["http://zotero.org/users/3524663/items/IV864ZTE"],"itemData":{"id":1823,"type":"article-journal","abstract":"Vegetation alters urban climates via transpirational cooling; however, unlike shorter vegetation, trees additionally provide shade and shelter. Urban canopy models (UCMs) are coupled with mesoscale models for assessment of neighbourhood-scale climate, but their representation of urban trees is limited. We present BEP-Tree, a multi-layer UCM that integrates trees instead of using the ‘tile’ approach that characterizes most urban mesoscale modelling. BEP-Tree resolves the microclimate underneath trees where outdoor human thermal exposure occurs; these conditions are largely inaccessible to current mesoscale modelling and remote sensing approaches. Moreover, BEP-Tree allows trees to protrude above buildings, enabling assessment of low-rise neighbourhoods. The new model combines existing models, including detailed radiative and hydrodynamic models that assess built-tree interactions, and includes new parameterizations for impacts of tree foliage distribution. BEP-Tree is evaluated against unique datasets from three cities enabling assessment of modelled radiation, energy exchanges and road and air temperatures across the diurnal cycle. Urban trees redirect sensible heat into latent heat and reduce pedestrian-level solar radiation, wind, and temperatures during daytime. Thermal climate and energy exchanges are more sensitive to street tree density than height. Coupled with a mesoscale model, BEP-Tree enables assessment of urban forest-induced neighbourhood-to-city scale climate impacts during fair weather periods.","container-title":"Urban Climate","DOI":"10.1016/j.uclim.2020.100590","ISSN":"22120955","language":"en","page":"100590","source":"Crossref","title":"A multi-layer urban canopy meteorological model with trees (BEP-Tree): Street tree impacts on pedestrian-level climate","title-short":"A multi-layer urban canopy meteorological model with trees (BEP-Tree)","volume":"32","author":[{"family":"Krayenhoff","given":"E. Scott"},{"family":"Jiang","given":"Timothy"},{"family":"Christen","given":"Andreas"},{"family":"Martilli","given":"Alberto"},{"family":"Oke","given":"Timothy R."},{"family":"Bailey","given":"Brian N."},{"family":"Nazarian","given":"Negin"},{"family":"Voogt","given":"James A."},{"family":"Giometto","given":"Marco G."},{"family":"Stastny","given":"Austine"},{"family":"Crawford","given":"Ben R."}],"issued":{"date-parts":[["2020",6]]}}},{"id":1822,"uris":["http://zotero.org/users/3524663/items/SK48TSCR"],"uri":["http://zotero.org/users/3524663/items/SK48TSCR"],"itemData":{"id":1822,"type":"article-journal","abstract":"The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w:instrText>
            </w:r>
            <w:r w:rsidR="00D149F2">
              <w:rPr>
                <w:rFonts w:ascii="Times New Roman" w:hAnsi="Times New Roman"/>
              </w:rPr>
              <w:instrText>‟</w:instrText>
            </w:r>
            <w:r w:rsidR="00D149F2">
              <w:instrText xml:space="preserve"> landscapes due to the lack of scientific basis of tree selection. Therefore, this study proposes and evaluates a methodological framework as an approach for “right tree, right place”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w:instrText>
            </w:r>
            <w:r w:rsidR="00D149F2">
              <w:rPr>
                <w:rFonts w:ascii="Times New Roman" w:hAnsi="Times New Roman"/>
              </w:rPr>
              <w:instrText>‟</w:instrText>
            </w:r>
            <w:r w:rsidR="00D149F2">
              <w:instrText xml:space="preserve">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fldChar w:fldCharType="separate"/>
            </w:r>
            <w:r w:rsidR="00D149F2" w:rsidRPr="00D149F2">
              <w:rPr>
                <w:szCs w:val="24"/>
              </w:rPr>
              <w:t>[39–41]</w:t>
            </w:r>
            <w:r>
              <w:fldChar w:fldCharType="end"/>
            </w:r>
          </w:p>
        </w:tc>
      </w:tr>
      <w:tr w:rsidR="00276C44" w:rsidRPr="00C309FD" w14:paraId="76CA50C8" w14:textId="77777777" w:rsidTr="00276C44">
        <w:trPr>
          <w:trHeight w:val="27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8DC444" w14:textId="77777777" w:rsidR="00276C44" w:rsidRDefault="00276C44" w:rsidP="00276C44">
            <w:pPr>
              <w:pStyle w:val="MDPI42tablebody"/>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AF1E05" w14:textId="77777777" w:rsidR="00276C44" w:rsidRDefault="00276C44" w:rsidP="00276C44">
            <w:pPr>
              <w:pStyle w:val="MDPI42tablebody"/>
            </w:pP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4F1FA44B" w14:textId="77777777" w:rsidR="00276C44" w:rsidRDefault="00276C44" w:rsidP="00276C44">
            <w:pPr>
              <w:pStyle w:val="MDPI42tablebody"/>
            </w:pPr>
            <w:r>
              <w:t>Humidity</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0BEEC277" w14:textId="77777777" w:rsidR="00276C44" w:rsidRDefault="00276C44" w:rsidP="00276C44">
            <w:pPr>
              <w:pStyle w:val="MDPI42tablebody"/>
              <w:rPr>
                <w:highlight w:val="yellow"/>
              </w:rPr>
            </w:pPr>
            <w:r>
              <w:t>Thermo-hygrometer sensor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61A71450" w14:textId="77777777" w:rsidR="00276C44" w:rsidRDefault="00276C44" w:rsidP="00276C44">
            <w:pPr>
              <w:pStyle w:val="MDPI42tablebody"/>
              <w:rPr>
                <w:shd w:val="clear" w:color="auto" w:fill="FFFFFF"/>
              </w:rPr>
            </w:pPr>
            <w:r>
              <w:t>Direct</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61C32D08" w14:textId="77777777" w:rsidR="00276C44" w:rsidRDefault="00276C44" w:rsidP="00276C44">
            <w:pPr>
              <w:pStyle w:val="MDPI42tablebody"/>
            </w:pPr>
            <w:r>
              <w:t>%</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17A3824C" w14:textId="77777777" w:rsidR="00276C44" w:rsidRDefault="00276C44" w:rsidP="00276C44">
            <w:pPr>
              <w:pStyle w:val="MDPI42tablebody"/>
            </w:pPr>
            <w:r>
              <w:fldChar w:fldCharType="begin"/>
            </w:r>
            <w:r w:rsidR="00D149F2">
              <w:instrText xml:space="preserve"> ADDIN ZOTERO_ITEM CSL_CITATION {"citationID":"x7VQNKeV","properties":{"formattedCitation":"[42,43]","plainCitation":"[42,43]","noteIndex":0},"citationItems":[{"id":1829,"uris":["http://zotero.org/users/3524663/items/VCUMECY9"],"uri":["http://zotero.org/users/3524663/items/VCUMECY9"],"itemData":{"id":1829,"type":"article-journal","abstract":"The main objective of this study is to evaluate the genuine effect of green roofs on Tehran's microclimatic conditions and air quality parameters. Two buildings with different roof covers (green and bitumen roof) were selected and air temperature, relative humidity and carbon dioxide concentration data loggers were installed on both of them in two different conditions. Also, the effect of roofs materials on indoor air temperature, heat exchange and energy consumption of each building was assessed by installing internal thermometer inside the rooms to study the indoor thermal conditions of the buildings. Results demonstrated that average air temperature above the green roof was 3.06 and 3.7 °C cooler than that of reference roof inside and outside the screen box, respectively. Also, RH above the green roof was 11.94 and 8.46% higher than the reference roof inside and outside the screen box, respectively. Furthermore, the average air CO2 concentration inside and outside of the screen box above the green roof during the studied period was 27.98 and 20.71 ppm lower than the reference roof. Similarity, interior spaces of the buildings with green roof showed lower measured air temperature than buildings with bitumen roof.","container-title":"Urban Climate","DOI":"10.1016/j.uclim.2017.02.012","ISSN":"22120955","language":"en","page":"46-58","source":"Crossref","title":"Environmental benefits of green roofs on microclimate of Tehran with specific focus on air temperature, humidity and CO 2 content","volume":"20","author":[{"family":"Moghbel","given":"M."},{"family":"Erfanian Salim","given":"R."}],"issued":{"date-parts":[["2017",6]]}}},{"id":1851,"uris":["http://zotero.org/users/3524663/items/FJWJFRI9"],"uri":["http://zotero.org/users/3524663/items/FJWJFRI9"],"itemData":{"id":1851,"type":"article-journal","abstract":"Quantitative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fldChar w:fldCharType="separate"/>
            </w:r>
            <w:r w:rsidR="00D149F2" w:rsidRPr="00D149F2">
              <w:t>[42,43]</w:t>
            </w:r>
            <w:r>
              <w:fldChar w:fldCharType="end"/>
            </w:r>
          </w:p>
        </w:tc>
      </w:tr>
      <w:tr w:rsidR="00276C44" w:rsidRPr="00C309FD" w14:paraId="3FBE1026" w14:textId="77777777" w:rsidTr="00276C44">
        <w:trPr>
          <w:trHeight w:val="2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8A0B2E" w14:textId="77777777" w:rsidR="00276C44" w:rsidRDefault="00276C44" w:rsidP="00276C44">
            <w:pPr>
              <w:pStyle w:val="MDPI42tablebody"/>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DBCDBC" w14:textId="77777777" w:rsidR="00276C44" w:rsidRDefault="00276C44" w:rsidP="00276C44">
            <w:pPr>
              <w:pStyle w:val="MDPI42tablebody"/>
            </w:pP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07707FF7" w14:textId="77777777" w:rsidR="00276C44" w:rsidRDefault="00276C44" w:rsidP="00276C44">
            <w:pPr>
              <w:pStyle w:val="MDPI42tablebody"/>
            </w:pPr>
            <w:r>
              <w:t>Wind velocity</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01E9D1F8" w14:textId="77777777" w:rsidR="00276C44" w:rsidRDefault="00276C44" w:rsidP="00276C44">
            <w:pPr>
              <w:pStyle w:val="MDPI42tablebody"/>
            </w:pPr>
            <w:r>
              <w:t>Spectrometer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0228C328" w14:textId="77777777" w:rsidR="00276C44" w:rsidRDefault="00276C44" w:rsidP="00276C44">
            <w:pPr>
              <w:pStyle w:val="MDPI42tablebody"/>
            </w:pPr>
            <w:r>
              <w:t>Indirect</w:t>
            </w:r>
          </w:p>
          <w:p w14:paraId="70D38184" w14:textId="77777777" w:rsidR="00276C44" w:rsidRDefault="00276C44" w:rsidP="00276C44">
            <w:pPr>
              <w:pStyle w:val="MDPI42tablebody"/>
              <w:rPr>
                <w:i/>
                <w:iCs/>
                <w:shd w:val="clear" w:color="auto" w:fill="FFFFFF"/>
              </w:rPr>
            </w:pPr>
            <w:r>
              <w:rPr>
                <w:i/>
                <w:iCs/>
                <w:shd w:val="clear" w:color="auto" w:fill="FFFFFF"/>
              </w:rPr>
              <w:t>LAI</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7D1C8753" w14:textId="77777777" w:rsidR="00276C44" w:rsidRDefault="00276C44" w:rsidP="00276C44">
            <w:pPr>
              <w:pStyle w:val="MDPI42tablebody"/>
            </w:pPr>
            <w:r>
              <w:t>m s</w:t>
            </w:r>
            <w:r>
              <w:rPr>
                <w:vertAlign w:val="superscript"/>
              </w:rPr>
              <w:t>-1</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4A8086BE" w14:textId="77777777" w:rsidR="00276C44" w:rsidRDefault="00276C44" w:rsidP="00276C44">
            <w:pPr>
              <w:pStyle w:val="MDPI42tablebody"/>
            </w:pPr>
            <w:r>
              <w:fldChar w:fldCharType="begin"/>
            </w:r>
            <w:r w:rsidR="00D149F2">
              <w:instrText xml:space="preserve"> ADDIN ZOTERO_ITEM CSL_CITATION {"citationID":"lZQmCBVo","properties":{"formattedCitation":"[44\\uc0\\u8211{}46]","plainCitation":"[44–46]","noteIndex":0},"citationItems":[{"id":1801,"uris":["http://zotero.org/users/3524663/items/IWMJURBB"],"uri":["http://zotero.org/users/3524663/items/IWMJURBB"],"itemData":{"id":1801,"type":"article-journal","abstract":"The performance of trees as windbreaks is principally determined by their geometric characteristics. This paper reports the development of a laser scanning system to measure tree geometric characteristics on-the-go and its use to estimate percent wind velocity reduction in a windbreak. The laser scanning system was built by mounting a laser sensor, a global positioning system (GPS) receiver, and a notebook computer on a test vehicle. A windbreak was established by arranging a set of large potted trees in a pattern that provided two porosities for wind velocity measurements (windbreaks I and II). Winds generated by a blower at low and high wind velocities were directed at the centers of the tree windbreaks. Wind velocities were measured using a vane anemometer in four areas of the windbreaks, both on the windward and leeward sides. Percent wind velocity reductions between the windward and leeward sides were calculated. The laser scanning system measured the tree canopy geometric characteristics in the same areas where the wind velocities were collected.","container-title":"Computers and Electronics in Agriculture","DOI":"10.1016/j.compag.2010.03.007","ISSN":"01681699","issue":"1","language":"en","page":"1-6","source":"Crossref","title":"A laser scanning system for estimating wind velocity reduction through tree windbreaks","volume":"73","author":[{"family":"Lee","given":"K.H."},{"family":"Ehsani","given":"R."},{"family":"Castle","given":"W.S."}],"issued":{"date-parts":[["2010",7]]}}},{"id":1799,"uris":["http://zotero.org/users/3524663/items/MH5JMXBE"],"uri":["http://zotero.org/users/3524663/items/MH5JMXBE"],"itemData":{"id":1799,"type":"article-journal","abstract":"Although trees are numerous in urban areas, their dynamic effects on the wind ﬂow are usually approximated or neglected altogether in many wind engineering studies, especially those based on numerical modeling. This study investigates the effect of the inclusion of trees in numerical simulations of wind ﬂow in urban area. Three approaches are used to include the dynamic effect of trees: the basic approach (tree effects are neglected), the implicit approach (tree effects are included in the surface parameterizations), and the explicit approach (trees are represented by porous media). Several test cases have been adopted in order to cover a wide range of urban complexities, wind directions, foliage densities, and tree planting conﬁgurations. The results show that there are signiﬁcant effects of trees when the explicit approach is used compared to the basic and the implicit approaches. Thus tree effects need to be considered using an explicit approach to simulate wind ﬂow in urban area. Also, many parameters such as wind direction, foliage density, and urban conﬁguration are believed to inﬂuence the intensity of trees effects. This study emphasizes the importance to explicitly consider the effects of trees in numerical model investigations for the wind ﬂow in urban areas.","container-title":"Journal of Wind Engineering and Industrial Aerodynamics","DOI":"10.1016/j.jweia.2015.05.004","ISSN":"01676105","language":"en","page":"84-95","source":"Crossref","title":"Including trees in the numerical simulations of the wind flow in urban areas: Should we care?","title-short":"Including trees in the numerical simulations of the wind flow in urban areas","volume":"144","author":[{"family":"Hefny Salim","given":"Mohamed"},{"family":"Heinke Schlünzen","given":"K."},{"family":"Grawe","given":"David"}],"issued":{"date-parts":[["2015",9]]}}},{"id":1793,"uris":["http://zotero.org/users/3524663/items/TY5GZAA5"],"uri":["http://zotero.org/users/3524663/items/TY5GZAA5"],"itemData":{"id":1793,"type":"article-journal","abstract":"In this study, we applied a computational fluid dynamics (CFD) model incorporating a tree drag parameterization scheme to investigate how the presence of trees improved pedestrian wind comfort on the urban campus of Pukyong National University (PKNU). We comprehensively analyzed pedestrian wind comfort considering wind inflow direction and observed frequency. To validate the CFD model, we conducted sensitivity simulations by varying the vertical profiles of leaf area density (LAD) and compared our CFD simulations with previous field measurements and simulation results. The adjusted LAD profile yielded the best reproduction of measured wind speeds and turbulent kinetic energy behind trees, demonstrating performance similar to that of a large-eddy simulation (LES) model. We applied the CFD model to investigate the effect of trees on pedestrian wind comfort on the PKNU campus. Trees markedly improved pedestrian wind comfort when horizontally incoming airflow passed through the trees; however, there was little improvement in pedestrian wind comfort in regions where airflow rapidly descended the walls of tall buildings.","container-title":"Sustainable Cities and Society","DOI":"10.1016/j.scs.2020.102086","ISSN":"22106707","language":"en","page":"102086","source":"Crossref","title":"Computational fluid dynamics simulation of tree effects on pedestrian wind comfort in an urban area","volume":"56","author":[{"family":"Kang","given":"Geon"},{"family":"Kim","given":"Jae-Jin"},{"family":"Choi","given":"Wonsik"}],"issued":{"date-parts":[["2020",5]]}}}],"schema":"https://github.com/citation-style-language/schema/raw/master/csl-citation.json"} </w:instrText>
            </w:r>
            <w:r>
              <w:fldChar w:fldCharType="separate"/>
            </w:r>
            <w:r w:rsidR="00D149F2" w:rsidRPr="00D149F2">
              <w:rPr>
                <w:szCs w:val="24"/>
              </w:rPr>
              <w:t>[44–46]</w:t>
            </w:r>
            <w:r>
              <w:fldChar w:fldCharType="end"/>
            </w:r>
          </w:p>
        </w:tc>
      </w:tr>
      <w:tr w:rsidR="00276C44" w:rsidRPr="00C309FD" w14:paraId="1E270073" w14:textId="77777777" w:rsidTr="00276C44">
        <w:trPr>
          <w:trHeight w:val="27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7E5592" w14:textId="77777777" w:rsidR="00276C44" w:rsidRDefault="00276C44" w:rsidP="00276C44">
            <w:pPr>
              <w:pStyle w:val="MDPI42tablebody"/>
            </w:pPr>
          </w:p>
        </w:tc>
        <w:tc>
          <w:tcPr>
            <w:tcW w:w="750" w:type="pct"/>
            <w:tcBorders>
              <w:top w:val="single" w:sz="4" w:space="0" w:color="000000"/>
              <w:left w:val="single" w:sz="4" w:space="0" w:color="000000"/>
              <w:bottom w:val="single" w:sz="4" w:space="0" w:color="000000"/>
              <w:right w:val="single" w:sz="4" w:space="0" w:color="000000"/>
            </w:tcBorders>
            <w:vAlign w:val="center"/>
            <w:hideMark/>
          </w:tcPr>
          <w:p w14:paraId="7EA5C516" w14:textId="77777777" w:rsidR="00276C44" w:rsidRDefault="00276C44" w:rsidP="00276C44">
            <w:pPr>
              <w:pStyle w:val="MDPI42tablebody"/>
            </w:pPr>
            <w:r>
              <w:t>Energy balance regulation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3886D15B" w14:textId="77777777" w:rsidR="00276C44" w:rsidRDefault="00276C44" w:rsidP="00276C44">
            <w:pPr>
              <w:pStyle w:val="MDPI42tablebody"/>
            </w:pPr>
            <w:r>
              <w:t>Latent energy via transpiration</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271A6D59" w14:textId="77777777" w:rsidR="00276C44" w:rsidRDefault="00276C44" w:rsidP="00276C44">
            <w:pPr>
              <w:pStyle w:val="MDPI42tablebody"/>
            </w:pPr>
            <w:r>
              <w:t>Sap flow sensors</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3BE1A847" w14:textId="77777777" w:rsidR="00276C44" w:rsidRDefault="00276C44" w:rsidP="00276C44">
            <w:pPr>
              <w:pStyle w:val="MDPI42tablebody"/>
            </w:pPr>
            <w:r>
              <w:rPr>
                <w:shd w:val="clear" w:color="auto" w:fill="FFFFFF"/>
              </w:rPr>
              <w:t>Direct</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5B01876E" w14:textId="77777777" w:rsidR="00276C44" w:rsidRDefault="00276C44" w:rsidP="00276C44">
            <w:pPr>
              <w:pStyle w:val="MDPI42tablebody"/>
            </w:pPr>
            <w:r>
              <w:t>W m</w:t>
            </w:r>
            <w:r>
              <w:rPr>
                <w:vertAlign w:val="superscript"/>
              </w:rPr>
              <w:t>-2</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64B5666B" w14:textId="77777777" w:rsidR="00276C44" w:rsidRDefault="00276C44" w:rsidP="00C62FAB">
            <w:pPr>
              <w:pStyle w:val="MDPI42tablebody"/>
            </w:pPr>
            <w:r>
              <w:fldChar w:fldCharType="begin"/>
            </w:r>
            <w:r w:rsidR="00C903C1">
              <w:instrText xml:space="preserve"> ADDIN ZOTERO_ITEM CSL_CITATION {"citationID":"AxP5H1SJ","properties":{"formattedCitation":"[47\\uc0\\u8211{}50]","plainCitation":"[47–50]","noteIndex":0},"citationItems":[{"id":1812,"uris":["http://zotero.org/users/3524663/items/7BJLWH9Y"],"uri":["http://zotero.org/users/3524663/items/7BJLWH9Y"],"itemData":{"id":1812,"type":"article-journal","abstract":"The paper discusses methods of evaluating thermodynamic properties of landscape cover based on multi-spectral measurements by the Landsat satellites. Authors demonstrate how these methods could be used for studying functionality of landscapes and for spatial interpolation of Flux NET system measurements.","container-title":"Entropy","DOI":"10.3390/e15093970","ISSN":"1099-4300","issue":"12","language":"en","page":"3970-3982","source":"Crossref","title":"Methods of Evaluating Thermodynamic Properties of Landscape Cover Using Multispectral Reflected Radiation Measurements by the Landsat Satellite","volume":"15","author":[{"family":"Puzachenko","given":"Yuriy"},{"family":"Sandlersky","given":"Robert"},{"family":"Sankovski","given":"Alexey"}],"issued":{"date-parts":[["2013",9,23]]}}},{"id":2214,"uris":["http://zotero.org/users/3524663/items/EZLLFDAA"],"uri":["http://zotero.org/users/3524663/items/EZLLFDAA"],"itemData":{"id":2214,"type":"article-journal","abstract":"Transpiration and surface temperature of Olea, Citrus and Pinus trees in an urban garden in southern Italy were studied from May until August, the hottest period of the year in the investigated area. Transpiration was measured by sap ﬂow heat dissipation method at 10-min scale, while the surface-air temperature diﬀerence was estimated by energy balance approach. The radial trend of sap ﬂow density at tree scale was modelled as a function of the sapwood area, while the upscaling to garden level was performed using the quantile method integrated by trunk diameter classiﬁcation. The results at hourly and daily time scales showed that Olea had the highest transpiration followed by Citrus and Pinus trees. The cooling eﬀect resulted dependent on the species showing Citrus as the most eﬃcient species among the investigated ones. The study might contribute to a better understanding of cooling eﬀect due to tree transpiration under rainfed conditions.","container-title":"Urban Climate","DOI":"10.1016/j.uclim.2019.100507","ISSN":"22120955","language":"en","page":"100507","source":"Crossref","title":"Air cooling by tree transpiration: A case study of Olea europaea, Citrus sinensis and Pinus pinea in Mediterranean town","title-short":"Air cooling by tree transpiration","volume":"29","author":[{"family":"Rana","given":"Gianfranco"},{"family":"Ferrara","given":"Rossana M."}],"issued":{"date-parts":[["2019",9]]}}},{"id":2217,"uris":["http://zotero.org/users/3524663/items/5TGSSZWP"],"uri":["http://zotero.org/users/3524663/items/5TGSSZWP"],"itemData":{"id":2217,"type":"article-journal","abstract":"Urban trees play an important role in cooling urban microclimates and regulating outdoor thermal comfort. To better understand their contribution to these processes, it is crucial to elucidate urban trees' radiative thermal performance, especially in the infrared (IR) region (approximately 50% of solar radiation). Yet, owing to significant conceptual and methodological challenges, studies on the radiative performance of trees have mainly focused on individual leaves rather than crown-level characteristics. Here we applied a novel conceptual and methodological framework to characterise the crown-level IR radiative performance of 10 lime trees (Tilia cordata), a common urban tree in the UK and Europe. Our results show that reflected and transmitted solar energy from leaves is dominated (&gt; 70%) by IR radiation. At the leaf level, transmission and reflection spectra are similar between trees (differences typically &lt; 10% in IR region), including those under significantly different urban stress conditions. However, at the crown-level, substantial variations in IR transflectance spectra (maximum difference &gt; 40% in IR region) were found between trees. These variations were largely due to crown structural differences (leaf number, density, angles), rather than leaf solar interaction character (leaf-level transmittance or reflectance, leaf colour). Crown transflectance measured from the four cardinal directions was significantly different in the IR region (maximum differences circa 30%), and changed substantially with solar time. Hence, a tree's surroundings received very different, and time dependent, levels of solar IR radiation. These findings have significant implications for species selection and control of environmental stress factors in urban microclimates.","container-title":"Building and Environment","DOI":"10.1016/j.buildenv.2019.04.056","ISSN":"03601323","language":"en","page":"380-390","source":"Crossref","title":"Concept and methodology of characterising infrared radiative performance of urban trees using tree crown spectroscopy","volume":"157","author":[{"family":"Deng","given":"Jie"},{"family":"Pickles","given":"Brian J."},{"family":"Kavakopoulos","given":"Anestis"},{"family":"Blanusa","given":"Tijana"},{"family":"Halios","given":"Christos H."},{"family":"Smith","given":"Stefan T."},{"family":"Shao","given":"Li"}],"issued":{"date-parts":[["2019",6]]}}},{"id":2216,"uris":["http://zotero.org/users/3524663/items/EHFLPW8V"],"uri":["http://zotero.org/users/3524663/items/EHFLPW8V"],"itemData":{"id":2216,"type":"article-journal","abstract":"The well-documented energy balance dynamics within forest ecosystems are poorly implemented in studies of the biophysical eﬀects of forests. This results in limitations to the accurate quantiﬁcation of forest cooling/ warming on local air temperature. Taking into consideration the forest air space, this study proposes a threelayered (canopy, forest air space and soil [CAS]) land surface energy balance model to simulate air temperature within forest spaces (Taf) and subsequently to evaluate its biophysical eﬀects on forest cooling/warming, i.e., the air temperature gradient (ΔTa) between the Taf and air temperature of open spaces (Tao) (ΔTa = Taf − Tao). We test the model using ﬁeld data for 23 sites across 10 cities worldwide; the model shows satisfactory performance with the test data. High-latitude forests show greater seasonal dynamics of ΔTa, generating considerable cooling of local air temperatures in warm seasons but minimal cooling or even warming eﬀects during cool seasons, while low-latitude tropical forests always exert cooling eﬀects with less interannual variability. The interannual dynamics of ΔTa are signiﬁcantly related to the seasonality of solar geometry and canopy leaf phenology. The diﬀerences between forest canopy temperature (Tc) and Tao, which are the two most important terms attributed by the CAS model in impacting Taf, explain a large part of forest cooling and warming (May–July: R2 = 0.35; November–January: R2 = 0.51). The novel CAS model provides a feasible way to represent the energy balance within forest ecosystems and to assess its impacts on local air temperatures globally.","container-title":"Environment International","DOI":"10.1016/j.envint.2019.105080","ISSN":"01604120","language":"en","page":"105080","source":"Crossref","title":"Quantifying the biophysical effects of forests on local air temperature using a novel three-layered land surface energy balance model","volume":"132","author":[{"family":"Su","given":"Yongxian"},{"family":"Liu","given":"Liyang"},{"family":"Wu","given":"Jianping"},{"family":"Chen","given":"Xiuzhi"},{"family":"Shang","given":"Jiali"},{"family":"Ciais","given":"Philippe"},{"family":"Zhou","given":"Guoyi"},{"family":"Lafortezza","given":"Raffaele"},{"family":"Wang","given":"Yingping"},{"family":"Yuan","given":"Wenping"},{"family":"Wang","given":"Yilong"},{"family":"Zhang","given":"Hongou"},{"family":"Huang","given":"Guangqing"},{"family":"Huang","given":"Ningsheng"}],"issued":{"date-parts":[["2019",11]]}}}],"schema":"https://github.com/citation-style-language/schema/raw/master/csl-citation.json"} </w:instrText>
            </w:r>
            <w:r>
              <w:fldChar w:fldCharType="separate"/>
            </w:r>
            <w:r w:rsidR="00C903C1" w:rsidRPr="00C903C1">
              <w:rPr>
                <w:szCs w:val="24"/>
              </w:rPr>
              <w:t>[47–50]</w:t>
            </w:r>
            <w:r>
              <w:fldChar w:fldCharType="end"/>
            </w:r>
            <w:r>
              <w:t xml:space="preserve">, </w:t>
            </w:r>
          </w:p>
        </w:tc>
      </w:tr>
      <w:tr w:rsidR="00276C44" w:rsidRPr="00C309FD" w14:paraId="786888A1" w14:textId="77777777" w:rsidTr="00276C44">
        <w:trPr>
          <w:trHeight w:val="236"/>
        </w:trPr>
        <w:tc>
          <w:tcPr>
            <w:tcW w:w="604" w:type="pct"/>
            <w:vMerge w:val="restart"/>
            <w:tcBorders>
              <w:top w:val="single" w:sz="4" w:space="0" w:color="000000"/>
              <w:left w:val="single" w:sz="4" w:space="0" w:color="000000"/>
              <w:bottom w:val="single" w:sz="4" w:space="0" w:color="000000"/>
              <w:right w:val="single" w:sz="4" w:space="0" w:color="000000"/>
            </w:tcBorders>
            <w:vAlign w:val="center"/>
            <w:hideMark/>
          </w:tcPr>
          <w:p w14:paraId="5948ECA1" w14:textId="77777777" w:rsidR="00276C44" w:rsidRDefault="00276C44" w:rsidP="00276C44">
            <w:pPr>
              <w:pStyle w:val="MDPI42tablebody"/>
            </w:pPr>
            <w:r>
              <w:t>Water regulation</w:t>
            </w:r>
          </w:p>
        </w:tc>
        <w:tc>
          <w:tcPr>
            <w:tcW w:w="750" w:type="pct"/>
            <w:vMerge w:val="restart"/>
            <w:tcBorders>
              <w:top w:val="single" w:sz="4" w:space="0" w:color="000000"/>
              <w:left w:val="single" w:sz="4" w:space="0" w:color="000000"/>
              <w:bottom w:val="single" w:sz="4" w:space="0" w:color="000000"/>
              <w:right w:val="single" w:sz="4" w:space="0" w:color="000000"/>
            </w:tcBorders>
            <w:vAlign w:val="center"/>
            <w:hideMark/>
          </w:tcPr>
          <w:p w14:paraId="5DAAC6CF" w14:textId="77777777" w:rsidR="00276C44" w:rsidRDefault="00276C44" w:rsidP="00276C44">
            <w:pPr>
              <w:pStyle w:val="MDPI42tablebody"/>
            </w:pPr>
            <w:r>
              <w:t xml:space="preserve">Run-off </w:t>
            </w:r>
            <w:r w:rsidRPr="00C309FD">
              <w:t>mitigation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7B99E9BC" w14:textId="77777777" w:rsidR="00276C44" w:rsidRDefault="00276C44" w:rsidP="00276C44">
            <w:pPr>
              <w:pStyle w:val="MDPI42tablebody"/>
            </w:pPr>
            <w:r>
              <w:t>Transpiration</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5AA8B8C6" w14:textId="77777777" w:rsidR="00276C44" w:rsidRDefault="00276C44" w:rsidP="00276C44">
            <w:pPr>
              <w:pStyle w:val="MDPI42tablebody"/>
            </w:pPr>
            <w:r>
              <w:t>Sap flow sensors</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15C557ED" w14:textId="77777777" w:rsidR="00276C44" w:rsidRDefault="00276C44" w:rsidP="00276C44">
            <w:pPr>
              <w:pStyle w:val="MDPI42tablebody"/>
            </w:pPr>
            <w:r>
              <w:rPr>
                <w:shd w:val="clear" w:color="auto" w:fill="FFFFFF"/>
              </w:rPr>
              <w:t>Direct</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4ECAEA53" w14:textId="77777777" w:rsidR="00276C44" w:rsidRDefault="00276C44" w:rsidP="00276C44">
            <w:pPr>
              <w:pStyle w:val="MDPI42tablebody"/>
            </w:pPr>
            <w:r>
              <w:t>l hr</w:t>
            </w:r>
            <w:r>
              <w:rPr>
                <w:vertAlign w:val="superscript"/>
              </w:rPr>
              <w:t>-1</w:t>
            </w:r>
            <w:r>
              <w:t xml:space="preserve"> or mm</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598C5A14" w14:textId="77777777" w:rsidR="00276C44" w:rsidRDefault="00276C44" w:rsidP="00276C44">
            <w:pPr>
              <w:pStyle w:val="MDPI42tablebody"/>
            </w:pPr>
            <w:r>
              <w:rPr>
                <w:lang w:val="it-IT"/>
              </w:rPr>
              <w:fldChar w:fldCharType="begin"/>
            </w:r>
            <w:r w:rsidR="00C903C1">
              <w:instrText xml:space="preserve"> ADDIN ZOTERO_ITEM CSL_CITATION {"citationID":"xPRChGpH","properties":{"formattedCitation":"[43,51\\uc0\\u8211{}53]","plainCitation":"[43,51–53]","noteIndex":0},"citationItems":[{"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2112,"uris":["http://zotero.org/users/3524663/items/T6Q76FGZ"],"uri":["http://zotero.org/users/3524663/items/T6Q76FGZ"],"itemData":{"id":2112,"type":"article-journal","abstract":"Russian boreal forests represent the largest forested region on Earth and comprise one-ﬁfth of the world's forest cover. The two most common genera in Siberia are Larix and Pinus, which together cover more than 80% of the region’s forested area. One observable ongoing eﬀect of climate warming is that natural populations of Siberian larch are gradually being replaced by Scots pine. The present work focuses on comparing eﬀects of environmental variables on sap ﬂow density in two even-aged stands of Larix sibirica and Pinus sylvestris. While the two study stands were identical in age (49 years) with similar basal areas and leaf area index, they exhibited very diﬀerent transpiration rates and response mechanisms to environmental signals. Stand water use was higher for larch than it was for pine, even though transpiration for deciduous larch trees occurred over shorter time periods. The cumulative annual transpiration of the larch stand was 284 ± 4 mm measured over two consecutive growing seasons (2015–2016), while for pine this was 20% lower. Seasonal transpiration accounted for 50% and 40% of the reference evapotranspiration and 91% and 67% of growing season precipitation for larch and pine, respectively. Water stored in soil provided an important source of water for transpiration, observed as roughly 100 mm, which was then replenished from snowmelt the following spring. The greatest diﬀerence between two species related to how well they controlled transpiration, notably in the context of high vapor pressure deﬁcit; under these conditions, pine maintained greater control over transpiration than larch. For all soil moisture levels measured, larch transpired more water than pine. Importantly, our results point to potential future eﬀects of global warming, most notably an increasing decline of larch forests, changes in the ratio between latent and sensitive heat ﬂuxes, and signiﬁcant modiﬁcations in ecosystem water availability.","container-title":"Agricultural and Forest Meteorology","DOI":"10.1016/j.agrformet.2019.02.038","ISSN":"01681923","language":"en","page":"64-72","source":"Crossref","title":"Canopy transpiration of a Larix sibirica and Pinus sylvestris forest in Central Siberia","volume":"271","author":[{"family":"Urban","given":"Josef"},{"family":"Rubtsov","given":"Alexey V."},{"family":"Urban","given":"Anastasiya V."},{"family":"Shashkin","given":"Alexander V."},{"family":"Benkova","given":"Vera E."}],"issued":{"date-parts":[["2019",6]]}}},{"id":2177,"uris":["http://zotero.org/users/3524663/items/7DCFICNA"],"uri":["http://zotero.org/users/3524663/items/7DCFICNA"],"itemData":{"id":2177,"type":"article-journal","abstract":"Urban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capacities and hence reduce surface runoﬀ,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signiﬁcantly increased as a 14.8% reduction is achieved by greening all roof surfaces. We conclude that the study provides empirical support for the eﬀectiveness of urban green infrastructure as nature-based solution to stormwater regulation and assists planners and operators of sewage systems in selecting the most eﬀective measures for implementation and estimation of their eﬀects.","container-title":"Environmental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rPr>
                <w:lang w:val="it-IT"/>
              </w:rPr>
              <w:fldChar w:fldCharType="separate"/>
            </w:r>
            <w:r w:rsidR="00C903C1" w:rsidRPr="00C903C1">
              <w:rPr>
                <w:szCs w:val="24"/>
              </w:rPr>
              <w:t>[43,51–53]</w:t>
            </w:r>
            <w:r>
              <w:rPr>
                <w:lang w:val="it-IT"/>
              </w:rPr>
              <w:fldChar w:fldCharType="end"/>
            </w:r>
          </w:p>
        </w:tc>
      </w:tr>
      <w:tr w:rsidR="00276C44" w:rsidRPr="00C309FD" w14:paraId="08E59A2C" w14:textId="77777777" w:rsidTr="00276C44">
        <w:trPr>
          <w:trHeight w:val="23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4E80BF" w14:textId="77777777" w:rsidR="00276C44" w:rsidRDefault="00276C44" w:rsidP="00276C44">
            <w:pPr>
              <w:pStyle w:val="MDPI42tablebody"/>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AE0DC2" w14:textId="77777777" w:rsidR="00276C44" w:rsidRDefault="00276C44" w:rsidP="00276C44">
            <w:pPr>
              <w:pStyle w:val="MDPI42tablebody"/>
            </w:pP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5B52944E" w14:textId="77777777" w:rsidR="00276C44" w:rsidRDefault="00276C44" w:rsidP="00276C44">
            <w:pPr>
              <w:pStyle w:val="MDPI42tablebody"/>
            </w:pPr>
            <w:r>
              <w:t>Rain buffer</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0A106375" w14:textId="77777777" w:rsidR="00276C44" w:rsidRDefault="00276C44" w:rsidP="00276C44">
            <w:pPr>
              <w:pStyle w:val="MDPI42tablebody"/>
            </w:pPr>
            <w:r>
              <w:t>Spectrometer</w:t>
            </w:r>
          </w:p>
        </w:tc>
        <w:tc>
          <w:tcPr>
            <w:tcW w:w="549" w:type="pct"/>
            <w:tcBorders>
              <w:top w:val="single" w:sz="4" w:space="0" w:color="000000"/>
              <w:left w:val="single" w:sz="4" w:space="0" w:color="000000"/>
              <w:bottom w:val="single" w:sz="4" w:space="0" w:color="000000"/>
              <w:right w:val="single" w:sz="4" w:space="0" w:color="000000"/>
            </w:tcBorders>
            <w:vAlign w:val="center"/>
          </w:tcPr>
          <w:p w14:paraId="31C4414B" w14:textId="77777777" w:rsidR="00276C44" w:rsidRDefault="00276C44" w:rsidP="00276C44">
            <w:pPr>
              <w:pStyle w:val="MDPI42tablebody"/>
            </w:pPr>
            <w:r>
              <w:t>Indirect</w:t>
            </w:r>
          </w:p>
          <w:p w14:paraId="5109A027" w14:textId="77777777" w:rsidR="00276C44" w:rsidRDefault="00276C44" w:rsidP="00276C44">
            <w:pPr>
              <w:pStyle w:val="MDPI42tablebody"/>
            </w:pPr>
            <w:r>
              <w:rPr>
                <w:rFonts w:eastAsia="Calibri"/>
                <w:i/>
                <w:iCs/>
                <w:shd w:val="clear" w:color="auto" w:fill="FFFFFF"/>
              </w:rPr>
              <w:t>LAI</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7951E410" w14:textId="77777777" w:rsidR="00276C44" w:rsidRDefault="00276C44" w:rsidP="00276C44">
            <w:pPr>
              <w:pStyle w:val="MDPI42tablebody"/>
            </w:pPr>
            <w:r>
              <w:t>%</w:t>
            </w:r>
          </w:p>
        </w:tc>
        <w:tc>
          <w:tcPr>
            <w:tcW w:w="774" w:type="pct"/>
            <w:tcBorders>
              <w:top w:val="single" w:sz="4" w:space="0" w:color="000000"/>
              <w:left w:val="single" w:sz="4" w:space="0" w:color="000000"/>
              <w:bottom w:val="single" w:sz="4" w:space="0" w:color="000000"/>
              <w:right w:val="single" w:sz="4" w:space="0" w:color="000000"/>
            </w:tcBorders>
            <w:vAlign w:val="center"/>
            <w:hideMark/>
          </w:tcPr>
          <w:p w14:paraId="55A7293B" w14:textId="77777777" w:rsidR="00276C44" w:rsidRDefault="00276C44" w:rsidP="00276C44">
            <w:pPr>
              <w:pStyle w:val="MDPI42tablebody"/>
            </w:pPr>
            <w:r>
              <w:rPr>
                <w:lang w:val="it-IT"/>
              </w:rPr>
              <w:fldChar w:fldCharType="begin"/>
            </w:r>
            <w:r w:rsidR="00C903C1">
              <w:instrText xml:space="preserve"> ADDIN ZOTERO_ITEM CSL_CITATION {"citationID":"H2srpzTz","properties":{"formattedCitation":"[54\\uc0\\u8211{}56]","plainCitation":"[54–56]","noteIndex":0},"citationItems":[{"id":2106,"uris":["http://zotero.org/users/3524663/items/37DVDAIM"],"uri":["http://zotero.org/users/3524663/items/37DVDAIM"],"itemData":{"id":2106,"type":"article-journal","abstract":"A new approach is suggested for estimating evaporation of intercepted rainfall from single trees in sparse forests. It is shown that, theoretically, the surface temperature of a wet tree crown will depend on the available energy and windspeed. But for a fully saturated canopy under rainy conditions, surface temperature will approach the wet bulb temperature when available energy tends to zero. This was conﬁrmed experimentally from measurements of the radiation balance, aerodynamic conductance for water vapour and surface temperature on an isolated tree crown. Net radiation over a virtual cylindrical surface, enclosing the tree crown, was monitored by a set of radiometers positioned around that surface. Aerodynamic conductance for the tree crown was derived by scaling up measurements of leaf boundary layer conductance using the heated leaf replica method. Thermocouples were used to measure the average leaf surface temperature. Results showed that a fully wet single tree crown behaves like a wet bulb, allowing evaporation of intercepted rainfall to be estimated by a simple diffusion equation for water vapour, which is not restricted by the assumptions of one-dimensional transfer models usually used at the stand scale. Using this approach, mean evaporation rate from wet, saturated tree crowns was 0.27 or 0.30 mm hÀ1, when surface temperature was taken equal to the air wet bulb temperature or estimated accounting for the available energy, respectively.","container-title":"Agricultural and Forest Meteorology","DOI":"10.1016/j.agrformet.2008.10.013","ISSN":"01681923","issue":"3-4","language":"en","page":"667-679","source":"Crossref","title":"Evaporation of intercepted rainfall from isolated evergreen oak trees: Do the crowns behave as wet bulbs?","title-short":"Evaporation of intercepted rainfall from isolated evergreen oak trees","volume":"149","author":[{"family":"Pereira","given":"F.L."},{"family":"Gash","given":"J.H.C."},{"family":"David","given":"J.S."},{"family":"Valente","given":"F."}],"issued":{"date-parts":[["2009",3]]}}},{"id":2115,"uris":["http://zotero.org/users/3524663/items/8XURFR49"],"uri":["http://zotero.org/users/3524663/items/8XURFR49"],"itemData":{"id":2115,"type":"article-journal","container-title":"Hydrology and Earth System Sciences","DOI":"10.5194/hess-23-3865-2019","ISSN":"1607-7938","issue":"9","language":"en","page":"3865-3884","source":"Crossref","title":"The importance of city trees for reducing net rainfall: comparing measurements and simulations","title-short":"The importance of city trees for reducing net rainfall","volume":"23","author":[{"family":"Smets","given":"Vincent"},{"family":"Wirion","given":"Charlotte"},{"family":"Bauwens","given":"Willy"},{"family":"Hermy","given":"Martin"},{"family":"Somers","given":"Ben"},{"family":"Verbeiren","given":"Boud"}],"issued":{"date-parts":[["2019",9,23]]}}},{"id":2109,"uris":["http://zotero.org/users/3524663/items/SKS2ZZVH"],"uri":["http://zotero.org/users/3524663/item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rPr>
                <w:lang w:val="it-IT"/>
              </w:rPr>
              <w:fldChar w:fldCharType="separate"/>
            </w:r>
            <w:r w:rsidR="00C903C1" w:rsidRPr="00C903C1">
              <w:rPr>
                <w:szCs w:val="24"/>
              </w:rPr>
              <w:t>[54–56]</w:t>
            </w:r>
            <w:r>
              <w:rPr>
                <w:lang w:val="it-IT"/>
              </w:rPr>
              <w:fldChar w:fldCharType="end"/>
            </w:r>
          </w:p>
        </w:tc>
      </w:tr>
      <w:tr w:rsidR="00276C44" w:rsidRPr="00C309FD" w14:paraId="5AB16D9A" w14:textId="77777777" w:rsidTr="00276C44">
        <w:trPr>
          <w:trHeight w:val="236"/>
        </w:trPr>
        <w:tc>
          <w:tcPr>
            <w:tcW w:w="604" w:type="pct"/>
            <w:vMerge w:val="restart"/>
            <w:tcBorders>
              <w:top w:val="single" w:sz="4" w:space="0" w:color="000000"/>
              <w:left w:val="single" w:sz="4" w:space="0" w:color="000000"/>
              <w:bottom w:val="single" w:sz="4" w:space="0" w:color="000000"/>
              <w:right w:val="single" w:sz="4" w:space="0" w:color="000000"/>
            </w:tcBorders>
            <w:vAlign w:val="center"/>
            <w:hideMark/>
          </w:tcPr>
          <w:p w14:paraId="6B584660" w14:textId="77777777" w:rsidR="00276C44" w:rsidRDefault="00276C44" w:rsidP="00276C44">
            <w:pPr>
              <w:pStyle w:val="MDPI42tablebody"/>
            </w:pPr>
            <w:r>
              <w:t>Air quality regulation</w:t>
            </w:r>
          </w:p>
        </w:tc>
        <w:tc>
          <w:tcPr>
            <w:tcW w:w="750" w:type="pct"/>
            <w:tcBorders>
              <w:top w:val="single" w:sz="4" w:space="0" w:color="000000"/>
              <w:left w:val="single" w:sz="4" w:space="0" w:color="000000"/>
              <w:bottom w:val="single" w:sz="4" w:space="0" w:color="000000"/>
              <w:right w:val="single" w:sz="4" w:space="0" w:color="000000"/>
            </w:tcBorders>
            <w:vAlign w:val="center"/>
            <w:hideMark/>
          </w:tcPr>
          <w:p w14:paraId="3490BA26" w14:textId="77777777" w:rsidR="00276C44" w:rsidRDefault="00276C44" w:rsidP="00276C44">
            <w:pPr>
              <w:pStyle w:val="MDPI42tablebody"/>
            </w:pPr>
            <w:r>
              <w:t>Particulate adsorption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2F422596" w14:textId="77777777" w:rsidR="00276C44" w:rsidRDefault="00276C44" w:rsidP="00276C44">
            <w:pPr>
              <w:pStyle w:val="MDPI42tablebody"/>
            </w:pPr>
            <w:r>
              <w:t>PM removal</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17A8C6E8" w14:textId="77777777" w:rsidR="00276C44" w:rsidRDefault="00276C44" w:rsidP="00276C44">
            <w:pPr>
              <w:pStyle w:val="MDPI42tablebody"/>
            </w:pPr>
            <w:r>
              <w:t>Spectrometer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40E37CD6" w14:textId="77777777" w:rsidR="00276C44" w:rsidRDefault="00276C44" w:rsidP="00276C44">
            <w:pPr>
              <w:pStyle w:val="MDPI42tablebody"/>
              <w:rPr>
                <w:shd w:val="clear" w:color="auto" w:fill="FFFFFF"/>
              </w:rPr>
            </w:pPr>
            <w:r>
              <w:rPr>
                <w:shd w:val="clear" w:color="auto" w:fill="FFFFFF"/>
              </w:rPr>
              <w:t>Indirect</w:t>
            </w:r>
          </w:p>
          <w:p w14:paraId="7238ED50" w14:textId="77777777" w:rsidR="00276C44" w:rsidRDefault="00276C44" w:rsidP="00276C44">
            <w:pPr>
              <w:pStyle w:val="MDPI42tablebody"/>
              <w:rPr>
                <w:i/>
                <w:iCs/>
                <w:shd w:val="clear" w:color="auto" w:fill="FFFFFF"/>
              </w:rPr>
            </w:pPr>
            <w:r>
              <w:rPr>
                <w:i/>
                <w:iCs/>
                <w:shd w:val="clear" w:color="auto" w:fill="FFFFFF"/>
              </w:rPr>
              <w:t>LAI</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0CF51286" w14:textId="77777777" w:rsidR="00276C44" w:rsidRDefault="00276C44" w:rsidP="00276C44">
            <w:pPr>
              <w:pStyle w:val="MDPI42tablebody"/>
            </w:pPr>
            <w:r>
              <w:t>g m</w:t>
            </w:r>
            <w:r>
              <w:rPr>
                <w:vertAlign w:val="superscript"/>
              </w:rPr>
              <w:t>-2</w:t>
            </w:r>
          </w:p>
        </w:tc>
        <w:tc>
          <w:tcPr>
            <w:tcW w:w="774" w:type="pct"/>
            <w:vMerge w:val="restart"/>
            <w:tcBorders>
              <w:top w:val="single" w:sz="4" w:space="0" w:color="000000"/>
              <w:left w:val="single" w:sz="4" w:space="0" w:color="000000"/>
              <w:bottom w:val="single" w:sz="4" w:space="0" w:color="000000"/>
              <w:right w:val="single" w:sz="4" w:space="0" w:color="000000"/>
            </w:tcBorders>
            <w:vAlign w:val="center"/>
            <w:hideMark/>
          </w:tcPr>
          <w:p w14:paraId="30D446EB" w14:textId="77777777" w:rsidR="00276C44" w:rsidRDefault="00276C44" w:rsidP="00276C44">
            <w:pPr>
              <w:pStyle w:val="MDPI42tablebody"/>
            </w:pPr>
            <w:r>
              <w:rPr>
                <w:lang w:val="it-IT"/>
              </w:rPr>
              <w:fldChar w:fldCharType="begin"/>
            </w:r>
            <w:r w:rsidR="00C903C1">
              <w:instrText xml:space="preserve"> ADDIN ZOTERO_ITEM CSL_CITATION {"citationID":"psYPnPB2","properties":{"formattedCitation":"[18,57\\uc0\\u8211{}59]","plainCitation":"[18,57–59]","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id":1755,"uris":["http://zotero.org/users/3524663/items/AZPP687S"],"uri":["http://zotero.org/users/3524663/items/AZPP687S"],"itemData":{"id":1755,"type":"article-journal","abstract":"Urban trees perform a number of ecosystem services including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eﬀects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Pr>
                <w:lang w:val="it-IT"/>
              </w:rPr>
              <w:fldChar w:fldCharType="separate"/>
            </w:r>
            <w:r w:rsidR="00C903C1" w:rsidRPr="00C903C1">
              <w:rPr>
                <w:szCs w:val="24"/>
              </w:rPr>
              <w:t>[18,57–59]</w:t>
            </w:r>
            <w:r>
              <w:rPr>
                <w:lang w:val="it-IT"/>
              </w:rPr>
              <w:fldChar w:fldCharType="end"/>
            </w:r>
          </w:p>
        </w:tc>
      </w:tr>
      <w:tr w:rsidR="00276C44" w:rsidRPr="00C309FD" w14:paraId="218062E6" w14:textId="77777777" w:rsidTr="00276C44">
        <w:trPr>
          <w:trHeight w:val="59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C68AAE" w14:textId="77777777" w:rsidR="00276C44" w:rsidRDefault="00276C44" w:rsidP="00276C44">
            <w:pPr>
              <w:pStyle w:val="MDPI42tablebody"/>
            </w:pPr>
          </w:p>
        </w:tc>
        <w:tc>
          <w:tcPr>
            <w:tcW w:w="750" w:type="pct"/>
            <w:tcBorders>
              <w:top w:val="single" w:sz="4" w:space="0" w:color="000000"/>
              <w:left w:val="single" w:sz="4" w:space="0" w:color="000000"/>
              <w:bottom w:val="single" w:sz="4" w:space="0" w:color="000000"/>
              <w:right w:val="single" w:sz="4" w:space="0" w:color="000000"/>
            </w:tcBorders>
            <w:vAlign w:val="center"/>
            <w:hideMark/>
          </w:tcPr>
          <w:p w14:paraId="52C317F7" w14:textId="77777777" w:rsidR="00276C44" w:rsidRDefault="00276C44" w:rsidP="00276C44">
            <w:pPr>
              <w:pStyle w:val="MDPI42tablebody"/>
            </w:pPr>
            <w:r>
              <w:t>Gas regulation</w:t>
            </w:r>
          </w:p>
        </w:tc>
        <w:tc>
          <w:tcPr>
            <w:tcW w:w="762" w:type="pct"/>
            <w:tcBorders>
              <w:top w:val="single" w:sz="4" w:space="0" w:color="000000"/>
              <w:left w:val="single" w:sz="4" w:space="0" w:color="000000"/>
              <w:bottom w:val="single" w:sz="4" w:space="0" w:color="000000"/>
              <w:right w:val="single" w:sz="4" w:space="0" w:color="000000"/>
            </w:tcBorders>
            <w:vAlign w:val="center"/>
            <w:hideMark/>
          </w:tcPr>
          <w:p w14:paraId="217B4802" w14:textId="77777777" w:rsidR="00276C44" w:rsidRDefault="00276C44" w:rsidP="00276C44">
            <w:pPr>
              <w:pStyle w:val="MDPI42tablebody"/>
            </w:pPr>
            <w:r>
              <w:t>Gaseous pollutants removal</w:t>
            </w:r>
          </w:p>
        </w:tc>
        <w:tc>
          <w:tcPr>
            <w:tcW w:w="1080" w:type="pct"/>
            <w:tcBorders>
              <w:top w:val="single" w:sz="4" w:space="0" w:color="000000"/>
              <w:left w:val="single" w:sz="4" w:space="0" w:color="000000"/>
              <w:bottom w:val="single" w:sz="4" w:space="0" w:color="000000"/>
              <w:right w:val="single" w:sz="4" w:space="0" w:color="000000"/>
            </w:tcBorders>
            <w:vAlign w:val="center"/>
            <w:hideMark/>
          </w:tcPr>
          <w:p w14:paraId="11863013" w14:textId="77777777" w:rsidR="00276C44" w:rsidRDefault="00276C44" w:rsidP="00276C44">
            <w:pPr>
              <w:pStyle w:val="MDPI42tablebody"/>
            </w:pPr>
            <w:r>
              <w:t>Spectrometer</w:t>
            </w:r>
          </w:p>
        </w:tc>
        <w:tc>
          <w:tcPr>
            <w:tcW w:w="549" w:type="pct"/>
            <w:tcBorders>
              <w:top w:val="single" w:sz="4" w:space="0" w:color="000000"/>
              <w:left w:val="single" w:sz="4" w:space="0" w:color="000000"/>
              <w:bottom w:val="single" w:sz="4" w:space="0" w:color="000000"/>
              <w:right w:val="single" w:sz="4" w:space="0" w:color="000000"/>
            </w:tcBorders>
            <w:vAlign w:val="center"/>
            <w:hideMark/>
          </w:tcPr>
          <w:p w14:paraId="63EEF6FB" w14:textId="77777777" w:rsidR="00276C44" w:rsidRDefault="00276C44" w:rsidP="00276C44">
            <w:pPr>
              <w:pStyle w:val="MDPI42tablebody"/>
            </w:pPr>
            <w:r>
              <w:rPr>
                <w:shd w:val="clear" w:color="auto" w:fill="FFFFFF"/>
              </w:rPr>
              <w:t>Indirect</w:t>
            </w:r>
            <w:r>
              <w:t xml:space="preserve"> </w:t>
            </w:r>
            <w:r>
              <w:rPr>
                <w:i/>
                <w:iCs/>
              </w:rPr>
              <w:t>LAI</w:t>
            </w:r>
          </w:p>
        </w:tc>
        <w:tc>
          <w:tcPr>
            <w:tcW w:w="481" w:type="pct"/>
            <w:tcBorders>
              <w:top w:val="single" w:sz="4" w:space="0" w:color="000000"/>
              <w:left w:val="single" w:sz="4" w:space="0" w:color="000000"/>
              <w:bottom w:val="single" w:sz="4" w:space="0" w:color="000000"/>
              <w:right w:val="single" w:sz="4" w:space="0" w:color="000000"/>
            </w:tcBorders>
            <w:vAlign w:val="center"/>
            <w:hideMark/>
          </w:tcPr>
          <w:p w14:paraId="6185F038" w14:textId="77777777" w:rsidR="00276C44" w:rsidRDefault="00276C44" w:rsidP="00276C44">
            <w:pPr>
              <w:pStyle w:val="MDPI42tablebody"/>
            </w:pPr>
            <w:r>
              <w:t>g m</w:t>
            </w:r>
            <w:r>
              <w:rPr>
                <w:vertAlign w:val="superscript"/>
              </w:rPr>
              <w:t>-2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5D89E7" w14:textId="77777777" w:rsidR="00276C44" w:rsidRDefault="00276C44" w:rsidP="00276C44">
            <w:pPr>
              <w:pStyle w:val="MDPI42tablebody"/>
            </w:pPr>
          </w:p>
        </w:tc>
      </w:tr>
    </w:tbl>
    <w:p w14:paraId="555ECE52" w14:textId="77777777" w:rsidR="00276C44" w:rsidRPr="009E46F1" w:rsidRDefault="00276C44" w:rsidP="0033167D">
      <w:pPr>
        <w:pStyle w:val="MDPI23heading3"/>
      </w:pPr>
      <w:r>
        <w:t>2.2</w:t>
      </w:r>
      <w:r w:rsidRPr="009E46F1">
        <w:t xml:space="preserve">.1. </w:t>
      </w:r>
      <w:r w:rsidRPr="00276C44">
        <w:t>Carbon sequestration</w:t>
      </w:r>
    </w:p>
    <w:p w14:paraId="311E058B" w14:textId="77777777" w:rsidR="00276C44" w:rsidRDefault="00276C44" w:rsidP="00276C44">
      <w:pPr>
        <w:pStyle w:val="MDPI31text"/>
        <w:rPr>
          <w:shd w:val="clear" w:color="auto" w:fill="FFFFFF"/>
        </w:rPr>
      </w:pPr>
      <w:r>
        <w:rPr>
          <w:shd w:val="clear" w:color="auto" w:fill="FFFFFF"/>
        </w:rPr>
        <w:t>Carbon sequestration</w:t>
      </w:r>
      <w:r w:rsidRPr="00F22F79">
        <w:rPr>
          <w:shd w:val="clear" w:color="auto" w:fill="FFFFFF"/>
        </w:rPr>
        <w:t xml:space="preserve"> </w:t>
      </w:r>
      <w:r>
        <w:rPr>
          <w:shd w:val="clear" w:color="auto" w:fill="FFFFFF"/>
        </w:rPr>
        <w:t xml:space="preserve">assessment </w:t>
      </w:r>
      <w:r w:rsidRPr="00F22F79">
        <w:rPr>
          <w:shd w:val="clear" w:color="auto" w:fill="FFFFFF"/>
        </w:rPr>
        <w:t xml:space="preserve">was based on IPCC </w:t>
      </w:r>
      <w:r>
        <w:rPr>
          <w:shd w:val="clear" w:color="auto" w:fill="FFFFFF"/>
        </w:rPr>
        <w:t xml:space="preserve">approach </w:t>
      </w:r>
      <w:r w:rsidR="004B201B">
        <w:rPr>
          <w:shd w:val="clear" w:color="auto" w:fill="FFFFFF"/>
        </w:rPr>
        <w:fldChar w:fldCharType="begin"/>
      </w:r>
      <w:r w:rsidR="00C903C1">
        <w:rPr>
          <w:shd w:val="clear" w:color="auto" w:fill="FFFFFF"/>
        </w:rPr>
        <w:instrText xml:space="preserve"> ADDIN ZOTERO_ITEM CSL_CITATION {"citationID":"Dfd0tfp6","properties":{"formattedCitation":"[60]","plainCitation":"[60]","noteIndex":0},"citationItems":[{"id":2208,"uris":["http://zotero.org/users/3524663/items/DP6YZQ6N"],"uri":["http://zotero.org/users/3524663/items/DP6YZQ6N"],"itemData":{"id":2208,"type":"book","event-place":"Hayama, Kanagawa","ISBN":"978-4-88788-003-0","language":"en","publisher-place":"Hayama, Kanagawa","source":"Gemeinsamer Bibliotheksverbund ISBN","title":"Good practice guidance for land use, land-use change and forestry /The Intergovernmental Panel on Climate Change. Ed. by Jim Penman","editor":[{"family":"IPCC","given":""},{"family":"Penman","given":"Jim"},{"family":"IPPC National Greenhouse Gas Inventories Programme","given":""}],"issued":{"date-parts":[["2003"]]}}}],"schema":"https://github.com/citation-style-language/schema/raw/master/csl-citation.json"} </w:instrText>
      </w:r>
      <w:r w:rsidR="004B201B">
        <w:rPr>
          <w:shd w:val="clear" w:color="auto" w:fill="FFFFFF"/>
        </w:rPr>
        <w:fldChar w:fldCharType="separate"/>
      </w:r>
      <w:r w:rsidR="00C903C1" w:rsidRPr="00C903C1">
        <w:t>[60]</w:t>
      </w:r>
      <w:r w:rsidR="004B201B">
        <w:rPr>
          <w:shd w:val="clear" w:color="auto" w:fill="FFFFFF"/>
        </w:rPr>
        <w:fldChar w:fldCharType="end"/>
      </w:r>
      <w:r w:rsidR="004B201B">
        <w:rPr>
          <w:shd w:val="clear" w:color="auto" w:fill="FFFFFF"/>
        </w:rPr>
        <w:t xml:space="preserve">, </w:t>
      </w:r>
      <w:r>
        <w:rPr>
          <w:shd w:val="clear" w:color="auto" w:fill="FFFFFF"/>
        </w:rPr>
        <w:t>utilizing biomass expansion factors (BEF):</w:t>
      </w:r>
    </w:p>
    <w:tbl>
      <w:tblPr>
        <w:tblW w:w="5000" w:type="pct"/>
        <w:jc w:val="center"/>
        <w:tblCellMar>
          <w:left w:w="0" w:type="dxa"/>
          <w:right w:w="0" w:type="dxa"/>
        </w:tblCellMar>
        <w:tblLook w:val="04A0" w:firstRow="1" w:lastRow="0" w:firstColumn="1" w:lastColumn="0" w:noHBand="0" w:noVBand="1"/>
      </w:tblPr>
      <w:tblGrid>
        <w:gridCol w:w="8409"/>
        <w:gridCol w:w="435"/>
      </w:tblGrid>
      <w:tr w:rsidR="00276C44" w:rsidRPr="009E46F1" w14:paraId="0EE1B3FD" w14:textId="77777777" w:rsidTr="00A35A63">
        <w:trPr>
          <w:jc w:val="center"/>
        </w:trPr>
        <w:tc>
          <w:tcPr>
            <w:tcW w:w="4754" w:type="pct"/>
          </w:tcPr>
          <w:p w14:paraId="67C77298" w14:textId="77777777" w:rsidR="00276C44" w:rsidRPr="009E46F1" w:rsidRDefault="00A35A63" w:rsidP="00A35A63">
            <w:pPr>
              <w:pStyle w:val="MDPI39equation"/>
            </w:pPr>
            <m:oMath>
              <m:r>
                <m:rPr>
                  <m:sty m:val="p"/>
                </m:rPr>
                <w:rPr>
                  <w:rFonts w:ascii="Cambria Math" w:hAnsi="Cambria Math"/>
                  <w:shd w:val="clear" w:color="auto" w:fill="FFFFFF"/>
                </w:rPr>
                <m:t>ΔC=</m:t>
              </m:r>
              <m:d>
                <m:dPr>
                  <m:begChr m:val="["/>
                  <m:endChr m:val="]"/>
                  <m:ctrlPr>
                    <w:rPr>
                      <w:rFonts w:ascii="Cambria Math" w:hAnsi="Cambria Math"/>
                      <w:shd w:val="clear" w:color="auto" w:fill="FFFFFF"/>
                    </w:rPr>
                  </m:ctrlPr>
                </m:dPr>
                <m:e>
                  <m:r>
                    <m:rPr>
                      <m:sty m:val="p"/>
                    </m:rPr>
                    <w:rPr>
                      <w:rFonts w:ascii="Cambria Math" w:hAnsi="Cambria Math"/>
                      <w:shd w:val="clear" w:color="auto" w:fill="FFFFFF"/>
                    </w:rPr>
                    <m:t>ΔV*BCEF</m:t>
                  </m:r>
                </m:e>
              </m:d>
              <m:r>
                <m:rPr>
                  <m:sty m:val="p"/>
                </m:rPr>
                <w:rPr>
                  <w:rFonts w:ascii="Cambria Math" w:hAnsi="Cambria Math"/>
                  <w:shd w:val="clear" w:color="auto" w:fill="FFFFFF"/>
                </w:rPr>
                <m:t>*</m:t>
              </m:r>
              <m:d>
                <m:dPr>
                  <m:ctrlPr>
                    <w:rPr>
                      <w:rFonts w:ascii="Cambria Math" w:hAnsi="Cambria Math"/>
                      <w:shd w:val="clear" w:color="auto" w:fill="FFFFFF"/>
                    </w:rPr>
                  </m:ctrlPr>
                </m:dPr>
                <m:e>
                  <m:r>
                    <m:rPr>
                      <m:sty m:val="p"/>
                    </m:rPr>
                    <w:rPr>
                      <w:rFonts w:ascii="Cambria Math" w:hAnsi="Cambria Math"/>
                      <w:shd w:val="clear" w:color="auto" w:fill="FFFFFF"/>
                    </w:rPr>
                    <m:t>1 +R</m:t>
                  </m:r>
                </m:e>
              </m:d>
              <m:r>
                <m:rPr>
                  <m:sty m:val="p"/>
                </m:rPr>
                <w:rPr>
                  <w:rFonts w:ascii="Cambria Math" w:hAnsi="Cambria Math"/>
                  <w:shd w:val="clear" w:color="auto" w:fill="FFFFFF"/>
                </w:rPr>
                <m:t>*CF</m:t>
              </m:r>
            </m:oMath>
            <w:r w:rsidR="00276C44">
              <w:rPr>
                <w:shd w:val="clear" w:color="auto" w:fill="FFFFFF"/>
              </w:rPr>
              <w:t>,</w:t>
            </w:r>
          </w:p>
        </w:tc>
        <w:tc>
          <w:tcPr>
            <w:tcW w:w="246" w:type="pct"/>
            <w:vAlign w:val="center"/>
          </w:tcPr>
          <w:p w14:paraId="69842DE6" w14:textId="77777777" w:rsidR="00276C44" w:rsidRPr="009E46F1" w:rsidRDefault="00276C44" w:rsidP="00276C44">
            <w:pPr>
              <w:pStyle w:val="MDPI3aequationnumber"/>
            </w:pPr>
            <w:r w:rsidRPr="009E46F1">
              <w:t>(1)</w:t>
            </w:r>
          </w:p>
        </w:tc>
      </w:tr>
    </w:tbl>
    <w:p w14:paraId="03C2A5D0" w14:textId="77777777" w:rsidR="00276C44" w:rsidRDefault="00276C44" w:rsidP="0033167D">
      <w:pPr>
        <w:pStyle w:val="MDPI31text"/>
        <w:ind w:firstLine="0"/>
        <w:rPr>
          <w:shd w:val="clear" w:color="auto" w:fill="FFFFFF"/>
        </w:rPr>
      </w:pPr>
      <w:r>
        <w:rPr>
          <w:shd w:val="clear" w:color="auto" w:fill="FFFFFF"/>
        </w:rPr>
        <w:t>w</w:t>
      </w:r>
      <w:r w:rsidRPr="00F22F79">
        <w:rPr>
          <w:shd w:val="clear" w:color="auto" w:fill="FFFFFF"/>
        </w:rPr>
        <w:t>here</w:t>
      </w:r>
      <w:r>
        <w:rPr>
          <w:shd w:val="clear" w:color="auto" w:fill="FFFFFF"/>
        </w:rPr>
        <w:t xml:space="preserve"> Δ</w:t>
      </w:r>
      <w:r w:rsidRPr="00F22F79">
        <w:rPr>
          <w:shd w:val="clear" w:color="auto" w:fill="FFFFFF"/>
        </w:rPr>
        <w:t xml:space="preserve">V </w:t>
      </w:r>
      <w:r>
        <w:rPr>
          <w:shd w:val="clear" w:color="auto" w:fill="FFFFFF"/>
        </w:rPr>
        <w:t>is tree stem volume (m</w:t>
      </w:r>
      <w:r w:rsidRPr="00D73BD2">
        <w:rPr>
          <w:shd w:val="clear" w:color="auto" w:fill="FFFFFF"/>
          <w:vertAlign w:val="superscript"/>
        </w:rPr>
        <w:t>3</w:t>
      </w:r>
      <w:r>
        <w:rPr>
          <w:shd w:val="clear" w:color="auto" w:fill="FFFFFF"/>
        </w:rPr>
        <w:t xml:space="preserve">); </w:t>
      </w:r>
      <w:r w:rsidRPr="00F22F79">
        <w:rPr>
          <w:shd w:val="clear" w:color="auto" w:fill="FFFFFF"/>
        </w:rPr>
        <w:t>BCEF</w:t>
      </w:r>
      <w:r>
        <w:rPr>
          <w:shd w:val="clear" w:color="auto" w:fill="FFFFFF"/>
        </w:rPr>
        <w:t xml:space="preserve"> is </w:t>
      </w:r>
      <w:r w:rsidRPr="0077448B">
        <w:rPr>
          <w:shd w:val="clear" w:color="auto" w:fill="FFFFFF"/>
        </w:rPr>
        <w:t>Biomass Conversion and Expansion Factor</w:t>
      </w:r>
      <w:r>
        <w:rPr>
          <w:shd w:val="clear" w:color="auto" w:fill="FFFFFF"/>
        </w:rPr>
        <w:t xml:space="preserve"> obtained using this formula</w:t>
      </w:r>
      <w:r w:rsidRPr="00F22F79">
        <w:rPr>
          <w:shd w:val="clear" w:color="auto" w:fill="FFFFFF"/>
        </w:rPr>
        <w:t xml:space="preserve"> BCEF</w:t>
      </w:r>
      <w:r>
        <w:rPr>
          <w:shd w:val="clear" w:color="auto" w:fill="FFFFFF"/>
        </w:rPr>
        <w:t xml:space="preserve"> =</w:t>
      </w:r>
      <w:r w:rsidRPr="00F22F79">
        <w:rPr>
          <w:shd w:val="clear" w:color="auto" w:fill="FFFFFF"/>
        </w:rPr>
        <w:t xml:space="preserve"> BEF * </w:t>
      </w:r>
      <w:r>
        <w:rPr>
          <w:shd w:val="clear" w:color="auto" w:fill="FFFFFF"/>
        </w:rPr>
        <w:sym w:font="Symbol" w:char="F072"/>
      </w:r>
      <w:r>
        <w:rPr>
          <w:shd w:val="clear" w:color="auto" w:fill="FFFFFF"/>
        </w:rPr>
        <w:t xml:space="preserve"> where BEF is </w:t>
      </w:r>
      <w:r w:rsidRPr="0077448B">
        <w:rPr>
          <w:shd w:val="clear" w:color="auto" w:fill="FFFFFF"/>
        </w:rPr>
        <w:t>biomass</w:t>
      </w:r>
      <w:r>
        <w:rPr>
          <w:shd w:val="clear" w:color="auto" w:fill="FFFFFF"/>
        </w:rPr>
        <w:t xml:space="preserve"> </w:t>
      </w:r>
      <w:r w:rsidRPr="0077448B">
        <w:rPr>
          <w:shd w:val="clear" w:color="auto" w:fill="FFFFFF"/>
        </w:rPr>
        <w:t>expansion factor to obtain the total above-ground biomass</w:t>
      </w:r>
      <w:r>
        <w:rPr>
          <w:shd w:val="clear" w:color="auto" w:fill="FFFFFF"/>
        </w:rPr>
        <w:t xml:space="preserve"> and </w:t>
      </w:r>
      <w:r w:rsidRPr="0061523A">
        <w:rPr>
          <w:shd w:val="clear" w:color="auto" w:fill="FFFFFF"/>
        </w:rPr>
        <w:sym w:font="Symbol" w:char="F072"/>
      </w:r>
      <w:r w:rsidR="0061523A" w:rsidRPr="0061523A">
        <w:rPr>
          <w:shd w:val="clear" w:color="auto" w:fill="FFFFFF"/>
        </w:rPr>
        <w:t xml:space="preserve"> </w:t>
      </w:r>
      <w:r w:rsidRPr="0077448B">
        <w:rPr>
          <w:shd w:val="clear" w:color="auto" w:fill="FFFFFF"/>
        </w:rPr>
        <w:t>is density of the wood (</w:t>
      </w:r>
      <w:r>
        <w:rPr>
          <w:shd w:val="clear" w:color="auto" w:fill="FFFFFF"/>
        </w:rPr>
        <w:t>kg</w:t>
      </w:r>
      <w:r w:rsidRPr="0077448B">
        <w:rPr>
          <w:shd w:val="clear" w:color="auto" w:fill="FFFFFF"/>
        </w:rPr>
        <w:t>/m</w:t>
      </w:r>
      <w:r w:rsidRPr="00D73BD2">
        <w:rPr>
          <w:shd w:val="clear" w:color="auto" w:fill="FFFFFF"/>
          <w:vertAlign w:val="superscript"/>
        </w:rPr>
        <w:t>3</w:t>
      </w:r>
      <w:r w:rsidRPr="0077448B">
        <w:rPr>
          <w:shd w:val="clear" w:color="auto" w:fill="FFFFFF"/>
        </w:rPr>
        <w:t>);</w:t>
      </w:r>
      <w:r>
        <w:rPr>
          <w:shd w:val="clear" w:color="auto" w:fill="FFFFFF"/>
        </w:rPr>
        <w:t xml:space="preserve"> R </w:t>
      </w:r>
      <w:r w:rsidRPr="0077448B">
        <w:rPr>
          <w:shd w:val="clear" w:color="auto" w:fill="FFFFFF"/>
        </w:rPr>
        <w:t>is ratio between below-ground and above-ground biomass</w:t>
      </w:r>
      <w:r>
        <w:rPr>
          <w:shd w:val="clear" w:color="auto" w:fill="FFFFFF"/>
        </w:rPr>
        <w:t xml:space="preserve">; CF is </w:t>
      </w:r>
      <w:r w:rsidRPr="00E746E7">
        <w:rPr>
          <w:shd w:val="clear" w:color="auto" w:fill="FFFFFF"/>
        </w:rPr>
        <w:t>the carbon fraction of the dry mass (conventionally equal to 0.5</w:t>
      </w:r>
      <w:r w:rsidR="0033167D">
        <w:rPr>
          <w:shd w:val="clear" w:color="auto" w:fill="FFFFFF"/>
        </w:rPr>
        <w:t xml:space="preserve"> </w:t>
      </w:r>
      <w:r w:rsidRPr="00E746E7">
        <w:rPr>
          <w:shd w:val="clear" w:color="auto" w:fill="FFFFFF"/>
        </w:rPr>
        <w:t xml:space="preserve">as </w:t>
      </w:r>
      <w:r w:rsidRPr="004B201B">
        <w:rPr>
          <w:shd w:val="clear" w:color="auto" w:fill="FFFFFF"/>
        </w:rPr>
        <w:t xml:space="preserve">suggested by </w:t>
      </w:r>
      <w:r w:rsidR="002F1B91" w:rsidRPr="004B201B">
        <w:rPr>
          <w:shd w:val="clear" w:color="auto" w:fill="FFFFFF"/>
        </w:rPr>
        <w:t xml:space="preserve">IPCC </w:t>
      </w:r>
      <w:r w:rsidR="002F1B91" w:rsidRPr="004B201B">
        <w:rPr>
          <w:shd w:val="clear" w:color="auto" w:fill="FFFFFF"/>
        </w:rPr>
        <w:fldChar w:fldCharType="begin"/>
      </w:r>
      <w:r w:rsidR="00C903C1">
        <w:rPr>
          <w:shd w:val="clear" w:color="auto" w:fill="FFFFFF"/>
        </w:rPr>
        <w:instrText xml:space="preserve"> ADDIN ZOTERO_ITEM CSL_CITATION {"citationID":"T61IilTP","properties":{"formattedCitation":"[60]","plainCitation":"[60]","noteIndex":0},"citationItems":[{"id":2208,"uris":["http://zotero.org/users/3524663/items/DP6YZQ6N"],"uri":["http://zotero.org/users/3524663/items/DP6YZQ6N"],"itemData":{"id":2208,"type":"book","event-place":"Hayama, Kanagawa","ISBN":"978-4-88788-003-0","language":"en","publisher-place":"Hayama, Kanagawa","source":"Gemeinsamer Bibliotheksverbund ISBN","title":"Good practice guidance for land use, land-use change and forestry /The Intergovernmental Panel on Climate Change. Ed. by Jim Penman","editor":[{"family":"IPCC","given":""},{"family":"Penman","given":"Jim"},{"family":"IPPC National Greenhouse Gas Inventories Programme","given":""}],"issued":{"date-parts":[["2003"]]}}}],"schema":"https://github.com/citation-style-language/schema/raw/master/csl-citation.json"} </w:instrText>
      </w:r>
      <w:r w:rsidR="002F1B91" w:rsidRPr="004B201B">
        <w:rPr>
          <w:shd w:val="clear" w:color="auto" w:fill="FFFFFF"/>
        </w:rPr>
        <w:fldChar w:fldCharType="separate"/>
      </w:r>
      <w:r w:rsidR="00C903C1" w:rsidRPr="00C903C1">
        <w:t>[60]</w:t>
      </w:r>
      <w:r w:rsidR="002F1B91" w:rsidRPr="004B201B">
        <w:rPr>
          <w:shd w:val="clear" w:color="auto" w:fill="FFFFFF"/>
        </w:rPr>
        <w:fldChar w:fldCharType="end"/>
      </w:r>
      <w:r w:rsidRPr="004B201B">
        <w:rPr>
          <w:shd w:val="clear" w:color="auto" w:fill="FFFFFF"/>
        </w:rPr>
        <w:t>.</w:t>
      </w:r>
    </w:p>
    <w:p w14:paraId="5D5FD92E" w14:textId="77777777" w:rsidR="00276C44" w:rsidRDefault="00276C44" w:rsidP="0033167D">
      <w:pPr>
        <w:pStyle w:val="MDPI31text"/>
        <w:rPr>
          <w:shd w:val="clear" w:color="auto" w:fill="FFFFFF"/>
        </w:rPr>
      </w:pPr>
      <w:r>
        <w:rPr>
          <w:shd w:val="clear" w:color="auto" w:fill="FFFFFF"/>
        </w:rPr>
        <w:t xml:space="preserve">The </w:t>
      </w:r>
      <w:r w:rsidRPr="00F22F79">
        <w:rPr>
          <w:shd w:val="clear" w:color="auto" w:fill="FFFFFF"/>
        </w:rPr>
        <w:t>BCEF</w:t>
      </w:r>
      <w:r>
        <w:rPr>
          <w:shd w:val="clear" w:color="auto" w:fill="FFFFFF"/>
        </w:rPr>
        <w:t xml:space="preserve"> and R was</w:t>
      </w:r>
      <w:r w:rsidRPr="00F22F79">
        <w:rPr>
          <w:shd w:val="clear" w:color="auto" w:fill="FFFFFF"/>
        </w:rPr>
        <w:t xml:space="preserve"> taken from</w:t>
      </w:r>
      <w:r>
        <w:rPr>
          <w:shd w:val="clear" w:color="auto" w:fill="FFFFFF"/>
        </w:rPr>
        <w:t xml:space="preserve"> literature according to species and age of the tree</w:t>
      </w:r>
      <w:r w:rsidRPr="00F22F79">
        <w:rPr>
          <w:shd w:val="clear" w:color="auto" w:fill="FFFFFF"/>
        </w:rPr>
        <w:t xml:space="preserve"> </w:t>
      </w:r>
      <w:r>
        <w:rPr>
          <w:shd w:val="clear" w:color="auto" w:fill="FFFFFF"/>
        </w:rPr>
        <w:fldChar w:fldCharType="begin"/>
      </w:r>
      <w:r w:rsidR="00C903C1">
        <w:rPr>
          <w:shd w:val="clear" w:color="auto" w:fill="FFFFFF"/>
        </w:rPr>
        <w:instrText xml:space="preserve"> ADDIN ZOTERO_ITEM CSL_CITATION {"citationID":"Eff04xFa","properties":{"formattedCitation":"[61]","plainCitation":"[61]","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shd w:val="clear" w:color="auto" w:fill="FFFFFF"/>
        </w:rPr>
        <w:fldChar w:fldCharType="separate"/>
      </w:r>
      <w:r w:rsidR="00C903C1" w:rsidRPr="00C903C1">
        <w:t>[61]</w:t>
      </w:r>
      <w:r>
        <w:rPr>
          <w:shd w:val="clear" w:color="auto" w:fill="FFFFFF"/>
        </w:rPr>
        <w:fldChar w:fldCharType="end"/>
      </w:r>
      <w:r>
        <w:rPr>
          <w:shd w:val="clear" w:color="auto" w:fill="FFFFFF"/>
        </w:rPr>
        <w:t xml:space="preserve">, </w:t>
      </w:r>
      <w:r w:rsidRPr="00F22F79">
        <w:rPr>
          <w:shd w:val="clear" w:color="auto" w:fill="FFFFFF"/>
        </w:rPr>
        <w:t>CF</w:t>
      </w:r>
      <w:r>
        <w:rPr>
          <w:shd w:val="clear" w:color="auto" w:fill="FFFFFF"/>
        </w:rPr>
        <w:t xml:space="preserve"> (biomass conversion into carbon)</w:t>
      </w:r>
      <w:r w:rsidRPr="00F22F79">
        <w:rPr>
          <w:shd w:val="clear" w:color="auto" w:fill="FFFFFF"/>
        </w:rPr>
        <w:t xml:space="preserve"> was taken as 0.5. </w:t>
      </w:r>
      <w:r>
        <w:rPr>
          <w:shd w:val="clear" w:color="auto" w:fill="FFFFFF"/>
        </w:rPr>
        <w:t>Trunk v</w:t>
      </w:r>
      <w:r w:rsidRPr="00F22F79">
        <w:rPr>
          <w:shd w:val="clear" w:color="auto" w:fill="FFFFFF"/>
        </w:rPr>
        <w:t>olume</w:t>
      </w:r>
      <w:r>
        <w:rPr>
          <w:shd w:val="clear" w:color="auto" w:fill="FFFFFF"/>
        </w:rPr>
        <w:t xml:space="preserve"> (V)</w:t>
      </w:r>
      <w:r w:rsidRPr="00F22F79">
        <w:rPr>
          <w:shd w:val="clear" w:color="auto" w:fill="FFFFFF"/>
        </w:rPr>
        <w:t xml:space="preserve"> was calculated </w:t>
      </w:r>
      <w:r>
        <w:rPr>
          <w:shd w:val="clear" w:color="auto" w:fill="FFFFFF"/>
        </w:rPr>
        <w:t>using</w:t>
      </w:r>
      <w:r w:rsidRPr="00F22F79">
        <w:rPr>
          <w:shd w:val="clear" w:color="auto" w:fill="FFFFFF"/>
        </w:rPr>
        <w:t xml:space="preserve"> </w:t>
      </w:r>
      <w:r>
        <w:t>h</w:t>
      </w:r>
      <w:r w:rsidRPr="00F22F79">
        <w:rPr>
          <w:shd w:val="clear" w:color="auto" w:fill="FFFFFF"/>
        </w:rPr>
        <w:t xml:space="preserve">eight </w:t>
      </w:r>
      <w:r>
        <w:rPr>
          <w:shd w:val="clear" w:color="auto" w:fill="FFFFFF"/>
        </w:rPr>
        <w:t xml:space="preserve">measured directly in field and basal area increment (BAI according to </w:t>
      </w:r>
      <w:r w:rsidR="0050150B">
        <w:rPr>
          <w:shd w:val="clear" w:color="auto" w:fill="FFFFFF"/>
        </w:rPr>
        <w:fldChar w:fldCharType="begin"/>
      </w:r>
      <w:r w:rsidR="0050150B">
        <w:rPr>
          <w:shd w:val="clear" w:color="auto" w:fill="FFFFFF"/>
        </w:rPr>
        <w:instrText xml:space="preserve"> ADDIN ZOTERO_ITEM CSL_CITATION {"citationID":"t0HY2Byj","properties":{"formattedCitation":"[62,63]","plainCitation":"[62,63]","noteIndex":0},"citationItems":[{"id":2236,"uris":["http://zotero.org/users/3524663/items/859DW5H7"],"uri":["http://zotero.org/users/3524663/items/859DW5H7"],"itemData":{"id":2236,"type":"article-journal","container-title":"Canadian Journal of Forest Research","DOI":"10.1139/x92-228","ISSN":"0045-5067, 1208-6037","issue":"11","language":"en","page":"1739-1752","source":"Crossref","title":"Predicting effects of global warming on growth and mortality of upland oak species in the midwestern United States: a physiologically based dendroecological approach","title-short":"Predicting effects of global warming on growth and mortality of upland oak species in the midwestern United States","volume":"22","author":[{"family":"LeBlanc","given":"David C."},{"family":"Foster","given":"Jeffrey R."}],"issued":{"date-parts":[["1992",11,1]]}}},{"id":2237,"uris":["http://zotero.org/users/3524663/items/W65FCNUJ"],"uri":["http://zotero.org/users/3524663/items/W65FCNUJ"],"itemData":{"id":2237,"type":"article-journal","abstract":"One of the main elements of dendrochronological standardization is removing the biological trend, i.e. the progressive decline of ring width along a cross-sectional radius that is caused by the corresponding increase in stem size and tree age over time. The ‘‘conservative’’ option for removing this biological trend is to fit a modified negative exponential curve (or a straight line with slope # 0) to the ring-width measurements. This method is based on the assumption that, especially for open-grown and/or shade-intolerant species, annual growth rate of mature trees fluctuates around a specific level, expressed by a constant ring width. Because this method has numerical and conceptual drawbacks, we propose an alternative approach based on the assumption that constant growth is expressed by a constant basal area increment distributed over a growing surface. From this starting point, we derive a mathematical expression for the biological trend of ring width, which can be easily calculated and used for dendrochronological standardization.","container-title":"Tree-Ring Research","DOI":"10.3959/2008-6.1","ISSN":"1536-1098","issue":"2","language":"en","page":"81-96","source":"Crossref","title":"A Theory-Driven Approach to Tree-Ring Standardization: Defining the Biological Trend from Expected Basal Area Increment","title-short":"A Theory-Driven Approach to Tree-Ring Standardization","volume":"64","author":[{"family":"Biondi","given":"Franco"},{"family":"Qeadan","given":"Fares"}],"issued":{"date-parts":[["2008",12]]}}}],"schema":"https://github.com/citation-style-language/schema/raw/master/csl-citation.json"} </w:instrText>
      </w:r>
      <w:r w:rsidR="0050150B">
        <w:rPr>
          <w:shd w:val="clear" w:color="auto" w:fill="FFFFFF"/>
        </w:rPr>
        <w:fldChar w:fldCharType="separate"/>
      </w:r>
      <w:r w:rsidR="0050150B" w:rsidRPr="0050150B">
        <w:t>[62,63]</w:t>
      </w:r>
      <w:r w:rsidR="0050150B">
        <w:rPr>
          <w:shd w:val="clear" w:color="auto" w:fill="FFFFFF"/>
        </w:rPr>
        <w:fldChar w:fldCharType="end"/>
      </w:r>
      <w:r>
        <w:rPr>
          <w:shd w:val="clear" w:color="auto" w:fill="FFFFFF"/>
        </w:rPr>
        <w:t>).</w:t>
      </w:r>
    </w:p>
    <w:tbl>
      <w:tblPr>
        <w:tblW w:w="5000" w:type="pct"/>
        <w:jc w:val="center"/>
        <w:tblCellMar>
          <w:left w:w="0" w:type="dxa"/>
          <w:right w:w="0" w:type="dxa"/>
        </w:tblCellMar>
        <w:tblLook w:val="04A0" w:firstRow="1" w:lastRow="0" w:firstColumn="1" w:lastColumn="0" w:noHBand="0" w:noVBand="1"/>
      </w:tblPr>
      <w:tblGrid>
        <w:gridCol w:w="8409"/>
        <w:gridCol w:w="435"/>
      </w:tblGrid>
      <w:tr w:rsidR="00276C44" w:rsidRPr="00A35A63" w14:paraId="06305489" w14:textId="77777777" w:rsidTr="00A35A63">
        <w:trPr>
          <w:jc w:val="center"/>
        </w:trPr>
        <w:tc>
          <w:tcPr>
            <w:tcW w:w="4754" w:type="pct"/>
          </w:tcPr>
          <w:p w14:paraId="411B9187" w14:textId="77777777" w:rsidR="00276C44" w:rsidRPr="00A35A63" w:rsidRDefault="00A35A63" w:rsidP="00A35A63">
            <w:pPr>
              <w:pStyle w:val="MDPI39equation"/>
              <w:rPr>
                <w:rFonts w:ascii="Times New Roman" w:hAnsi="Times New Roman"/>
                <w:shd w:val="clear" w:color="auto" w:fill="FFFFFF"/>
              </w:rPr>
            </w:pPr>
            <m:oMath>
              <m:r>
                <w:rPr>
                  <w:rFonts w:ascii="Cambria Math" w:hAnsi="Cambria Math"/>
                  <w:shd w:val="clear" w:color="auto" w:fill="FFFFFF"/>
                </w:rPr>
                <w:lastRenderedPageBreak/>
                <m:t>BAI</m:t>
              </m:r>
              <m:r>
                <m:rPr>
                  <m:sty m:val="p"/>
                </m:rPr>
                <w:rPr>
                  <w:rFonts w:ascii="Cambria Math" w:hAnsi="Cambria Math"/>
                  <w:shd w:val="clear" w:color="auto" w:fill="FFFFFF"/>
                </w:rPr>
                <m:t>=</m:t>
              </m:r>
              <m:f>
                <m:fPr>
                  <m:ctrlPr>
                    <w:rPr>
                      <w:rFonts w:ascii="Cambria Math" w:hAnsi="Cambria Math"/>
                      <w:shd w:val="clear" w:color="auto" w:fill="FFFFFF"/>
                    </w:rPr>
                  </m:ctrlPr>
                </m:fPr>
                <m:num>
                  <m:r>
                    <w:rPr>
                      <w:rFonts w:ascii="Cambria Math" w:hAnsi="Cambria Math"/>
                      <w:shd w:val="clear" w:color="auto" w:fill="FFFFFF"/>
                    </w:rPr>
                    <m:t>π</m:t>
                  </m:r>
                </m:num>
                <m:den>
                  <m:r>
                    <m:rPr>
                      <m:sty m:val="p"/>
                    </m:rPr>
                    <w:rPr>
                      <w:rFonts w:ascii="Cambria Math" w:hAnsi="Cambria Math"/>
                      <w:shd w:val="clear" w:color="auto" w:fill="FFFFFF"/>
                    </w:rPr>
                    <m:t>4</m:t>
                  </m:r>
                </m:den>
              </m:f>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w:rPr>
                          <w:rFonts w:ascii="Cambria Math" w:hAnsi="Cambria Math"/>
                          <w:shd w:val="clear" w:color="auto" w:fill="FFFFFF"/>
                        </w:rPr>
                        <m:t>DBH</m:t>
                      </m:r>
                    </m:e>
                    <m:sup>
                      <m:r>
                        <m:rPr>
                          <m:sty m:val="p"/>
                        </m:rPr>
                        <w:rPr>
                          <w:rFonts w:ascii="Cambria Math" w:hAnsi="Cambria Math"/>
                          <w:shd w:val="clear" w:color="auto" w:fill="FFFFFF"/>
                        </w:rPr>
                        <m:t>2</m:t>
                      </m:r>
                    </m:sup>
                  </m:sSup>
                </m:e>
              </m:d>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m:rPr>
                          <m:sty m:val="p"/>
                        </m:rPr>
                        <w:rPr>
                          <w:rFonts w:ascii="Cambria Math" w:hAnsi="Cambria Math"/>
                          <w:shd w:val="clear" w:color="auto" w:fill="FFFFFF"/>
                        </w:rPr>
                        <m:t>-(</m:t>
                      </m:r>
                      <m:r>
                        <w:rPr>
                          <w:rFonts w:ascii="Cambria Math" w:hAnsi="Cambria Math"/>
                          <w:shd w:val="clear" w:color="auto" w:fill="FFFFFF"/>
                        </w:rPr>
                        <m:t>DBH</m:t>
                      </m:r>
                      <m:r>
                        <m:rPr>
                          <m:sty m:val="p"/>
                        </m:rPr>
                        <w:rPr>
                          <w:rFonts w:ascii="Cambria Math" w:hAnsi="Cambria Math"/>
                          <w:shd w:val="clear" w:color="auto" w:fill="FFFFFF"/>
                        </w:rPr>
                        <m:t>-2</m:t>
                      </m:r>
                      <m:r>
                        <w:rPr>
                          <w:rFonts w:ascii="Cambria Math" w:hAnsi="Cambria Math"/>
                          <w:shd w:val="clear" w:color="auto" w:fill="FFFFFF"/>
                        </w:rPr>
                        <m:t>w</m:t>
                      </m:r>
                      <m:r>
                        <m:rPr>
                          <m:sty m:val="p"/>
                        </m:rPr>
                        <w:rPr>
                          <w:rFonts w:ascii="Cambria Math" w:hAnsi="Cambria Math"/>
                          <w:shd w:val="clear" w:color="auto" w:fill="FFFFFF"/>
                        </w:rPr>
                        <m:t>)</m:t>
                      </m:r>
                    </m:e>
                    <m:sup>
                      <m:r>
                        <m:rPr>
                          <m:sty m:val="p"/>
                        </m:rPr>
                        <w:rPr>
                          <w:rFonts w:ascii="Cambria Math" w:hAnsi="Cambria Math"/>
                          <w:shd w:val="clear" w:color="auto" w:fill="FFFFFF"/>
                        </w:rPr>
                        <m:t>2</m:t>
                      </m:r>
                    </m:sup>
                  </m:sSup>
                </m:e>
              </m:d>
            </m:oMath>
            <w:r w:rsidR="0061523A" w:rsidRPr="00A35A63">
              <w:rPr>
                <w:shd w:val="clear" w:color="auto" w:fill="FFFFFF"/>
              </w:rPr>
              <w:fldChar w:fldCharType="begin"/>
            </w:r>
            <w:r w:rsidR="0061523A" w:rsidRPr="00A35A63">
              <w:rPr>
                <w:shd w:val="clear" w:color="auto" w:fill="FFFFFF"/>
              </w:rPr>
              <w:instrText xml:space="preserve"> QUOTE </w:instrText>
            </w:r>
            <m:oMath>
              <m:r>
                <m:rPr>
                  <m:sty m:val="p"/>
                </m:rPr>
                <w:rPr>
                  <w:rFonts w:ascii="Cambria Math" w:hAnsi="Cambria Math"/>
                  <w:shd w:val="clear" w:color="auto" w:fill="FFFFFF"/>
                </w:rPr>
                <m:t>BAI=</m:t>
              </m:r>
              <m:f>
                <m:fPr>
                  <m:ctrlPr>
                    <w:rPr>
                      <w:rFonts w:ascii="Cambria Math" w:hAnsi="Cambria Math"/>
                      <w:shd w:val="clear" w:color="auto" w:fill="FFFFFF"/>
                    </w:rPr>
                  </m:ctrlPr>
                </m:fPr>
                <m:num>
                  <m:r>
                    <m:rPr>
                      <m:sty m:val="p"/>
                    </m:rPr>
                    <w:rPr>
                      <w:rFonts w:ascii="Cambria Math" w:hAnsi="Cambria Math"/>
                      <w:shd w:val="clear" w:color="auto" w:fill="FFFFFF"/>
                    </w:rPr>
                    <m:t>π</m:t>
                  </m:r>
                </m:num>
                <m:den>
                  <m:r>
                    <m:rPr>
                      <m:sty m:val="p"/>
                    </m:rPr>
                    <w:rPr>
                      <w:rFonts w:ascii="Cambria Math" w:hAnsi="Cambria Math"/>
                      <w:shd w:val="clear" w:color="auto" w:fill="FFFFFF"/>
                    </w:rPr>
                    <m:t>4</m:t>
                  </m:r>
                </m:den>
              </m:f>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m:rPr>
                          <m:sty m:val="p"/>
                        </m:rPr>
                        <w:rPr>
                          <w:rFonts w:ascii="Cambria Math" w:hAnsi="Cambria Math"/>
                          <w:shd w:val="clear" w:color="auto" w:fill="FFFFFF"/>
                        </w:rPr>
                        <m:t>DBH</m:t>
                      </m:r>
                    </m:e>
                    <m:sup>
                      <m:r>
                        <m:rPr>
                          <m:sty m:val="p"/>
                        </m:rPr>
                        <w:rPr>
                          <w:rFonts w:ascii="Cambria Math" w:hAnsi="Cambria Math"/>
                          <w:shd w:val="clear" w:color="auto" w:fill="FFFFFF"/>
                        </w:rPr>
                        <m:t>2</m:t>
                      </m:r>
                    </m:sup>
                  </m:sSup>
                </m:e>
              </m:d>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m:rPr>
                          <m:sty m:val="p"/>
                        </m:rPr>
                        <w:rPr>
                          <w:rFonts w:ascii="Cambria Math" w:hAnsi="Cambria Math"/>
                          <w:shd w:val="clear" w:color="auto" w:fill="FFFFFF"/>
                        </w:rPr>
                        <m:t>-(DBH-2w)</m:t>
                      </m:r>
                    </m:e>
                    <m:sup>
                      <m:r>
                        <m:rPr>
                          <m:sty m:val="p"/>
                        </m:rPr>
                        <w:rPr>
                          <w:rFonts w:ascii="Cambria Math" w:hAnsi="Cambria Math"/>
                          <w:shd w:val="clear" w:color="auto" w:fill="FFFFFF"/>
                        </w:rPr>
                        <m:t>2</m:t>
                      </m:r>
                    </m:sup>
                  </m:sSup>
                </m:e>
              </m:d>
            </m:oMath>
            <w:r w:rsidR="0061523A" w:rsidRPr="00A35A63">
              <w:rPr>
                <w:shd w:val="clear" w:color="auto" w:fill="FFFFFF"/>
              </w:rPr>
              <w:instrText xml:space="preserve"> </w:instrText>
            </w:r>
            <w:r w:rsidR="0061523A" w:rsidRPr="00A35A63">
              <w:rPr>
                <w:shd w:val="clear" w:color="auto" w:fill="FFFFFF"/>
              </w:rPr>
              <w:fldChar w:fldCharType="end"/>
            </w:r>
            <w:r w:rsidR="00276C44" w:rsidRPr="00A35A63">
              <w:rPr>
                <w:shd w:val="clear" w:color="auto" w:fill="FFFFFF"/>
              </w:rPr>
              <w:fldChar w:fldCharType="begin"/>
            </w:r>
            <w:r w:rsidR="00276C44" w:rsidRPr="00A35A63">
              <w:rPr>
                <w:shd w:val="clear" w:color="auto" w:fill="FFFFFF"/>
              </w:rPr>
              <w:instrText xml:space="preserve"> QUOTE </w:instrText>
            </w:r>
            <m:oMath>
              <m:r>
                <m:rPr>
                  <m:sty m:val="p"/>
                </m:rPr>
                <w:rPr>
                  <w:rFonts w:ascii="Cambria Math" w:hAnsi="Cambria Math"/>
                  <w:shd w:val="clear" w:color="auto" w:fill="FFFFFF"/>
                </w:rPr>
                <m:t>BAI=</m:t>
              </m:r>
              <m:f>
                <m:fPr>
                  <m:ctrlPr>
                    <w:rPr>
                      <w:rFonts w:ascii="Cambria Math" w:hAnsi="Cambria Math"/>
                      <w:shd w:val="clear" w:color="auto" w:fill="FFFFFF"/>
                    </w:rPr>
                  </m:ctrlPr>
                </m:fPr>
                <m:num>
                  <m:r>
                    <m:rPr>
                      <m:sty m:val="p"/>
                    </m:rPr>
                    <w:rPr>
                      <w:rFonts w:ascii="Cambria Math" w:hAnsi="Cambria Math"/>
                      <w:shd w:val="clear" w:color="auto" w:fill="FFFFFF"/>
                    </w:rPr>
                    <m:t>π</m:t>
                  </m:r>
                </m:num>
                <m:den>
                  <m:r>
                    <m:rPr>
                      <m:sty m:val="p"/>
                    </m:rPr>
                    <w:rPr>
                      <w:rFonts w:ascii="Cambria Math" w:hAnsi="Cambria Math"/>
                      <w:shd w:val="clear" w:color="auto" w:fill="FFFFFF"/>
                    </w:rPr>
                    <m:t>4</m:t>
                  </m:r>
                </m:den>
              </m:f>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m:rPr>
                          <m:sty m:val="p"/>
                        </m:rPr>
                        <w:rPr>
                          <w:rFonts w:ascii="Cambria Math" w:hAnsi="Cambria Math"/>
                          <w:shd w:val="clear" w:color="auto" w:fill="FFFFFF"/>
                        </w:rPr>
                        <m:t>DBH</m:t>
                      </m:r>
                    </m:e>
                    <m:sup>
                      <m:r>
                        <m:rPr>
                          <m:sty m:val="p"/>
                        </m:rPr>
                        <w:rPr>
                          <w:rFonts w:ascii="Cambria Math" w:hAnsi="Cambria Math"/>
                          <w:shd w:val="clear" w:color="auto" w:fill="FFFFFF"/>
                        </w:rPr>
                        <m:t>2</m:t>
                      </m:r>
                    </m:sup>
                  </m:sSup>
                </m:e>
              </m:d>
              <m:d>
                <m:dPr>
                  <m:begChr m:val=""/>
                  <m:endChr m:val="]"/>
                  <m:ctrlPr>
                    <w:rPr>
                      <w:rFonts w:ascii="Cambria Math" w:hAnsi="Cambria Math"/>
                      <w:shd w:val="clear" w:color="auto" w:fill="FFFFFF"/>
                    </w:rPr>
                  </m:ctrlPr>
                </m:dPr>
                <m:e>
                  <m:sSup>
                    <m:sSupPr>
                      <m:ctrlPr>
                        <w:rPr>
                          <w:rFonts w:ascii="Cambria Math" w:hAnsi="Cambria Math"/>
                          <w:shd w:val="clear" w:color="auto" w:fill="FFFFFF"/>
                        </w:rPr>
                      </m:ctrlPr>
                    </m:sSupPr>
                    <m:e>
                      <m:r>
                        <m:rPr>
                          <m:sty m:val="p"/>
                        </m:rPr>
                        <w:rPr>
                          <w:rFonts w:ascii="Cambria Math" w:hAnsi="Cambria Math"/>
                          <w:shd w:val="clear" w:color="auto" w:fill="FFFFFF"/>
                        </w:rPr>
                        <m:t>-(DBH-2w)</m:t>
                      </m:r>
                    </m:e>
                    <m:sup>
                      <m:r>
                        <m:rPr>
                          <m:sty m:val="p"/>
                        </m:rPr>
                        <w:rPr>
                          <w:rFonts w:ascii="Cambria Math" w:hAnsi="Cambria Math"/>
                          <w:shd w:val="clear" w:color="auto" w:fill="FFFFFF"/>
                        </w:rPr>
                        <m:t>2</m:t>
                      </m:r>
                    </m:sup>
                  </m:sSup>
                </m:e>
              </m:d>
            </m:oMath>
            <w:r w:rsidR="00276C44" w:rsidRPr="00A35A63">
              <w:rPr>
                <w:shd w:val="clear" w:color="auto" w:fill="FFFFFF"/>
              </w:rPr>
              <w:instrText xml:space="preserve"> </w:instrText>
            </w:r>
            <w:r w:rsidR="00276C44" w:rsidRPr="00A35A63">
              <w:rPr>
                <w:shd w:val="clear" w:color="auto" w:fill="FFFFFF"/>
              </w:rPr>
              <w:fldChar w:fldCharType="end"/>
            </w:r>
            <w:r w:rsidR="00276C44" w:rsidRPr="00A35A63">
              <w:rPr>
                <w:rFonts w:ascii="Times New Roman" w:hAnsi="Times New Roman"/>
                <w:shd w:val="clear" w:color="auto" w:fill="FFFFFF"/>
              </w:rPr>
              <w:t>,</w:t>
            </w:r>
          </w:p>
        </w:tc>
        <w:tc>
          <w:tcPr>
            <w:tcW w:w="246" w:type="pct"/>
            <w:vAlign w:val="center"/>
          </w:tcPr>
          <w:p w14:paraId="59AABD63" w14:textId="77777777" w:rsidR="00276C44" w:rsidRPr="00A35A63" w:rsidRDefault="00276C44" w:rsidP="0033167D">
            <w:pPr>
              <w:pStyle w:val="MDPI3aequationnumber"/>
            </w:pPr>
            <w:r w:rsidRPr="00A35A63">
              <w:t>(2)</w:t>
            </w:r>
          </w:p>
        </w:tc>
      </w:tr>
    </w:tbl>
    <w:p w14:paraId="0727CFE2" w14:textId="77777777" w:rsidR="00276C44" w:rsidRDefault="00276C44" w:rsidP="0033167D">
      <w:pPr>
        <w:pStyle w:val="MDPI31text"/>
        <w:ind w:firstLine="0"/>
        <w:rPr>
          <w:shd w:val="clear" w:color="auto" w:fill="FFFFFF"/>
        </w:rPr>
      </w:pPr>
      <w:r>
        <w:rPr>
          <w:shd w:val="clear" w:color="auto" w:fill="FFFFFF"/>
        </w:rPr>
        <w:t xml:space="preserve">where </w:t>
      </w:r>
      <w:r w:rsidRPr="001D0B5D">
        <w:rPr>
          <w:i/>
          <w:iCs/>
          <w:shd w:val="clear" w:color="auto" w:fill="FFFFFF"/>
        </w:rPr>
        <w:t>w</w:t>
      </w:r>
      <w:r>
        <w:rPr>
          <w:shd w:val="clear" w:color="auto" w:fill="FFFFFF"/>
        </w:rPr>
        <w:t xml:space="preserve"> is trunk diameter expansion measured in real time with </w:t>
      </w:r>
      <w:proofErr w:type="spellStart"/>
      <w:r>
        <w:rPr>
          <w:shd w:val="clear" w:color="auto" w:fill="FFFFFF"/>
        </w:rPr>
        <w:t>TreeTalker</w:t>
      </w:r>
      <w:proofErr w:type="spellEnd"/>
      <w:r>
        <w:rPr>
          <w:shd w:val="clear" w:color="auto" w:fill="FFFFFF"/>
        </w:rPr>
        <w:t xml:space="preserve">+ IR distance sensor. Stem </w:t>
      </w:r>
      <w:proofErr w:type="spellStart"/>
      <w:r>
        <w:rPr>
          <w:shd w:val="clear" w:color="auto" w:fill="FFFFFF"/>
        </w:rPr>
        <w:t>dendrometric</w:t>
      </w:r>
      <w:proofErr w:type="spellEnd"/>
      <w:r>
        <w:rPr>
          <w:shd w:val="clear" w:color="auto" w:fill="FFFFFF"/>
        </w:rPr>
        <w:t xml:space="preserve"> coefficients for different species have been taken into account for the estimation of the trunk shape in the final calculation of biomass increment</w:t>
      </w:r>
      <w:r w:rsidR="00DF7D13">
        <w:rPr>
          <w:shd w:val="clear" w:color="auto" w:fill="FFFFFF"/>
        </w:rPr>
        <w:t xml:space="preserve"> </w:t>
      </w:r>
      <w:r w:rsidR="004B201B">
        <w:rPr>
          <w:shd w:val="clear" w:color="auto" w:fill="FFFFFF"/>
        </w:rPr>
        <w:fldChar w:fldCharType="begin"/>
      </w:r>
      <w:r w:rsidR="00C903C1">
        <w:rPr>
          <w:shd w:val="clear" w:color="auto" w:fill="FFFFFF"/>
        </w:rPr>
        <w:instrText xml:space="preserve"> ADDIN ZOTERO_ITEM CSL_CITATION {"citationID":"YpT7gCj2","properties":{"formattedCitation":"[60,61]","plainCitation":"[60,61]","noteIndex":0},"citationItems":[{"id":2208,"uris":["http://zotero.org/users/3524663/items/DP6YZQ6N"],"uri":["http://zotero.org/users/3524663/items/DP6YZQ6N"],"itemData":{"id":2208,"type":"book","event-place":"Hayama, Kanagawa","ISBN":"978-4-88788-003-0","language":"en","publisher-place":"Hayama, Kanagawa","source":"Gemeinsamer Bibliotheksverbund ISBN","title":"Good practice guidance for land use, land-use change and forestry /The Intergovernmental Panel on Climate Change. Ed. by Jim Penman","editor":[{"family":"IPCC","given":""},{"family":"Penman","given":"Jim"},{"family":"IPPC National Greenhouse Gas Inventories Programme","given":""}],"issued":{"date-parts":[["2003"]]}}},{"id":2083,"uris":["http://zotero.org/users/3524663/items/6ASEWN5B"],"uri":["http://zotero.org/users/3524663/items/6ASEWN5B"],"itemData":{"id":2083,"type":"article-journal","abstract":"Biomass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sidR="004B201B">
        <w:rPr>
          <w:shd w:val="clear" w:color="auto" w:fill="FFFFFF"/>
        </w:rPr>
        <w:fldChar w:fldCharType="separate"/>
      </w:r>
      <w:r w:rsidR="00C903C1" w:rsidRPr="00C903C1">
        <w:t>[60,61]</w:t>
      </w:r>
      <w:r w:rsidR="004B201B">
        <w:rPr>
          <w:shd w:val="clear" w:color="auto" w:fill="FFFFFF"/>
        </w:rPr>
        <w:fldChar w:fldCharType="end"/>
      </w:r>
      <w:r w:rsidR="0033167D">
        <w:rPr>
          <w:shd w:val="clear" w:color="auto" w:fill="FFFFFF"/>
        </w:rPr>
        <w:t>.</w:t>
      </w:r>
    </w:p>
    <w:p w14:paraId="1D5EC8DA" w14:textId="77777777" w:rsidR="0033167D" w:rsidRPr="00C309FD" w:rsidRDefault="0033167D" w:rsidP="0033167D">
      <w:pPr>
        <w:pStyle w:val="MDPI23heading3"/>
      </w:pPr>
      <w:r w:rsidRPr="00C309FD">
        <w:t>2.2.2. Climate regulation via air temperature and humidity</w:t>
      </w:r>
    </w:p>
    <w:p w14:paraId="584C0C11" w14:textId="77777777" w:rsidR="0033167D" w:rsidRDefault="0033167D" w:rsidP="0033167D">
      <w:pPr>
        <w:pStyle w:val="MDPI31text"/>
      </w:pPr>
      <w:r>
        <w:t>We have used direct measurements of temperature and humidity changes based on the difference between data form thermo-hygrometers of individual TT, measuring climate parameters at 3 m height under the crown space and TT-R (reference outside station).</w:t>
      </w:r>
      <w:r w:rsidRPr="00FC29EE">
        <w:t xml:space="preserve"> </w:t>
      </w:r>
      <w:r>
        <w:t>Temperature and humidity measurements were taken by the TT device with a measuring cycle of 1.5 hours as for all the other parameters.</w:t>
      </w:r>
    </w:p>
    <w:p w14:paraId="7877BCD7" w14:textId="77777777" w:rsidR="0033167D" w:rsidRPr="00C309FD" w:rsidRDefault="0033167D" w:rsidP="0033167D">
      <w:pPr>
        <w:pStyle w:val="MDPI23heading3"/>
      </w:pPr>
      <w:r w:rsidRPr="00C309FD">
        <w:t>2.2.3. Water fluxes and energy consumption through transpiration</w:t>
      </w:r>
    </w:p>
    <w:p w14:paraId="24948E0D" w14:textId="77777777" w:rsidR="0033167D" w:rsidRPr="00940AF6" w:rsidRDefault="0033167D" w:rsidP="0033167D">
      <w:pPr>
        <w:pStyle w:val="MDPI31text"/>
      </w:pPr>
      <w:r w:rsidRPr="0033167D">
        <w:t xml:space="preserve">The transpiration rate of whole plants is closely approximated by the sap flow rate in the main stem or trunk. We implemented in the TT platform the Thermal Dissipation method, firstly developed by </w:t>
      </w:r>
      <w:proofErr w:type="spellStart"/>
      <w:r w:rsidR="00D149F2" w:rsidRPr="0033167D">
        <w:t>Granier</w:t>
      </w:r>
      <w:proofErr w:type="spellEnd"/>
      <w:r w:rsidR="00D149F2" w:rsidRPr="0033167D">
        <w:t xml:space="preserve"> </w:t>
      </w:r>
      <w:r w:rsidR="00D149F2">
        <w:fldChar w:fldCharType="begin"/>
      </w:r>
      <w:r w:rsidR="0050150B">
        <w:instrText xml:space="preserve"> ADDIN ZOTERO_ITEM CSL_CITATION {"citationID":"aYKBxrbS","properties":{"formattedCitation":"[64]","plainCitation":"[64]","noteIndex":0},"citationItems":[{"id":2202,"uris":["http://zotero.org/users/3524663/items/K98UBNK5"],"uri":["http://zotero.org/users/3524663/items/K98UBNK5"],"itemData":{"id":2202,"type":"article-journal","container-title":"Annales des Sciences Forestières","DOI":"10.1051/forest:19850204","ISSN":"0003-4312","issue":"2","language":"fr","page":"193-200","source":"Crossref","title":"Une nouvelle méthode pour la mesure du flux de sève brute dans le tronc des arbres","volume":"42","author":[{"family":"Granier","given":"A."}],"issued":{"date-parts":[["1985"]]}}}],"schema":"https://github.com/citation-style-language/schema/raw/master/csl-citation.json"} </w:instrText>
      </w:r>
      <w:r w:rsidR="00D149F2">
        <w:fldChar w:fldCharType="separate"/>
      </w:r>
      <w:r w:rsidR="0050150B" w:rsidRPr="0050150B">
        <w:t>[64]</w:t>
      </w:r>
      <w:r w:rsidR="00D149F2">
        <w:fldChar w:fldCharType="end"/>
      </w:r>
      <w:r w:rsidRPr="0033167D">
        <w:t xml:space="preserve">. </w:t>
      </w:r>
      <w:proofErr w:type="spellStart"/>
      <w:r w:rsidRPr="0033167D">
        <w:t>Granier</w:t>
      </w:r>
      <w:proofErr w:type="spellEnd"/>
      <w:r w:rsidRPr="0033167D">
        <w:t xml:space="preserve"> original method is based on the dissipation of a heated probe in relation to a reference one in proximity (about 10 cm in our case), with continuous heating. The need of reducing of energy consumption in field operations have raised up modifications of the thermal dissipation method to include the possibility to use heating and cooling cycles, which reflect in a better accounting of thermal gradients and at the same time reducing the power requirements. In this experiment we have used the approach of Do et al. </w:t>
      </w:r>
      <w:r w:rsidR="00D149F2">
        <w:fldChar w:fldCharType="begin"/>
      </w:r>
      <w:r w:rsidR="0050150B">
        <w:instrText xml:space="preserve"> ADDIN ZOTERO_ITEM CSL_CITATION {"citationID":"OAtSqmd1","properties":{"formattedCitation":"[34,65]","plainCitation":"[34,65]","noteIndex":0},"citationItems":[{"id":2103,"uris":["http://zotero.org/users/3524663/items/US6M9MXL"],"uri":["http://zotero.org/users/3524663/items/US6M9MXL"],"itemData":{"id":2103,"type":"article-journal","abstract":"The TTD10 method is an empirical evolution of the constant heat dissipation method of Granier (1985). By contrast to Granier, it uses a transient heating of 10 minutes, and it can be applied to a single-needle probe (Do et al., 2011). This system saves energy and cost and reduces thermal interference due to heat storage and passive thermal gradients. However, the heating duration increases the time resolution of measurement, i.e., 20 min with cooling, and assumes a relative stability of the flow rate over 10 min. Hence the objective was to reduce the heating time and measurement cycle. Previous multi-media laboratory data with both dual-needle and single-needle probes were used to test a generic calibration with the maximum temperature taken at 5 min. A calibration with similar sensitivity and accuracy to TTD10 was obtained under two conditions. The first condition used the difference between the maximum temperature and an offset temperature taken at 30 s. The second defined a new thermal index called K2. This new TTD5 system with singleneedle probe enhances the previous advantages of low energy, low cost and simplicity of TTD method, well adapted to large sampling experiments.","container-title":"Acta Horticulturae","DOI":"10.17660/ActaHortic.2018.1222.31","ISSN":"0567-7572, 2406-6168","issue":"1222","language":"en","page":"149-154","source":"Crossref","title":"Towards reduced heating duration in the transient thermal dissipation system of sap flow measurements","author":[{"family":"Do","given":"F.C."},{"family":"Puangjumpa","given":"N."},{"family":"Rocheteau","given":"A."},{"family":"Duthoit","given":"M."},{"family":"Nhean","given":"S."},{"family":"Isarangkool Na Ayutthaya","given":"S."}],"issued":{"date-parts":[["2018",11]]}}},{"id":2199,"uris":["http://zotero.org/users/3524663/items/4A62TLN3"],"uri":["http://zotero.org/users/3524663/items/4A62TLN3"],"itemData":{"id":2199,"type":"article-journal","abstract":"Comparisons of tree water relations between treatments, species and sites are facilitated by the use of simple and low-cost measurements of xylem sap flow rates. The transient thermal dissipation (TTD) method is a variant of the constant thermal dissipation (CTD) method of Granier. It has the advantages of limiting thermal interference and of saving electrical energy. Here, our concern was to test a new step towards simplicity and low cost: the applicability of the TTD method with a single probe, i.e., without a reference sensor, following a cycle of 10 min heating and 10 min cooling, and using the same thermal index and multi-species calibration previously assessed with a dual probe. First, the responses of the dual and single probes were compared in an artificial hydraulic column of sawdust in the laboratory over a complete range of flux densities, from 0.3 to 4.0 l dm−2 h−1. Second, diurnal kinetics were compared in a young tree with rapid changes in the sapwood reference temperature of up to 5 °C h−1 for 5 consecutive days. With a relatively stable reference temperature, laboratory results showed that a single probe yielded the same temperature signal and thermal index as a dual probe for the full range of sap flux densities. Within the tree, the cooled temperature of the heated probe, linearly interpolated, proved to be an accurate indicator of the change in the reference temperature over time. Logically, the temperature signals and estimates of sap flux density with the single probe did not differ from the dual-sensor measurements when the cooled temperature was interpolated. Additionally, the responses of the thermal index, yielded in the hydraulic experiment with the sawdust column, fell within the variability of the multi-species calibration. This result supports the previous assessment of a non-species-specific calibration for the TTD method with diffuse porous media. In conclusion, our results showed that the TTD method can be directly applied with a single probe. Limitations and possible future progress are pointed out. This measurement system is probably the simplest technique currently available to measure xylem sap flow.","container-title":"Tree Physiology","DOI":"10.1093/treephys/tpr020","ISSN":"0829-318X, 1758-4469","issue":"4","language":"en","page":"369-380","source":"Crossref","title":"Transient thermal dissipation method for xylem sap flow measurement: implementation with a single probe","title-short":"Transient thermal dissipation method for xylem sap flow measurement","volume":"31","author":[{"family":"Do","given":"F. C."},{"family":"Isarangkool Na Ayutthaya","given":"S."},{"family":"Rocheteau","given":"A."}],"issued":{"date-parts":[["2011",4,1]]}}}],"schema":"https://github.com/citation-style-language/schema/raw/master/csl-citation.json"} </w:instrText>
      </w:r>
      <w:r w:rsidR="00D149F2">
        <w:fldChar w:fldCharType="separate"/>
      </w:r>
      <w:r w:rsidR="0050150B" w:rsidRPr="0050150B">
        <w:t>[34,65]</w:t>
      </w:r>
      <w:r w:rsidR="00D149F2">
        <w:fldChar w:fldCharType="end"/>
      </w:r>
      <w:r w:rsidRPr="0033167D">
        <w:t xml:space="preserve">, with a heating cycling of 10 minutes, while data are sent every 90 minutes to the server. </w:t>
      </w:r>
      <w:r>
        <w:t xml:space="preserve">The heated and reference probes of </w:t>
      </w:r>
      <w:r w:rsidRPr="00F31368">
        <w:t xml:space="preserve">TT+ </w:t>
      </w:r>
      <w:r>
        <w:t>are</w:t>
      </w:r>
      <w:r w:rsidRPr="00F31368">
        <w:t xml:space="preserve"> installed into the tree trunk at the vertical distance</w:t>
      </w:r>
      <w:r>
        <w:t xml:space="preserve"> of</w:t>
      </w:r>
      <w:r w:rsidRPr="00F31368">
        <w:t xml:space="preserve"> 10 cm. </w:t>
      </w:r>
      <w:r>
        <w:t>The probes have a</w:t>
      </w:r>
      <w:r w:rsidRPr="00F31368">
        <w:t xml:space="preserve"> diameter </w:t>
      </w:r>
      <w:r>
        <w:t>of 2.5 </w:t>
      </w:r>
      <w:r w:rsidRPr="00F31368">
        <w:t xml:space="preserve">mm each and </w:t>
      </w:r>
      <w:r>
        <w:t xml:space="preserve">are installed </w:t>
      </w:r>
      <w:r w:rsidRPr="00F31368">
        <w:t xml:space="preserve">at the depth </w:t>
      </w:r>
      <w:r>
        <w:t>of 2.5 </w:t>
      </w:r>
      <w:r w:rsidRPr="00F31368">
        <w:t xml:space="preserve">cm. </w:t>
      </w:r>
      <w:r>
        <w:t xml:space="preserve">The </w:t>
      </w:r>
      <w:r w:rsidRPr="00F31368">
        <w:t xml:space="preserve">TT+ heat dissipation </w:t>
      </w:r>
      <w:r>
        <w:t xml:space="preserve">probe is </w:t>
      </w:r>
      <w:r w:rsidRPr="00F31368">
        <w:t>installed on the northern side of the trunk at the 3.5</w:t>
      </w:r>
      <w:r>
        <w:t> </w:t>
      </w:r>
      <w:r w:rsidRPr="00F31368">
        <w:t xml:space="preserve">m height and </w:t>
      </w:r>
      <w:r>
        <w:t>is</w:t>
      </w:r>
      <w:r w:rsidRPr="00F31368">
        <w:t xml:space="preserve"> well protected fro</w:t>
      </w:r>
      <w:r>
        <w:t>m direct sun heating by the canopy. The s</w:t>
      </w:r>
      <w:r w:rsidRPr="00F31368">
        <w:t xml:space="preserve">ap wood area for each tree was assessed </w:t>
      </w:r>
      <w:r>
        <w:t xml:space="preserve">by using literature data on its relation with tree diameter </w:t>
      </w:r>
      <w:r w:rsidR="00A45AC5">
        <w:fldChar w:fldCharType="begin"/>
      </w:r>
      <w:r w:rsidR="0050150B">
        <w:instrText xml:space="preserve"> ADDIN ZOTERO_ITEM CSL_CITATION {"citationID":"XpznUbzn","properties":{"formattedCitation":"[66\\uc0\\u8211{}68]","plainCitation":"[66–68]","noteIndex":0},"citationItems":[{"id":2225,"uris":["http://zotero.org/users/3524663/items/EC38FEWM"],"uri":["http://zotero.org/users/3524663/items/EC38FEWM"],"itemData":{"id":2225,"type":"article-journal","abstract":"Eastern hemlock (Tsuga canadensis (L.) Carr.) is a coniferous evergreen species found across the northeastern United States that is currently threatened by the exotic pest hemlock woolly adelgid (HWA; Adelges tsugae Annand). As HWA kills eastern hemlock trees, black birch (Betula lenta L.) has been found to be a dominant replacement species in the region. Seasonal changes in water use by eastern hemlock and black birch were investigated utilizing whole-tree transpiration measurement techniques. Annual evapotranspiration in an eastern hemlock and deciduous stand was also estimated. During the peak growing season, daily rates of transpiration were 1.6 times greater in black birch. Cumulative transpiration in black birch exceeded hemlock transpiration by 77 mm from June until October. During the dormant season, evapotranspiration rates were higher in the hemlock stand; however, estimated annual evapotranspiration was 327 mm in eastern hemlock compared with 417 mm in the deciduous stand. Our results suggest that a transition from a hemlockdominated to a black birch-dominated stand will alter the annual water balance with the greatest impact occurring during the peak growing season. Late in the growing season, flow may be unsustainable in streams that normally have light or moderate flow because ofincreased water use by black birch. Re´sume´ : La pruche du Canada (Tsuga canadensis (L.) Carr.) qui est une espe`ce de conife`re a` feuilles persistantes pre´sente partout dans le nord-est des E´ tats-Unis est pre´sentement menace´e par un ravageur exotique, le puceron lanige`re de la pruche (Adelges tsugae Annand). A` mesure que le puceron tue les pruches du Canada, le bouleau flexible (Betula lenta L.) est l’espe`ce qui remplace le plus souvent la pruche dans la re´gion. Les variations saisonnie`res dans l’utilisation de l’eau par la pruche du Canada et le bouleau flexible ont e´te´ e´tudie´es a` l’aide de techniques de mesure globale de la transpiration des arbres. L’e´vapotranspiration annuelle dans un peuplement de pruche du Canada et d’essences feuillues a aussi e´te´ estime´e. Au plus fort de la saison de croissance, le taux journalier de transpiration e´tait 1,6 fois plus e´leve´ chez le bouleau flexible. La transpiration cumulative du bouleau flexible a exce´de´ la transpiration de la pruche de 77 mm de juin a` octobre. Pendant la saison dormante, l’e´vapotranspiration e´tait plus e´leve´e dans le peuplement de pruche. Cependant, l’e´vapotranspiration annuelle a e´te´ estime´e a` 327 mm chez la pruche du Canada comparativement a` 417 mm dans le peuplement feuillu. Nos re´sultats indiquent que la transition d’un peuplement domine´ par la pruche a` un peuplement domine´ par le bouleau flexible modifiera le bilan hydrique annuel et que l’impact le plus important surviendra au plus fort de la saison de croissance. Tard dans la saison de croissance, le de´bit dans les cours d’eau qui ont normalement un de´bit faible a` mode´re´ pourrait ne pas se maintenir a` cause d’une plus forte utilisation d’eau par le bouleau flexible.","container-title":"Canadian Journal of Forest Research","DOI":"10.1139/X07-045","ISSN":"0045-5067, 1208-6037","issue":"10","language":"en","page":"2031-2040","source":"Crossref","title":"Water use by eastern hemlock (Tsuga canadensis) and black birch (Betula lenta): implications of effects of the hemlock woolly adelgid","title-short":"Water use by eastern hemlock (Tsuga canadensis) and black birch (Betula lenta)","volume":"37","author":[{"family":"Daley","given":"Michael J."},{"family":"Phillips","given":"Nathan G."},{"family":"Pettijohn","given":"Cory"},{"family":"Hadley","given":"Julian L."}],"issued":{"date-parts":[["2007",10]]}}},{"id":2227,"uris":["http://zotero.org/users/3524663/items/YCEHEA82"],"uri":["http://zotero.org/users/3524663/items/YCEHEA82"],"itemData":{"id":2227,"type":"article-journal","abstract":"Forest transpiration estimates are frequently based on xylem sap flux measurements in the outer sections of the hydro-active stem sapwood. We used Granier’s constantheating technique with heating probes at various xylem depths to analyze radial patterns of sap flux density in the sapwood of seven broad-leaved tree species differing in wood density and xylem structure. Study aims were to (1) compare radial sap flux density profiles between diffuse- and ring-porous trees and (2) analyze the relationship between hydro-active sapwood area and stem diameter. In all investigated species except the diffuse-porous beech (Fagus sylvatica L.) and ring-porous ash (Fraxinus excelsior L.), sap flux density peaked at a depth of 1 to 4 cm beneath the cambium, revealing a hump-shaped curve with species-specific slopes. Beech and ash reached maximum sap flux densities immediately beneath the cambium in the youngest annual growth rings. Experiments with dyes showed that the hydro-active sapwood occupied 70 to 90% of the stem cross-sectional area in mature trees of diffuse-porous species, whereas it occupied only about 21% in ring-porous ash. Dendrochronological analyses indicated that vessels in the older sapwood may remain functional for 100 years or more in diffuse-porous species and for up to 27 years in ring-porous ash. We conclude that radial sap flux density patterns are largely dependent on tree species, which may introduce serious bias in sap-flux-derived forest transpiration estimates, if non-specific sap flux profiles are assumed.","container-title":"Tree Physiology","DOI":"10.1093/treephys/28.12.1821","ISSN":"0829-318X, 1758-4469","issue":"12","language":"en","page":"1821-1830","source":"Crossref","title":"Variability in radial sap flux density patterns and sapwood area among seven co-occurring temperate broad-leaved tree species","volume":"28","author":[{"family":"Gebauer","given":"T."},{"family":"Horna","given":"V."},{"family":"Leuschner","given":"C."}],"issued":{"date-parts":[["2008",10,1]]}}},{"id":2226,"uris":["http://zotero.org/users/3524663/items/YTSG58KC"],"uri":["http://zotero.org/users/3524663/items/YTSG58KC"],"itemData":{"id":2226,"type":"article-journal","abstract":"Aim: Information on the amount of carbon stored in the living tissue of tree stems (sapwood) is crucial for carbon and water cycle applications. Here, we aim to investigate sapwood‐to‐stem proportions and differences therein between tree genera and derive a sapwood biomass map.","container-title":"Global Ecology and Biogeography","DOI":"10.1111/geb.12883","ISSN":"1466-822X, 1466-8238","issue":"5","language":"en","page":"640-660","source":"Crossref","title":"Sapwood biomass carbon in northern boreal and temperate forests","volume":"28","author":[{"family":"Thurner","given":"Martin"},{"family":"Beer","given":"Christian"},{"family":"Crowther","given":"Thomas"},{"family":"Falster","given":"Daniel"},{"family":"Manzoni","given":"Stefano"},{"family":"Prokushkin","given":"Anatoly"},{"family":"Schulze","given":"Ernst‐Detlef"}],"editor":[{"family":"Gillespie","given":"Thomas"}],"issued":{"date-parts":[["2019",5]]}}}],"schema":"https://github.com/citation-style-language/schema/raw/master/csl-citation.json"} </w:instrText>
      </w:r>
      <w:r w:rsidR="00A45AC5">
        <w:fldChar w:fldCharType="separate"/>
      </w:r>
      <w:r w:rsidR="0050150B" w:rsidRPr="0050150B">
        <w:rPr>
          <w:szCs w:val="24"/>
        </w:rPr>
        <w:t>[66–68]</w:t>
      </w:r>
      <w:r w:rsidR="00A45AC5">
        <w:fldChar w:fldCharType="end"/>
      </w:r>
      <w:r w:rsidR="00A45AC5">
        <w:t>.</w:t>
      </w:r>
      <w:r w:rsidRPr="00F31368">
        <w:t xml:space="preserve"> Sap flow was calculated with </w:t>
      </w:r>
      <w:r>
        <w:t xml:space="preserve">the </w:t>
      </w:r>
      <w:r w:rsidRPr="00F31368">
        <w:t xml:space="preserve">assumption that the whole trunk sapwood area was conducting water. It was assumed that daily transpiration is </w:t>
      </w:r>
      <w:r>
        <w:t>equal to daily sum of sap flow.</w:t>
      </w:r>
    </w:p>
    <w:p w14:paraId="721A4BA2" w14:textId="77777777" w:rsidR="0033167D" w:rsidRDefault="0033167D" w:rsidP="0033167D">
      <w:pPr>
        <w:pStyle w:val="MDPI31text"/>
      </w:pPr>
      <w:r>
        <w:t>T</w:t>
      </w:r>
      <w:r w:rsidRPr="00175DFD">
        <w:t>he energy absorbed by tree</w:t>
      </w:r>
      <w:r>
        <w:t xml:space="preserve"> for transpiration was calculated </w:t>
      </w:r>
      <w:proofErr w:type="gramStart"/>
      <w:r>
        <w:t>on the basis</w:t>
      </w:r>
      <w:r w:rsidRPr="00175DFD">
        <w:t xml:space="preserve"> </w:t>
      </w:r>
      <w:r>
        <w:t>of</w:t>
      </w:r>
      <w:proofErr w:type="gramEnd"/>
      <w:r>
        <w:t xml:space="preserve"> the </w:t>
      </w:r>
      <w:r w:rsidRPr="00175DFD">
        <w:t>equation:</w:t>
      </w:r>
    </w:p>
    <w:tbl>
      <w:tblPr>
        <w:tblW w:w="5000" w:type="pct"/>
        <w:jc w:val="center"/>
        <w:tblCellMar>
          <w:left w:w="0" w:type="dxa"/>
          <w:right w:w="0" w:type="dxa"/>
        </w:tblCellMar>
        <w:tblLook w:val="04A0" w:firstRow="1" w:lastRow="0" w:firstColumn="1" w:lastColumn="0" w:noHBand="0" w:noVBand="1"/>
      </w:tblPr>
      <w:tblGrid>
        <w:gridCol w:w="8409"/>
        <w:gridCol w:w="435"/>
      </w:tblGrid>
      <w:tr w:rsidR="0033167D" w:rsidRPr="009E46F1" w14:paraId="3929CA71" w14:textId="77777777" w:rsidTr="00A35A63">
        <w:trPr>
          <w:jc w:val="center"/>
        </w:trPr>
        <w:tc>
          <w:tcPr>
            <w:tcW w:w="4754" w:type="pct"/>
          </w:tcPr>
          <w:p w14:paraId="75D4678E" w14:textId="77777777" w:rsidR="0033167D" w:rsidRPr="009E46F1" w:rsidRDefault="0033167D" w:rsidP="0033167D">
            <w:pPr>
              <w:pStyle w:val="MDPI39equation"/>
            </w:pPr>
            <w:r>
              <w:t>L</w:t>
            </w:r>
            <w:r w:rsidRPr="00175DFD">
              <w:t xml:space="preserve">= </w:t>
            </w:r>
            <w:r>
              <w:rPr>
                <w:rFonts w:ascii="Symbol" w:hAnsi="Symbol"/>
              </w:rPr>
              <w:t></w:t>
            </w:r>
            <w:proofErr w:type="gramStart"/>
            <w:r>
              <w:t>T ,</w:t>
            </w:r>
            <w:proofErr w:type="gramEnd"/>
          </w:p>
        </w:tc>
        <w:tc>
          <w:tcPr>
            <w:tcW w:w="246" w:type="pct"/>
            <w:vAlign w:val="center"/>
          </w:tcPr>
          <w:p w14:paraId="7095AD64" w14:textId="77777777" w:rsidR="0033167D" w:rsidRPr="009E46F1" w:rsidRDefault="0033167D" w:rsidP="0033167D">
            <w:pPr>
              <w:pStyle w:val="MDPI3aequationnumber"/>
            </w:pPr>
            <w:r>
              <w:t>(3</w:t>
            </w:r>
            <w:r w:rsidRPr="009E46F1">
              <w:t>)</w:t>
            </w:r>
          </w:p>
        </w:tc>
      </w:tr>
    </w:tbl>
    <w:p w14:paraId="1348274C" w14:textId="77777777" w:rsidR="0033167D" w:rsidRPr="00D12ABE" w:rsidRDefault="0033167D" w:rsidP="0033167D">
      <w:pPr>
        <w:pStyle w:val="MDPI36textafterlist"/>
        <w:ind w:firstLine="0"/>
        <w:rPr>
          <w:i/>
        </w:rPr>
      </w:pPr>
      <w:r w:rsidRPr="00175DFD">
        <w:t xml:space="preserve">where </w:t>
      </w:r>
      <w:r>
        <w:rPr>
          <w:rFonts w:ascii="Symbol" w:hAnsi="Symbol"/>
        </w:rPr>
        <w:t></w:t>
      </w:r>
      <w:r w:rsidRPr="00175DFD">
        <w:t xml:space="preserve"> is energy spent in transpiration (</w:t>
      </w:r>
      <w:r>
        <w:rPr>
          <w:rFonts w:ascii="Symbol" w:hAnsi="Symbol"/>
        </w:rPr>
        <w:t></w:t>
      </w:r>
      <w:r>
        <w:rPr>
          <w:rFonts w:ascii="Symbol" w:hAnsi="Symbol"/>
        </w:rPr>
        <w:t></w:t>
      </w:r>
      <w:r w:rsidRPr="00175DFD">
        <w:t>the latent heat for vaporization of water = 2264.705 KJ/K</w:t>
      </w:r>
      <w:r>
        <w:t>g</w:t>
      </w:r>
      <w:r w:rsidRPr="00175DFD">
        <w:t>)</w:t>
      </w:r>
      <w:r>
        <w:t>, T – transpiration, which was assumed equal to sap flow.</w:t>
      </w:r>
    </w:p>
    <w:p w14:paraId="521844B5" w14:textId="77777777" w:rsidR="0033167D" w:rsidRDefault="0033167D" w:rsidP="0033167D">
      <w:pPr>
        <w:pStyle w:val="MDPI31text"/>
        <w:rPr>
          <w:iCs/>
        </w:rPr>
      </w:pPr>
      <w:r>
        <w:rPr>
          <w:iCs/>
        </w:rPr>
        <w:t>For what concern potential runoff mitigation of urban trees, we have considered, as Ecosystem Service indicator, the ratio of transpiration (T) to precipitation (P):</w:t>
      </w:r>
    </w:p>
    <w:tbl>
      <w:tblPr>
        <w:tblW w:w="5000" w:type="pct"/>
        <w:jc w:val="center"/>
        <w:tblCellMar>
          <w:left w:w="0" w:type="dxa"/>
          <w:right w:w="0" w:type="dxa"/>
        </w:tblCellMar>
        <w:tblLook w:val="04A0" w:firstRow="1" w:lastRow="0" w:firstColumn="1" w:lastColumn="0" w:noHBand="0" w:noVBand="1"/>
      </w:tblPr>
      <w:tblGrid>
        <w:gridCol w:w="8409"/>
        <w:gridCol w:w="435"/>
      </w:tblGrid>
      <w:tr w:rsidR="0033167D" w:rsidRPr="009E46F1" w14:paraId="57D8AD20" w14:textId="77777777" w:rsidTr="00A35A63">
        <w:trPr>
          <w:jc w:val="center"/>
        </w:trPr>
        <w:tc>
          <w:tcPr>
            <w:tcW w:w="4754" w:type="pct"/>
          </w:tcPr>
          <w:p w14:paraId="0810B324" w14:textId="77777777" w:rsidR="0033167D" w:rsidRPr="00C309FD" w:rsidRDefault="0033167D" w:rsidP="0033167D">
            <w:pPr>
              <w:pStyle w:val="MDPI39equation"/>
            </w:pPr>
            <w:proofErr w:type="spellStart"/>
            <w:r w:rsidRPr="00C309FD">
              <w:t>R</w:t>
            </w:r>
            <w:r w:rsidRPr="00C309FD">
              <w:rPr>
                <w:vertAlign w:val="subscript"/>
              </w:rPr>
              <w:t>p</w:t>
            </w:r>
            <w:proofErr w:type="spellEnd"/>
            <w:r w:rsidRPr="00C309FD">
              <w:t xml:space="preserve"> = T/P,</w:t>
            </w:r>
          </w:p>
        </w:tc>
        <w:tc>
          <w:tcPr>
            <w:tcW w:w="246" w:type="pct"/>
            <w:vAlign w:val="center"/>
          </w:tcPr>
          <w:p w14:paraId="03B52853" w14:textId="77777777" w:rsidR="0033167D" w:rsidRPr="009E46F1" w:rsidRDefault="0033167D" w:rsidP="0033167D">
            <w:pPr>
              <w:pStyle w:val="MDPI3aequationnumber"/>
            </w:pPr>
            <w:r>
              <w:t>(4</w:t>
            </w:r>
            <w:r w:rsidRPr="009E46F1">
              <w:t>)</w:t>
            </w:r>
          </w:p>
        </w:tc>
      </w:tr>
    </w:tbl>
    <w:p w14:paraId="2E768E93" w14:textId="77777777" w:rsidR="0033167D" w:rsidRPr="00876007" w:rsidRDefault="0033167D" w:rsidP="0033167D">
      <w:pPr>
        <w:pStyle w:val="MDPI31text"/>
        <w:ind w:firstLine="0"/>
      </w:pPr>
      <w:r>
        <w:rPr>
          <w:iCs/>
        </w:rPr>
        <w:t xml:space="preserve">where both terms are calculated using mm. Tree level transpiration has been recalculated per unit of crown area. </w:t>
      </w:r>
      <w:r w:rsidRPr="00C309FD">
        <w:t xml:space="preserve">In principle evaporation can be calculated by simple </w:t>
      </w:r>
      <w:r w:rsidR="00D149F2" w:rsidRPr="00C309FD">
        <w:t>meteorological</w:t>
      </w:r>
      <w:r w:rsidRPr="00C309FD">
        <w:t xml:space="preserve"> models and canopy interception through LAI, but in the present paper we propose a simple approach to derive a runoff mitigation indicator, represented by </w:t>
      </w:r>
      <w:proofErr w:type="spellStart"/>
      <w:r w:rsidRPr="00C309FD">
        <w:t>R</w:t>
      </w:r>
      <w:r w:rsidRPr="00C309FD">
        <w:rPr>
          <w:vertAlign w:val="subscript"/>
        </w:rPr>
        <w:t>p</w:t>
      </w:r>
      <w:proofErr w:type="spellEnd"/>
      <w:r w:rsidRPr="00C309FD">
        <w:t>.</w:t>
      </w:r>
    </w:p>
    <w:p w14:paraId="1548711A" w14:textId="77777777" w:rsidR="0033167D" w:rsidRPr="00C309FD" w:rsidRDefault="0033167D" w:rsidP="0033167D">
      <w:pPr>
        <w:pStyle w:val="MDPI23heading3"/>
      </w:pPr>
      <w:r w:rsidRPr="00C309FD">
        <w:t>2.2.</w:t>
      </w:r>
      <w:r>
        <w:t>4</w:t>
      </w:r>
      <w:r w:rsidRPr="00C309FD">
        <w:t>. LAI</w:t>
      </w:r>
    </w:p>
    <w:p w14:paraId="1727A1CE" w14:textId="77777777" w:rsidR="0033167D" w:rsidRDefault="0033167D" w:rsidP="0033167D">
      <w:pPr>
        <w:pStyle w:val="MDPI31text"/>
      </w:pPr>
      <w:r>
        <w:t xml:space="preserve">There are a lot of different methods and protocols to estimate LAI </w:t>
      </w:r>
      <w:r>
        <w:fldChar w:fldCharType="begin"/>
      </w:r>
      <w:r w:rsidR="0050150B">
        <w:instrText xml:space="preserve"> ADDIN ZOTERO_ITEM CSL_CITATION {"citationID":"ot65UBjx","properties":{"formattedCitation":"[69,70]","plainCitation":"[69,70]","noteIndex":0},"citationItems":[{"id":2154,"uris":["http://zotero.org/users/3524663/items/Z8VRLV6A"],"uri":["http://zotero.org/users/3524663/items/Z8VRLV6A"],"itemData":{"id":2154,"type":"article-journal","abstract":"The leaf litter collection method is often used as a baseline for assessing leaf area index (LAI) measurements in forests by optical methods, but diﬀerent protocols for measuring speciﬁc leaf area (SLA) may introduce biases in stand-level LAI estimates, which have not been quantiﬁed yet. To develop a standardized protocol for measuring SLA of leaf litter for estimating LAI via litterfall collection, we quantiﬁed the relative errors (RE) in the SLA measurements introduced by six protocols commonly-used in the literature with 46 deciduous woody species in a temperate forest, and assessed the stand-level LAI estimates derived from the SLA with eight permanent plots in the forest. The mean leaf area shrinkage from the litter collection across the species varied from 7.31 – 25.41% among the protocols, while the mean leaf mass loss varied from 2.07 – 24.68%. Compared with the reference, the mean RE of SLA introduced by the rest ﬁve protocols varied from −25.59 – 7.18%, and the subsequent RE of the stand-level LAI varied from −32.43 – 8.97%. We recommended a practical and reliable protocol for measuring SLA from leaf litter, i.e., weighing the dry mass ﬁrst, then measuring the leaf area after rehydration with wetﬁlter-papers, and ﬁnally correcting for the leaf area shrinkage relative to the green leaf. We also provided general models for correcting for the SLA biases due to area shrinkage and mass loss of senesced leaves in temperate forests. Our ﬁndings will extend the direct measurements of LAI and improve the estimation of carbon and nutrient budgets in forest ecosystems.","container-title":"Forest Ecology and Management","DOI":"10.1016/j.foreco.2019.05.050","ISSN":"03781127","language":"en","page":"87-94","source":"Crossref","title":"Towards a standardized protocol for measuring leaf area index in deciduous forests with litterfall collection","volume":"447","author":[{"family":"Wang","given":"Xingchang"},{"family":"Liu","given":"Fan"},{"family":"Wang","given":"Chuankuan"}],"issued":{"date-parts":[["2019",9]]}}},{"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fldChar w:fldCharType="separate"/>
      </w:r>
      <w:r w:rsidR="0050150B" w:rsidRPr="0050150B">
        <w:t>[69,70]</w:t>
      </w:r>
      <w:r>
        <w:fldChar w:fldCharType="end"/>
      </w:r>
      <w:r>
        <w:t xml:space="preserve">. </w:t>
      </w:r>
      <w:r w:rsidR="00A45AC5">
        <w:t>L</w:t>
      </w:r>
      <w:r>
        <w:t xml:space="preserve">ight transmission through </w:t>
      </w:r>
      <w:r w:rsidRPr="003F4AEE">
        <w:t>canopy as porous media can be</w:t>
      </w:r>
      <w:r>
        <w:t xml:space="preserve"> treated according to the </w:t>
      </w:r>
      <w:r w:rsidRPr="003F4AEE">
        <w:t>Beers law</w:t>
      </w:r>
      <w:r w:rsidR="00A45AC5">
        <w:t xml:space="preserve"> </w:t>
      </w:r>
      <w:r w:rsidR="00A45AC5">
        <w:fldChar w:fldCharType="begin"/>
      </w:r>
      <w:r w:rsidR="0050150B">
        <w:instrText xml:space="preserve"> ADDIN ZOTERO_ITEM CSL_CITATION {"citationID":"98S31a8x","properties":{"formattedCitation":"[71]","plainCitation":"[71]","noteIndex":0},"citationItems":[{"id":2205,"uris":["http://zotero.org/users/3524663/items/DZRRE5NT"],"uri":["http://zotero.org/users/3524663/items/DZRRE5NT"],"itemData":{"id":2205,"type":"article-journal","container-title":"Annals of Botany","DOI":"10.1093/aob/mci052","ISSN":"0305-7364, 1095-8290","issue":"3","language":"en","page":"549-567","source":"Crossref","title":"On the Factor Light in Plant Communities and its Importance for Matter Production","volume":"95","author":[{"family":"Monsi","given":"M."}],"issued":{"date-parts":[["2004",12,13]]}}}],"schema":"https://github.com/citation-style-language/schema/raw/master/csl-citation.json"} </w:instrText>
      </w:r>
      <w:r w:rsidR="00A45AC5">
        <w:fldChar w:fldCharType="separate"/>
      </w:r>
      <w:r w:rsidR="0050150B" w:rsidRPr="0050150B">
        <w:t>[71]</w:t>
      </w:r>
      <w:r w:rsidR="00A45AC5">
        <w:fldChar w:fldCharType="end"/>
      </w:r>
      <w:r w:rsidRPr="003F4AEE">
        <w:t>.</w:t>
      </w:r>
      <w:r>
        <w:t xml:space="preserve"> In this way LAI can be estimated</w:t>
      </w:r>
      <w:r w:rsidRPr="003F4AEE">
        <w:t xml:space="preserve"> </w:t>
      </w:r>
      <w:r>
        <w:t xml:space="preserve">by the extinction of photosynthetic light radiation through the canopy </w:t>
      </w:r>
      <w:r>
        <w:fldChar w:fldCharType="begin"/>
      </w:r>
      <w:r w:rsidR="0050150B">
        <w:instrText xml:space="preserve"> ADDIN ZOTERO_ITEM CSL_CITATION {"citationID":"6z8wOXGg","properties":{"formattedCitation":"[72]","plainCitation":"[72]","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A."}],"issued":{"date-parts":[["2016",9]]}}}],"schema":"https://github.com/citation-style-language/schema/raw/master/csl-citation.json"} </w:instrText>
      </w:r>
      <w:r>
        <w:fldChar w:fldCharType="separate"/>
      </w:r>
      <w:r w:rsidR="0050150B" w:rsidRPr="0050150B">
        <w:t>[72]</w:t>
      </w:r>
      <w:r>
        <w:fldChar w:fldCharType="end"/>
      </w:r>
      <w:r>
        <w:t>. P</w:t>
      </w:r>
      <w:r w:rsidRPr="003F4AEE">
        <w:t>hotosynthetically active radiation was measured above and below canopy</w:t>
      </w:r>
      <w:r>
        <w:t xml:space="preserve"> </w:t>
      </w:r>
      <w:r w:rsidRPr="003F4AEE">
        <w:t xml:space="preserve">(with </w:t>
      </w:r>
      <w:r>
        <w:t xml:space="preserve">TT-R and </w:t>
      </w:r>
      <w:r w:rsidRPr="003F4AEE">
        <w:t>TT+</w:t>
      </w:r>
      <w:r>
        <w:t xml:space="preserve"> spectrometers, respectively</w:t>
      </w:r>
      <w:r w:rsidRPr="003F4AEE">
        <w:t xml:space="preserve">). </w:t>
      </w:r>
      <w:r>
        <w:t>Since the light is blocked also by woody components of canopy (i.e. branches and twigs), the extinction of light profile gives the PAI (Plant Area Index) as follow:</w:t>
      </w:r>
    </w:p>
    <w:tbl>
      <w:tblPr>
        <w:tblW w:w="5000" w:type="pct"/>
        <w:jc w:val="center"/>
        <w:tblCellMar>
          <w:left w:w="0" w:type="dxa"/>
          <w:right w:w="0" w:type="dxa"/>
        </w:tblCellMar>
        <w:tblLook w:val="04A0" w:firstRow="1" w:lastRow="0" w:firstColumn="1" w:lastColumn="0" w:noHBand="0" w:noVBand="1"/>
      </w:tblPr>
      <w:tblGrid>
        <w:gridCol w:w="8409"/>
        <w:gridCol w:w="435"/>
      </w:tblGrid>
      <w:tr w:rsidR="0033167D" w:rsidRPr="004B5427" w14:paraId="5FB29E0E" w14:textId="77777777" w:rsidTr="00A35A63">
        <w:trPr>
          <w:jc w:val="center"/>
        </w:trPr>
        <w:tc>
          <w:tcPr>
            <w:tcW w:w="4754" w:type="pct"/>
          </w:tcPr>
          <w:p w14:paraId="66770784" w14:textId="77777777" w:rsidR="0033167D" w:rsidRPr="009E46F1" w:rsidRDefault="00261C63" w:rsidP="0033167D">
            <w:pPr>
              <w:pStyle w:val="MDPI39equation"/>
            </w:pPr>
            <m:oMath>
              <m:r>
                <w:rPr>
                  <w:rFonts w:ascii="Cambria Math" w:hAnsi="Cambria Math"/>
                </w:rPr>
                <w:lastRenderedPageBreak/>
                <m:t>PAI=LAI+WAI= -</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PAR</m:t>
                              </m:r>
                            </m:e>
                            <m:sub>
                              <m:r>
                                <w:rPr>
                                  <w:rFonts w:ascii="Cambria Math" w:hAnsi="Cambria Math"/>
                                </w:rPr>
                                <m:t>TT+</m:t>
                              </m:r>
                            </m:sub>
                          </m:sSub>
                        </m:num>
                        <m:den>
                          <m:sSub>
                            <m:sSubPr>
                              <m:ctrlPr>
                                <w:rPr>
                                  <w:rFonts w:ascii="Cambria Math" w:hAnsi="Cambria Math"/>
                                </w:rPr>
                              </m:ctrlPr>
                            </m:sSubPr>
                            <m:e>
                              <m:r>
                                <w:rPr>
                                  <w:rFonts w:ascii="Cambria Math" w:hAnsi="Cambria Math"/>
                                </w:rPr>
                                <m:t>PAR</m:t>
                              </m:r>
                            </m:e>
                            <m:sub>
                              <m:r>
                                <w:rPr>
                                  <w:rFonts w:ascii="Cambria Math" w:hAnsi="Cambria Math"/>
                                </w:rPr>
                                <m:t>TTR</m:t>
                              </m:r>
                            </m:sub>
                          </m:sSub>
                        </m:den>
                      </m:f>
                      <m:r>
                        <w:rPr>
                          <w:rFonts w:ascii="Cambria Math" w:hAnsi="Cambria Math"/>
                        </w:rPr>
                        <m:t>)</m:t>
                      </m:r>
                    </m:e>
                  </m:func>
                </m:num>
                <m:den>
                  <m:r>
                    <w:rPr>
                      <w:rFonts w:ascii="Cambria Math" w:hAnsi="Cambria Math"/>
                    </w:rPr>
                    <m:t>k</m:t>
                  </m:r>
                </m:den>
              </m:f>
              <m:r>
                <m:rPr>
                  <m:sty m:val="p"/>
                </m:rPr>
                <w:rPr>
                  <w:rFonts w:ascii="Cambria Math" w:hAnsi="Cambria Math"/>
                </w:rPr>
                <m:t>⁡</m:t>
              </m:r>
            </m:oMath>
            <w:r w:rsidR="0033167D">
              <w:rPr>
                <w:rFonts w:ascii="Times New Roman" w:hAnsi="Times New Roman"/>
                <w:sz w:val="24"/>
              </w:rPr>
              <w:t>.</w:t>
            </w:r>
          </w:p>
        </w:tc>
        <w:tc>
          <w:tcPr>
            <w:tcW w:w="246" w:type="pct"/>
            <w:vAlign w:val="center"/>
          </w:tcPr>
          <w:p w14:paraId="7F684F2E" w14:textId="77777777" w:rsidR="0033167D" w:rsidRPr="004B5427" w:rsidRDefault="0033167D" w:rsidP="0033167D">
            <w:pPr>
              <w:pStyle w:val="MDPI3aequationnumber"/>
            </w:pPr>
            <w:r w:rsidRPr="004B5427">
              <w:t>(5)</w:t>
            </w:r>
          </w:p>
        </w:tc>
      </w:tr>
    </w:tbl>
    <w:p w14:paraId="62667326" w14:textId="77777777" w:rsidR="0033167D" w:rsidRDefault="0033167D" w:rsidP="0033167D">
      <w:pPr>
        <w:pStyle w:val="MDPI31text"/>
      </w:pPr>
      <w:r>
        <w:t xml:space="preserve">PAI </w:t>
      </w:r>
      <w:r w:rsidRPr="003F4AEE">
        <w:t>consists of wood area index</w:t>
      </w:r>
      <w:r>
        <w:t xml:space="preserve"> </w:t>
      </w:r>
      <w:r w:rsidRPr="003F4AEE">
        <w:t>(WAI) and leaf area index</w:t>
      </w:r>
      <w:r>
        <w:t xml:space="preserve"> </w:t>
      </w:r>
      <w:r w:rsidRPr="003F4AEE">
        <w:t xml:space="preserve">(LAI). Assuming that WAI </w:t>
      </w:r>
      <w:r>
        <w:t xml:space="preserve">is </w:t>
      </w:r>
      <w:r w:rsidRPr="003F4AEE">
        <w:t>constant throughout vegetation period and LAI = 0 after defoliation (second part of October and November), WAI for each tree was calculated as mean PAI of November</w:t>
      </w:r>
      <w:r>
        <w:rPr>
          <w:i/>
        </w:rPr>
        <w:t xml:space="preserve">. </w:t>
      </w:r>
      <w:r w:rsidRPr="003F4AEE">
        <w:t xml:space="preserve">Light extinction coefficient k was calculated </w:t>
      </w:r>
      <w:r>
        <w:t xml:space="preserve">per each species utilizing LAI light measurements at </w:t>
      </w:r>
      <w:proofErr w:type="spellStart"/>
      <w:r>
        <w:t>rhe</w:t>
      </w:r>
      <w:proofErr w:type="spellEnd"/>
      <w:r>
        <w:t xml:space="preserve"> foliage </w:t>
      </w:r>
      <w:proofErr w:type="spellStart"/>
      <w:r>
        <w:t>peakwith</w:t>
      </w:r>
      <w:proofErr w:type="spellEnd"/>
      <w:r>
        <w:t xml:space="preserve"> hemispherical photo done with Kodak PIXPRO SP360 and </w:t>
      </w:r>
      <w:proofErr w:type="spellStart"/>
      <w:r>
        <w:t>Hemisfer</w:t>
      </w:r>
      <w:proofErr w:type="spellEnd"/>
      <w:r>
        <w:t xml:space="preserve"> software </w:t>
      </w:r>
      <w:r w:rsidR="00A45AC5">
        <w:fldChar w:fldCharType="begin"/>
      </w:r>
      <w:r w:rsidR="0050150B">
        <w:instrText xml:space="preserve"> ADDIN ZOTERO_ITEM CSL_CITATION {"citationID":"VaBT0p6g","properties":{"formattedCitation":"[73]","plainCitation":"[73]","noteIndex":0},"citationItems":[{"id":2232,"uris":["http://zotero.org/users/3524663/items/UZHEZCAC"],"uri":["http://zotero.org/users/3524663/items/UZHEZCAC"],"itemData":{"id":2232,"type":"article-journal","container-title":"European Journal of Forest Research","DOI":"10.1007/s10342-009-0353-8","ISSN":"1612-4669, 1612-4677","issue":"4","language":"en","page":"543-562","source":"Crossref","title":"Estimating leaf area index in different types of mature forest stands in Switzerland: a comparison of methods","title-short":"Estimating leaf area index in different types of mature forest stands in Switzerland","volume":"129","author":[{"family":"Thimonier","given":"Anne"},{"family":"Sedivy","given":"Isabella"},{"family":"Schleppi","given":"Patrick"}],"issued":{"date-parts":[["2010",7]]}}}],"schema":"https://github.com/citation-style-language/schema/raw/master/csl-citation.json"} </w:instrText>
      </w:r>
      <w:r w:rsidR="00A45AC5">
        <w:fldChar w:fldCharType="separate"/>
      </w:r>
      <w:r w:rsidR="0050150B" w:rsidRPr="0050150B">
        <w:t>[73]</w:t>
      </w:r>
      <w:r w:rsidR="00A45AC5">
        <w:fldChar w:fldCharType="end"/>
      </w:r>
      <w:r>
        <w:t>.</w:t>
      </w:r>
    </w:p>
    <w:p w14:paraId="0F5C6082" w14:textId="77777777" w:rsidR="0033167D" w:rsidRPr="00C309FD" w:rsidRDefault="0033167D" w:rsidP="0033167D">
      <w:pPr>
        <w:pStyle w:val="MDPI23heading3"/>
      </w:pPr>
      <w:r w:rsidRPr="00C309FD">
        <w:t>2.2.</w:t>
      </w:r>
      <w:r>
        <w:t>5</w:t>
      </w:r>
      <w:r w:rsidRPr="00C309FD">
        <w:t>. Particulate adsorption</w:t>
      </w:r>
    </w:p>
    <w:p w14:paraId="65EF1DB0" w14:textId="77777777" w:rsidR="0033167D" w:rsidRDefault="0033167D" w:rsidP="0033167D">
      <w:pPr>
        <w:pStyle w:val="MDPI31text"/>
      </w:pPr>
      <w:r w:rsidRPr="00983329">
        <w:t xml:space="preserve">Dry </w:t>
      </w:r>
      <w:r>
        <w:t>d</w:t>
      </w:r>
      <w:r w:rsidRPr="00983329">
        <w:t xml:space="preserve">eposition </w:t>
      </w:r>
      <w:r>
        <w:t xml:space="preserve">of solid particles on canopy was calculated according to </w:t>
      </w:r>
      <w:proofErr w:type="spellStart"/>
      <w:r w:rsidRPr="00983329">
        <w:t>i</w:t>
      </w:r>
      <w:proofErr w:type="spellEnd"/>
      <w:r w:rsidRPr="00983329">
        <w:t xml:space="preserve">-Tree Eco </w:t>
      </w:r>
      <w:r>
        <w:t xml:space="preserve">Dry Deposition </w:t>
      </w:r>
      <w:r w:rsidRPr="00983329">
        <w:t>Model</w:t>
      </w:r>
      <w:r>
        <w:t xml:space="preserve"> </w:t>
      </w:r>
      <w:r>
        <w:fldChar w:fldCharType="begin"/>
      </w:r>
      <w:r w:rsidR="00C903C1">
        <w:instrText xml:space="preserve"> ADDIN ZOTERO_ITEM CSL_CITATION {"citationID":"ClCDdZIq","properties":{"formattedCitation":"[58]","plainCitation":"[58]","noteIndex":0},"citationItems":[{"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J"}],"issued":{"date-parts":[["2012"]]}}}],"schema":"https://github.com/citation-style-language/schema/raw/master/csl-citation.json"} </w:instrText>
      </w:r>
      <w:r>
        <w:fldChar w:fldCharType="separate"/>
      </w:r>
      <w:r w:rsidR="00C903C1" w:rsidRPr="00C903C1">
        <w:t>[58]</w:t>
      </w:r>
      <w:r>
        <w:fldChar w:fldCharType="end"/>
      </w:r>
      <w:r>
        <w:t>:</w:t>
      </w:r>
    </w:p>
    <w:tbl>
      <w:tblPr>
        <w:tblW w:w="5000" w:type="pct"/>
        <w:jc w:val="center"/>
        <w:tblCellMar>
          <w:left w:w="0" w:type="dxa"/>
          <w:right w:w="0" w:type="dxa"/>
        </w:tblCellMar>
        <w:tblLook w:val="04A0" w:firstRow="1" w:lastRow="0" w:firstColumn="1" w:lastColumn="0" w:noHBand="0" w:noVBand="1"/>
      </w:tblPr>
      <w:tblGrid>
        <w:gridCol w:w="8409"/>
        <w:gridCol w:w="435"/>
      </w:tblGrid>
      <w:tr w:rsidR="0033167D" w:rsidRPr="004B5427" w14:paraId="17D7D6B8" w14:textId="77777777" w:rsidTr="00A35A63">
        <w:trPr>
          <w:jc w:val="center"/>
        </w:trPr>
        <w:tc>
          <w:tcPr>
            <w:tcW w:w="4754" w:type="pct"/>
          </w:tcPr>
          <w:p w14:paraId="2152C733" w14:textId="77777777" w:rsidR="0033167D" w:rsidRPr="004B5427" w:rsidRDefault="000F3913" w:rsidP="0033167D">
            <w:pPr>
              <w:pStyle w:val="MDPI39equation"/>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vertAlign w:val="subscript"/>
                      </w:rPr>
                      <m:t>ads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vertAlign w:val="subscript"/>
                      </w:rPr>
                      <m:t>d</m:t>
                    </m:r>
                  </m:sub>
                </m:sSub>
                <m:r>
                  <w:rPr>
                    <w:rFonts w:ascii="Cambria Math" w:hAnsi="Cambria Math"/>
                  </w:rPr>
                  <m:t>*C,</m:t>
                </m:r>
              </m:oMath>
            </m:oMathPara>
          </w:p>
          <w:p w14:paraId="7FB0B655" w14:textId="77777777" w:rsidR="0033167D" w:rsidRPr="004B5427" w:rsidRDefault="000F3913" w:rsidP="0033167D">
            <w:pPr>
              <w:pStyle w:val="MDPI39equation"/>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avgB</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r>
                  <w:rPr>
                    <w:rFonts w:ascii="Cambria Math" w:hAnsi="Cambria Math" w:cs="Cambria Math"/>
                  </w:rPr>
                  <m:t xml:space="preserve"> ,</m:t>
                </m:r>
              </m:oMath>
            </m:oMathPara>
          </w:p>
          <w:p w14:paraId="394FCDAB" w14:textId="77777777" w:rsidR="0033167D" w:rsidRPr="004B5427" w:rsidRDefault="000F3913" w:rsidP="0033167D">
            <w:pPr>
              <w:pStyle w:val="MDPI39equation"/>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d,min</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min</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r>
                  <w:rPr>
                    <w:rFonts w:ascii="Cambria Math" w:hAnsi="Cambria Math" w:cs="Cambria Math"/>
                  </w:rPr>
                  <m:t xml:space="preserve"> ,</m:t>
                </m:r>
              </m:oMath>
            </m:oMathPara>
          </w:p>
          <w:p w14:paraId="4591FD73" w14:textId="77777777" w:rsidR="0033167D" w:rsidRPr="004B5427" w:rsidRDefault="000F3913" w:rsidP="0033167D">
            <w:pPr>
              <w:pStyle w:val="MDPI39equation"/>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 max</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10max</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r>
                  <w:rPr>
                    <w:rFonts w:ascii="Cambria Math" w:hAnsi="Cambria Math" w:cs="Cambria Math"/>
                  </w:rPr>
                  <m:t xml:space="preserve"> ,</m:t>
                </m:r>
              </m:oMath>
            </m:oMathPara>
          </w:p>
        </w:tc>
        <w:tc>
          <w:tcPr>
            <w:tcW w:w="246" w:type="pct"/>
            <w:vAlign w:val="center"/>
          </w:tcPr>
          <w:p w14:paraId="0CB506F0" w14:textId="77777777" w:rsidR="0033167D" w:rsidRPr="004B5427" w:rsidRDefault="0033167D" w:rsidP="0033167D">
            <w:pPr>
              <w:pStyle w:val="MDPI3aequationnumber"/>
            </w:pPr>
            <w:r w:rsidRPr="004B5427">
              <w:t>(6)</w:t>
            </w:r>
          </w:p>
        </w:tc>
      </w:tr>
    </w:tbl>
    <w:p w14:paraId="4E5506CB" w14:textId="77777777" w:rsidR="0033167D" w:rsidRDefault="0033167D" w:rsidP="0033167D">
      <w:pPr>
        <w:pStyle w:val="MDPI31text"/>
      </w:pPr>
      <w:r>
        <w:t>where C is the PM</w:t>
      </w:r>
      <w:r w:rsidRPr="0077191C">
        <w:rPr>
          <w:vertAlign w:val="subscript"/>
        </w:rPr>
        <w:t>10</w:t>
      </w:r>
      <w:r w:rsidRPr="00AA1824">
        <w:t xml:space="preserve"> concentration</w:t>
      </w:r>
      <w:r>
        <w:t xml:space="preserve"> (g m</w:t>
      </w:r>
      <w:r w:rsidRPr="00AA1824">
        <w:rPr>
          <w:vertAlign w:val="superscript"/>
        </w:rPr>
        <w:t>-3</w:t>
      </w:r>
      <w:r>
        <w:t xml:space="preserve">), </w:t>
      </w:r>
      <w:proofErr w:type="spellStart"/>
      <w:r>
        <w:t>V</w:t>
      </w:r>
      <w:r w:rsidRPr="00AA1824">
        <w:rPr>
          <w:vertAlign w:val="subscript"/>
        </w:rPr>
        <w:t>d</w:t>
      </w:r>
      <w:proofErr w:type="spellEnd"/>
      <w:r>
        <w:rPr>
          <w:vertAlign w:val="subscript"/>
        </w:rPr>
        <w:t xml:space="preserve"> </w:t>
      </w:r>
      <w:r>
        <w:t xml:space="preserve">the velocity of deposition </w:t>
      </w:r>
      <w:r w:rsidRPr="00AA1824">
        <w:t>(m s</w:t>
      </w:r>
      <w:r w:rsidRPr="00AA1824">
        <w:rPr>
          <w:vertAlign w:val="superscript"/>
        </w:rPr>
        <w:t>-1</w:t>
      </w:r>
      <w:r w:rsidRPr="00AA1824">
        <w:t>)</w:t>
      </w:r>
      <w:r>
        <w:t>, LAI</w:t>
      </w:r>
      <w:r w:rsidRPr="00AA1824">
        <w:rPr>
          <w:vertAlign w:val="subscript"/>
        </w:rPr>
        <w:t>PM10</w:t>
      </w:r>
      <w:r>
        <w:rPr>
          <w:vertAlign w:val="subscript"/>
        </w:rPr>
        <w:t xml:space="preserve"> </w:t>
      </w:r>
      <w:r>
        <w:t>the leaf area index for pollutant deposition (m</w:t>
      </w:r>
      <w:r w:rsidRPr="00AA1824">
        <w:rPr>
          <w:vertAlign w:val="superscript"/>
        </w:rPr>
        <w:t>2</w:t>
      </w:r>
      <w:r>
        <w:t>m</w:t>
      </w:r>
      <w:r w:rsidRPr="00AA1824">
        <w:rPr>
          <w:vertAlign w:val="superscript"/>
        </w:rPr>
        <w:t>-2</w:t>
      </w:r>
      <w:r>
        <w:t xml:space="preserve">) and </w:t>
      </w:r>
      <w:r w:rsidRPr="00AA1824">
        <w:t>V</w:t>
      </w:r>
      <w:r w:rsidRPr="00AA1824">
        <w:rPr>
          <w:vertAlign w:val="subscript"/>
        </w:rPr>
        <w:t>dPM10max</w:t>
      </w:r>
      <w:r w:rsidRPr="00AA1824">
        <w:t>,</w:t>
      </w:r>
      <w:r>
        <w:rPr>
          <w:vertAlign w:val="subscript"/>
        </w:rPr>
        <w:t xml:space="preserve"> </w:t>
      </w:r>
      <w:r w:rsidRPr="00AA1824">
        <w:t>V</w:t>
      </w:r>
      <w:r w:rsidRPr="00AA1824">
        <w:rPr>
          <w:vertAlign w:val="subscript"/>
        </w:rPr>
        <w:t>dPM10</w:t>
      </w:r>
      <w:r>
        <w:rPr>
          <w:vertAlign w:val="subscript"/>
        </w:rPr>
        <w:t>avg</w:t>
      </w:r>
      <w:r w:rsidRPr="00AA1824">
        <w:t>,</w:t>
      </w:r>
      <w:r>
        <w:rPr>
          <w:vertAlign w:val="subscript"/>
        </w:rPr>
        <w:t xml:space="preserve"> </w:t>
      </w:r>
      <w:r w:rsidRPr="00AA1824">
        <w:t>V</w:t>
      </w:r>
      <w:r w:rsidRPr="00AA1824">
        <w:rPr>
          <w:vertAlign w:val="subscript"/>
        </w:rPr>
        <w:t>dPM10m</w:t>
      </w:r>
      <w:r>
        <w:rPr>
          <w:vertAlign w:val="subscript"/>
        </w:rPr>
        <w:t xml:space="preserve">in </w:t>
      </w:r>
      <w:r>
        <w:t>– maximum, average and minimum deposition velocity for PM</w:t>
      </w:r>
      <w:r w:rsidRPr="00AA1824">
        <w:rPr>
          <w:vertAlign w:val="subscript"/>
        </w:rPr>
        <w:t>10</w:t>
      </w:r>
      <w:r>
        <w:rPr>
          <w:vertAlign w:val="subscript"/>
        </w:rPr>
        <w:t xml:space="preserve"> </w:t>
      </w:r>
      <w:r>
        <w:t xml:space="preserve">– </w:t>
      </w:r>
      <w:r w:rsidRPr="00AA1824">
        <w:t>0.0064 ms</w:t>
      </w:r>
      <w:r w:rsidRPr="00AA1824">
        <w:rPr>
          <w:vertAlign w:val="superscript"/>
        </w:rPr>
        <w:t>-1</w:t>
      </w:r>
      <w:r>
        <w:t xml:space="preserve">, </w:t>
      </w:r>
      <w:r w:rsidRPr="00AA1824">
        <w:t>0.0025 ms</w:t>
      </w:r>
      <w:r w:rsidRPr="00AA1824">
        <w:rPr>
          <w:vertAlign w:val="superscript"/>
        </w:rPr>
        <w:t>-1</w:t>
      </w:r>
      <w:r>
        <w:t>,</w:t>
      </w:r>
      <w:r w:rsidRPr="00AA1824">
        <w:t xml:space="preserve"> 0.01 ms</w:t>
      </w:r>
      <w:r w:rsidRPr="00AA1824">
        <w:rPr>
          <w:vertAlign w:val="superscript"/>
        </w:rPr>
        <w:t>-1</w:t>
      </w:r>
      <w:r>
        <w:t>,</w:t>
      </w:r>
      <w:r w:rsidRPr="00FE4A5B">
        <w:t xml:space="preserve"> </w:t>
      </w:r>
      <w:r>
        <w:t xml:space="preserve">respectively. Values were </w:t>
      </w:r>
      <w:proofErr w:type="gramStart"/>
      <w:r>
        <w:t>multiply</w:t>
      </w:r>
      <w:proofErr w:type="gramEnd"/>
      <w:r>
        <w:t xml:space="preserve"> by canopy area to show adsorption per individual tree. Pollutant concentration was obtained from nearby open </w:t>
      </w:r>
      <w:r w:rsidRPr="00A8735B">
        <w:t xml:space="preserve">access pm10 sensors </w:t>
      </w:r>
      <w:r>
        <w:t xml:space="preserve">via </w:t>
      </w:r>
      <w:proofErr w:type="spellStart"/>
      <w:proofErr w:type="gramStart"/>
      <w:r>
        <w:t>s</w:t>
      </w:r>
      <w:r w:rsidRPr="00022855">
        <w:t>ensor.</w:t>
      </w:r>
      <w:r>
        <w:t>c</w:t>
      </w:r>
      <w:r w:rsidRPr="00022855">
        <w:t>ommunity</w:t>
      </w:r>
      <w:proofErr w:type="spellEnd"/>
      <w:proofErr w:type="gramEnd"/>
      <w:r>
        <w:t xml:space="preserve"> web portal in Moscow </w:t>
      </w:r>
      <w:r w:rsidRPr="00B03CAB">
        <w:t>(</w:t>
      </w:r>
      <w:r w:rsidR="00351230" w:rsidRPr="00B03CAB">
        <w:t>https://sensor.community</w:t>
      </w:r>
      <w:r w:rsidRPr="00B03CAB">
        <w:t>).</w:t>
      </w:r>
    </w:p>
    <w:p w14:paraId="2EF26B32" w14:textId="77777777" w:rsidR="0033167D" w:rsidRPr="00C309FD" w:rsidRDefault="0033167D" w:rsidP="0033167D">
      <w:pPr>
        <w:pStyle w:val="MDPI22heading2"/>
      </w:pPr>
      <w:r>
        <w:t>2.3. Data processing</w:t>
      </w:r>
    </w:p>
    <w:p w14:paraId="250721A7" w14:textId="77777777" w:rsidR="0033167D" w:rsidRPr="008F5D16" w:rsidRDefault="0033167D" w:rsidP="0033167D">
      <w:pPr>
        <w:pStyle w:val="MDPI31text"/>
      </w:pPr>
      <w:r w:rsidRPr="003723ED">
        <w:t xml:space="preserve">Data collection with </w:t>
      </w:r>
      <w:proofErr w:type="spellStart"/>
      <w:r w:rsidRPr="003723ED">
        <w:t>TreeTalker</w:t>
      </w:r>
      <w:proofErr w:type="spellEnd"/>
      <w:r w:rsidRPr="003723ED">
        <w:t xml:space="preserve">+ devices is organized according to </w:t>
      </w:r>
      <w:r>
        <w:t>the following</w:t>
      </w:r>
      <w:r w:rsidRPr="003723ED">
        <w:t xml:space="preserve"> scheme. All types of devices</w:t>
      </w:r>
      <w:r>
        <w:t xml:space="preserve"> </w:t>
      </w:r>
      <w:r w:rsidRPr="003723ED">
        <w:t>(TT+ and TT</w:t>
      </w:r>
      <w:r>
        <w:t>-</w:t>
      </w:r>
      <w:r w:rsidRPr="003723ED">
        <w:t xml:space="preserve">R) made measurement every 90 minutes, stored data in internal memory, and then according to predefined time window transmitted data to </w:t>
      </w:r>
      <w:r>
        <w:t>the gateway (</w:t>
      </w:r>
      <w:r w:rsidRPr="003723ED">
        <w:t>TT-cloud</w:t>
      </w:r>
      <w:r>
        <w:t xml:space="preserve">) </w:t>
      </w:r>
      <w:r w:rsidRPr="003723ED">
        <w:t>device via Low Power Wide Area Network (</w:t>
      </w:r>
      <w:proofErr w:type="spellStart"/>
      <w:r w:rsidRPr="003723ED">
        <w:t>LoR</w:t>
      </w:r>
      <w:r>
        <w:t>a</w:t>
      </w:r>
      <w:proofErr w:type="spellEnd"/>
      <w:r w:rsidRPr="003723ED">
        <w:t xml:space="preserve">) wireless networking protocol. TT-cloud device is a gateway, which purpose is to collect data from all TT devices on site, store it and then transmit it to online database via </w:t>
      </w:r>
      <w:proofErr w:type="spellStart"/>
      <w:r w:rsidRPr="003723ED">
        <w:t>WiFi</w:t>
      </w:r>
      <w:proofErr w:type="spellEnd"/>
      <w:r w:rsidRPr="003723ED">
        <w:t xml:space="preserve"> or wireless mobile networks.</w:t>
      </w:r>
    </w:p>
    <w:p w14:paraId="1DA2B7E5" w14:textId="77777777" w:rsidR="00276C44" w:rsidRPr="003953EA" w:rsidRDefault="0033167D" w:rsidP="0033167D">
      <w:pPr>
        <w:pStyle w:val="MDPI31text"/>
      </w:pPr>
      <w:r w:rsidRPr="003723ED">
        <w:t>All remote data w</w:t>
      </w:r>
      <w:r>
        <w:t>ere</w:t>
      </w:r>
      <w:r w:rsidRPr="003723ED">
        <w:t xml:space="preserve"> collected and processed with R computing language </w:t>
      </w:r>
      <w:r>
        <w:fldChar w:fldCharType="begin"/>
      </w:r>
      <w:r w:rsidR="0050150B">
        <w:instrText xml:space="preserve"> ADDIN ZOTERO_ITEM CSL_CITATION {"citationID":"dVoAdZ4Z","properties":{"formattedCitation":"[74]","plainCitation":"[74]","noteIndex":0},"citationItems":[{"id":156,"uris":["http://zotero.org/users/3524663/items/JRLIYPCX"],"uri":["http://zotero.org/users/3524663/items/JRLIYPCX"],"itemData":{"id":156,"type":"book","event-place":"Vienna, Austria","publisher":"R Foundation for Statistical Computing","publisher-place":"Vienna, Austria","title":"R: A language and environment for statistical computing.","URL":"http://www.R-project.org/","author":[{"family":"R Core Team","given":""}],"issued":{"date-parts":[["2014"]]}}}],"schema":"https://github.com/citation-style-language/schema/raw/master/csl-citation.json"} </w:instrText>
      </w:r>
      <w:r>
        <w:fldChar w:fldCharType="separate"/>
      </w:r>
      <w:r w:rsidR="0050150B" w:rsidRPr="0050150B">
        <w:t>[74]</w:t>
      </w:r>
      <w:r>
        <w:fldChar w:fldCharType="end"/>
      </w:r>
      <w:r w:rsidRPr="003723ED">
        <w:t>. Field data was organized in a table and added to computation on early stages of processing. All weekly measured parameters w</w:t>
      </w:r>
      <w:r>
        <w:t>ere</w:t>
      </w:r>
      <w:r w:rsidRPr="003723ED">
        <w:t xml:space="preserve"> filtered</w:t>
      </w:r>
      <w:r>
        <w:t xml:space="preserve"> by excluding 3 sigma (standard deviation) data</w:t>
      </w:r>
      <w:r w:rsidRPr="003723ED">
        <w:t>. Filtered data was linearly interpolated. Data from TT devices didn’t have gaps more than three days</w:t>
      </w:r>
      <w:r>
        <w:t xml:space="preserve"> </w:t>
      </w:r>
      <w:r w:rsidRPr="003723ED">
        <w:t>(</w:t>
      </w:r>
      <w:r>
        <w:t xml:space="preserve">due to some </w:t>
      </w:r>
      <w:r w:rsidRPr="003723ED">
        <w:t xml:space="preserve">battery </w:t>
      </w:r>
      <w:r>
        <w:t>problems).</w:t>
      </w:r>
      <w:r w:rsidRPr="003723ED">
        <w:t xml:space="preserve"> </w:t>
      </w:r>
      <w:r>
        <w:t xml:space="preserve">Data </w:t>
      </w:r>
      <w:r w:rsidRPr="003723ED">
        <w:t>w</w:t>
      </w:r>
      <w:r>
        <w:t xml:space="preserve">ere </w:t>
      </w:r>
      <w:r w:rsidRPr="003723ED">
        <w:t>filled with data from trees with closest parameters</w:t>
      </w:r>
      <w:r>
        <w:t xml:space="preserve"> </w:t>
      </w:r>
      <w:r w:rsidRPr="003723ED">
        <w:t>(species, trunk diameter, height, canopy size, position on site).</w:t>
      </w:r>
    </w:p>
    <w:p w14:paraId="067596D3" w14:textId="77777777" w:rsidR="00664321" w:rsidRPr="009E46F1" w:rsidRDefault="00664321" w:rsidP="00664321">
      <w:pPr>
        <w:pStyle w:val="MDPI21heading1"/>
      </w:pPr>
      <w:r w:rsidRPr="009E46F1">
        <w:t>3. Results</w:t>
      </w:r>
      <w:r w:rsidR="0033167D">
        <w:t xml:space="preserve"> and discussion</w:t>
      </w:r>
    </w:p>
    <w:p w14:paraId="6827CCD4" w14:textId="77777777" w:rsidR="00664321" w:rsidRDefault="0033167D" w:rsidP="00664321">
      <w:pPr>
        <w:pStyle w:val="MDPI22heading2"/>
      </w:pPr>
      <w:r>
        <w:t xml:space="preserve">3.1. </w:t>
      </w:r>
      <w:r w:rsidRPr="0033167D">
        <w:t>Carbon sequestration</w:t>
      </w:r>
    </w:p>
    <w:p w14:paraId="59E9D959" w14:textId="77777777" w:rsidR="0033167D" w:rsidRDefault="0033167D" w:rsidP="0033167D">
      <w:pPr>
        <w:pStyle w:val="MDPI31text"/>
        <w:rPr>
          <w:noProof/>
        </w:rPr>
      </w:pPr>
      <w:r>
        <w:t xml:space="preserve">Carbon sequestration is the result of continuous diameter increment across the season and relative biomass accumulation was calculated using </w:t>
      </w:r>
      <w:r w:rsidRPr="0019236A">
        <w:t>equation (1)</w:t>
      </w:r>
      <w:r>
        <w:t xml:space="preserve">. </w:t>
      </w:r>
      <w:r>
        <w:rPr>
          <w:noProof/>
        </w:rPr>
        <w:t>The growth dynamics show biomass increase till the end of September (around 260 day of a year) due to the warm autumn (Figure 3).</w:t>
      </w:r>
    </w:p>
    <w:tbl>
      <w:tblPr>
        <w:tblW w:w="0" w:type="auto"/>
        <w:tblLook w:val="04A0" w:firstRow="1" w:lastRow="0" w:firstColumn="1" w:lastColumn="0" w:noHBand="0" w:noVBand="1"/>
      </w:tblPr>
      <w:tblGrid>
        <w:gridCol w:w="8844"/>
      </w:tblGrid>
      <w:tr w:rsidR="00924B89" w:rsidRPr="009E46F1" w14:paraId="7FA34B52" w14:textId="77777777" w:rsidTr="00AE36F8">
        <w:tc>
          <w:tcPr>
            <w:tcW w:w="9060" w:type="dxa"/>
          </w:tcPr>
          <w:p w14:paraId="7B442097" w14:textId="77777777" w:rsidR="00924B89" w:rsidRPr="00924B89" w:rsidRDefault="00351230" w:rsidP="00924B89">
            <w:pPr>
              <w:pStyle w:val="MDPI52figure"/>
            </w:pPr>
            <w:del w:id="36" w:author="Алексей Ярославцев" w:date="2020-05-25T21:03:00Z">
              <w:r w:rsidDel="000F3913">
                <w:rPr>
                  <w:noProof/>
                  <w:lang w:eastAsia="en-US" w:bidi="ar-SA"/>
                </w:rPr>
                <w:lastRenderedPageBreak/>
                <w:drawing>
                  <wp:inline distT="0" distB="0" distL="0" distR="0" wp14:anchorId="696D503C" wp14:editId="21ABEE9B">
                    <wp:extent cx="5615940" cy="421195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5940" cy="4211955"/>
                            </a:xfrm>
                            <a:prstGeom prst="rect">
                              <a:avLst/>
                            </a:prstGeom>
                            <a:noFill/>
                            <a:ln>
                              <a:noFill/>
                            </a:ln>
                          </pic:spPr>
                        </pic:pic>
                      </a:graphicData>
                    </a:graphic>
                  </wp:inline>
                </w:drawing>
              </w:r>
            </w:del>
            <w:ins w:id="37" w:author="Алексей Ярославцев" w:date="2020-05-25T21:04:00Z">
              <w:r w:rsidR="000F3913">
                <w:rPr>
                  <w:noProof/>
                  <w:snapToGrid/>
                </w:rPr>
                <w:drawing>
                  <wp:inline distT="0" distB="0" distL="0" distR="0" wp14:anchorId="1F9CE44B" wp14:editId="60EED6DA">
                    <wp:extent cx="5615940" cy="4211955"/>
                    <wp:effectExtent l="0" t="0" r="381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bon_accumulation_per_Species_ts_ne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pic:spPr>
                        </pic:pic>
                      </a:graphicData>
                    </a:graphic>
                  </wp:inline>
                </w:drawing>
              </w:r>
            </w:ins>
          </w:p>
        </w:tc>
      </w:tr>
    </w:tbl>
    <w:p w14:paraId="368D7C68" w14:textId="77777777" w:rsidR="00924B89" w:rsidRDefault="00924B89" w:rsidP="00924B89">
      <w:pPr>
        <w:pStyle w:val="MDPI51figurecaption"/>
        <w:jc w:val="center"/>
      </w:pPr>
      <w:commentRangeStart w:id="38"/>
      <w:r w:rsidRPr="009E46F1">
        <w:rPr>
          <w:b/>
        </w:rPr>
        <w:t xml:space="preserve">Figure </w:t>
      </w:r>
      <w:r>
        <w:rPr>
          <w:b/>
        </w:rPr>
        <w:t>3</w:t>
      </w:r>
      <w:r w:rsidRPr="009E46F1">
        <w:rPr>
          <w:b/>
        </w:rPr>
        <w:t>.</w:t>
      </w:r>
      <w:r w:rsidRPr="009E46F1">
        <w:t xml:space="preserve"> </w:t>
      </w:r>
      <w:r>
        <w:t>Cumulative grow of stored carbon for species, whiskers denote standard error.</w:t>
      </w:r>
      <w:commentRangeEnd w:id="38"/>
      <w:r w:rsidR="00D27465">
        <w:rPr>
          <w:rStyle w:val="af"/>
          <w:rFonts w:ascii="Times New Roman" w:hAnsi="Times New Roman"/>
          <w:lang w:bidi="ar-SA"/>
        </w:rPr>
        <w:commentReference w:id="38"/>
      </w:r>
    </w:p>
    <w:p w14:paraId="6CEA5FBF" w14:textId="77777777" w:rsidR="00924B89" w:rsidRPr="00C309FD" w:rsidRDefault="00924B89" w:rsidP="00924B89">
      <w:pPr>
        <w:pStyle w:val="MDPI31text"/>
        <w:rPr>
          <w:noProof/>
        </w:rPr>
      </w:pPr>
      <w:r>
        <w:rPr>
          <w:noProof/>
        </w:rPr>
        <w:t>Birch growth rates decreased two weeks later than others, with less variability across individuals, possibly because of more uniform young age. Betula growth rates range form 2.19 to 2.79 Kg C per tree along the season and they represent the lowest values among the investigated trees. Acer growth rates range from 8.35 to 15.3 Kg C per tree along the season with a moderate variability. Linden growth rates are slightly lower than Maple ranging from 1.76 to 6.27 KgC, showing a marked individual variation. Larch trees represent show similar growth rates with values ranging from 4.95 to 7.66 kC per tree.</w:t>
      </w:r>
    </w:p>
    <w:p w14:paraId="7668048A" w14:textId="77777777" w:rsidR="00924B89" w:rsidRDefault="00924B89" w:rsidP="00924B89">
      <w:pPr>
        <w:pStyle w:val="MDPI31text"/>
        <w:rPr>
          <w:noProof/>
        </w:rPr>
      </w:pPr>
      <w:r>
        <w:rPr>
          <w:noProof/>
        </w:rPr>
        <w:t>In total the average accumulated carbon (during half of the vegetational season) per tree for the investigated species are</w:t>
      </w:r>
      <w:r w:rsidRPr="00075437">
        <w:rPr>
          <w:noProof/>
        </w:rPr>
        <w:t>11.58</w:t>
      </w:r>
      <w:r>
        <w:rPr>
          <w:noProof/>
        </w:rPr>
        <w:t>±</w:t>
      </w:r>
      <w:r w:rsidRPr="00075437">
        <w:rPr>
          <w:noProof/>
        </w:rPr>
        <w:t>1.47</w:t>
      </w:r>
      <w:r>
        <w:rPr>
          <w:noProof/>
        </w:rPr>
        <w:t xml:space="preserve"> Kg C (</w:t>
      </w:r>
      <w:r w:rsidRPr="003E1044">
        <w:rPr>
          <w:i/>
          <w:iCs/>
          <w:noProof/>
        </w:rPr>
        <w:t>Acer platanoides</w:t>
      </w:r>
      <w:r>
        <w:rPr>
          <w:noProof/>
        </w:rPr>
        <w:t>, ± standard error</w:t>
      </w:r>
      <w:r w:rsidRPr="003E1044">
        <w:rPr>
          <w:noProof/>
        </w:rPr>
        <w:t xml:space="preserve"> </w:t>
      </w:r>
      <w:r>
        <w:rPr>
          <w:noProof/>
        </w:rPr>
        <w:t>), 1.5±0.15 Kg C (</w:t>
      </w:r>
      <w:r w:rsidRPr="003E1044">
        <w:rPr>
          <w:i/>
          <w:iCs/>
          <w:noProof/>
        </w:rPr>
        <w:t>Betula pendula</w:t>
      </w:r>
      <w:r>
        <w:rPr>
          <w:noProof/>
        </w:rPr>
        <w:t>), 6.03±1.31 Kg C (</w:t>
      </w:r>
      <w:r w:rsidRPr="003E1044">
        <w:rPr>
          <w:i/>
          <w:iCs/>
          <w:noProof/>
        </w:rPr>
        <w:t>Larix sibirica</w:t>
      </w:r>
      <w:r>
        <w:rPr>
          <w:noProof/>
        </w:rPr>
        <w:t>), 10.89±2.89 Kg C (</w:t>
      </w:r>
      <w:r w:rsidRPr="003E1044">
        <w:rPr>
          <w:i/>
          <w:iCs/>
          <w:noProof/>
        </w:rPr>
        <w:t>Tilia cordata</w:t>
      </w:r>
      <w:r>
        <w:rPr>
          <w:noProof/>
        </w:rPr>
        <w:t>).</w:t>
      </w:r>
    </w:p>
    <w:p w14:paraId="0F83208A" w14:textId="77777777" w:rsidR="00E241B4" w:rsidRDefault="00E241B4" w:rsidP="00E241B4">
      <w:pPr>
        <w:pStyle w:val="MDPI31text"/>
        <w:rPr>
          <w:noProof/>
        </w:rPr>
      </w:pPr>
      <w:r>
        <w:rPr>
          <w:noProof/>
        </w:rPr>
        <w:t>We have furthemore compared the seasonal growth rates with the mean annual increment derived by the total estimated biomass, derived by the biomass expansion factors equation and divided by the tree age.</w:t>
      </w:r>
      <w:r w:rsidRPr="0082318C">
        <w:t xml:space="preserve"> </w:t>
      </w:r>
      <w:r>
        <w:rPr>
          <w:noProof/>
        </w:rPr>
        <w:t xml:space="preserve">Despite the uncertainty on age of about 5 years, the current increment estimated by the diameter optical growth sensor is comparable with the annual mean increment (Appendix A). In particular the former is higher as usually reported for tree ages before full maturity. </w:t>
      </w:r>
      <w:r w:rsidRPr="009F4D1B">
        <w:rPr>
          <w:noProof/>
        </w:rPr>
        <w:t>The observed diameter growth for the different species, althoug</w:t>
      </w:r>
      <w:r>
        <w:rPr>
          <w:noProof/>
        </w:rPr>
        <w:t>h</w:t>
      </w:r>
      <w:r w:rsidRPr="009F4D1B">
        <w:rPr>
          <w:noProof/>
        </w:rPr>
        <w:t xml:space="preserve"> is rather variable across individuals, are consistent with the existing literature</w:t>
      </w:r>
      <w:r>
        <w:rPr>
          <w:noProof/>
        </w:rPr>
        <w:t xml:space="preserve"> </w:t>
      </w:r>
      <w:r w:rsidRPr="009F4D1B">
        <w:rPr>
          <w:noProof/>
        </w:rPr>
        <w:t xml:space="preserve">showing for </w:t>
      </w:r>
      <w:r w:rsidRPr="003E1044">
        <w:rPr>
          <w:i/>
          <w:iCs/>
          <w:noProof/>
        </w:rPr>
        <w:t>Picea</w:t>
      </w:r>
      <w:r w:rsidRPr="009F4D1B">
        <w:rPr>
          <w:noProof/>
        </w:rPr>
        <w:t xml:space="preserve"> and </w:t>
      </w:r>
      <w:r w:rsidRPr="003E1044">
        <w:rPr>
          <w:i/>
          <w:iCs/>
          <w:noProof/>
        </w:rPr>
        <w:t>Birch</w:t>
      </w:r>
      <w:r w:rsidRPr="009F4D1B">
        <w:rPr>
          <w:noProof/>
        </w:rPr>
        <w:t xml:space="preserve"> a range of 1-3 mm of annu</w:t>
      </w:r>
      <w:r>
        <w:rPr>
          <w:noProof/>
        </w:rPr>
        <w:t>a</w:t>
      </w:r>
      <w:r w:rsidRPr="009F4D1B">
        <w:rPr>
          <w:noProof/>
        </w:rPr>
        <w:t xml:space="preserve">l growth </w:t>
      </w:r>
      <w:r>
        <w:rPr>
          <w:noProof/>
        </w:rPr>
        <w:fldChar w:fldCharType="begin"/>
      </w:r>
      <w:r w:rsidR="0064779C">
        <w:rPr>
          <w:noProof/>
        </w:rPr>
        <w:instrText xml:space="preserve"> ADDIN ZOTERO_ITEM CSL_CITATION {"citationID":"S63kaegx","properties":{"formattedCitation":"[75,76]","plainCitation":"[75,76]","noteIndex":0},"citationItems":[{"id":2127,"uris":["http://zotero.org/users/3524663/items/GBAVMWFT"],"uri":["http://zotero.org/users/3524663/items/GBAVMWFT"],"itemData":{"id":2127,"type":"article-journal","container-title":"Science of The Total Environment","DOI":"10.1016/j.scitotenv.2017.09.169","ISSN":"00489697","language":"en","page":"1247-1261","source":"Crossref","title":"Tree-ring formation as an indicator of forest capacity to adapt to the main threats of environmental changes in Lithuania","volume":"615","author":[{"family":"Augustaitis","given":"Algirdas"},{"family":"Augustaitienė","given":"Ingrida"},{"family":"Baugarten","given":"Manuela"},{"family":"Bičenkienė","given":"Steigvilė"},{"family":"Girgždienė","given":"Raselė"},{"family":"Kulbokas","given":"Gintaras"},{"family":"Linkevičius","given":"Edgaras"},{"family":"Marozas","given":"Vitas"},{"family":"Mikalajūnas","given":"Marius"},{"family":"Mordas","given":"Genrik"},{"family":"Mozgeris","given":"Gintautas"},{"family":"Petrauskas","given":"Edmundas"},{"family":"Pivoras","given":"Ainis"},{"family":"Šidlauskas","given":"Giedrius"},{"family":"Ulevičius","given":"Vidmantas"},{"family":"Vitas","given":"Adomas"},{"family":"Matyssek","given":"Rainer"}],"issued":{"date-parts":[["2018",2]]}}},{"id":2124,"uris":["http://zotero.org/users/3524663/items/YF9BY3U2"],"uri":["http://zotero.org/users/3524663/items/YF9BY3U2"],"itemData":{"id":2124,"type":"article-journal","abstract":"The hypothesis that trees have grown more rapidly in recent years as a consequence of climate warming and the reduced pollution was tested in Scots pine (Pinus sylvestris L.) forests in Lithuania. A hundred of the largest, dominant pine trees, with a diameter at breast height exceeding 50 cm, were selected in three experimental, over-mature stands located in different parts of the country (north-eastern, western and sea coast). Results confirmed that the annual increment of the trees analyzed has increased since 1980. The causes of such faster growth were higher air temperatures during the winter and, to a lesser extent, higher temperatures from May through August. The effect of precipitation was negligible. Using data on acidifying pollutants collected in last 30 years, a significant effect of the reduced SO2 concentration and sulphur deposition, as well as of the increased ammonia deposition, on the enhanced annual increment in the tree basal area was detected. Multiple regression analysis revealed that meteorological parameters can explain up to 50% of the observed variation in the increase of growth rate for Scots pine in Lithuania, while the variation in the concentration of acidifying pollutants accounted for an additional 30%. However, the pollution data set did not cover a timespan long enough (20-30 years) to clearly distinguish between the effect of the reduced pollution in recent years and the increased temperatures due to global warming as the driving factor of the enhanced growth observed for dominant pine trees in Lithanian forests.","container-title":"iForest - Biogeosciences and Forestry","DOI":"10.3832/ifor1267-007","ISSN":"19717458","issue":"4","language":"en","page":"509-516","source":"Crossref","title":"Growth patterns of Scots pine (Pinus sylvestris L.) under the current regional pollution load in Lithuania","volume":"8","author":[{"family":"Augustaitis","given":"A"},{"family":"Augustaitiene","given":"I"},{"family":"Mozgeris","given":"G"},{"family":"Juknys","given":"R"},{"family":"Vitas","given":"A"},{"family":"Jasinevičiene","given":"D"}],"issued":{"date-parts":[["2015",8,2]]}}}],"schema":"https://github.com/citation-style-language/schema/raw/master/csl-citation.json"} </w:instrText>
      </w:r>
      <w:r>
        <w:rPr>
          <w:noProof/>
        </w:rPr>
        <w:fldChar w:fldCharType="separate"/>
      </w:r>
      <w:r w:rsidR="0064779C" w:rsidRPr="0064779C">
        <w:t>[75,76]</w:t>
      </w:r>
      <w:r>
        <w:rPr>
          <w:noProof/>
        </w:rPr>
        <w:fldChar w:fldCharType="end"/>
      </w:r>
      <w:r w:rsidRPr="009F4D1B">
        <w:rPr>
          <w:noProof/>
        </w:rPr>
        <w:t xml:space="preserve"> in the same age range</w:t>
      </w:r>
      <w:r>
        <w:rPr>
          <w:noProof/>
        </w:rPr>
        <w:t>.</w:t>
      </w:r>
    </w:p>
    <w:p w14:paraId="34841218" w14:textId="77777777" w:rsidR="00E241B4" w:rsidRDefault="00E241B4" w:rsidP="00E241B4">
      <w:pPr>
        <w:pStyle w:val="MDPI31text"/>
        <w:ind w:firstLine="420"/>
        <w:rPr>
          <w:noProof/>
        </w:rPr>
      </w:pPr>
      <w:r w:rsidRPr="0064779C">
        <w:rPr>
          <w:noProof/>
        </w:rPr>
        <w:t xml:space="preserve">Deslauriers et al. </w:t>
      </w:r>
      <w:r w:rsidR="0064779C" w:rsidRPr="0064779C">
        <w:rPr>
          <w:noProof/>
        </w:rPr>
        <w:fldChar w:fldCharType="begin"/>
      </w:r>
      <w:r w:rsidR="0064779C" w:rsidRPr="0064779C">
        <w:rPr>
          <w:noProof/>
        </w:rPr>
        <w:instrText xml:space="preserve"> ADDIN ZOTERO_ITEM CSL_CITATION {"citationID":"CmqhGA82","properties":{"formattedCitation":"[77,78]","plainCitation":"[77,78]","noteIndex":0},"citationItems":[{"id":2247,"uris":["http://zotero.org/users/3524663/items/ELVCXGTM"],"uri":["http://zotero.org/users/3524663/items/ELVCXGTM"],"itemData":{"id":2247,"type":"article-journal","abstract":"Dendrometer measurements provide time series composed of the rhythm of water storage ﬂuctuations over the year and seasonal tree growth. For slow-growing trees, however, difﬁculties have been found in the identiﬁcation of crucial events such as growth onset, stem growth period and cessation, rendering it necessary to deﬁne what can be measured and at which time scale. Time scale means the time interval (from one day to one month) at which stem radius variation is extracted. In this study, two conifer species were monitored by an automatic band dendrometer to assess several time scales and analysis approaches. Data were collected from 8 trees of Picea abies (L.) Karst and Larix decidua L., growing at 1020 and 2080 m a.s.l. in the eastern Italian Alps, from 2000 to 2003. Time series of stem radius variation were extracted with different approaches, such as the stem cycle, daily mean and daily maximum. Several approaches can be used, as very similar time series of stem radius variations were produced with high coefﬁcients of correlation among the series. At lower altitude, the approximate onset was identiﬁed at the beginning of May with a 10-day time scale, when the distribution of stem radius variation differed from zero. The main growth period, from May to June–July, corresponded mainly with earlywood cell formation. At higher altitude, a time scale of at least 15 days facilitated identiﬁcation of the main period of stem growth only, corresponding with earlywood cell formation. Even if latewood cells were produced in August at both altitudes, the variability in stem radius changes was higher than the amount of growth in terms of cell-wood production. For a slow-growing species in a cold environment, an understanding of the growth period, assessed with several time scales, is necessary when using time series of stem radius variation to assess growth and climate relationships. The period used for growth and climate analysis should correspond only with the main period of stem growth.","container-title":"Dendrochronologia","DOI":"10.1016/j.dendro.2007.05.003","ISSN":"11257865","issue":"2","language":"en","page":"113-124","source":"Crossref","title":"Dendrometer and intra-annual tree growth: What kind of information can be inferred?","title-short":"Dendrometer and intra-annual tree growth","volume":"25","author":[{"family":"Deslauriers","given":"Annie"},{"family":"Rossi","given":"Sergio"},{"family":"Anfodillo","given":"Tommaso"}],"issued":{"date-parts":[["2007",9]]}}},{"id":2244,"uris":["http://zotero.org/users/3524663/items/EMFTKD94"],"uri":["http://zotero.org/users/3524663/items/EMFTKD94"],"itemData":{"id":2244,"type":"article-journal","abstract":"Variation in tree stem diameter results from reversible shrinking and swelling and irreversible radial growth, all processes that are influenced by tree water status. To assess the causal effects of water and temperature on stem radial variation (∆R) and maximum daily shrinkage (MDS), the diurnal cycle was divided into three phases: contraction, expansion and stem radius increment. Diurnal cycles were measured during 1996–2004 in Picea abies (L.) Karst., Pinus cembra L. and Larix decidua Mill. in a timberline ecotone to understand the links between stem diameter variation (v; defined as MDS or ∆R), phase duration (h), and weather or sap flow descriptors (d). We demonstrated that a high proportion of MDS and ∆R was explained by h because of the nonlinearity of the physiological responses to weather d. By causal modeling, we tested whether the relationship between d and v was due to h (lack of causal relationship between d and v) or to both d and h (double cause). The results of this modeling added new physiological insight into daily growth–climate relationships. Negative correlations were found between ∆R and air temperature owing to the negative effect of temperature on h only, and did not correspond to a direct effect on tree growth mediated by an alteration in metabolic activities. Precipitation had two main effects: a direct effect on ∆R and an indirect effect mediated through an effect on h. A reduction in sap flow at night led to an increase in ∆R for P. abies and L. decidua, but not for P. cembra.","container-title":"Tree Physiology","DOI":"10.1093/treephys/27.8.1125","ISSN":"0829-318X, 1758-4469","issue":"8","language":"en","page":"1125-1136","source":"Crossref","title":"Using simple causal modeling to understand how water and temperature affect daily stem radial variation in trees","volume":"27","author":[{"family":"Deslauriers","given":"A."},{"family":"Anfodillo","given":"T."},{"family":"Rossi","given":"S."},{"family":"Carraro","given":"V."}],"issued":{"date-parts":[["2007",8,1]]}}}],"schema":"https://github.com/citation-style-language/schema/raw/master/csl-citation.json"} </w:instrText>
      </w:r>
      <w:r w:rsidR="0064779C" w:rsidRPr="0064779C">
        <w:rPr>
          <w:noProof/>
        </w:rPr>
        <w:fldChar w:fldCharType="separate"/>
      </w:r>
      <w:r w:rsidR="0064779C" w:rsidRPr="0064779C">
        <w:t>[77,78]</w:t>
      </w:r>
      <w:r w:rsidR="0064779C" w:rsidRPr="0064779C">
        <w:rPr>
          <w:noProof/>
        </w:rPr>
        <w:fldChar w:fldCharType="end"/>
      </w:r>
      <w:r>
        <w:rPr>
          <w:noProof/>
        </w:rPr>
        <w:t xml:space="preserve"> using contiuous dendormeter found for larch species of about the same age (60 years) an annual radial increment of 1.8 mm  which is comparable with our estimates of 2.07 ±0.33 mm) For birch</w:t>
      </w:r>
      <w:r w:rsidRPr="0064779C">
        <w:rPr>
          <w:noProof/>
        </w:rPr>
        <w:t xml:space="preserve">, Repola et al. </w:t>
      </w:r>
      <w:r w:rsidR="0064779C" w:rsidRPr="0064779C">
        <w:rPr>
          <w:noProof/>
        </w:rPr>
        <w:fldChar w:fldCharType="begin"/>
      </w:r>
      <w:r w:rsidR="0064779C" w:rsidRPr="0064779C">
        <w:rPr>
          <w:noProof/>
        </w:rPr>
        <w:instrText xml:space="preserve"> ADDIN ZOTERO_ITEM CSL_CITATION {"citationID":"CUQ8R9nP","properties":{"formattedCitation":"[79]","plainCitation":"[79]","noteIndex":0},"citationItems":[{"id":2250,"uris":["http://zotero.org/users/3524663/items/SWE5PBLH"],"uri":["http://zotero.org/users/3524663/items/SWE5PBLH"],"itemData":{"id":2250,"type":"article-journal","abstract":"The aim of this study was to develop individual-tree diameter and height growth models for Scots pine, Norway spruce, and pubescent birch growing in drained peatlands in Finland. Trees growing in peatland sites have growth patterns that deviate from that of trees growing in mineral soil sites. Five-year growth was explained by tree diameter, different tree and stand level competition measures, management operations and site characteristics. The drainage status of the site was influencing growth directly or in interaction with other variables. Site quality had a direct impact but was also commonly related to current site drainage status (need for ditch maintenance). Recent thinning increased growth of all species and former PK fertilization increased growth of pine and birch. Temperature sum was a significant predictor in all models and altitude for spruce and birch. The data were a subsample of the 7th National Forest Inventory (NFI) sample plots representing northern and southern Finland and followed by repeated measurements for 15–20 yrs. Growth levels predicted by the models were calibrated using NFI11 data to remove bias originating from the sample of the modelling data. The mixed linear models technique was used in model estimation. The models will be incorporated into the MOTTI stand simulator to replace the current peatlands growth models.","container-title":"Silva Fennica","DOI":"10.14214/sf.10055","ISSN":"22424075","issue":"5","language":"en","source":"Crossref","title":"Models for diameter and height growth of Scots pine, Norway spruce and pubescent birch in drained peatland sites in Finland","URL":"https://www.silvafennica.fi/article/10055","volume":"52","author":[{"family":"Repola","given":"Jaakko"},{"family":"Hökkä","given":"Hannu"},{"family":"Salminen","given":"Hannu"}],"accessed":{"date-parts":[["2020",5,18]]},"issued":{"date-parts":[["2018"]]}}}],"schema":"https://github.com/citation-style-language/schema/raw/master/csl-citation.json"} </w:instrText>
      </w:r>
      <w:r w:rsidR="0064779C" w:rsidRPr="0064779C">
        <w:rPr>
          <w:noProof/>
        </w:rPr>
        <w:fldChar w:fldCharType="separate"/>
      </w:r>
      <w:r w:rsidR="0064779C" w:rsidRPr="0064779C">
        <w:t>[79]</w:t>
      </w:r>
      <w:r w:rsidR="0064779C" w:rsidRPr="0064779C">
        <w:rPr>
          <w:noProof/>
        </w:rPr>
        <w:fldChar w:fldCharType="end"/>
      </w:r>
      <w:r w:rsidR="0064779C" w:rsidRPr="0064779C">
        <w:rPr>
          <w:noProof/>
        </w:rPr>
        <w:t xml:space="preserve"> </w:t>
      </w:r>
      <w:r w:rsidRPr="0064779C">
        <w:rPr>
          <w:noProof/>
        </w:rPr>
        <w:t>showed</w:t>
      </w:r>
      <w:r>
        <w:rPr>
          <w:noProof/>
        </w:rPr>
        <w:t xml:space="preserve"> from a large national inventory in Finland an annual radial increment of 1.1 mm while we observed 2.79 ± 0.91 mm, however we have to consider the difference between forest and isolate urban trees.</w:t>
      </w:r>
    </w:p>
    <w:p w14:paraId="49B6F2E4" w14:textId="77777777" w:rsidR="00E241B4" w:rsidRDefault="00E241B4" w:rsidP="00E241B4">
      <w:pPr>
        <w:pStyle w:val="MDPI31text"/>
        <w:rPr>
          <w:noProof/>
        </w:rPr>
      </w:pPr>
      <w:r w:rsidRPr="009F4D1B">
        <w:rPr>
          <w:noProof/>
        </w:rPr>
        <w:t xml:space="preserve">In general our knowledge of </w:t>
      </w:r>
      <w:r>
        <w:rPr>
          <w:noProof/>
        </w:rPr>
        <w:t>urban</w:t>
      </w:r>
      <w:r w:rsidRPr="009F4D1B">
        <w:rPr>
          <w:noProof/>
        </w:rPr>
        <w:t xml:space="preserve"> tree carbon dynamics, including the balance of growth, mortality, and planting rates is quite data limited </w:t>
      </w:r>
      <w:r>
        <w:rPr>
          <w:noProof/>
        </w:rPr>
        <w:fldChar w:fldCharType="begin"/>
      </w:r>
      <w:r>
        <w:rPr>
          <w:noProof/>
        </w:rPr>
        <w:instrText xml:space="preserve"> ADDIN ZOTERO_ITEM CSL_CITATION {"citationID":"vryZe8gG","properties":{"formattedCitation":"[36]","plainCitation":"[36]","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E."}],"issued":{"date-parts":[["2002",3]]}}}],"schema":"https://github.com/citation-style-language/schema/raw/master/csl-citation.json"} </w:instrText>
      </w:r>
      <w:r>
        <w:rPr>
          <w:noProof/>
        </w:rPr>
        <w:fldChar w:fldCharType="separate"/>
      </w:r>
      <w:r w:rsidRPr="00C62FAB">
        <w:t>[36]</w:t>
      </w:r>
      <w:r>
        <w:rPr>
          <w:noProof/>
        </w:rPr>
        <w:fldChar w:fldCharType="end"/>
      </w:r>
      <w:r w:rsidRPr="009F4D1B">
        <w:rPr>
          <w:noProof/>
        </w:rPr>
        <w:t xml:space="preserve">. Although the carbon stock of the urban green </w:t>
      </w:r>
      <w:r w:rsidRPr="009F4D1B">
        <w:rPr>
          <w:noProof/>
        </w:rPr>
        <w:lastRenderedPageBreak/>
        <w:t>is smaller compared to natural forests, the storage capacity is considerable</w:t>
      </w:r>
      <w:r>
        <w:rPr>
          <w:noProof/>
        </w:rPr>
        <w:t xml:space="preserve"> high</w:t>
      </w:r>
      <w:r w:rsidRPr="009F4D1B">
        <w:rPr>
          <w:noProof/>
        </w:rPr>
        <w:t xml:space="preserve"> </w:t>
      </w:r>
      <w:r>
        <w:rPr>
          <w:noProof/>
        </w:rPr>
        <w:fldChar w:fldCharType="begin"/>
      </w:r>
      <w:r w:rsidR="0064779C">
        <w:rPr>
          <w:noProof/>
        </w:rPr>
        <w:instrText xml:space="preserve"> ADDIN ZOTERO_ITEM CSL_CITATION {"citationID":"judOXUVF","properties":{"formattedCitation":"[80]","plainCitation":"[80]","noteIndex":0},"citationItems":[{"id":2118,"uris":["http://zotero.org/users/3524663/items/RSW7VX4J"],"uri":["http://zotero.org/users/3524663/items/RSW7VX4J"],"itemData":{"id":2118,"type":"article-journal","container-title":"Landscape and Urban Planning","DOI":"10.1016/j.landurbplan.2018.11.004","ISSN":"01692046","language":"en","page":"88-99","source":"Crossref","title":"Growth patterns and effects of urban micro-climate on two physiologically contrasting urban tree species","volume":"183","author":[{"family":"Moser-Reischl","given":"Astrid"},{"family":"Rahman","given":"Mohammad A."},{"family":"Pauleit","given":"Stephan"},{"family":"Pretzsch","given":"Hans"},{"family":"Rötzer","given":"Thomas"}],"issued":{"date-parts":[["2019",3]]}}}],"schema":"https://github.com/citation-style-language/schema/raw/master/csl-citation.json"} </w:instrText>
      </w:r>
      <w:r>
        <w:rPr>
          <w:noProof/>
        </w:rPr>
        <w:fldChar w:fldCharType="separate"/>
      </w:r>
      <w:r w:rsidR="0064779C" w:rsidRPr="0064779C">
        <w:t>[80]</w:t>
      </w:r>
      <w:r>
        <w:rPr>
          <w:noProof/>
        </w:rPr>
        <w:fldChar w:fldCharType="end"/>
      </w:r>
      <w:r w:rsidRPr="009F4D1B">
        <w:rPr>
          <w:noProof/>
        </w:rPr>
        <w:t xml:space="preserve">. Growth rates of urban trees may be accelerated by the heat island effect, as result of increasing temperature, longer growing season and potentially higher N deposition, as it was shown by </w:t>
      </w:r>
      <w:r>
        <w:rPr>
          <w:noProof/>
        </w:rPr>
        <w:fldChar w:fldCharType="begin"/>
      </w:r>
      <w:r w:rsidR="0064779C">
        <w:rPr>
          <w:noProof/>
        </w:rPr>
        <w:instrText xml:space="preserve"> ADDIN ZOTERO_ITEM CSL_CITATION {"citationID":"27FYSIWR","properties":{"formattedCitation":"[81]","plainCitation":"[81]","noteIndex":0},"citationItems":[{"id":2130,"uris":["http://zotero.org/users/3524663/items/GQZL4MRK"],"uri":["http://zotero.org/users/3524663/items/GQZL4MRK"],"itemData":{"id":2130,"type":"article-journal","abstract":"A better understanding and a more quantitative design of mixed-species stands will contribute to more integrative and goal-oriented research in mixed-species forests. Much recent work has indicated that the structure and growth of mixed species forests may fundamentally differ from monocultures. Here we suggest how to progress from the present accumulation of phenomenological findings to a design of mixed-species stands and advanced silvicultural prescriptions by means of modelling. First, the knowledge of mixing effects on the structure and growth at the stand, species, and individual tree level is reviewed, with a focus on those findings that are most essential for suitable modelling and silvicultural designs and the regulation of mixed stands as opposed to monocultures. Then, the key role of growth models, stand simulators, and scenario assessments for designing mixed species stands is discussed. The next section illustrates that existing forest stand growth models require some fundamental modifications to become suitable for both monocultures and mixed-species stands. We then explore how silvicultural prescriptions derived from scenario runs would need to be both quantified and simplified for transfer to forest management and demonstrated in training plots. Finally, we address the main remaining knowledge gaps that could be remedied through empirical research.","container-title":"Forest Ecosystems","DOI":"10.1186/s40663-017-0105-z","ISSN":"2197-5620","issue":"1","language":"en","source":"Crossref","title":"Toward managing mixed-species stands: from parametrization to prescription","title-short":"Toward managing mixed-species stands","URL":"http://forestecosyst.springeropen.com/articles/10.1186/s40663-017-0105-z","volume":"4","author":[{"family":"Pretzsch","given":"Hans"},{"family":"Zenner","given":"Eric K."}],"accessed":{"date-parts":[["2020",5,3]]},"issued":{"date-parts":[["2017",12]]}}}],"schema":"https://github.com/citation-style-language/schema/raw/master/csl-citation.json"} </w:instrText>
      </w:r>
      <w:r>
        <w:rPr>
          <w:noProof/>
        </w:rPr>
        <w:fldChar w:fldCharType="separate"/>
      </w:r>
      <w:r w:rsidR="0064779C" w:rsidRPr="0064779C">
        <w:t>[81]</w:t>
      </w:r>
      <w:r>
        <w:rPr>
          <w:noProof/>
        </w:rPr>
        <w:fldChar w:fldCharType="end"/>
      </w:r>
      <w:r w:rsidRPr="009F4D1B">
        <w:rPr>
          <w:noProof/>
        </w:rPr>
        <w:t xml:space="preserve">. Conversion of diameter growth in biomass and hence carbon sequestration is very much related with the BEF coeffcients which we have derived by </w:t>
      </w:r>
      <w:r>
        <w:rPr>
          <w:noProof/>
        </w:rPr>
        <w:fldChar w:fldCharType="begin"/>
      </w:r>
      <w:r w:rsidR="0064779C">
        <w:rPr>
          <w:noProof/>
        </w:rPr>
        <w:instrText xml:space="preserve"> ADDIN ZOTERO_ITEM CSL_CITATION {"citationID":"zn8bD4JV","properties":{"formattedCitation":"[61]","plainCitation":"[61]","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noProof/>
        </w:rPr>
        <w:fldChar w:fldCharType="separate"/>
      </w:r>
      <w:r w:rsidR="0064779C" w:rsidRPr="0064779C">
        <w:t>[61]</w:t>
      </w:r>
      <w:r>
        <w:rPr>
          <w:noProof/>
        </w:rPr>
        <w:fldChar w:fldCharType="end"/>
      </w:r>
      <w:r w:rsidRPr="009F4D1B">
        <w:rPr>
          <w:noProof/>
        </w:rPr>
        <w:t xml:space="preserve">, specifically </w:t>
      </w:r>
      <w:r>
        <w:rPr>
          <w:noProof/>
        </w:rPr>
        <w:t>for the</w:t>
      </w:r>
      <w:r w:rsidRPr="009F4D1B">
        <w:rPr>
          <w:noProof/>
        </w:rPr>
        <w:t xml:space="preserve"> Russian environment. One of the most comprehensive study on urban tree carbon sequestration is the one across a wide range of US cities </w:t>
      </w:r>
      <w:r>
        <w:rPr>
          <w:noProof/>
        </w:rPr>
        <w:fldChar w:fldCharType="begin"/>
      </w:r>
      <w:r>
        <w:rPr>
          <w:noProof/>
        </w:rPr>
        <w:instrText xml:space="preserve"> ADDIN ZOTERO_ITEM CSL_CITATION {"citationID":"3r0rlwEH","properties":{"formattedCitation":"[36]","plainCitation":"[36]","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E."}],"issued":{"date-parts":[["2002",3]]}}}],"schema":"https://github.com/citation-style-language/schema/raw/master/csl-citation.json"} </w:instrText>
      </w:r>
      <w:r>
        <w:rPr>
          <w:noProof/>
        </w:rPr>
        <w:fldChar w:fldCharType="separate"/>
      </w:r>
      <w:r w:rsidRPr="00C62FAB">
        <w:t>[36]</w:t>
      </w:r>
      <w:r>
        <w:rPr>
          <w:noProof/>
        </w:rPr>
        <w:fldChar w:fldCharType="end"/>
      </w:r>
      <w:r w:rsidRPr="009F4D1B">
        <w:rPr>
          <w:noProof/>
        </w:rPr>
        <w:t xml:space="preserve">. </w:t>
      </w:r>
      <w:r>
        <w:rPr>
          <w:noProof/>
        </w:rPr>
        <w:t>These authors</w:t>
      </w:r>
      <w:r w:rsidRPr="009F4D1B">
        <w:rPr>
          <w:noProof/>
        </w:rPr>
        <w:t xml:space="preserve"> showed an average annual net carbon uptake per tree of about</w:t>
      </w:r>
      <w:r w:rsidRPr="00382A5D">
        <w:rPr>
          <w:noProof/>
        </w:rPr>
        <w:t xml:space="preserve"> </w:t>
      </w:r>
      <w:r>
        <w:rPr>
          <w:noProof/>
        </w:rPr>
        <w:t xml:space="preserve">0.226 </w:t>
      </w:r>
      <w:r w:rsidRPr="009F4D1B">
        <w:rPr>
          <w:noProof/>
        </w:rPr>
        <w:t>m</w:t>
      </w:r>
      <w:r w:rsidRPr="001E0390">
        <w:rPr>
          <w:noProof/>
          <w:vertAlign w:val="superscript"/>
        </w:rPr>
        <w:t>-2</w:t>
      </w:r>
      <w:r w:rsidRPr="009F4D1B">
        <w:rPr>
          <w:noProof/>
        </w:rPr>
        <w:t xml:space="preserve"> year</w:t>
      </w:r>
      <w:r w:rsidRPr="001E0390">
        <w:rPr>
          <w:noProof/>
          <w:vertAlign w:val="superscript"/>
        </w:rPr>
        <w:t>-1</w:t>
      </w:r>
      <w:r w:rsidRPr="009F4D1B">
        <w:rPr>
          <w:noProof/>
        </w:rPr>
        <w:t>.</w:t>
      </w:r>
      <w:r>
        <w:rPr>
          <w:noProof/>
        </w:rPr>
        <w:t xml:space="preserve"> Unfortunately they did not analyzed individual species performances but only the overall carbon accumulated by unit of green area. </w:t>
      </w:r>
      <w:r w:rsidRPr="009F4D1B">
        <w:rPr>
          <w:noProof/>
        </w:rPr>
        <w:t xml:space="preserve">Scaling </w:t>
      </w:r>
      <w:r>
        <w:rPr>
          <w:noProof/>
        </w:rPr>
        <w:t>larch trees</w:t>
      </w:r>
      <w:r w:rsidRPr="009F4D1B">
        <w:rPr>
          <w:noProof/>
        </w:rPr>
        <w:t xml:space="preserve"> carbon sequestration per unit of crown area we obtain an average value of </w:t>
      </w:r>
      <w:r>
        <w:rPr>
          <w:noProof/>
        </w:rPr>
        <w:t>0.14±0.04 kg C m</w:t>
      </w:r>
      <w:r w:rsidRPr="001E0390">
        <w:rPr>
          <w:noProof/>
          <w:vertAlign w:val="superscript"/>
        </w:rPr>
        <w:t>2</w:t>
      </w:r>
      <w:r>
        <w:rPr>
          <w:noProof/>
        </w:rPr>
        <w:t xml:space="preserve"> per half of vegetation period, </w:t>
      </w:r>
      <w:r w:rsidRPr="009F4D1B">
        <w:rPr>
          <w:noProof/>
        </w:rPr>
        <w:t>w</w:t>
      </w:r>
      <w:r>
        <w:rPr>
          <w:noProof/>
        </w:rPr>
        <w:t>h</w:t>
      </w:r>
      <w:r w:rsidRPr="009F4D1B">
        <w:rPr>
          <w:noProof/>
        </w:rPr>
        <w:t>ich is</w:t>
      </w:r>
      <w:r>
        <w:rPr>
          <w:noProof/>
        </w:rPr>
        <w:t xml:space="preserve"> the closest result in relation </w:t>
      </w:r>
      <w:r w:rsidRPr="0064779C">
        <w:rPr>
          <w:noProof/>
        </w:rPr>
        <w:t>to Nowak et al.</w:t>
      </w:r>
      <w:r w:rsidR="0064779C">
        <w:rPr>
          <w:noProof/>
        </w:rPr>
        <w:t xml:space="preserve"> </w:t>
      </w:r>
      <w:r w:rsidR="0064779C">
        <w:rPr>
          <w:noProof/>
        </w:rPr>
        <w:fldChar w:fldCharType="begin"/>
      </w:r>
      <w:r w:rsidR="0064779C">
        <w:rPr>
          <w:noProof/>
        </w:rPr>
        <w:instrText xml:space="preserve"> ADDIN ZOTERO_ITEM CSL_CITATION {"citationID":"0cflj0KJ","properties":{"formattedCitation":"[36]","plainCitation":"[36]","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E."}],"issued":{"date-parts":[["2002",3]]}}}],"schema":"https://github.com/citation-style-language/schema/raw/master/csl-citation.json"} </w:instrText>
      </w:r>
      <w:r w:rsidR="0064779C">
        <w:rPr>
          <w:noProof/>
        </w:rPr>
        <w:fldChar w:fldCharType="separate"/>
      </w:r>
      <w:r w:rsidR="0064779C" w:rsidRPr="0064779C">
        <w:t>[36]</w:t>
      </w:r>
      <w:r w:rsidR="0064779C">
        <w:rPr>
          <w:noProof/>
        </w:rPr>
        <w:fldChar w:fldCharType="end"/>
      </w:r>
      <w:r>
        <w:rPr>
          <w:noProof/>
        </w:rPr>
        <w:t>, while for broad leaved species this paramater was more than two times higher (with max of 0.48±0.14 kg C m</w:t>
      </w:r>
      <w:r w:rsidRPr="001E0390">
        <w:rPr>
          <w:noProof/>
          <w:vertAlign w:val="superscript"/>
        </w:rPr>
        <w:t>2</w:t>
      </w:r>
      <w:r>
        <w:rPr>
          <w:noProof/>
        </w:rPr>
        <w:t xml:space="preserve"> per half of vegetation period for </w:t>
      </w:r>
      <w:r w:rsidRPr="00FA12CE">
        <w:rPr>
          <w:i/>
          <w:iCs/>
          <w:noProof/>
        </w:rPr>
        <w:t>Acer platanoides</w:t>
      </w:r>
      <w:r>
        <w:rPr>
          <w:noProof/>
        </w:rPr>
        <w:t xml:space="preserve">). </w:t>
      </w:r>
      <w:r w:rsidRPr="0064779C">
        <w:rPr>
          <w:noProof/>
        </w:rPr>
        <w:t xml:space="preserve">Moser et al </w:t>
      </w:r>
      <w:r w:rsidR="0064779C" w:rsidRPr="0064779C">
        <w:rPr>
          <w:noProof/>
        </w:rPr>
        <w:fldChar w:fldCharType="begin"/>
      </w:r>
      <w:r w:rsidR="0064779C">
        <w:rPr>
          <w:noProof/>
        </w:rPr>
        <w:instrText xml:space="preserve"> ADDIN ZOTERO_ITEM CSL_CITATION {"citationID":"xeUDbKXs","properties":{"formattedCitation":"[82]","plainCitation":"[82]","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schema":"https://github.com/citation-style-language/schema/raw/master/csl-citation.json"} </w:instrText>
      </w:r>
      <w:r w:rsidR="0064779C" w:rsidRPr="0064779C">
        <w:rPr>
          <w:noProof/>
        </w:rPr>
        <w:fldChar w:fldCharType="separate"/>
      </w:r>
      <w:r w:rsidR="0064779C" w:rsidRPr="0064779C">
        <w:t>[82]</w:t>
      </w:r>
      <w:r w:rsidR="0064779C" w:rsidRPr="0064779C">
        <w:rPr>
          <w:noProof/>
        </w:rPr>
        <w:fldChar w:fldCharType="end"/>
      </w:r>
      <w:r>
        <w:rPr>
          <w:noProof/>
        </w:rPr>
        <w:t xml:space="preserve"> reported for Tilia of same age, a mean annual carbon uptake per tree of 4.58 Kg C (2.48 – 7.12) which is lower compared with our estimate of 10.89±2.89 Kg C (4.3 – 17.79). However it compares well with our mean annual growth increment of 4.5±1.18, which is determined using the same approach using total stock and the age. This also show it is important to consider the difference between the current and the mean increment in future carbon sequestration analysis. Although is difficult to compare our data with existing annual growth rates, due to the lack of full season data coverage (about 4 out of 6 months) and our data show a reasonable consistency with the annual mean increment of the same tree</w:t>
      </w:r>
      <w:r w:rsidRPr="00E241B4">
        <w:rPr>
          <w:noProof/>
        </w:rPr>
        <w:t>s)</w:t>
      </w:r>
      <w:r>
        <w:rPr>
          <w:noProof/>
        </w:rPr>
        <w:t xml:space="preserve"> but more importantly they confirm the possibility to monitor in real time carbon sequestration as one of the most significant ecosysem service of urban trees.</w:t>
      </w:r>
    </w:p>
    <w:p w14:paraId="0A90FC4F" w14:textId="77777777" w:rsidR="00924B89" w:rsidRPr="00085C4E" w:rsidRDefault="00924B89" w:rsidP="00924B89">
      <w:pPr>
        <w:pStyle w:val="MDPI22heading2"/>
      </w:pPr>
      <w:r>
        <w:t xml:space="preserve">3.2. </w:t>
      </w:r>
      <w:r w:rsidRPr="00085C4E">
        <w:t xml:space="preserve">Air Temperature and </w:t>
      </w:r>
      <w:commentRangeStart w:id="39"/>
      <w:r w:rsidRPr="00085C4E">
        <w:t>Humidity control</w:t>
      </w:r>
      <w:commentRangeEnd w:id="39"/>
      <w:r w:rsidR="005834E8">
        <w:rPr>
          <w:rStyle w:val="af"/>
          <w:rFonts w:ascii="Times New Roman" w:hAnsi="Times New Roman"/>
          <w:i w:val="0"/>
          <w:noProof w:val="0"/>
          <w:snapToGrid/>
          <w:lang w:bidi="ar-SA"/>
        </w:rPr>
        <w:commentReference w:id="39"/>
      </w:r>
    </w:p>
    <w:p w14:paraId="772C1041" w14:textId="77777777" w:rsidR="00924B89" w:rsidRDefault="00924B89" w:rsidP="00924B89">
      <w:pPr>
        <w:pStyle w:val="MDPI31text"/>
      </w:pPr>
      <w:r>
        <w:t xml:space="preserve">The local climate control from ecosystem service perspective is the mitigation of extreme temperatures and providing comfort urban microclimate. In </w:t>
      </w:r>
      <w:r w:rsidR="00A35A63">
        <w:t>F</w:t>
      </w:r>
      <w:r>
        <w:t>igure 4 the diurnal difference mean changes of temperature between the reference station and the space under the tree crown is presented as mean monthly day, for the investigated species. During the day the temperature difference is maximal, peaking on early afternoon in July, August and September, with the contrasting difference of October when the dynamic is reverted. During the day trees are cooling the surrounding air via shading, showing an effect up to about 2°C degrees with the external temperatures (</w:t>
      </w:r>
      <w:r w:rsidR="00A35A63">
        <w:t>Appendix</w:t>
      </w:r>
      <w:r>
        <w:t xml:space="preserve"> </w:t>
      </w:r>
      <w:r w:rsidR="00A35A63">
        <w:t>B</w:t>
      </w:r>
      <w:r>
        <w:t>). In October all the species show a warming effect at mid of the day, on the same order. An opposed behavior is recorded for nighttime periods where usually during summer months trees are slightly warmer than the surrounded air. In October they show a cooling effect in the night.</w:t>
      </w:r>
    </w:p>
    <w:tbl>
      <w:tblPr>
        <w:tblW w:w="0" w:type="auto"/>
        <w:tblLook w:val="04A0" w:firstRow="1" w:lastRow="0" w:firstColumn="1" w:lastColumn="0" w:noHBand="0" w:noVBand="1"/>
      </w:tblPr>
      <w:tblGrid>
        <w:gridCol w:w="8376"/>
      </w:tblGrid>
      <w:tr w:rsidR="00924B89" w:rsidRPr="009E46F1" w14:paraId="58A981EB" w14:textId="77777777" w:rsidTr="00A35A63">
        <w:tc>
          <w:tcPr>
            <w:tcW w:w="4530" w:type="dxa"/>
          </w:tcPr>
          <w:p w14:paraId="7078783C" w14:textId="77777777" w:rsidR="00924B89" w:rsidRPr="00924B89" w:rsidRDefault="00261C63" w:rsidP="00924B89">
            <w:pPr>
              <w:pStyle w:val="MDPI52figure"/>
            </w:pPr>
            <w:r>
              <w:rPr>
                <w:noProof/>
                <w:snapToGrid/>
                <w:lang w:eastAsia="en-US" w:bidi="ar-SA"/>
              </w:rPr>
              <w:lastRenderedPageBreak/>
              <w:drawing>
                <wp:inline distT="0" distB="0" distL="0" distR="0" wp14:anchorId="45B55F95" wp14:editId="5A20B0AB">
                  <wp:extent cx="5178056" cy="3872045"/>
                  <wp:effectExtent l="0" t="0" r="3810" b="0"/>
                  <wp:docPr id="182" name="Рисунок 18"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Описание: A close up of a map&#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6704" cy="3871034"/>
                          </a:xfrm>
                          <a:prstGeom prst="rect">
                            <a:avLst/>
                          </a:prstGeom>
                          <a:noFill/>
                          <a:ln>
                            <a:noFill/>
                          </a:ln>
                        </pic:spPr>
                      </pic:pic>
                    </a:graphicData>
                  </a:graphic>
                </wp:inline>
              </w:drawing>
            </w:r>
          </w:p>
        </w:tc>
      </w:tr>
    </w:tbl>
    <w:p w14:paraId="79E9F267" w14:textId="77777777" w:rsidR="00924B89" w:rsidRPr="00924B89" w:rsidRDefault="00924B89" w:rsidP="00924B89">
      <w:pPr>
        <w:pStyle w:val="MDPI51figurecaption"/>
      </w:pPr>
      <w:r w:rsidRPr="00924B89">
        <w:rPr>
          <w:b/>
        </w:rPr>
        <w:t>Figure 4.</w:t>
      </w:r>
      <w:r w:rsidRPr="00924B89">
        <w:t xml:space="preserve"> Diurnal differences mean changes of temperature by month averaged for all the investigated species.</w:t>
      </w:r>
    </w:p>
    <w:p w14:paraId="1F05580D" w14:textId="77777777" w:rsidR="00924B89" w:rsidRPr="00730F1A" w:rsidRDefault="00924B89" w:rsidP="00924B89">
      <w:pPr>
        <w:pStyle w:val="MDPI31text"/>
      </w:pPr>
      <w:commentRangeStart w:id="40"/>
      <w:r>
        <w:t>The average differences between the air relative humidity under and outside of the canopy were not more than 20% (</w:t>
      </w:r>
      <w:r w:rsidR="00A35A63">
        <w:t>Appendix</w:t>
      </w:r>
      <w:r>
        <w:t xml:space="preserve"> </w:t>
      </w:r>
      <w:r w:rsidR="00A35A63">
        <w:t>C</w:t>
      </w:r>
      <w:r>
        <w:t xml:space="preserve">). During daytime trees made air more humid, while during nights they reduced humidity. </w:t>
      </w:r>
      <w:commentRangeEnd w:id="40"/>
      <w:r w:rsidR="005834E8">
        <w:rPr>
          <w:rStyle w:val="af"/>
          <w:rFonts w:ascii="Times New Roman" w:hAnsi="Times New Roman"/>
          <w:snapToGrid/>
          <w:lang w:bidi="ar-SA"/>
        </w:rPr>
        <w:commentReference w:id="40"/>
      </w:r>
      <w:r>
        <w:t>There were no seasonal changes through months, even no significant difference between species.</w:t>
      </w:r>
      <w:r w:rsidRPr="00730F1A">
        <w:t xml:space="preserve"> </w:t>
      </w:r>
      <w:r>
        <w:t>We can only see the typical sinusoid line with delay in time as a result of transpiration process.</w:t>
      </w:r>
    </w:p>
    <w:p w14:paraId="2B0F9D4D" w14:textId="77777777" w:rsidR="00924B89" w:rsidRDefault="00924B89" w:rsidP="00924B89">
      <w:pPr>
        <w:pStyle w:val="MDPI31text"/>
      </w:pPr>
      <w:r>
        <w:t xml:space="preserve">Another important effect of trees is the mitigation of climate extremes. For this </w:t>
      </w:r>
      <w:proofErr w:type="gramStart"/>
      <w:r>
        <w:t>purpose</w:t>
      </w:r>
      <w:proofErr w:type="gramEnd"/>
      <w:r>
        <w:t xml:space="preserve"> we have estimated the daily differences between maximum and minimum temperatures of the reference station and </w:t>
      </w:r>
      <w:r w:rsidR="00A35A63">
        <w:t>the individual tree recording (F</w:t>
      </w:r>
      <w:r>
        <w:t>igure 5). While temperature amplitudes outside of the canopy (the black line) reached a maximum of about 10°C degrees in August, under the canopy this amplitude was 3°C degrees lower.</w:t>
      </w:r>
      <w:r w:rsidRPr="001C2F9F">
        <w:t xml:space="preserve"> </w:t>
      </w:r>
      <w:r>
        <w:t>All the species showed</w:t>
      </w:r>
      <w:r w:rsidRPr="00216FE1">
        <w:t xml:space="preserve"> </w:t>
      </w:r>
      <w:r>
        <w:t>similar</w:t>
      </w:r>
      <w:r w:rsidRPr="00216FE1">
        <w:t xml:space="preserve"> </w:t>
      </w:r>
      <w:r>
        <w:t>dynamics</w:t>
      </w:r>
      <w:r w:rsidRPr="00216FE1">
        <w:t xml:space="preserve"> </w:t>
      </w:r>
      <w:r>
        <w:t>through</w:t>
      </w:r>
      <w:r w:rsidRPr="00216FE1">
        <w:t xml:space="preserve"> </w:t>
      </w:r>
      <w:r>
        <w:t>the</w:t>
      </w:r>
      <w:r w:rsidRPr="00216FE1">
        <w:t xml:space="preserve"> </w:t>
      </w:r>
      <w:r>
        <w:t>investigated</w:t>
      </w:r>
      <w:r w:rsidRPr="00216FE1">
        <w:t xml:space="preserve"> </w:t>
      </w:r>
      <w:r>
        <w:t>period</w:t>
      </w:r>
      <w:r w:rsidRPr="00216FE1">
        <w:t xml:space="preserve">, </w:t>
      </w:r>
      <w:r>
        <w:t>but</w:t>
      </w:r>
      <w:r w:rsidRPr="00216FE1">
        <w:t xml:space="preserve"> under the larch </w:t>
      </w:r>
      <w:r>
        <w:t xml:space="preserve">temperature extremes were more </w:t>
      </w:r>
      <w:proofErr w:type="gramStart"/>
      <w:r>
        <w:t>similar to</w:t>
      </w:r>
      <w:proofErr w:type="gramEnd"/>
      <w:r>
        <w:t xml:space="preserve"> the reference station both during summer and particularly during fall after </w:t>
      </w:r>
      <w:r w:rsidRPr="00E05F1D">
        <w:t>defoliation</w:t>
      </w:r>
      <w:r>
        <w:t>.</w:t>
      </w:r>
    </w:p>
    <w:tbl>
      <w:tblPr>
        <w:tblW w:w="0" w:type="auto"/>
        <w:tblLook w:val="04A0" w:firstRow="1" w:lastRow="0" w:firstColumn="1" w:lastColumn="0" w:noHBand="0" w:noVBand="1"/>
      </w:tblPr>
      <w:tblGrid>
        <w:gridCol w:w="8844"/>
      </w:tblGrid>
      <w:tr w:rsidR="00924B89" w:rsidRPr="009E46F1" w14:paraId="08A3733C" w14:textId="77777777" w:rsidTr="00A35A63">
        <w:tc>
          <w:tcPr>
            <w:tcW w:w="4530" w:type="dxa"/>
          </w:tcPr>
          <w:p w14:paraId="11125DC1" w14:textId="77777777" w:rsidR="00924B89" w:rsidRPr="00924B89" w:rsidRDefault="00261C63" w:rsidP="00A35A63">
            <w:pPr>
              <w:pStyle w:val="MDPI52figure"/>
            </w:pPr>
            <w:r>
              <w:rPr>
                <w:rFonts w:ascii="Times New Roman" w:hAnsi="Times New Roman"/>
                <w:noProof/>
                <w:snapToGrid/>
                <w:szCs w:val="24"/>
                <w:lang w:eastAsia="en-US" w:bidi="ar-SA"/>
              </w:rPr>
              <w:lastRenderedPageBreak/>
              <w:drawing>
                <wp:inline distT="0" distB="0" distL="0" distR="0" wp14:anchorId="33266C49" wp14:editId="6414F007">
                  <wp:extent cx="5565228" cy="4161565"/>
                  <wp:effectExtent l="0" t="0" r="0" b="0"/>
                  <wp:docPr id="203" name="Рисунок 6"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Описание: A close up of a 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1880" cy="4159061"/>
                          </a:xfrm>
                          <a:prstGeom prst="rect">
                            <a:avLst/>
                          </a:prstGeom>
                          <a:noFill/>
                          <a:ln>
                            <a:noFill/>
                          </a:ln>
                        </pic:spPr>
                      </pic:pic>
                    </a:graphicData>
                  </a:graphic>
                </wp:inline>
              </w:drawing>
            </w:r>
          </w:p>
        </w:tc>
      </w:tr>
    </w:tbl>
    <w:p w14:paraId="0188682B" w14:textId="77777777" w:rsidR="00924B89" w:rsidRPr="00924B89" w:rsidRDefault="00924B89" w:rsidP="00924B89">
      <w:pPr>
        <w:pStyle w:val="MDPI51figurecaption"/>
        <w:jc w:val="center"/>
      </w:pPr>
      <w:r w:rsidRPr="00924B89">
        <w:rPr>
          <w:b/>
        </w:rPr>
        <w:t xml:space="preserve">Figure </w:t>
      </w:r>
      <w:r>
        <w:rPr>
          <w:b/>
        </w:rPr>
        <w:t>5</w:t>
      </w:r>
      <w:r w:rsidRPr="00924B89">
        <w:rPr>
          <w:b/>
        </w:rPr>
        <w:t>.</w:t>
      </w:r>
      <w:r w:rsidRPr="00924B89">
        <w:t xml:space="preserve"> Daily maximum amplitude differences between reference station TT-R (black line) and TT+.</w:t>
      </w:r>
    </w:p>
    <w:p w14:paraId="6910E2E8" w14:textId="77777777" w:rsidR="00924B89" w:rsidRDefault="00924B89" w:rsidP="00924B89">
      <w:pPr>
        <w:pStyle w:val="MDPI31text"/>
      </w:pPr>
      <w:r>
        <w:t>These</w:t>
      </w:r>
      <w:r w:rsidRPr="0039589E">
        <w:t xml:space="preserve"> findings correspond well to</w:t>
      </w:r>
      <w:r w:rsidR="00C62FAB">
        <w:t xml:space="preserve"> </w:t>
      </w:r>
      <w:r w:rsidRPr="0039589E">
        <w:fldChar w:fldCharType="begin"/>
      </w:r>
      <w:r w:rsidR="00C62FAB">
        <w:instrText xml:space="preserve"> ADDIN ZOTERO_ITEM CSL_CITATION {"citationID":"4FQPdvMB","properties":{"formattedCitation":"[43]","plainCitation":"[43]","noteIndex":0},"citationItems":[{"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rsidRPr="0039589E">
        <w:fldChar w:fldCharType="separate"/>
      </w:r>
      <w:r w:rsidR="00C62FAB" w:rsidRPr="00C62FAB">
        <w:t>[43]</w:t>
      </w:r>
      <w:r w:rsidRPr="0039589E">
        <w:fldChar w:fldCharType="end"/>
      </w:r>
      <w:r w:rsidRPr="0039589E">
        <w:t xml:space="preserve">, who explained observed seasonal dynamics of temperature reduction rates by differences in transpiration and to </w:t>
      </w:r>
      <w:r>
        <w:fldChar w:fldCharType="begin"/>
      </w:r>
      <w:r w:rsidR="0064779C">
        <w:instrText xml:space="preserve"> ADDIN ZOTERO_ITEM CSL_CITATION {"citationID":"mQ1V1Dee","properties":{"formattedCitation":"[83]","plainCitation":"[83]","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fldChar w:fldCharType="separate"/>
      </w:r>
      <w:r w:rsidR="0064779C" w:rsidRPr="0064779C">
        <w:t>[83]</w:t>
      </w:r>
      <w:r>
        <w:fldChar w:fldCharType="end"/>
      </w:r>
      <w:r w:rsidRPr="0039589E">
        <w:t xml:space="preserve">, who also found that within the canopy radius of 4.5m of </w:t>
      </w:r>
      <w:r>
        <w:t xml:space="preserve">Acer platanoides or </w:t>
      </w:r>
      <w:r w:rsidRPr="0039589E">
        <w:t xml:space="preserve">Tilia cordata trees, daytime temperature decreased up to 3.5 </w:t>
      </w:r>
      <w:r w:rsidRPr="0039589E">
        <w:rPr>
          <w:rFonts w:ascii="Times New Roman" w:hAnsi="Times New Roman"/>
        </w:rPr>
        <w:t>℃</w:t>
      </w:r>
      <w:r w:rsidRPr="0039589E">
        <w:t xml:space="preserve"> during August in comparison of the unshaded surrounding area.</w:t>
      </w:r>
      <w:r>
        <w:t xml:space="preserve"> </w:t>
      </w:r>
      <w:r w:rsidRPr="0039589E">
        <w:t xml:space="preserve">Our results go in a line with the meta-analysis study, which showed relations between individual tree characteristics and daily/seasonal temperature reduction dynamics in different climate and urban conditions </w:t>
      </w:r>
      <w:r w:rsidRPr="0039589E">
        <w:fldChar w:fldCharType="begin"/>
      </w:r>
      <w:r w:rsidR="0064779C">
        <w:instrText xml:space="preserve"> ADDIN ZOTERO_ITEM CSL_CITATION {"citationID":"HHosdItL","properties":{"formattedCitation":"[83]","plainCitation":"[83]","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sidRPr="0039589E">
        <w:fldChar w:fldCharType="separate"/>
      </w:r>
      <w:r w:rsidR="0064779C" w:rsidRPr="0064779C">
        <w:t>[83]</w:t>
      </w:r>
      <w:r w:rsidRPr="0039589E">
        <w:fldChar w:fldCharType="end"/>
      </w:r>
      <w:r w:rsidRPr="0039589E">
        <w:t>. Temperature reduction by urban green infrastructure on about 0.5-2.5</w:t>
      </w:r>
      <w:r w:rsidRPr="0039589E">
        <w:rPr>
          <w:rFonts w:ascii="Times New Roman" w:hAnsi="Times New Roman"/>
        </w:rPr>
        <w:t>℃</w:t>
      </w:r>
      <w:r w:rsidRPr="0039589E">
        <w:t xml:space="preserve"> degrees was also shown in several </w:t>
      </w:r>
      <w:r>
        <w:t>papers</w:t>
      </w:r>
      <w:r w:rsidRPr="0039589E">
        <w:t xml:space="preserve">, which used computational modeling </w:t>
      </w:r>
      <w:r w:rsidRPr="0039589E">
        <w:fldChar w:fldCharType="begin"/>
      </w:r>
      <w:r w:rsidR="0064779C">
        <w:instrText xml:space="preserve"> ADDIN ZOTERO_ITEM CSL_CITATION {"citationID":"K0d5PrdU","properties":{"formattedCitation":"[41,84]","plainCitation":"[41,84]","noteIndex":0},"citationItems":[{"id":1869,"uris":["http://zotero.org/users/3524663/items/HIMKLDA4"],"uri":["http://zotero.org/users/3524663/items/HIMKLDA4"],"itemData":{"id":1869,"type":"article-journal","abstract":"This paper reviews current parameterizations developed and implemented within Computational Fluid Dynamics models for the study of the eﬀects linking vegetation, mainly trees, to urban air quality and thermal conditions. In the literature, passive mitigation via deposition is parametrized as a volumetric sink term in the transport equation of pollutants, while a volumetric source term is used for particle resuspension. The aerodynamics eﬀects are modelled via source and sink terms of momentum, turbulent kinetic energy and turbulent dissipation rate. A volumetric cooling power is ﬁnally considered to account for the thermal (transpirational cooling) eﬀects of vegetation. The most recent applications are also summarized with a focus on the relative importance of both aerodynamic and deposition eﬀects, together with recent studies evaluating thermal eﬀects. Those studies have shown that the aerodynamic eﬀects of trees are stronger than the positive eﬀects of deposition, however locally the pollutant concentration increases or decreases depending on the complex interrelation between local factors such as vegetation type and density, meteorological conditions, street geometry, pollutant characteristics and emission rates. Unlike aerodynamic and deposition eﬀects on pollutant dispersion which were also found in street far from trees, the thermal eﬀects were in general locally restricted to the close vicinity of the vegetation and to the street canyon itself. Future requirements in CFD modelling include more in depth investigation of resuspension and thermal eﬀects, as well as of the VOCs emissions and chemical reactions. The overall objective of this review is to provide the scientiﬁc community with a comprehensive summary on the current parameterizations of urban vegetation in CFD modelling and constitutes the starting point for the development of new parametrizations in CFD as well as in mesoscale models.","container-title":"Urban Forestry &amp; Urban Greening","DOI":"10.1016/j.ufug.2018.07.004","ISSN":"16188667","language":"en","page":"56-64","source":"Crossref","title":"Reprint of: Review on urban tree modelling in CFD simulations: Aerodynamic, deposition and thermal effects","title-short":"Reprint of","volume":"37","author":[{"family":"Buccolieri","given":"Riccardo"},{"family":"Santiago","given":"Jose-Luis"},{"family":"Rivas","given":"Esther"},{"family":"Sáanchez","given":"Beatriz"}],"issued":{"date-parts":[["2019",1]]}}},{"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w:instrText>
      </w:r>
      <w:r w:rsidR="0064779C">
        <w:rPr>
          <w:rFonts w:ascii="Times New Roman" w:hAnsi="Times New Roman"/>
        </w:rPr>
        <w:instrText>‟</w:instrText>
      </w:r>
      <w:r w:rsidR="0064779C">
        <w:instrText xml:space="preserve"> landscapes due to the lack of scientific basis of tree selection. Therefore, this study proposes and evaluates a methodological framework as an approach for </w:instrText>
      </w:r>
      <w:r w:rsidR="0064779C">
        <w:rPr>
          <w:rFonts w:cs="Palatino Linotype"/>
        </w:rPr>
        <w:instrText>“</w:instrText>
      </w:r>
      <w:r w:rsidR="0064779C">
        <w:instrText>right tree, right place</w:instrText>
      </w:r>
      <w:r w:rsidR="0064779C">
        <w:rPr>
          <w:rFonts w:cs="Palatino Linotype"/>
        </w:rPr>
        <w:instrText>”</w:instrText>
      </w:r>
      <w:r w:rsidR="0064779C">
        <w:instrText xml:space="preserv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w:instrText>
      </w:r>
      <w:r w:rsidR="0064779C">
        <w:rPr>
          <w:rFonts w:ascii="Times New Roman" w:hAnsi="Times New Roman"/>
        </w:rPr>
        <w:instrText>‟</w:instrText>
      </w:r>
      <w:r w:rsidR="0064779C">
        <w:instrText xml:space="preserve">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rsidRPr="0039589E">
        <w:fldChar w:fldCharType="separate"/>
      </w:r>
      <w:r w:rsidR="0064779C" w:rsidRPr="0064779C">
        <w:t>[41,84]</w:t>
      </w:r>
      <w:r w:rsidRPr="0039589E">
        <w:fldChar w:fldCharType="end"/>
      </w:r>
      <w:r w:rsidRPr="0039589E">
        <w:t xml:space="preserve"> and satellite based data such as land surface temperature </w:t>
      </w:r>
      <w:r w:rsidRPr="0039589E">
        <w:fldChar w:fldCharType="begin"/>
      </w:r>
      <w:r w:rsidR="0064779C">
        <w:instrText xml:space="preserve"> ADDIN ZOTERO_ITEM CSL_CITATION {"citationID":"9jrdO0zl","properties":{"formattedCitation":"[85,86]","plainCitation":"[85,86]","noteIndex":0},"citationItems":[{"id":1130,"uris":["http://zotero.org/users/3524663/items/DMFYUR6H"],"uri":["http://zotero.org/users/3524663/items/DMFYUR6H"],"itemData":{"id":1130,"type":"article-journal","abstract":"Mapping, modeling, and valuing urban ecosystem services are important for integrating the ecosystem services concept in urban planning and decision-making. However, decision-support tools able to consider multiple ecosystem services in the urban setting using complex and heterogeneous data are still in early development. Here, we use New York City (NYC) as a case study to evaluate and analyze how the value of multiple ecosystem services of urban green infrastructure shifts with shifting governance priorities. We ﬁrst examined the spatial distribution of ﬁve ecosystem services – storm water absorption, carbon storage, air pollution removal, local climate regulation, and recreation – to create the ﬁrst multiple ecosystem services evaluation of all green infrastructure in NYC. Then, combining an urban ecosystem services landscape approach with spatial multicriteria analysis weighting scenarios, we examine the distribution of these ecosystem services in the city. We contrast the current NYC policy preference –which is focused on heavy investment in stormwater absorption – with a valuation approach that also accounts for other ecosystem services. We ﬁnd substantial differences in the spatial distribution of priority areas for green infrastructure for the valuation scenarios. Among the scenarios we examined for NYC, we ﬁnd that a scenario in which only stormwater absorption is prioritized leads to the most unevenly distributed ES values. By contrast, we ﬁnd least variation in ES values where stormwater absorption, local climate regulation, carbon storage, air pollution removal, and recreational potential are all weighted equally.","container-title":"Environmental Science &amp; Policy","DOI":"10.1016/j.envsci.2016.04.012","ISSN":"14629011","language":"en","page":"57-68","source":"Crossref","title":"The value of urban ecosystem services in New York City: A spatially explicit multicriteria analysis of landscape scale valuation scenarios","title-short":"The value of urban ecosystem services in New York City","volume":"62","author":[{"family":"Kremer","given":"Peleg"},{"family":"Hamstead","given":"Zoé A."},{"family":"McPhearson","given":"Timon"}],"issued":{"date-parts":[["2016",8]]}}},{"id":1628,"uris":["http://zotero.org/users/3524663/items/ZS2DB5GE"],"uri":["http://zotero.org/users/3524663/items/ZS2DB5GE"],"itemData":{"id":1628,"type":"article-journal","abstract":"Bornova metropolitan district is one of the most urbanised districts in Izmir metropolitan city, Turkey; with unknown eﬀ ;ects on the potential ecosystem services along urban-rural areas. This study mapped the condition of ecosystem services’ potential and analysed their spatiotemporal dynamics and patterns between 1990 and 2018 for Bornova district. The methodology used in this study was based on an existing potential ecosystem services mapping methodology and spatially explicit index using open access available spatial data. The spatiotemporal changes in the potential ecosystem services along the urban-rural gradient of Bornova district were assessed by global climate regulation (carbon storage), microclimate mitigation (Land Surface Temperature) and ecological integrity. The total vegetation cover in Bornova district increased from 18.41 % to 27.95 % to the last 28 years, particularly in peri-urban areas. Accordingly, two of the selected ecosystem services’ potential has increased throughout the district, except for ecological integrity. These changes were closely related to the deliberate eﬀorts of the Bornova Municipal Council in increasing the amount of urban green and open spaces throughout the Bornova district in coordination with Izmir Metropolitan City Council’s commitment to build a healthy and climate friendly city in the near future.","container-title":"Urban Forestry &amp; Urban Greening","DOI":"10.1016/j.ufug.2020.126631","ISSN":"16188667","journalAbbreviation":"Urban Forestry &amp; Urban Greening","language":"en","page":"126631","source":"DOI.org (Crossref)","title":"Spatiotemporal dynamics of urban ecosystem services in Turkey: The case of Bornova, Izmir","title-short":"Spatiotemporal dynamics of urban ecosystem services in Turkey","volume":"49","author":[{"family":"Tonyaloğlu","given":"Ebru Ersoy"}],"issued":{"date-parts":[["2020",3]]}}}],"schema":"https://github.com/citation-style-language/schema/raw/master/csl-citation.json"} </w:instrText>
      </w:r>
      <w:r w:rsidRPr="0039589E">
        <w:fldChar w:fldCharType="separate"/>
      </w:r>
      <w:r w:rsidR="0064779C" w:rsidRPr="0064779C">
        <w:t>[85,86]</w:t>
      </w:r>
      <w:r w:rsidRPr="0039589E">
        <w:fldChar w:fldCharType="end"/>
      </w:r>
      <w:r>
        <w:t>.</w:t>
      </w:r>
    </w:p>
    <w:p w14:paraId="47DDBB58" w14:textId="77777777" w:rsidR="00924B89" w:rsidRPr="00085C4E" w:rsidRDefault="00924B89" w:rsidP="00924B89">
      <w:pPr>
        <w:pStyle w:val="MDPI22heading2"/>
      </w:pPr>
      <w:r>
        <w:t xml:space="preserve">3.3. </w:t>
      </w:r>
      <w:r w:rsidRPr="00085C4E">
        <w:t>Run-off mitigation and energy consumption by trees via transpiration</w:t>
      </w:r>
    </w:p>
    <w:p w14:paraId="2068F4D7" w14:textId="77777777" w:rsidR="00924B89" w:rsidRPr="00542AA8" w:rsidRDefault="00924B89" w:rsidP="008D3CB0">
      <w:pPr>
        <w:pStyle w:val="MDPI31text"/>
      </w:pPr>
      <w:r w:rsidRPr="00C062B3">
        <w:t xml:space="preserve">In </w:t>
      </w:r>
      <w:r w:rsidR="00A35A63">
        <w:t>Appendix</w:t>
      </w:r>
      <w:r w:rsidRPr="00C062B3">
        <w:t xml:space="preserve"> </w:t>
      </w:r>
      <w:r w:rsidR="00A35A63">
        <w:t>D</w:t>
      </w:r>
      <w:r w:rsidRPr="00C062B3">
        <w:t xml:space="preserve"> we </w:t>
      </w:r>
      <w:r>
        <w:t>present</w:t>
      </w:r>
      <w:r w:rsidRPr="00C062B3">
        <w:t xml:space="preserve"> an ensemble of transpiration daily patterns for the investigated individuals which show the typical diurnal behavior modulated by changing environmental parameters.</w:t>
      </w:r>
      <w:r>
        <w:t xml:space="preserve"> The ensemble of data also </w:t>
      </w:r>
      <w:proofErr w:type="gramStart"/>
      <w:r>
        <w:t>show</w:t>
      </w:r>
      <w:proofErr w:type="gramEnd"/>
      <w:r>
        <w:t xml:space="preserve"> a variation on the onset and the peak of transpiration cycle across the individuals, particularly in maple and linden, showing the variation of conditions to sun exposure. Sap flux during night for all individuals was negligible, while during the day it raise </w:t>
      </w:r>
      <w:r w:rsidRPr="00542AA8">
        <w:t>up to 3 lh</w:t>
      </w:r>
      <w:r w:rsidRPr="00542AA8">
        <w:rPr>
          <w:vertAlign w:val="superscript"/>
        </w:rPr>
        <w:t>-1</w:t>
      </w:r>
      <w:r w:rsidRPr="00542AA8">
        <w:t xml:space="preserve"> for birch trees and even 5 for several limes and maples trees in July.</w:t>
      </w:r>
      <w:r w:rsidR="008D3CB0" w:rsidRPr="00542AA8">
        <w:t xml:space="preserve"> Maximal values of daily flux were detected for all species in July, and reached 8 lh</w:t>
      </w:r>
      <w:r w:rsidR="008D3CB0" w:rsidRPr="00542AA8">
        <w:rPr>
          <w:vertAlign w:val="superscript"/>
        </w:rPr>
        <w:t>-1</w:t>
      </w:r>
      <w:r w:rsidR="008D3CB0" w:rsidRPr="00542AA8">
        <w:t xml:space="preserve"> for </w:t>
      </w:r>
      <w:r w:rsidR="008D3CB0" w:rsidRPr="00542AA8">
        <w:rPr>
          <w:i/>
          <w:iCs/>
        </w:rPr>
        <w:t>Larix sibirica</w:t>
      </w:r>
      <w:r w:rsidR="008D3CB0" w:rsidRPr="00542AA8">
        <w:t>, 7.6 lh</w:t>
      </w:r>
      <w:r w:rsidR="008D3CB0" w:rsidRPr="00542AA8">
        <w:rPr>
          <w:vertAlign w:val="superscript"/>
        </w:rPr>
        <w:t>-1</w:t>
      </w:r>
      <w:r w:rsidR="008D3CB0" w:rsidRPr="00542AA8">
        <w:t xml:space="preserve"> for </w:t>
      </w:r>
      <w:r w:rsidR="008D3CB0" w:rsidRPr="00542AA8">
        <w:rPr>
          <w:i/>
          <w:iCs/>
        </w:rPr>
        <w:t>Acer platanoides</w:t>
      </w:r>
      <w:r w:rsidR="008D3CB0" w:rsidRPr="00542AA8">
        <w:t>, 5.9 lh</w:t>
      </w:r>
      <w:r w:rsidR="008D3CB0" w:rsidRPr="00542AA8">
        <w:rPr>
          <w:vertAlign w:val="superscript"/>
        </w:rPr>
        <w:t>-1</w:t>
      </w:r>
      <w:r w:rsidR="008D3CB0" w:rsidRPr="00542AA8">
        <w:t xml:space="preserve"> for </w:t>
      </w:r>
      <w:r w:rsidR="008D3CB0" w:rsidRPr="00542AA8">
        <w:rPr>
          <w:i/>
          <w:iCs/>
        </w:rPr>
        <w:t>Tilia cordata</w:t>
      </w:r>
      <w:r w:rsidR="008D3CB0" w:rsidRPr="00542AA8">
        <w:t xml:space="preserve"> and 3.8 lh</w:t>
      </w:r>
      <w:r w:rsidR="008D3CB0" w:rsidRPr="00542AA8">
        <w:rPr>
          <w:vertAlign w:val="superscript"/>
        </w:rPr>
        <w:t>-1</w:t>
      </w:r>
      <w:r w:rsidR="008D3CB0" w:rsidRPr="00542AA8">
        <w:t xml:space="preserve"> for </w:t>
      </w:r>
      <w:r w:rsidR="008D3CB0" w:rsidRPr="00542AA8">
        <w:rPr>
          <w:i/>
          <w:iCs/>
        </w:rPr>
        <w:t xml:space="preserve">Betula pendula, </w:t>
      </w:r>
      <w:r w:rsidR="008D3CB0" w:rsidRPr="00542AA8">
        <w:t>while average daily flux for those species in July was 2.90±0.08, 2.85±0.08, 2.18±0.05 and 1.74±0.04 lh</w:t>
      </w:r>
      <w:r w:rsidR="008D3CB0" w:rsidRPr="00542AA8">
        <w:rPr>
          <w:vertAlign w:val="superscript"/>
        </w:rPr>
        <w:t>-1</w:t>
      </w:r>
      <w:r w:rsidR="008D3CB0" w:rsidRPr="00542AA8">
        <w:t xml:space="preserve">, respectively. In </w:t>
      </w:r>
      <w:r w:rsidR="00E241B4">
        <w:t>following</w:t>
      </w:r>
      <w:r w:rsidR="008D3CB0" w:rsidRPr="00542AA8">
        <w:t xml:space="preserve"> </w:t>
      </w:r>
      <w:r w:rsidR="00A20749" w:rsidRPr="00542AA8">
        <w:t>mo</w:t>
      </w:r>
      <w:r w:rsidR="00E241B4">
        <w:t>n</w:t>
      </w:r>
      <w:r w:rsidR="00A20749" w:rsidRPr="00542AA8">
        <w:t>ths sap flux values was gradually decreasing for all species.</w:t>
      </w:r>
    </w:p>
    <w:p w14:paraId="758595B9" w14:textId="77777777" w:rsidR="00924B89" w:rsidRDefault="00924B89" w:rsidP="00924B89">
      <w:pPr>
        <w:pStyle w:val="MDPI31text"/>
      </w:pPr>
      <w:r w:rsidRPr="00542AA8">
        <w:t xml:space="preserve">For the purpose of the current study we report the cumulated transpired amount of water in relation to seasonal rainfall. The units are expressed in mm of water where for each of the tree, transpiration rates have been converted in mm by using the tree canopy area. The main purpose is to </w:t>
      </w:r>
      <w:r w:rsidRPr="00542AA8">
        <w:lastRenderedPageBreak/>
        <w:t xml:space="preserve">show, from ecosystem services perspective, the possibility of a tree to serve as a sewage system to mitigate flooding from rains. Our results show that maple and lime trees reduced 130 </w:t>
      </w:r>
      <w:r w:rsidRPr="00542AA8">
        <w:rPr>
          <w:bCs/>
          <w:szCs w:val="20"/>
        </w:rPr>
        <w:t>±</w:t>
      </w:r>
      <w:r w:rsidRPr="00542AA8">
        <w:t>50 mm (</w:t>
      </w:r>
      <w:r w:rsidRPr="00542AA8">
        <w:rPr>
          <w:noProof/>
        </w:rPr>
        <w:t>± standard error</w:t>
      </w:r>
      <w:r w:rsidRPr="00542AA8">
        <w:t>) of water through the investigated period, larch trees 90</w:t>
      </w:r>
      <w:r w:rsidRPr="00542AA8">
        <w:rPr>
          <w:bCs/>
          <w:szCs w:val="20"/>
        </w:rPr>
        <w:t>±</w:t>
      </w:r>
      <w:r w:rsidRPr="00542AA8">
        <w:t>50 mm, while young birch –300</w:t>
      </w:r>
      <w:r w:rsidRPr="00542AA8">
        <w:rPr>
          <w:bCs/>
          <w:szCs w:val="20"/>
        </w:rPr>
        <w:t>±</w:t>
      </w:r>
      <w:r w:rsidRPr="00542AA8">
        <w:t>50 mm (</w:t>
      </w:r>
      <w:r w:rsidR="00A35A63" w:rsidRPr="00542AA8">
        <w:t>Appendix</w:t>
      </w:r>
      <w:r w:rsidRPr="00542AA8">
        <w:t xml:space="preserve"> </w:t>
      </w:r>
      <w:r w:rsidR="00A35A63" w:rsidRPr="00542AA8">
        <w:t>A</w:t>
      </w:r>
      <w:r w:rsidRPr="00542AA8">
        <w:t xml:space="preserve">, </w:t>
      </w:r>
      <w:r w:rsidR="00A35A63" w:rsidRPr="00542AA8">
        <w:t>Figure</w:t>
      </w:r>
      <w:r w:rsidRPr="00542AA8">
        <w:t xml:space="preserve"> 6). In general, this cumulative process was mostly linear with some differences in rates that can be associated with different VTA scores and standing conditions. On the other hand, there w</w:t>
      </w:r>
      <w:r w:rsidR="0050150B" w:rsidRPr="00542AA8">
        <w:t>as</w:t>
      </w:r>
      <w:r w:rsidRPr="00542AA8">
        <w:t xml:space="preserve"> no significant response to the heavy rains. According to our data we can say that up to </w:t>
      </w:r>
      <w:r w:rsidR="008C6415" w:rsidRPr="00542AA8">
        <w:t>165±0.16</w:t>
      </w:r>
      <w:r w:rsidRPr="00542AA8">
        <w:t xml:space="preserve">% </w:t>
      </w:r>
      <w:r w:rsidR="008C6415" w:rsidRPr="00542AA8">
        <w:t>(± standard error)</w:t>
      </w:r>
      <w:r w:rsidR="00840CD5" w:rsidRPr="00542AA8">
        <w:t xml:space="preserve"> </w:t>
      </w:r>
      <w:r w:rsidRPr="00542AA8">
        <w:t xml:space="preserve">of </w:t>
      </w:r>
      <w:r w:rsidR="008C6415" w:rsidRPr="00542AA8">
        <w:t xml:space="preserve">precipitation </w:t>
      </w:r>
      <w:r w:rsidRPr="00542AA8">
        <w:t xml:space="preserve">can be </w:t>
      </w:r>
      <w:r w:rsidR="008C6415" w:rsidRPr="00542AA8">
        <w:t>transpirated per square meter of canopy (</w:t>
      </w:r>
      <w:r w:rsidR="008C6415" w:rsidRPr="00542AA8">
        <w:rPr>
          <w:i/>
          <w:iCs/>
        </w:rPr>
        <w:t xml:space="preserve">Betula pendula, </w:t>
      </w:r>
      <w:r w:rsidR="008C6415" w:rsidRPr="00542AA8">
        <w:t xml:space="preserve">supposedly due to age of investigated birch trees), while mature broad leaved trees could transpire 95±11% and 84±11% of precipitated water for </w:t>
      </w:r>
      <w:r w:rsidR="008C6415" w:rsidRPr="00542AA8">
        <w:rPr>
          <w:i/>
          <w:iCs/>
        </w:rPr>
        <w:t>Tilia cordata</w:t>
      </w:r>
      <w:r w:rsidR="008C6415" w:rsidRPr="00542AA8">
        <w:t xml:space="preserve"> and </w:t>
      </w:r>
      <w:r w:rsidR="008C6415" w:rsidRPr="00542AA8">
        <w:rPr>
          <w:i/>
          <w:iCs/>
        </w:rPr>
        <w:t>Acer platanoides</w:t>
      </w:r>
      <w:r w:rsidR="008C6415" w:rsidRPr="00542AA8">
        <w:t xml:space="preserve">, respectively; the only </w:t>
      </w:r>
      <w:r w:rsidR="00477EE5" w:rsidRPr="00542AA8">
        <w:t>investigated</w:t>
      </w:r>
      <w:r w:rsidR="008C6415" w:rsidRPr="00542AA8">
        <w:t xml:space="preserve"> coniferous specie</w:t>
      </w:r>
      <w:r w:rsidR="00477EE5" w:rsidRPr="00542AA8">
        <w:t>s showed minimal values 57±19%.</w:t>
      </w:r>
      <w:r w:rsidR="00E241B4">
        <w:t xml:space="preserve"> The high values of birch, although showing lower rate of transpiration per tree, can be explained by a greater efficiency per canopy area. This is also </w:t>
      </w:r>
      <w:proofErr w:type="gramStart"/>
      <w:r w:rsidR="00E241B4">
        <w:t>show</w:t>
      </w:r>
      <w:proofErr w:type="gramEnd"/>
      <w:r w:rsidR="00E241B4">
        <w:t xml:space="preserve"> how the birch trees are able to exploit very efficiently soil moisture storage.</w:t>
      </w:r>
    </w:p>
    <w:tbl>
      <w:tblPr>
        <w:tblW w:w="0" w:type="auto"/>
        <w:tblLook w:val="04A0" w:firstRow="1" w:lastRow="0" w:firstColumn="1" w:lastColumn="0" w:noHBand="0" w:noVBand="1"/>
      </w:tblPr>
      <w:tblGrid>
        <w:gridCol w:w="8844"/>
      </w:tblGrid>
      <w:tr w:rsidR="00924B89" w:rsidRPr="009E46F1" w14:paraId="126C34E6" w14:textId="77777777" w:rsidTr="00A35A63">
        <w:tc>
          <w:tcPr>
            <w:tcW w:w="4530" w:type="dxa"/>
          </w:tcPr>
          <w:p w14:paraId="20CDCE33" w14:textId="77777777" w:rsidR="00924B89" w:rsidRPr="00924B89" w:rsidRDefault="00261C63" w:rsidP="00A35A63">
            <w:pPr>
              <w:pStyle w:val="MDPI52figure"/>
            </w:pPr>
            <w:del w:id="41" w:author="Алексей Ярославцев" w:date="2020-05-25T21:04:00Z">
              <w:r w:rsidDel="000F3913">
                <w:rPr>
                  <w:rFonts w:ascii="Times New Roman" w:hAnsi="Times New Roman"/>
                  <w:noProof/>
                  <w:snapToGrid/>
                  <w:szCs w:val="24"/>
                  <w:lang w:eastAsia="en-US" w:bidi="ar-SA"/>
                </w:rPr>
                <w:drawing>
                  <wp:inline distT="0" distB="0" distL="0" distR="0" wp14:anchorId="0D923CA5" wp14:editId="3E2D3D17">
                    <wp:extent cx="5576570" cy="4170045"/>
                    <wp:effectExtent l="0" t="0" r="5080" b="1905"/>
                    <wp:docPr id="222" name="Рисунок 9"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Описание: A close up of a 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6570" cy="4170045"/>
                            </a:xfrm>
                            <a:prstGeom prst="rect">
                              <a:avLst/>
                            </a:prstGeom>
                            <a:noFill/>
                            <a:ln>
                              <a:noFill/>
                            </a:ln>
                          </pic:spPr>
                        </pic:pic>
                      </a:graphicData>
                    </a:graphic>
                  </wp:inline>
                </w:drawing>
              </w:r>
            </w:del>
            <w:ins w:id="42" w:author="Алексей Ярославцев" w:date="2020-05-25T21:05:00Z">
              <w:r w:rsidR="000F3913">
                <w:rPr>
                  <w:noProof/>
                  <w:snapToGrid/>
                </w:rPr>
                <w:drawing>
                  <wp:inline distT="0" distB="0" distL="0" distR="0" wp14:anchorId="6E8CDEF8" wp14:editId="2D52CFD9">
                    <wp:extent cx="5615940" cy="4211955"/>
                    <wp:effectExtent l="0" t="0" r="3810" b="0"/>
                    <wp:docPr id="6" name="Рисунок 6"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iration_vs_precipitation_cumulated_ts_mm_species_n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pic:spPr>
                        </pic:pic>
                      </a:graphicData>
                    </a:graphic>
                  </wp:inline>
                </w:drawing>
              </w:r>
            </w:ins>
          </w:p>
        </w:tc>
      </w:tr>
    </w:tbl>
    <w:p w14:paraId="5C362223" w14:textId="77777777" w:rsidR="00924B89" w:rsidRPr="00924B89" w:rsidRDefault="00924B89" w:rsidP="00924B89">
      <w:pPr>
        <w:pStyle w:val="MDPI51figurecaption"/>
      </w:pPr>
      <w:r w:rsidRPr="00924B89">
        <w:rPr>
          <w:b/>
        </w:rPr>
        <w:t>Figure 6.</w:t>
      </w:r>
      <w:r w:rsidRPr="00924B89">
        <w:t xml:space="preserve"> </w:t>
      </w:r>
      <w:commentRangeStart w:id="43"/>
      <w:commentRangeStart w:id="44"/>
      <w:r w:rsidRPr="00924B89">
        <w:t>Average transpiration per species compared to precipitation (black line), whiskers denote standard error.</w:t>
      </w:r>
      <w:commentRangeEnd w:id="43"/>
      <w:r w:rsidR="005834E8">
        <w:rPr>
          <w:rStyle w:val="af"/>
          <w:rFonts w:ascii="Times New Roman" w:hAnsi="Times New Roman"/>
          <w:lang w:bidi="ar-SA"/>
        </w:rPr>
        <w:commentReference w:id="43"/>
      </w:r>
      <w:commentRangeEnd w:id="44"/>
      <w:r w:rsidR="001E220B">
        <w:rPr>
          <w:rStyle w:val="af"/>
          <w:rFonts w:ascii="Times New Roman" w:hAnsi="Times New Roman"/>
          <w:lang w:bidi="ar-SA"/>
        </w:rPr>
        <w:commentReference w:id="44"/>
      </w:r>
    </w:p>
    <w:p w14:paraId="23C8769A" w14:textId="77777777" w:rsidR="00924B89" w:rsidRDefault="00924B89" w:rsidP="00924B89">
      <w:pPr>
        <w:pStyle w:val="MDPI31text"/>
      </w:pPr>
      <w:r>
        <w:t>For investigated period</w:t>
      </w:r>
      <w:r w:rsidRPr="00EA0109">
        <w:t xml:space="preserve"> </w:t>
      </w:r>
      <w:r>
        <w:t xml:space="preserve">the ability of individual trees to transpire precipitated water volume around them positively correlates with size and density of those species canopies, that correlates with similar works </w:t>
      </w:r>
      <w:r>
        <w:fldChar w:fldCharType="begin"/>
      </w:r>
      <w:r w:rsidR="0064779C">
        <w:instrText xml:space="preserve"> ADDIN ZOTERO_ITEM CSL_CITATION {"citationID":"gApsUbQc","properties":{"formattedCitation":"[82,87]","plainCitation":"[82,87]","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id":2194,"uris":["http://zotero.org/users/3524663/items/4P76VEHF"],"uri":["http://zotero.org/users/3524663/items/4P76VEHF"],"itemData":{"id":2194,"type":"article-journal","abstract":"We investigated the drivers of street tree transpiration in boreal conditions, in order to better understand tree water use in the context of urban tree planning and stormwater management. Two streets built in Helsinki in 2002, hemiboreal zone that had been planted either with Tilia × vulgaris or Alnus glutinosa f. pyramidalis were used as the study sites. Tree water use was measured from sap flow over the 2008–2011 period by the heat dissipation method. Penman-Monteith based evapotranspiration models of increasing complexity were tested against the tree water use measurements to assess the role of environmental and tree related factors in tree transpiration. Alnus and Tilia respectively used 1.1 and 0.8 l of water per m2 of leaf area per day under ample water conditions, but the annual variation was high. The Penman-Monteith evapotranspiration estimate and soil water status changes explained over 80 % of the variation in tree transpiration when the model was parameterized annually. The addition of tree crown surface area in the model improved its accuracy and diminished variation between years and sites. Using single parameterization over all four years instead of annually varying one did not produce reliable estimates of tree transpiration. Tree transpiration, scaled to different canopy cover percentages, implied that the columnar Alnus trees could transpire as much as all annual rainfall at or less than 50 % canopy cover.","container-title":"Urban Ecosystems","DOI":"10.1007/s11252-016-0561-1","ISSN":"1083-8155, 1573-1642","issue":"4","language":"en","page":"1693-1715","source":"Crossref","title":"Environmental and crown related factors affecting street tree transpiration in Helsinki, Finland","volume":"19","author":[{"family":"Riikonen","given":"Anu"},{"family":"Järvi","given":"Leena"},{"family":"Nikinmaa","given":"Eero"}],"issued":{"date-parts":[["2016",12]]}}}],"schema":"https://github.com/citation-style-language/schema/raw/master/csl-citation.json"} </w:instrText>
      </w:r>
      <w:r>
        <w:fldChar w:fldCharType="separate"/>
      </w:r>
      <w:r w:rsidR="0064779C" w:rsidRPr="0064779C">
        <w:t>[82,87]</w:t>
      </w:r>
      <w:r>
        <w:fldChar w:fldCharType="end"/>
      </w:r>
      <w:r>
        <w:t xml:space="preserve">. Taking into account density of the stand it can be assumed that for investigated plot </w:t>
      </w:r>
      <w:r w:rsidRPr="00EA0109">
        <w:t xml:space="preserve">annual rainfall and transpiration could be </w:t>
      </w:r>
      <w:r>
        <w:t>close</w:t>
      </w:r>
      <w:r w:rsidRPr="00EA0109">
        <w:t xml:space="preserve"> </w:t>
      </w:r>
      <w:r>
        <w:t xml:space="preserve">for </w:t>
      </w:r>
      <w:r w:rsidRPr="00EA0109">
        <w:t>years</w:t>
      </w:r>
      <w:r>
        <w:t xml:space="preserve"> without extreme </w:t>
      </w:r>
      <w:r w:rsidRPr="00EA0109">
        <w:t xml:space="preserve">rainfall </w:t>
      </w:r>
      <w:r>
        <w:t xml:space="preserve">ranges, what was shown for boreal urban trees of other cities </w:t>
      </w:r>
      <w:r>
        <w:fldChar w:fldCharType="begin"/>
      </w:r>
      <w:r w:rsidR="00C903C1">
        <w:instrText xml:space="preserve"> ADDIN ZOTERO_ITEM CSL_CITATION {"citationID":"h31XRzQS","properties":{"formattedCitation":"[51,53]","plainCitation":"[51,53]","noteIndex":0},"citationItems":[{"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capacities and hence reduce surface runoﬀ,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signiﬁcantly increased as a 14.8% reduction is achieved by greening all roof surfaces. We conclude that the study provides empirical support for the eﬀectiveness of urban green infrastructure as nature-based solution to stormwater regulation and assists planners and operators of sewage systems in selecting the most eﬀective measures for implementation and estimation of their eﬀects.","container-title":"Environmental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fldChar w:fldCharType="separate"/>
      </w:r>
      <w:r w:rsidR="00C903C1" w:rsidRPr="00C903C1">
        <w:t>[51,53]</w:t>
      </w:r>
      <w:r>
        <w:fldChar w:fldCharType="end"/>
      </w:r>
      <w:r w:rsidRPr="00C062B3">
        <w:t xml:space="preserve">. Such information obtained </w:t>
      </w:r>
      <w:r>
        <w:t xml:space="preserve">in </w:t>
      </w:r>
      <w:r w:rsidRPr="00C062B3">
        <w:t xml:space="preserve">real time could considerably contribute to cities stormwater management </w:t>
      </w:r>
      <w:r>
        <w:fldChar w:fldCharType="begin"/>
      </w:r>
      <w:r w:rsidR="0064779C">
        <w:instrText xml:space="preserve"> ADDIN ZOTERO_ITEM CSL_CITATION {"citationID":"nJGXUU3q","properties":{"formattedCitation":"[88\\uc0\\u8211{}90]","plainCitation":"[88–90]","noteIndex":0},"citationItems":[{"id":2163,"uris":["http://zotero.org/users/3524663/items/F7P7BEPG"],"uri":["http://zotero.org/users/3524663/items/F7P7BEPG"],"itemData":{"id":2163,"type":"article-journal","abstract":"Many environmental challenges are exacerbated within the urban landscape, such as stormwater runoff and flood risk, chemical and particulate pollution of urban air, soil and water, the urban heat island, and summer heat waves. Urban trees, and the urban forest as a whole, can be managed to have an impact on the urban water, heat, carbon and pollution cycles. However, there is an increasing need for empirical evidence as to the magnitude of the impacts, both beneficial and adverse, that urban trees can provide and the role that climatic region and built landscape circumstance play in modifying those impacts. This special section presents new research that advances our knowledge of the ecological and environmental services provided by the urban forest. The 14 studies included provide a global perspective on the role of trees in towns and cities from five continents. Some studies provide evidence for the cooling benefit of the local microclimate in urban green space with and without trees. Other studies focus solely on the cooling benefit of urban tree transpiration at a mesoscale or on cooling from canopy shade at a street and pedestrian scale. Other studies are concerned with tree species differences in canopy interception of rainfall, water uptake from biofilter systems, and water quality improvements through nutrient uptake from stormwater runoff. Research reported here also considers both the positive and the negative impacts of trees on air quality, through the role of trees in removing air pollutants such as ozone as well as in releasing potentially harmful volatile organic compounds and allergenic particulates. A transdisciplinary framework to support future urban forest research is proposed to better understand and communicate the role of urban trees in urban biogeochemical cycles that are highly disturbed, highly managed, and of paramount importance to human health and well-being.","container-title":"Journal of Environmental Quality","DOI":"10.2134/jeq2015.11.0567","ISSN":"00472425","issue":"1","language":"en","page":"119-124","source":"Crossref","title":"The Urban Forest and Ecosystem Services: Impacts on Urban Water, Heat, and Pollution Cycles at the Tree, Street, and City Scale","title-short":"The Urban Forest and Ecosystem Services","volume":"45","author":[{"family":"Livesley","given":"S. J."},{"family":"McPherson","given":"E. G."},{"family":"Calfapietra","given":"C."}],"issued":{"date-parts":[["2016",1]]}}},{"id":2166,"uris":["http://zotero.org/users/3524663/items/2B4DLJBP"],"uri":["http://zotero.org/users/3524663/items/2B4DLJBP"],"itemData":{"id":2166,"type":"article-journal","abstract":"Water movement between soil and the atmosphere is restricted by hardscapes in the urban environment. Some green infrastructure is intended to increase infiltration and storage of water, thus decreasing runoff and discharge of urban stormwater. Bioswales are a critical component of a water-sensitive urban design (or a low-impact urban design), and incorporation of trees into these green infrastructural components is believed to be a novel way to return stored water to the atmosphere via transpiration. This research was conducted in The Morton Arboretum’s main parking lot, which is one of the first and largest green infrastructure installations in the midwestern United States. The parking lot is constructed of permeable pavers and tree bioswales. Trees in bioswales were evaluated for growth and condition and for their effects on water cycling via transpiration. Our data indicate that trees in bioswales accounted for 46 to 72% of total water outputs via transpiration, thereby reducing runoff and discharge from the parking lot. By evaluating the stomatal conductance, diameter growth, and condition of a variety of tree species in these bioswales, we found that not all species are equally suited for bioswales and that not all are equivalent in their transpiration and growth rates, thereby contributing differentially to the functional capacity of bioswales. We conclude that species with high stomatal conductance and large mature form are likely to contribute best to bioswale function.","container-title":"Journal of Environmental Quality","DOI":"10.2134/jeq2015.01.0060","ISSN":"00472425","issue":"1","language":"en","page":"199-206","source":"Crossref","title":"Tree Species Suitability to Bioswales and Impact on the Urban Water Budget","volume":"45","author":[{"family":"Scharenbroch","given":"Bryant C."},{"family":"Morgenroth","given":"Justin"},{"family":"Maule","given":"Brian"}],"issued":{"date-parts":[["2016",1]]}}},{"id":2187,"uris":["http://zotero.org/users/3524663/items/K6DYH8TA"],"uri":["http://zotero.org/users/3524663/items/K6DYH8TA"],"itemData":{"id":2187,"type":"article-journal","abstract":"Urban forestry is an important green infrastructure strategy because healthy trees can intercept rainfall, reducing stormwater runoff and pollutant loading. Surface saturation storage capacity, defined as the thin film of water that must wet tree surfaces before flow begins, is the most important variable influencing rainfall interception processes. Surface storage capacity is known to vary widely among tree species, but it is little studied. This research measured surface storage capacities of 20 urban tree species in a rainfall simulator. The measurement system included a rainfall simulator, digital balance, digital camera, and computer. Eight samples were randomly collected from each tree species. Twelve rainfall intensities (3.5–139.5 mm h−1) were simulated. Leaf-on and leaf-off simulations were conducted for deciduous species. Stem and foliar surface areas were estimated using an image analysis method. Results indicated that surface storage capacities varied threefold among tree species, 0.59 mm for crape myrtle (Lagerstroemia indica L.) and 1.81 mm for blue spruce (Picea pungens Engelm.). The mean value across all species was 0.86 mm (0.11 mm SD). To illustrate application of the storage values, interception was simulated and compared across species for a 40-yr period with different rainfall intensities and durations. By quantifying the potential for different tree species to intercept rainfall under a variety of meteorological conditions, this study provides new knowledge that is fundamental to validating the cost-effectiveness of urban forestry as a green infrastructure strategy and designing functional plantings.","container-title":"Journal of Environmental Quality","DOI":"10.2134/jeq2015.02.0092","ISSN":"00472425","issue":"1","language":"en","page":"188-198","source":"Crossref","title":"Surface Water Storage Capacity of Twenty Tree Species in Davis, California","volume":"45","author":[{"family":"Xiao","given":"Qingfu"},{"family":"McPherson","given":"E. Gregory"}],"issued":{"date-parts":[["2016",1]]}}}],"schema":"https://github.com/citation-style-language/schema/raw/master/csl-citation.json"} </w:instrText>
      </w:r>
      <w:r>
        <w:fldChar w:fldCharType="separate"/>
      </w:r>
      <w:r w:rsidR="0064779C" w:rsidRPr="0064779C">
        <w:rPr>
          <w:szCs w:val="24"/>
        </w:rPr>
        <w:t>[88–90]</w:t>
      </w:r>
      <w:r>
        <w:fldChar w:fldCharType="end"/>
      </w:r>
      <w:r w:rsidRPr="00C062B3">
        <w:t>.</w:t>
      </w:r>
      <w:r>
        <w:t xml:space="preserve"> It is widely discussed that rain interception for run-off mitigation consists from several important parts, e.g. leaf buffering during heavy rains </w:t>
      </w:r>
      <w:r>
        <w:fldChar w:fldCharType="begin"/>
      </w:r>
      <w:r w:rsidR="0064779C">
        <w:instrText xml:space="preserve"> ADDIN ZOTERO_ITEM CSL_CITATION {"citationID":"0dfGX911","properties":{"formattedCitation":"[56,91,92]","plainCitation":"[56,91,92]","noteIndex":0},"citationItems":[{"id":2176,"uris":["http://zotero.org/users/3524663/items/LWDFPX9A"],"uri":["http://zotero.org/users/3524663/items/LWDFPX9A"],"itemData":{"id":2176,"type":"article-journal","abstract":"Secondary forests occupy a larger area than old-growth rain forests in many tropical regions but their hydrological functioning is still poorly understood. In particular, little is known about the various components of evapotranspiration in these possibly vigorously regenerating forests. This paper reports on a comparison of measured and modeled canopy interception losses (I) from a semi-mature (ca. 20 years) and a young (5–7 years) secondary forest in the lower montane rain forest zone of eastern Madagascar. Measurements of gross rainfall (P), throughfall (Tf), and stemﬂow (Sf) were made in both forests for one year (October 2014–September 2015) and the revised analytical model of Gash et al. (1995) was tested for the ﬁrst time in a tropical secondary forest setting. Overall measured Tf, Sf and derived I in the semimature forest were 71.0%, 1.7% and 27.3% of incident P, respectively. Corresponding values for the young forest were 75.8%, 6.2% and 18.0%. The high Sf for the young forest reﬂects the strongly upward thrusting habit of the branches of the dominant species (Psiadia altissima), which favours funneling of P. The value of I for the semi-mature forest is similar to values reported for old-growth tropical lower montane rain forests elsewhere but I for the younger forest is higher than reported for similarly aged tropical lowland forests. These ﬁndings can be explained largely by the prevailing low rainfall intensities and the frequent occurrence of small rainfall events. The revised analytical model was able to reproduce measured cumulative I at the two sites accurately and succeeded in capturing the variability in I associated with the seasonal variability in rainfall intensity, provided that Tf-based values for the average wet-canopy evaporation rates were used instead of values derived with the Penman-Monteith equation.","container-title":"Journal of Hydrology","DOI":"10.1016/j.jhydrol.2016.10.032","ISSN":"00221694","language":"en","page":"212-225","source":"Crossref","title":"Measurement and modeling of rainfall interception by two differently aged secondary forests in upland eastern Madagascar","volume":"545","author":[{"family":"Prasad Ghimire","given":"Chandra"},{"family":"Adrian Bruijnzeel","given":"L."},{"family":"Lubczynski","given":"Maciek W."},{"family":"Ravelona","given":"Maafaka"},{"family":"Zwartendijk","given":"Bob W."},{"family":"Meerveld","given":"H.J. (Ilja)","non-dropping-particle":"van"}],"issued":{"date-parts":[["2017",2]]}}},{"id":1569,"uris":["http://zotero.org/users/3524663/items/WH3XTQG6"],"uri":["http://zotero.org/users/3524663/items/WH3XTQG6"],"itemData":{"id":1569,"type":"article-journal","abstract":"The Biodiversity Strategy of European Union demands a nationwide assessment and mapping of ecosystem services for all member countries by 2020. In order to fulﬁl the task, Germany has developed an indicator set for selected ecosystem services (ES) that comprises both supply and demand indicators representing the three main categories providing, regulating and socio-cultural ES. Indicators are calculated in a way that allows them to be recalculated regularly using nationwide public data. Therefore, the method also allows for monitoring the ecosystem services and highlighting their changes.","container-title":"Ecological Indicators","DOI":"10.1016/j.ecolind.2017.05.035","ISSN":"1470160X","language":"en","page":"46-54","source":"Crossref","title":"Indicators for a nationwide monitoring of ecosystem services in Germany exemplified by the mitigation of soil erosion by water","volume":"94","author":[{"family":"Syrbe","given":"Ralf-Uwe"},{"family":"Schorcht","given":"Martin"},{"family":"Grunewald","given":"Karsten"},{"family":"Meinel","given":"Gotthard"}],"issued":{"date-parts":[["2018",11]]}}},{"id":2109,"uris":["http://zotero.org/users/3524663/items/SKS2ZZVH"],"uri":["http://zotero.org/users/3524663/item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fldChar w:fldCharType="separate"/>
      </w:r>
      <w:r w:rsidR="0064779C" w:rsidRPr="0064779C">
        <w:t>[56,91,92]</w:t>
      </w:r>
      <w:r>
        <w:fldChar w:fldCharType="end"/>
      </w:r>
      <w:r>
        <w:t>, which is also based on leaf area index.</w:t>
      </w:r>
    </w:p>
    <w:p w14:paraId="5C7ABC46" w14:textId="77777777" w:rsidR="00924B89" w:rsidRDefault="00924B89" w:rsidP="00924B89">
      <w:pPr>
        <w:pStyle w:val="MDPI31text"/>
      </w:pPr>
      <w:r w:rsidRPr="004D4328">
        <w:t xml:space="preserve">Using the energy balance equation (3) it was possible to estimate the amount of absorbed radiation that is subtracted from the environment </w:t>
      </w:r>
      <w:r>
        <w:t>due to</w:t>
      </w:r>
      <w:r w:rsidRPr="004D4328">
        <w:t xml:space="preserve"> transpiration. Diurnal graph shows the increase of the absorbed latent heat (L) during daytime when transpiration starts following the sun </w:t>
      </w:r>
      <w:r w:rsidRPr="004D4328">
        <w:lastRenderedPageBreak/>
        <w:t>rise (</w:t>
      </w:r>
      <w:r w:rsidR="00A35A63">
        <w:t>Figure</w:t>
      </w:r>
      <w:r>
        <w:t xml:space="preserve"> 7</w:t>
      </w:r>
      <w:r w:rsidRPr="004D4328">
        <w:t>). Daily range of adsorbed energy during July and August was 0.5-2.2 kWh for maple, larch an</w:t>
      </w:r>
      <w:r>
        <w:t>d</w:t>
      </w:r>
      <w:r w:rsidRPr="004D4328">
        <w:t xml:space="preserve"> lime</w:t>
      </w:r>
      <w:r>
        <w:t xml:space="preserve"> trees</w:t>
      </w:r>
      <w:r w:rsidRPr="004D4328">
        <w:t>, while for birch it was a bit lower (0.2-1.5 kWh). Already in September there was a decrease in absolute numbers below 1.2 kWh for all species, but the range for maple was 0.6-1.2 kWh, and for birch again on a level of 0.1-0.6 kWh. On contrary during October and November the lowest values were shown b</w:t>
      </w:r>
      <w:r>
        <w:t>y</w:t>
      </w:r>
      <w:r w:rsidRPr="004D4328">
        <w:t xml:space="preserve"> maple </w:t>
      </w:r>
      <w:r>
        <w:t xml:space="preserve">trees </w:t>
      </w:r>
      <w:r w:rsidRPr="004D4328">
        <w:t>(with a range 0.1-0.2) while for all other species it was 0.2-0.8 kWh. In average during the investigated period we got 2471.2</w:t>
      </w:r>
      <w:r>
        <w:t>±</w:t>
      </w:r>
      <w:r w:rsidRPr="004D4328">
        <w:t xml:space="preserve">266 kWh </w:t>
      </w:r>
      <w:r>
        <w:t>(</w:t>
      </w:r>
      <w:r>
        <w:rPr>
          <w:noProof/>
        </w:rPr>
        <w:t>± standard error</w:t>
      </w:r>
      <w:r>
        <w:t xml:space="preserve">) </w:t>
      </w:r>
      <w:r w:rsidRPr="004D4328">
        <w:t xml:space="preserve">of energy accumulated by </w:t>
      </w:r>
      <w:r>
        <w:t>m</w:t>
      </w:r>
      <w:r w:rsidRPr="004D4328">
        <w:t>aple</w:t>
      </w:r>
      <w:r>
        <w:t>s</w:t>
      </w:r>
      <w:r w:rsidRPr="004D4328">
        <w:t>, 1379.4</w:t>
      </w:r>
      <w:r>
        <w:t>±</w:t>
      </w:r>
      <w:r w:rsidRPr="004D4328">
        <w:t xml:space="preserve">436.7 kWh – by </w:t>
      </w:r>
      <w:r>
        <w:t>b</w:t>
      </w:r>
      <w:r w:rsidRPr="004D4328">
        <w:t>irch, 2140</w:t>
      </w:r>
      <w:r>
        <w:t>±</w:t>
      </w:r>
      <w:r w:rsidRPr="004D4328">
        <w:t xml:space="preserve">676.8 kWh – by </w:t>
      </w:r>
      <w:r>
        <w:t>larch</w:t>
      </w:r>
      <w:r w:rsidRPr="004D4328">
        <w:t xml:space="preserve"> and 2221.7 </w:t>
      </w:r>
      <w:r>
        <w:t>±</w:t>
      </w:r>
      <w:r w:rsidRPr="004D4328">
        <w:t xml:space="preserve">385.4 kWh – by </w:t>
      </w:r>
      <w:r>
        <w:t>l</w:t>
      </w:r>
      <w:r w:rsidRPr="004D4328">
        <w:t>ime</w:t>
      </w:r>
      <w:r>
        <w:t xml:space="preserve"> trees</w:t>
      </w:r>
      <w:r w:rsidRPr="004D4328">
        <w:t>. Also</w:t>
      </w:r>
      <w:r>
        <w:t>,</w:t>
      </w:r>
      <w:r w:rsidRPr="004D4328">
        <w:t xml:space="preserve"> the differences between individuals are noticeable (</w:t>
      </w:r>
      <w:r w:rsidR="00A35A63">
        <w:t>Appendix</w:t>
      </w:r>
      <w:r>
        <w:t> </w:t>
      </w:r>
      <w:r w:rsidR="00A35A63">
        <w:t>E</w:t>
      </w:r>
      <w:r w:rsidRPr="004D4328">
        <w:t>)</w:t>
      </w:r>
      <w:r>
        <w:t>.</w:t>
      </w:r>
    </w:p>
    <w:tbl>
      <w:tblPr>
        <w:tblW w:w="0" w:type="auto"/>
        <w:tblLook w:val="04A0" w:firstRow="1" w:lastRow="0" w:firstColumn="1" w:lastColumn="0" w:noHBand="0" w:noVBand="1"/>
      </w:tblPr>
      <w:tblGrid>
        <w:gridCol w:w="8844"/>
      </w:tblGrid>
      <w:tr w:rsidR="00924B89" w:rsidRPr="009E46F1" w14:paraId="67B95352" w14:textId="77777777" w:rsidTr="00A35A63">
        <w:tc>
          <w:tcPr>
            <w:tcW w:w="4530" w:type="dxa"/>
          </w:tcPr>
          <w:p w14:paraId="6B95AA76" w14:textId="77777777" w:rsidR="00924B89" w:rsidRPr="00924B89" w:rsidRDefault="00261C63" w:rsidP="00924B89">
            <w:pPr>
              <w:pStyle w:val="MDPI52figure"/>
            </w:pPr>
            <w:del w:id="45" w:author="Алексей Ярославцев" w:date="2020-05-25T21:14:00Z">
              <w:r w:rsidDel="001E220B">
                <w:rPr>
                  <w:noProof/>
                  <w:snapToGrid/>
                  <w:lang w:eastAsia="en-US" w:bidi="ar-SA"/>
                </w:rPr>
                <w:drawing>
                  <wp:inline distT="0" distB="0" distL="0" distR="0" wp14:anchorId="1EDE016B" wp14:editId="45E924D0">
                    <wp:extent cx="5576570" cy="4170045"/>
                    <wp:effectExtent l="0" t="0" r="5080" b="1905"/>
                    <wp:docPr id="241" name="Рисунок 20"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Описание: Описание: A close up of a 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6570" cy="4170045"/>
                            </a:xfrm>
                            <a:prstGeom prst="rect">
                              <a:avLst/>
                            </a:prstGeom>
                            <a:noFill/>
                            <a:ln>
                              <a:noFill/>
                            </a:ln>
                          </pic:spPr>
                        </pic:pic>
                      </a:graphicData>
                    </a:graphic>
                  </wp:inline>
                </w:drawing>
              </w:r>
            </w:del>
            <w:ins w:id="46" w:author="Алексей Ярославцев" w:date="2020-05-25T21:16:00Z">
              <w:r w:rsidR="001E220B">
                <w:rPr>
                  <w:noProof/>
                  <w:snapToGrid/>
                </w:rPr>
                <w:drawing>
                  <wp:inline distT="0" distB="0" distL="0" distR="0" wp14:anchorId="04A735C3" wp14:editId="1DC634BC">
                    <wp:extent cx="5615940" cy="4211955"/>
                    <wp:effectExtent l="0" t="0" r="3810" b="0"/>
                    <wp:docPr id="11" name="Рисунок 11"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tent_Energy_and_FLux_diurnal_ts_kWh_fix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pic:spPr>
                        </pic:pic>
                      </a:graphicData>
                    </a:graphic>
                  </wp:inline>
                </w:drawing>
              </w:r>
            </w:ins>
          </w:p>
        </w:tc>
      </w:tr>
    </w:tbl>
    <w:p w14:paraId="4BBE64B4" w14:textId="77777777" w:rsidR="00924B89" w:rsidRPr="00924B89" w:rsidRDefault="00924B89" w:rsidP="00924B89">
      <w:pPr>
        <w:pStyle w:val="MDPI51figurecaption"/>
      </w:pPr>
      <w:r w:rsidRPr="00924B89">
        <w:rPr>
          <w:b/>
        </w:rPr>
        <w:t xml:space="preserve">Figure </w:t>
      </w:r>
      <w:r>
        <w:rPr>
          <w:b/>
        </w:rPr>
        <w:t>7</w:t>
      </w:r>
      <w:r w:rsidRPr="00924B89">
        <w:rPr>
          <w:b/>
        </w:rPr>
        <w:t>.</w:t>
      </w:r>
      <w:r w:rsidRPr="00924B89">
        <w:t xml:space="preserve"> Diurnal dynamics (top) of Latent heat (L) and sap flow for different species averaged per month.</w:t>
      </w:r>
    </w:p>
    <w:p w14:paraId="622A2727" w14:textId="77777777" w:rsidR="00924B89" w:rsidRDefault="00924B89" w:rsidP="00924B89">
      <w:pPr>
        <w:pStyle w:val="MDPI31text"/>
      </w:pPr>
      <w:r w:rsidRPr="00924B89">
        <w:t>Trees energy latent he</w:t>
      </w:r>
      <w:r w:rsidR="00E241B4">
        <w:t>a</w:t>
      </w:r>
      <w:r w:rsidRPr="00924B89">
        <w:t xml:space="preserve">t fluxes varied between species, individual trees and seasons. </w:t>
      </w:r>
      <w:r w:rsidR="00E241B4">
        <w:t>We found</w:t>
      </w:r>
      <w:r w:rsidRPr="00924B89">
        <w:t xml:space="preserve"> that main variability between individual trees was due to the difference in size of the canopy and position of the tree in the plot. Nevertheless, there are not much publication about energy balance of boreal urban trees, however we got comparable number for lime in summer months </w:t>
      </w:r>
      <w:r w:rsidRPr="00924B89">
        <w:fldChar w:fldCharType="begin"/>
      </w:r>
      <w:r w:rsidR="0064779C">
        <w:instrText xml:space="preserve"> ADDIN ZOTERO_ITEM CSL_CITATION {"citationID":"d5dzTaAl","properties":{"formattedCitation":"[82]","plainCitation":"[82]","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schema":"https://github.com/citation-style-language/schema/raw/master/csl-citation.json"} </w:instrText>
      </w:r>
      <w:r w:rsidRPr="00924B89">
        <w:fldChar w:fldCharType="separate"/>
      </w:r>
      <w:r w:rsidR="0064779C" w:rsidRPr="0064779C">
        <w:t>[82]</w:t>
      </w:r>
      <w:r w:rsidRPr="00924B89">
        <w:fldChar w:fldCharType="end"/>
      </w:r>
      <w:r w:rsidRPr="00924B89">
        <w:t>.</w:t>
      </w:r>
    </w:p>
    <w:p w14:paraId="062CF43D" w14:textId="77777777" w:rsidR="00924B89" w:rsidRPr="00CA300E" w:rsidRDefault="00924B89" w:rsidP="00924B89">
      <w:pPr>
        <w:pStyle w:val="MDPI22heading2"/>
      </w:pPr>
      <w:r>
        <w:t xml:space="preserve">3.4. </w:t>
      </w:r>
      <w:r w:rsidRPr="00CA300E">
        <w:t>LAI as a proxy for several ES</w:t>
      </w:r>
    </w:p>
    <w:p w14:paraId="05A27F50" w14:textId="77777777" w:rsidR="00924B89" w:rsidRDefault="00924B89" w:rsidP="00924B89">
      <w:pPr>
        <w:pStyle w:val="MDPI31text"/>
      </w:pPr>
      <w:r w:rsidRPr="00E83D13">
        <w:t>The LAI dynamics is very important since it is a good proxy for several types of Ecosystem Services, such as wind velocity and noise reduction, pollution regulation and erosion protection via leaves as a buffer. From our radiation sensor we can calculate the overall plant area index (PAI) that is just a sum of leaves and wood (bark) light interception effect. Thus, after comparing periods with and without leaves we can derive both leaf and wood area index. These periods are clearly visible</w:t>
      </w:r>
      <w:r>
        <w:t xml:space="preserve"> in </w:t>
      </w:r>
      <w:r w:rsidR="00A35A63">
        <w:t>Figure</w:t>
      </w:r>
      <w:r>
        <w:t xml:space="preserve"> 8</w:t>
      </w:r>
      <w:r w:rsidRPr="00E83D13">
        <w:t xml:space="preserve"> where we can easily distinguish the time of defoliation which lasted one week in first days of October. It is interesting to note that for an individual tree this process can take </w:t>
      </w:r>
      <w:proofErr w:type="gramStart"/>
      <w:r w:rsidRPr="00E83D13">
        <w:t>in reality one-two</w:t>
      </w:r>
      <w:proofErr w:type="gramEnd"/>
      <w:r w:rsidRPr="00E83D13">
        <w:t xml:space="preserve"> days. Only due to our perception of green </w:t>
      </w:r>
      <w:proofErr w:type="gramStart"/>
      <w:r w:rsidRPr="00E83D13">
        <w:t>areas as a whole, often</w:t>
      </w:r>
      <w:proofErr w:type="gramEnd"/>
      <w:r w:rsidRPr="00E83D13">
        <w:t xml:space="preserve"> derived by airborne images, we think this process has a slower dynamic. </w:t>
      </w:r>
      <w:r w:rsidRPr="00744E11">
        <w:t>As a result</w:t>
      </w:r>
      <w:r>
        <w:t>,</w:t>
      </w:r>
      <w:r w:rsidRPr="00955FBA">
        <w:t xml:space="preserve"> </w:t>
      </w:r>
      <w:r w:rsidRPr="00744E11">
        <w:t xml:space="preserve">average LAI </w:t>
      </w:r>
      <w:r>
        <w:t>of</w:t>
      </w:r>
      <w:r w:rsidRPr="00744E11">
        <w:t xml:space="preserve"> all trees (</w:t>
      </w:r>
      <w:r w:rsidR="00A35A63">
        <w:t>Appendix</w:t>
      </w:r>
      <w:r>
        <w:t xml:space="preserve"> </w:t>
      </w:r>
      <w:r w:rsidR="00A35A63">
        <w:t>A</w:t>
      </w:r>
      <w:r w:rsidRPr="00744E11">
        <w:t>) was 3</w:t>
      </w:r>
      <w:r>
        <w:t>.77</w:t>
      </w:r>
      <w:r w:rsidRPr="00744E11">
        <w:t xml:space="preserve"> </w:t>
      </w:r>
      <w:r w:rsidRPr="00744E11">
        <w:lastRenderedPageBreak/>
        <w:t xml:space="preserve">with less </w:t>
      </w:r>
      <w:r>
        <w:t>range</w:t>
      </w:r>
      <w:r w:rsidRPr="00744E11">
        <w:t xml:space="preserve"> in Betula (3.</w:t>
      </w:r>
      <w:r>
        <w:t>5</w:t>
      </w:r>
      <w:r w:rsidRPr="00744E11">
        <w:t>-3.</w:t>
      </w:r>
      <w:r>
        <w:t>7</w:t>
      </w:r>
      <w:r w:rsidRPr="00744E11">
        <w:t>) and higher variation for Acer (</w:t>
      </w:r>
      <w:r>
        <w:t>3</w:t>
      </w:r>
      <w:r w:rsidRPr="00744E11">
        <w:t>.</w:t>
      </w:r>
      <w:r>
        <w:t>2</w:t>
      </w:r>
      <w:r w:rsidRPr="00744E11">
        <w:t>-</w:t>
      </w:r>
      <w:r>
        <w:t>4</w:t>
      </w:r>
      <w:r w:rsidRPr="00744E11">
        <w:t>.</w:t>
      </w:r>
      <w:r>
        <w:t>3</w:t>
      </w:r>
      <w:r w:rsidRPr="00744E11">
        <w:t>)</w:t>
      </w:r>
      <w:r>
        <w:t xml:space="preserve"> </w:t>
      </w:r>
      <w:r w:rsidRPr="00744E11">
        <w:t>and Tilia (</w:t>
      </w:r>
      <w:r>
        <w:t>3</w:t>
      </w:r>
      <w:r w:rsidRPr="00744E11">
        <w:t>.</w:t>
      </w:r>
      <w:r>
        <w:t>4</w:t>
      </w:r>
      <w:r w:rsidRPr="00744E11">
        <w:t>-</w:t>
      </w:r>
      <w:r>
        <w:t>4</w:t>
      </w:r>
      <w:r w:rsidRPr="00744E11">
        <w:t>.</w:t>
      </w:r>
      <w:r>
        <w:t>3</w:t>
      </w:r>
      <w:r w:rsidRPr="00744E11">
        <w:t xml:space="preserve">). </w:t>
      </w:r>
      <w:r>
        <w:t>F</w:t>
      </w:r>
      <w:r w:rsidRPr="00744E11">
        <w:t>or Larix</w:t>
      </w:r>
      <w:r>
        <w:t xml:space="preserve"> range</w:t>
      </w:r>
      <w:r w:rsidRPr="00744E11">
        <w:t xml:space="preserve"> was </w:t>
      </w:r>
      <w:r>
        <w:t>3</w:t>
      </w:r>
      <w:r w:rsidRPr="00A64F98">
        <w:t>.</w:t>
      </w:r>
      <w:r>
        <w:t>6</w:t>
      </w:r>
      <w:r w:rsidRPr="00A64F98">
        <w:t>-3.</w:t>
      </w:r>
      <w:r>
        <w:t>9,</w:t>
      </w:r>
      <w:r w:rsidRPr="00744E11">
        <w:t xml:space="preserve"> despite our expectations</w:t>
      </w:r>
      <w:r>
        <w:t xml:space="preserve"> for higher values, which</w:t>
      </w:r>
      <w:r w:rsidRPr="00E83D13">
        <w:t xml:space="preserve"> difference can be explained by the higher insertion of the crown.</w:t>
      </w:r>
    </w:p>
    <w:p w14:paraId="45FAC78D" w14:textId="77777777" w:rsidR="00924B89" w:rsidRDefault="00261C63" w:rsidP="00924B89">
      <w:pPr>
        <w:pStyle w:val="MDPI52figure"/>
        <w:rPr>
          <w:rFonts w:ascii="Times New Roman" w:hAnsi="Times New Roman"/>
        </w:rPr>
      </w:pPr>
      <w:r>
        <w:rPr>
          <w:noProof/>
          <w:snapToGrid/>
          <w:lang w:eastAsia="en-US" w:bidi="ar-SA"/>
        </w:rPr>
        <w:drawing>
          <wp:inline distT="0" distB="0" distL="0" distR="0" wp14:anchorId="57E1E14B" wp14:editId="0F8CE1A7">
            <wp:extent cx="5576570" cy="4156075"/>
            <wp:effectExtent l="0" t="0" r="5080" b="0"/>
            <wp:docPr id="259" name="Рисунок 15"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Описание: Описание: A close up of a 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6570" cy="4156075"/>
                    </a:xfrm>
                    <a:prstGeom prst="rect">
                      <a:avLst/>
                    </a:prstGeom>
                    <a:noFill/>
                    <a:ln>
                      <a:noFill/>
                    </a:ln>
                  </pic:spPr>
                </pic:pic>
              </a:graphicData>
            </a:graphic>
          </wp:inline>
        </w:drawing>
      </w:r>
    </w:p>
    <w:p w14:paraId="40C63B7F" w14:textId="77777777" w:rsidR="00924B89" w:rsidRDefault="00924B89" w:rsidP="00924B89">
      <w:pPr>
        <w:pStyle w:val="MDPI51figurecaption"/>
      </w:pPr>
      <w:r w:rsidRPr="00E37BFD">
        <w:rPr>
          <w:b/>
        </w:rPr>
        <w:t xml:space="preserve">Figure </w:t>
      </w:r>
      <w:r>
        <w:rPr>
          <w:b/>
        </w:rPr>
        <w:t>8</w:t>
      </w:r>
      <w:r>
        <w:t>. PAI dynamics averaged per species during investigated period (July-</w:t>
      </w:r>
      <w:proofErr w:type="gramStart"/>
      <w:r>
        <w:t>November,</w:t>
      </w:r>
      <w:proofErr w:type="gramEnd"/>
      <w:r>
        <w:t xml:space="preserve"> 2019), whiskers denote standard error.</w:t>
      </w:r>
    </w:p>
    <w:p w14:paraId="0FE557B9" w14:textId="77777777" w:rsidR="00924B89" w:rsidRDefault="00924B89" w:rsidP="00924B89">
      <w:pPr>
        <w:pStyle w:val="MDPI31text"/>
      </w:pPr>
      <w:r>
        <w:t xml:space="preserve">Despite the well described dynamics, Leaf Area Index, estimated by the </w:t>
      </w:r>
      <w:r w:rsidRPr="00100303">
        <w:t xml:space="preserve">spectrometer </w:t>
      </w:r>
      <w:r>
        <w:t>was influenced by the angle of view of the spectrometer, which is ± 10° and positioned in the North side of the trunk, thus recording only one section of the crown. For a better absolute determination it is necessary</w:t>
      </w:r>
      <w:r w:rsidRPr="00100303">
        <w:t xml:space="preserve"> </w:t>
      </w:r>
      <w:r>
        <w:t>to</w:t>
      </w:r>
      <w:r w:rsidRPr="00100303">
        <w:t xml:space="preserve"> </w:t>
      </w:r>
      <w:r>
        <w:t xml:space="preserve">compare the sensor with more precise technics (e.g. </w:t>
      </w:r>
      <w:r w:rsidRPr="00100303">
        <w:t>camera</w:t>
      </w:r>
      <w:r>
        <w:t xml:space="preserve"> with fish-eye lens</w:t>
      </w:r>
      <w:r w:rsidRPr="0020192C">
        <w:t xml:space="preserve"> </w:t>
      </w:r>
      <w:r>
        <w:t>or other LAI meters)</w:t>
      </w:r>
      <w:r w:rsidRPr="0020192C">
        <w:t xml:space="preserve"> </w:t>
      </w:r>
      <w:r>
        <w:t xml:space="preserve">which </w:t>
      </w:r>
      <w:r w:rsidRPr="0020192C">
        <w:t xml:space="preserve">are essential for calibration and validation </w:t>
      </w:r>
      <w:r>
        <w:fldChar w:fldCharType="begin"/>
      </w:r>
      <w:r w:rsidR="0064779C">
        <w:instrText xml:space="preserve"> ADDIN ZOTERO_ITEM CSL_CITATION {"citationID":"srXDrnDf","properties":{"formattedCitation":"[70,93]","plainCitation":"[70,93]","noteIndex":0},"citationItems":[{"id":2136,"uris":["http://zotero.org/users/3524663/items/I9BX7C5C"],"uri":["http://zotero.org/users/3524663/items/I9BX7C5C"],"itemData":{"id":2136,"type":"article-journal","abstract":"Canopy density measures such as the Leaf Area Index (LAI) have become standardized mapping products derived from airborne and terrestrial Light Detection And Ranging (aLiDAR and tLiDAR, respectively) data. A speciﬁc application of LiDAR point clouds is their integration into radiative transfer models (RTM) of varying complexity. Using, e.g., ray tracing, this allows ﬂexible simulations of sub-canopy light condition and the simulation of various sensors such as virtual hemispherical images or waveform LiDAR on a virtual forest plot. However, the direct use of LiDAR data in RTMs shows some limitations in the handling of noise, the derivation of surface areas per LiDAR point and the discrimination of solid and porous canopy elements. In order to address these issues, a strategy upgrading tLiDAR and Digital Hemispherical Photographs (DHP) into plausible 3D architectural canopy models is suggested. The presented reconstruction workﬂow creates an almost unbiased virtual 3D representation of branch and leaf surface distributions, minimizing systematic errors due to the object–sensor relationship. The models are calibrated and validated using DHPs. Using the 3D models for simulations, their capabilities for the description of leaf density distributions and the simulation of aLiDAR and DHP signatures are shown. At an experimental test site, the suitability of the models, in order to systematically simulate and evaluate aLiDAR based LAI predictions under various scan settings is proven. This strategy makes it possible to show the importance of laser point sampling density, but also the diversity of scan angles and their quantitative effect onto error margins.","container-title":"Remote Sensing","DOI":"10.3390/rs9030220","ISSN":"2072-4292","issue":"3","language":"en","page":"220","source":"Crossref","title":"Calibration and Validation of a Detailed Architectural Canopy Model Reconstruction for the Simulation of Synthetic Hemispherical Images and Airborne LiDAR Data","volume":"9","author":[{"family":"Bremer","given":"Magnus"},{"family":"Wichmann","given":"Volker"},{"family":"Rutzinger","given":"Martin"}],"issued":{"date-parts":[["2017",2,28]]}}},{"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fldChar w:fldCharType="separate"/>
      </w:r>
      <w:r w:rsidR="0064779C" w:rsidRPr="0064779C">
        <w:t>[70,93]</w:t>
      </w:r>
      <w:r>
        <w:fldChar w:fldCharType="end"/>
      </w:r>
      <w:r w:rsidRPr="0020192C">
        <w:t>.</w:t>
      </w:r>
      <w:r>
        <w:t xml:space="preserve"> But the absolute values (3-4) are comparable to most of the papers </w:t>
      </w:r>
      <w:r>
        <w:fldChar w:fldCharType="begin"/>
      </w:r>
      <w:r w:rsidR="0064779C">
        <w:instrText xml:space="preserve"> ADDIN ZOTERO_ITEM CSL_CITATION {"citationID":"CcK9t24r","properties":{"formattedCitation":"[70,72,94]","plainCitation":"[70,72,94]","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fldChar w:fldCharType="separate"/>
      </w:r>
      <w:r w:rsidR="0064779C" w:rsidRPr="0064779C">
        <w:t>[70,72,94]</w:t>
      </w:r>
      <w:r>
        <w:fldChar w:fldCharType="end"/>
      </w:r>
      <w:r>
        <w:t xml:space="preserve"> in similar species. While the</w:t>
      </w:r>
      <w:r w:rsidRPr="0020192C">
        <w:t xml:space="preserve"> strong correlation between LAI and DBH and also between </w:t>
      </w:r>
      <w:r w:rsidRPr="00295338">
        <w:t xml:space="preserve">LAI and tree height was shown previously for Canadian and Bavarian boreal forests </w:t>
      </w:r>
      <w:r w:rsidRPr="00E825DE">
        <w:fldChar w:fldCharType="begin"/>
      </w:r>
      <w:r w:rsidR="0064779C">
        <w:instrText xml:space="preserve"> ADDIN ZOTERO_ITEM CSL_CITATION {"citationID":"vv7xdpxi","properties":{"formattedCitation":"[94,95]","plainCitation":"[94,95]","noteIndex":0},"citationItems":[{"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2142,"uris":["http://zotero.org/users/3524663/items/EXFUGDL2"],"uri":["http://zotero.org/users/3524663/items/EXFUGDL2"],"itemData":{"id":2142,"type":"article-journal","abstract":"Leaf area index (LAI) has frequently been measured in the ﬁeld using traditional optical methods such as digital hemispherical photography (DHP). However, in the DHP retrieved LAI, there is always contribution of woody components due to the diﬃculty in distinguishing woody and foliar materials. In addition, the leaf angle distribution which strongly aﬀects the estimation of LAI is either ignored while using the convergent angle 57.5°, or inversed simultaneously with LAI using multiple directions. Terrestrial laser scanning (TLS) provides a 3-dimensional view of the forest canopy, which we used in this study to improve LAI estimation by directly retrieving leaf angle distribution, and subsequently correcting foliage clumping and woody eﬀects. The leaf angle distribution was retrieved by estimating the angle between the leaf normal vectors and the zenith vectors. The clumping index was obtained by using the gap size distribution method, while the woody contribution was evaluated based on an improved point classiﬁcation between woody and foliar materials. Finally, the gap fraction derived from TLS was converted to eﬀective LAI, and thence to LAI. The study was conducted for 31 forest plots including deciduous, coniferous and mixed plots in Bavarian Forest National Park. The classiﬁcation accuracy was improved by approximately 10% using our method. Results showed that the clumping caused an underestimation of LAI ranging from 1.2% to 48.0%, while woody contribution led to an overestimation from 3.0% to 31.9% compared to the improved LAI. The combined error ranged from −46.2% to 32.6% of the leaf area index (LAI) measurements. The error was largely dependent on forest types. The clumping index of coniferous plots on average was lower than that of deciduous plots, whereas deciduous plots had a higher woody-tototal area ratio. The proposed method provides a more accurate estimate of LAI by eliminating clumping and woody eﬀects, as well as the eﬀect of leaf angle distribution.","container-title":"Agricultural and Forest Meteorology","DOI":"10.1016/j.agrformet.2018.08.026","ISSN":"01681923","language":"en","page":"276-286","source":"Crossref","title":"Improving leaf area index (LAI) estimation by correcting for clumping and woody effects using terrestrial laser scanning","volume":"263","author":[{"family":"Zhu","given":"Xi"},{"family":"Skidmore","given":"Andrew K."},{"family":"Wang","given":"Tiejun"},{"family":"Liu","given":"Jing"},{"family":"Darvishzadeh","given":"Roshanak"},{"family":"Shi","given":"Yifang"},{"family":"Premier","given":"Joe"},{"family":"Heurich","given":"Marco"}],"issued":{"date-parts":[["2018",12]]}}}],"schema":"https://github.com/citation-style-language/schema/raw/master/csl-citation.json"} </w:instrText>
      </w:r>
      <w:r w:rsidRPr="00E825DE">
        <w:fldChar w:fldCharType="separate"/>
      </w:r>
      <w:r w:rsidR="0064779C" w:rsidRPr="0064779C">
        <w:t>[94,95]</w:t>
      </w:r>
      <w:r w:rsidRPr="00E825DE">
        <w:fldChar w:fldCharType="end"/>
      </w:r>
      <w:r w:rsidRPr="00295338">
        <w:t xml:space="preserve"> our results did not allow us to confirm this, that is possible explained with small amount of trees in consideration and urban conditions </w:t>
      </w:r>
      <w:r w:rsidRPr="00E825DE">
        <w:fldChar w:fldCharType="begin"/>
      </w:r>
      <w:r w:rsidR="0064779C">
        <w:instrText xml:space="preserve"> ADDIN ZOTERO_ITEM CSL_CITATION {"citationID":"cO640CXo","properties":{"formattedCitation":"[96]","plainCitation":"[96]","noteIndex":0},"citationItems":[{"id":2157,"uris":["http://zotero.org/users/3524663/items/F66CFMVQ"],"uri":["http://zotero.org/users/3524663/items/F66CFMVQ"],"itemData":{"id":2157,"type":"article-journal","abstract":"Leaf area of urban vegetation is an important ecological characteristic, inﬂuencing urban climate through shading and transpiration cooling and air quality through air pollutant deposition. Accurate estimates of leaf area over large areas are fundamental to model such processes. The aim of this study was to explore if an aerial LiDAR dataset acquired to create a high resolution digital terrain model could be used to map eﬀective leaf area index (Le) and to assess the Le variation in a high latitude urban area, here represented by the city of Gothenburg, Sweden. Le was estimated from LiDAR data using a Beer-Lambert law based approach and compared to groundbased measurements with hemispherical photography and the Plant Canopy Analyser LAI-2200. Even though the LiDAR dataset was not optimized for Le mapping, the comparison with hemispherical photography showed good agreement (r2 = 0.72, RMSE = 0.97) for urban parks and woodlands. Leaf area density of single trees, estimated from LiDAR and LAI-2200, did not show as good agreement (r2 = 0.53, RMSE = 0.49). Le in 10 m resolution covering most of Gothenburg municipality ranged from 0 to 14 (0.3% of the values &gt; 7) with an average Le of 3.5 in deciduous forests and 1.2 in urban built-up areas. When Le was averaged over larger scales there was a high correlation with canopy cover (r2 = 0.97 in 1 × 1 km2 scale) implying that at this scale Le is rather homogenous. However, when Le was averaged only over the vegetated parts, diﬀerences in Le became clear. Detailed study of Le in seven urban green areas with diﬀerent amount and type of greenery showed a large variation in Le, ranging from average Le of 0.9 in a residential area to 4.1 in an urban woodland. The use of LiDAR data has the potential to considerably increase information of forest structure in the urban environment.","container-title":"Urban Forestry &amp; Urban Greening","DOI":"10.1016/j.ufug.2017.05.011","ISSN":"16188667","language":"en","page":"31-40","source":"Crossref","title":"Mapping leaf area of urban greenery using aerial LiDAR and ground-based measurements in Gothenburg, Sweden","volume":"26","author":[{"family":"Klingberg","given":"Jenny"},{"family":"Konarska","given":"Janina"},{"family":"Lindberg","given":"Fredrik"},{"family":"Johansson","given":"Lars"},{"family":"Thorsson","given":"Sofia"}],"issued":{"date-parts":[["2017",8]]}}}],"schema":"https://github.com/citation-style-language/schema/raw/master/csl-citation.json"} </w:instrText>
      </w:r>
      <w:r w:rsidRPr="00E825DE">
        <w:fldChar w:fldCharType="separate"/>
      </w:r>
      <w:r w:rsidR="0064779C" w:rsidRPr="0064779C">
        <w:t>[96]</w:t>
      </w:r>
      <w:r w:rsidRPr="00E825DE">
        <w:fldChar w:fldCharType="end"/>
      </w:r>
      <w:r w:rsidRPr="00295338">
        <w:t>.</w:t>
      </w:r>
      <w:r>
        <w:t xml:space="preserve"> However the real time dynamics of LAI and WAI is the advantage of our device which is important for plant physiological processes and models based on it </w:t>
      </w:r>
      <w:r>
        <w:fldChar w:fldCharType="begin"/>
      </w:r>
      <w:r w:rsidR="0064779C">
        <w:instrText xml:space="preserve"> ADDIN ZOTERO_ITEM CSL_CITATION {"citationID":"hW8SKCAw","properties":{"formattedCitation":"[97]","plainCitation":"[97]","noteIndex":0},"citationItems":[{"id":2160,"uris":["http://zotero.org/users/3524663/items/5JD48473"],"uri":["http://zotero.org/users/3524663/items/5JD48473"],"itemData":{"id":2160,"type":"article-journal","abstract":"Leaf area index (LAI), defined as one half the total leaf area per unit ground area, and Vcmax, representing the maximal carboxylation rate of leaves, are two most significant parameters used in most Terrestrial Biosphere Models (TBMs). The ability of TBMs to simulate gross primary productivity (GPP) and evapotranspiration (ET) for evergreen needle-leave forests (ENF) can be significantly hampered by uncertainties in LAI and Vcmax. Remotely sensed (RS) LAI for ENF is generally underestimated in winter, early spring and late autumn. Although constant Vcmax throughout the growing season is often used in TBMs for GPP and ET modeling, it could vary significantly under leaf aging and stressed conditions. There were recent studies that apply seasonal leaf chlorophyll constraints on GPP modeling for croplands and deciduous forests, but little attention is given to the influence of the seasonality of either LAI or Vcmax on GPP or ET estimations for the ENF biome. In this study, we pay special attention to this biome, with the purpose of investigating if the representations of seasonal LAI and Vmax variations are essential in TBMs. To serve this purpose, the University of Toronto LAI product Version 2 was corrected for its seasonal variation using leaf lifespan and in-situ measurements at eight ENF sites in Canada. Seasonal Vcmax variation was derived from the MERIS Terrestrial Chlorophyll Index (MTCI) through downscaling it to the leaf level using a scheme with a general vertical nitrogen distribution within the canopy. Leaf chlorophyll content (LCC) is thus derived from MTCI and converted to Vcmax using empirical equations. Four model cases with and without considerations of the seasonal LAI and Vcmax variations were tested and compared. Validation against eddy covariance measurements indicates that the case with both LAI and Vcmax variations produced the highest R2, lowest root mean square error (RMSE) and lowest mean absolute error (MAE) for both GPP and ET simulations, and thus outperforms all other cases without considering the variations or with consideration of one of the variations only. In this best case, the simulated daily GPP yields R2 of 0.91, RMSE of 0.91 g C m−2 and MAE of 0.65 g C m−2, while the simulated daily ET yields R2 of 0.8, RMSE of 0.52 mm and MAE of 0.34 mm. Most improvements were found in spring and autumn. Not only the correlations between the seasonal trajectories of model simulation and observation were improved, but also the annual total GPP and ET were more accurately estimated. The smallest mean absolute relative bias to eddy covariance measurements is 9% for GPP and 15% for ET, both were found in the best case. Moreover, improvements in GPP were more pronounced than in ET. Our results highlight the significance of considering both seasonal structural and physiological characteristics of leaves in TBMs. Considering the important role that evergreen coniferous forests play in global terrestrial ecosystems, global simulations of GPP and ET in space and time can benefit from the proper representation of seasonal variations in canopy structure and leaf physiology as represented by LAI and Vcmax, respectively.","container-title":"Agricultural and Forest Meteorology","DOI":"10.1016/j.agrformet.2019.107708","ISSN":"01681923","language":"en","page":"107708","source":"Crossref","title":"Seasonality of leaf area index and photosynthetic capacity for better estimation of carbon and water fluxes in evergreen conifer forests","volume":"279","author":[{"family":"Wang","given":"Rong"},{"family":"Chen","given":"Jing M."},{"family":"Luo","given":"Xiangzhong"},{"family":"Black","given":"Andy"},{"family":"Arain","given":"Altaf"}],"issued":{"date-parts":[["2019",12]]}}}],"schema":"https://github.com/citation-style-language/schema/raw/master/csl-citation.json"} </w:instrText>
      </w:r>
      <w:r>
        <w:fldChar w:fldCharType="separate"/>
      </w:r>
      <w:r w:rsidR="0064779C" w:rsidRPr="0064779C">
        <w:t>[97]</w:t>
      </w:r>
      <w:r>
        <w:fldChar w:fldCharType="end"/>
      </w:r>
      <w:r>
        <w:t>.</w:t>
      </w:r>
    </w:p>
    <w:p w14:paraId="6C630CDA" w14:textId="77777777" w:rsidR="00924B89" w:rsidRPr="00CA300E" w:rsidRDefault="00F2324F" w:rsidP="00F2324F">
      <w:pPr>
        <w:pStyle w:val="MDPI22heading2"/>
      </w:pPr>
      <w:r>
        <w:t xml:space="preserve">3.5. </w:t>
      </w:r>
      <w:r w:rsidR="00924B89" w:rsidRPr="00CA300E">
        <w:t>Particulate adsorption</w:t>
      </w:r>
    </w:p>
    <w:p w14:paraId="2EF0ED53" w14:textId="77777777" w:rsidR="00924B89" w:rsidRDefault="00924B89" w:rsidP="00F2324F">
      <w:pPr>
        <w:pStyle w:val="MDPI31text"/>
      </w:pPr>
      <w:r>
        <w:t>Particulate adsorption is influenced by two main parameters – PAI and particulate concentration in air, according to the m</w:t>
      </w:r>
      <w:r w:rsidRPr="00FD64A8">
        <w:t>odel described in Methods. The absorption dynamic</w:t>
      </w:r>
      <w:r>
        <w:t xml:space="preserve"> during investigated period</w:t>
      </w:r>
      <w:r w:rsidRPr="00FD64A8">
        <w:t xml:space="preserve"> mostly </w:t>
      </w:r>
      <w:r>
        <w:t>reflected</w:t>
      </w:r>
      <w:r w:rsidRPr="00FD64A8">
        <w:t xml:space="preserve"> the changes in the air pollution level by particulate concentration, which shows peaks in the end of July and beginning of August, then in September and late November. While the reasons of this pollution dynamics were not in our focus, we can only say that the average absorption rates </w:t>
      </w:r>
      <w:r>
        <w:t>differ</w:t>
      </w:r>
      <w:r w:rsidRPr="00FD64A8">
        <w:t xml:space="preserve"> </w:t>
      </w:r>
      <w:r>
        <w:t>among investigated</w:t>
      </w:r>
      <w:r w:rsidRPr="00FD64A8">
        <w:t xml:space="preserve"> trees</w:t>
      </w:r>
      <w:r>
        <w:t>, due to their canopy area firstly.</w:t>
      </w:r>
      <w:r w:rsidRPr="00FD64A8">
        <w:t xml:space="preserve"> </w:t>
      </w:r>
      <w:r>
        <w:t xml:space="preserve">The lowest adsorption rates were shown by birch trees on an average level of </w:t>
      </w:r>
      <w:r w:rsidRPr="004C5E7E">
        <w:t>9</w:t>
      </w:r>
      <w:r>
        <w:t>.3</w:t>
      </w:r>
      <w:r w:rsidRPr="004C5E7E">
        <w:t xml:space="preserve"> </w:t>
      </w:r>
      <w:r>
        <w:t xml:space="preserve">g per day, the </w:t>
      </w:r>
      <w:r>
        <w:lastRenderedPageBreak/>
        <w:t xml:space="preserve">highest were maple and larch trees </w:t>
      </w:r>
      <w:r w:rsidRPr="004C5E7E">
        <w:t>51.2</w:t>
      </w:r>
      <w:r>
        <w:t xml:space="preserve"> and 51.4 g per day respectively, while lime were in a middle with 25.5 g per day</w:t>
      </w:r>
      <w:r w:rsidRPr="00FD64A8">
        <w:t xml:space="preserve"> </w:t>
      </w:r>
      <w:r>
        <w:t>per tree (</w:t>
      </w:r>
      <w:r w:rsidR="00A35A63">
        <w:t>Appendix F</w:t>
      </w:r>
      <w:r w:rsidRPr="00FD64A8">
        <w:t>).</w:t>
      </w:r>
      <w:r>
        <w:t xml:space="preserve"> The highest adsorption peaks (in terms of maximum deposition velocity) were up to 1200 g (Larix) during several days with the high concentrations in the air. This parameter shows drastic variation across time.</w:t>
      </w:r>
      <w:r w:rsidRPr="00E37BFD">
        <w:t xml:space="preserve"> </w:t>
      </w:r>
      <w:r>
        <w:t xml:space="preserve">The cumulative particulate mass absorption over the season was </w:t>
      </w:r>
      <w:r w:rsidRPr="005E1CE4">
        <w:t>7</w:t>
      </w:r>
      <w:r>
        <w:t xml:space="preserve">.7 </w:t>
      </w:r>
      <w:r w:rsidRPr="003E1044">
        <w:rPr>
          <w:bCs/>
          <w:szCs w:val="20"/>
        </w:rPr>
        <w:t>±</w:t>
      </w:r>
      <w:r w:rsidRPr="005E1CE4">
        <w:t>1</w:t>
      </w:r>
      <w:r>
        <w:t>.5 kg for Acer (</w:t>
      </w:r>
      <w:r w:rsidRPr="008F307E">
        <w:rPr>
          <w:bCs/>
          <w:szCs w:val="20"/>
        </w:rPr>
        <w:t>±</w:t>
      </w:r>
      <w:r w:rsidRPr="003E1044">
        <w:rPr>
          <w:bCs/>
          <w:szCs w:val="20"/>
        </w:rPr>
        <w:t xml:space="preserve"> </w:t>
      </w:r>
      <w:r>
        <w:rPr>
          <w:bCs/>
          <w:szCs w:val="20"/>
        </w:rPr>
        <w:t>standard error</w:t>
      </w:r>
      <w:r>
        <w:t xml:space="preserve">), </w:t>
      </w:r>
      <w:r w:rsidRPr="005E1CE4">
        <w:t>7</w:t>
      </w:r>
      <w:r>
        <w:t>.</w:t>
      </w:r>
      <w:r w:rsidRPr="005E1CE4">
        <w:t>7</w:t>
      </w:r>
      <w:r w:rsidRPr="003E1044">
        <w:rPr>
          <w:bCs/>
          <w:szCs w:val="20"/>
        </w:rPr>
        <w:t>±</w:t>
      </w:r>
      <w:r w:rsidRPr="005E1CE4">
        <w:t>2</w:t>
      </w:r>
      <w:r>
        <w:t xml:space="preserve">.1 kg for Larix, </w:t>
      </w:r>
      <w:r w:rsidRPr="005E1CE4">
        <w:t>3</w:t>
      </w:r>
      <w:r>
        <w:t>.</w:t>
      </w:r>
      <w:r w:rsidRPr="005E1CE4">
        <w:t>8</w:t>
      </w:r>
      <w:r w:rsidRPr="003E1044">
        <w:rPr>
          <w:bCs/>
          <w:szCs w:val="20"/>
        </w:rPr>
        <w:t>±</w:t>
      </w:r>
      <w:r>
        <w:t>0.</w:t>
      </w:r>
      <w:r w:rsidRPr="005E1CE4">
        <w:t>2</w:t>
      </w:r>
      <w:r>
        <w:t xml:space="preserve"> kg for Tilia, and </w:t>
      </w:r>
      <w:r w:rsidRPr="005E1CE4">
        <w:t>1</w:t>
      </w:r>
      <w:r>
        <w:t>.4</w:t>
      </w:r>
      <w:r w:rsidRPr="003E1044">
        <w:rPr>
          <w:bCs/>
          <w:szCs w:val="20"/>
        </w:rPr>
        <w:t>±</w:t>
      </w:r>
      <w:r>
        <w:t>0.1 kg for Betula (</w:t>
      </w:r>
      <w:r w:rsidR="00A35A63">
        <w:t>Figure</w:t>
      </w:r>
      <w:r>
        <w:t xml:space="preserve"> 9, </w:t>
      </w:r>
      <w:r w:rsidR="00A35A63">
        <w:t>Appendix A</w:t>
      </w:r>
      <w:r>
        <w:t>).</w:t>
      </w:r>
    </w:p>
    <w:p w14:paraId="6BCD52CE" w14:textId="77777777" w:rsidR="00924B89" w:rsidRDefault="00261C63" w:rsidP="00F2324F">
      <w:pPr>
        <w:pStyle w:val="MDPI52figure"/>
        <w:rPr>
          <w:rFonts w:ascii="Times New Roman" w:hAnsi="Times New Roman"/>
        </w:rPr>
      </w:pPr>
      <w:r>
        <w:rPr>
          <w:noProof/>
          <w:snapToGrid/>
          <w:lang w:eastAsia="en-US" w:bidi="ar-SA"/>
        </w:rPr>
        <w:drawing>
          <wp:inline distT="0" distB="0" distL="0" distR="0" wp14:anchorId="2AB96A42" wp14:editId="262E2E5C">
            <wp:extent cx="5576570" cy="4170045"/>
            <wp:effectExtent l="0" t="0" r="5080" b="1905"/>
            <wp:docPr id="289" name="Рисунок 14" descr="Описание: Описание: A picture containing map,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Описание: Описание: A picture containing map, penc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6570" cy="4170045"/>
                    </a:xfrm>
                    <a:prstGeom prst="rect">
                      <a:avLst/>
                    </a:prstGeom>
                    <a:noFill/>
                    <a:ln>
                      <a:noFill/>
                    </a:ln>
                  </pic:spPr>
                </pic:pic>
              </a:graphicData>
            </a:graphic>
          </wp:inline>
        </w:drawing>
      </w:r>
    </w:p>
    <w:p w14:paraId="3EEE97E1" w14:textId="77777777" w:rsidR="00924B89" w:rsidRDefault="00924B89" w:rsidP="00F2324F">
      <w:pPr>
        <w:pStyle w:val="MDPI51figurecaption"/>
      </w:pPr>
      <w:r w:rsidRPr="00E37BFD">
        <w:rPr>
          <w:b/>
        </w:rPr>
        <w:t xml:space="preserve">Figure </w:t>
      </w:r>
      <w:r>
        <w:rPr>
          <w:b/>
        </w:rPr>
        <w:t>9</w:t>
      </w:r>
      <w:r>
        <w:t xml:space="preserve">. Cumulative particulate adsorption (minimum, average and maximum) by tree leaves </w:t>
      </w:r>
      <w:r>
        <w:rPr>
          <w:bCs/>
        </w:rPr>
        <w:t>per investigated period (July-</w:t>
      </w:r>
      <w:proofErr w:type="gramStart"/>
      <w:r>
        <w:rPr>
          <w:bCs/>
        </w:rPr>
        <w:t>November,</w:t>
      </w:r>
      <w:proofErr w:type="gramEnd"/>
      <w:r>
        <w:rPr>
          <w:bCs/>
        </w:rPr>
        <w:t xml:space="preserve"> 2019)</w:t>
      </w:r>
      <w:r>
        <w:t>.</w:t>
      </w:r>
    </w:p>
    <w:p w14:paraId="62457412" w14:textId="77777777" w:rsidR="00F2324F" w:rsidRDefault="00C62FAB" w:rsidP="00F2324F">
      <w:pPr>
        <w:pStyle w:val="MDPI31text"/>
      </w:pPr>
      <w:proofErr w:type="spellStart"/>
      <w:r w:rsidRPr="00C62FAB">
        <w:t>Sæbø</w:t>
      </w:r>
      <w:proofErr w:type="spellEnd"/>
      <w:r>
        <w:t xml:space="preserve"> et al. </w:t>
      </w:r>
      <w:r w:rsidR="00F2324F">
        <w:fldChar w:fldCharType="begin"/>
      </w:r>
      <w:r w:rsidR="00C903C1">
        <w:instrText xml:space="preserve"> ADDIN ZOTERO_ITEM CSL_CITATION {"citationID":"R6tT4Apw","properties":{"formattedCitation":"[59]","plainCitation":"[59]","noteIndex":0},"citationItems":[{"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sidR="00F2324F">
        <w:fldChar w:fldCharType="separate"/>
      </w:r>
      <w:r w:rsidR="00C903C1" w:rsidRPr="00C903C1">
        <w:t>[59]</w:t>
      </w:r>
      <w:r w:rsidR="00F2324F">
        <w:fldChar w:fldCharType="end"/>
      </w:r>
      <w:r w:rsidR="00F2324F">
        <w:t xml:space="preserve"> showed that Betula improves air quality by particulate adsorption much better than Acer and Tilia, that can be explained (in our case) just by the size of a tree. It is well known that h</w:t>
      </w:r>
      <w:r w:rsidR="00F2324F" w:rsidRPr="0037143C">
        <w:t>ealthy large trees remove about 60 times more pollution</w:t>
      </w:r>
      <w:r w:rsidR="00F2324F">
        <w:t xml:space="preserve"> </w:t>
      </w:r>
      <w:r w:rsidR="00F2324F" w:rsidRPr="00295338">
        <w:t>annually than healthy small trees</w:t>
      </w:r>
      <w:r w:rsidR="00F2324F" w:rsidRPr="0037143C">
        <w:t xml:space="preserve"> </w:t>
      </w:r>
      <w:r w:rsidR="00F2324F">
        <w:fldChar w:fldCharType="begin"/>
      </w:r>
      <w:r w:rsidR="00C903C1">
        <w:instrText xml:space="preserve"> ADDIN ZOTERO_ITEM CSL_CITATION {"citationID":"Ybni1m3B","properties":{"formattedCitation":"[57]","plainCitation":"[57]","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C."}],"issued":{"date-parts":[["2006",4]]}}}],"schema":"https://github.com/citation-style-language/schema/raw/master/csl-citation.json"} </w:instrText>
      </w:r>
      <w:r w:rsidR="00F2324F">
        <w:fldChar w:fldCharType="separate"/>
      </w:r>
      <w:r w:rsidR="00C903C1" w:rsidRPr="00C903C1">
        <w:t>[57]</w:t>
      </w:r>
      <w:r w:rsidR="00F2324F">
        <w:fldChar w:fldCharType="end"/>
      </w:r>
      <w:r w:rsidR="00F2324F" w:rsidRPr="0037143C">
        <w:t xml:space="preserve">. </w:t>
      </w:r>
      <w:r w:rsidR="00F2324F">
        <w:t xml:space="preserve">And leaf wax or leaf hair density and topography also influenced much </w:t>
      </w:r>
      <w:r w:rsidR="00F2324F">
        <w:fldChar w:fldCharType="begin"/>
      </w:r>
      <w:r w:rsidR="0064779C">
        <w:instrText xml:space="preserve"> ADDIN ZOTERO_ITEM CSL_CITATION {"citationID":"cW7USCW9","properties":{"formattedCitation":"[59,98]","plainCitation":"[59,98]","noteIndex":0},"citationItems":[{"id":2133,"uris":["http://zotero.org/users/3524663/items/3R8Q5QI7"],"uri":["http://zotero.org/users/3524663/items/3R8Q5QI7"],"itemData":{"id":2133,"type":"article-journal","abstract":"Urban green spaces function as biological filters in reducing atmospheric particles. Yet there is a profound requisite to identify the most effective plant species by their leaf traits that can enhance particle capture and improve ambient air quality. In this study, we investigated leaves of 96 perennial urban plant species consisting of 43 deciduous broadleaf trees, 32 deciduous broadleaf shrubs, 14 deciduous and evergreen needle/scale-like, 5 evergreen broadleaves, and 2 climber species for their differences in net particle accumulation. Leaf saturation isothermal remanent magnetization (SIRM), a proxy for traffic and industry induced particle accumulation, along with morphological and anatomical leaf traits were analyzed in a common garden experiment in June and September 2016. Leaf SIRM varied significantly between plant species. The most effective net particle accumulating plant species with a median value of 23.0 μA were Buddleja davidii, Viburnum opulus, Carpinus betulus, Quercus ilex, Viburnum lantana, Rosa rugosa, Sorbus aria, Aesculus hippocastanum, Pseudotsuga menziesii, Acer campestre. The least effective net particle accumulating plant species with a median value of 10.4 μA were Populus alba, Alnus glutinosa, Larix kaempferi, Larix decidua, Plantanus x acerilifolia, Acer pseudoplatanus, Robinia pseudoacacia, Quercus palustris, Rosa canina, Liquidambar styraciflua. The “variable importance” in net particle accumulation for the investigated plant species was achieved using ®randomForest. The presence of leaf trichomes and specific leaf area were identified as important leaf traits for categorization of the selected plant species in low, medium, and high net particle accumulators. The extensive analysis of plant species at leaf-level with distinct micro-morphology contributes to a better understanding of plant species behavior in net particle capture and their contribution in reducing atmospheric particulate matter. Furthermore, this study has practical implications for policymakers in making informed choices when planning urban green infrastructures. Lastly, our study can become a basis to validate atmospheric deposition model using species-specific information.","container-title":"Atmospheric Environment","DOI":"10.1016/j.atmosenv.2019.01.015","ISSN":"13522310","language":"en","page":"328-344","source":"Crossref","title":"Atmospheric net particle accumulation on 96 plant species with contrasting morphological and anatomical leaf characteristics in a common garden experiment","volume":"202","author":[{"family":"Muhammad","given":"S."},{"family":"Wuyts","given":"K."},{"family":"Samson","given":"R."}],"issued":{"date-parts":[["2019",4]]}}},{"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sidR="00F2324F">
        <w:fldChar w:fldCharType="separate"/>
      </w:r>
      <w:r w:rsidR="0064779C" w:rsidRPr="0064779C">
        <w:t>[59,98]</w:t>
      </w:r>
      <w:r w:rsidR="00F2324F">
        <w:fldChar w:fldCharType="end"/>
      </w:r>
      <w:r w:rsidR="00F2324F">
        <w:t>. In our case we could not include leaf morphology or topography since our estimation was based on LAI. However the total adsorption by tree seems comparable with several works with an average 0.5-5 g m</w:t>
      </w:r>
      <w:r w:rsidR="00F2324F" w:rsidRPr="005757E8">
        <w:rPr>
          <w:vertAlign w:val="superscript"/>
        </w:rPr>
        <w:t>-2</w:t>
      </w:r>
      <w:r w:rsidR="00F2324F">
        <w:t xml:space="preserve"> rates of adsorption in different cities </w:t>
      </w:r>
      <w:r w:rsidR="00F2324F">
        <w:fldChar w:fldCharType="begin"/>
      </w:r>
      <w:r w:rsidR="0064779C">
        <w:instrText xml:space="preserve"> ADDIN ZOTERO_ITEM CSL_CITATION {"citationID":"GQqy7TCC","properties":{"formattedCitation":"[18,99,100]","plainCitation":"[18,99,100]","noteIndex":0},"citationItems":[{"id":1843,"uris":["http://zotero.org/users/3524663/items/3JMJM2VR"],"uri":["http://zotero.org/users/3524663/items/3JMJM2VR"],"itemData":{"id":1843,"type":"article-journal","abstract":"We investigated the potential performance of air pollution removal by the green infrastructures and urban forests in the city of Florence, central Italy, with a focus on the two most detrimental pollutants for human health: particulate (PM10) and ozone (O3). The spatial distribution of green infrastructures was mapped using remote sensing data. A spatial modeling approach using vegetation indices, Leaf Area Index, and local pollution concentration data was applied to estimate PM10 and O3 removal. The results are discussed to highlight the role and potential of green infrastructures and urban forests in improving air quality in Southern European cities.","container-title":"Agriculture and Agricultural Science Procedia","DOI":"10.1016/j.aaspro.2016.02.099","ISSN":"22107843","language":"en","page":"243-251","source":"Crossref","title":"Air Pollution Removal by Green Infrastructures and Urban Forests in the City of Florence","volume":"8","author":[{"family":"Bottalico","given":"Francesca"},{"family":"Chirici","given":"Gherardo"},{"family":"Giannetti","given":"Francesca"},{"family":"De Marco","given":"Alessandra"},{"family":"Nocentini","given":"Susanna"},{"family":"Paoletti","given":"Elena"},{"family":"Salbitano","given":"Fabio"},{"family":"Sanesi","given":"Giovanni"},{"family":"Serenelli","given":"Chiara"},{"family":"Travaglini","given":"Davide"}],"issued":{"date-parts":[["2016"]]}}},{"id":1844,"uris":["http://zotero.org/users/3524663/items/GQWSKRAB"],"uri":["http://zotero.org/users/3524663/items/GQWSKRAB"],"itemData":{"id":1844,"type":"article-journal","abstract":"This study integrates i-Tree Eco model in order to estimate air pollution removal by urban trees in Strasbourg city, France. Applied for the ﬁrst time in a French city, the model shows that public trees, i.e., trees managed by the city, removed about 88 t of pollutants during one year period (from July 2012 to June 2013): about 1 ton for CO; 14 tons for NO2; 56 tons for O3; 12 tons for PM10coarse (particles with diameter ranging from 2.5 to 10 </w:instrText>
      </w:r>
      <w:r w:rsidR="0064779C">
        <w:rPr>
          <w:rFonts w:cs="Palatino Linotype"/>
        </w:rPr>
        <w:instrText>␮</w:instrText>
      </w:r>
      <w:r w:rsidR="0064779C">
        <w:instrText xml:space="preserve">m); 5 tons for PM2.5 and 1 ton for SO2. Air pollution removal varied mainly with the tree cover and the level of air pollutants concentrations. Comparison between simulated pollution removal rates and local emissions shows that public trees of Strasbourg reduce about 7% of the emitted PM10coarse in the city’s atmosphere; however, effect on other air pollutants is small. Thus, our study reveals that urban trees are a signiﬁcant element to reduce air pollution but are not the only solution to this problem. It’s then recommended to associate planting and managing urban forest resources to other strategies that take into account the urban environment characteristics: built structures, street design, location of local sources; etc.","container-title":"Urban Forestry &amp; Urban Greening","DOI":"10.1016/j.ufug.2016.04.010","ISSN":"16188667","language":"en","page":"192-201","source":"Crossref","title":"Air pollution removal by trees in public green spaces in Strasbourg city, France","volume":"17","author":[{"family":"Selmi","given":"Wissal"},{"family":"Weber","given":"Christiane"},{"family":"Rivière","given":"Emmanuel"},{"family":"Blond","given":"Nadège"},{"family":"Mehdi","given":"Lotfi"},{"family":"Nowak","given":"David"}],"issued":{"date-parts":[["2016",6]]}}},{"id":1755,"uris":["http://zotero.org/users/3524663/items/AZPP687S"],"uri":["http://zotero.org/users/3524663/items/AZPP687S"],"itemData":{"id":1755,"type":"article-journal","abstract":"Urban trees perform a number of ecosystem services including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eﬀects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sidR="00F2324F">
        <w:fldChar w:fldCharType="separate"/>
      </w:r>
      <w:r w:rsidR="0064779C" w:rsidRPr="0064779C">
        <w:t>[18,99,100]</w:t>
      </w:r>
      <w:r w:rsidR="00F2324F">
        <w:fldChar w:fldCharType="end"/>
      </w:r>
      <w:r w:rsidR="00F2324F">
        <w:t>, which resulted in 10-200g daily per tree. Thus, our results from Moscow center with high traffic look comparable.</w:t>
      </w:r>
    </w:p>
    <w:p w14:paraId="1D82AE82" w14:textId="77777777" w:rsidR="00664321" w:rsidRPr="009E46F1" w:rsidRDefault="00664321" w:rsidP="00664321">
      <w:pPr>
        <w:pStyle w:val="MDPI21heading1"/>
      </w:pPr>
      <w:r>
        <w:t>Conclusions</w:t>
      </w:r>
    </w:p>
    <w:p w14:paraId="396D6E25" w14:textId="77777777" w:rsidR="00F2324F" w:rsidRPr="00306544" w:rsidRDefault="00F2324F" w:rsidP="00F2324F">
      <w:pPr>
        <w:pStyle w:val="MDPI31text"/>
        <w:rPr>
          <w:szCs w:val="24"/>
        </w:rPr>
      </w:pPr>
      <w:r w:rsidRPr="00BC45BD">
        <w:t xml:space="preserve">According to our findings we can summarize ecosystem services estimation with an individual tree average of </w:t>
      </w:r>
      <w:r w:rsidRPr="003E1044">
        <w:t>8.61±</w:t>
      </w:r>
      <w:r w:rsidRPr="00BC45BD">
        <w:t> </w:t>
      </w:r>
      <w:r w:rsidRPr="003E1044">
        <w:t>1</w:t>
      </w:r>
      <w:r w:rsidRPr="00BC45BD">
        <w:t>.</w:t>
      </w:r>
      <w:r w:rsidRPr="003E1044">
        <w:t>25</w:t>
      </w:r>
      <w:r w:rsidRPr="00BC45BD">
        <w:t xml:space="preserve"> </w:t>
      </w:r>
      <w:r w:rsidRPr="003E1044">
        <w:t xml:space="preserve">kg </w:t>
      </w:r>
      <w:r w:rsidRPr="00BC45BD">
        <w:t>of Carbon stored</w:t>
      </w:r>
      <w:r w:rsidRPr="003E1044">
        <w:t xml:space="preserve"> (</w:t>
      </w:r>
      <w:r w:rsidRPr="008F307E">
        <w:t>±</w:t>
      </w:r>
      <w:r w:rsidRPr="003E1044">
        <w:t xml:space="preserve"> </w:t>
      </w:r>
      <w:r>
        <w:t>standard error</w:t>
      </w:r>
      <w:r w:rsidRPr="003E1044">
        <w:t xml:space="preserve">), 161± 21 mm </w:t>
      </w:r>
      <w:r w:rsidRPr="00BC45BD">
        <w:t>of water transpired</w:t>
      </w:r>
      <w:r w:rsidRPr="003E1044">
        <w:t xml:space="preserve">, 2167± 181 kWh </w:t>
      </w:r>
      <w:r w:rsidRPr="00BC45BD">
        <w:t xml:space="preserve">spent for microclimate regulation and </w:t>
      </w:r>
      <w:r w:rsidRPr="003E1044">
        <w:t xml:space="preserve">5309±808 g </w:t>
      </w:r>
      <w:r w:rsidRPr="00BC45BD">
        <w:t>of PM10 adsorbed per investigated period (July-November, 2019).</w:t>
      </w:r>
      <w:r>
        <w:t xml:space="preserve"> </w:t>
      </w:r>
      <w:r w:rsidRPr="001B4B7F">
        <w:rPr>
          <w:szCs w:val="24"/>
        </w:rPr>
        <w:t>These numbers could be easily transformed to monetary values with the use of local prices for each of the service</w:t>
      </w:r>
      <w:r w:rsidR="00FE7702" w:rsidRPr="001B4B7F">
        <w:rPr>
          <w:szCs w:val="24"/>
        </w:rPr>
        <w:t xml:space="preserve"> </w:t>
      </w:r>
      <w:r w:rsidR="00DC2C0A" w:rsidRPr="001B4B7F">
        <w:rPr>
          <w:szCs w:val="24"/>
        </w:rPr>
        <w:fldChar w:fldCharType="begin"/>
      </w:r>
      <w:r w:rsidR="0064779C">
        <w:rPr>
          <w:szCs w:val="24"/>
        </w:rPr>
        <w:instrText xml:space="preserve"> ADDIN ZOTERO_ITEM CSL_CITATION {"citationID":"VtE9jPHK","properties":{"formattedCitation":"[101]","plainCitation":"[101]","noteIndex":0},"citationItems":[{"id":1649,"uris":["http://zotero.org/users/3524663/items/57FWYZ8M"],"uri":["http://zotero.org/users/3524663/items/57FWYZ8M"],"itemData":{"id":1649,"type":"article-journal","abstract":"Understanding the beneﬁts provided by urban trees is important to justify investment and improve stewardship. Many studies have attempted to quantify the beneﬁts of trees in monetary terms, though fewer have quantiﬁed the associated costs of planting and maintaining them. This systematic review examines the methods used to jointly analyse the costs and beneﬁts of trees in the urban landscape, assesses the relative balance of beneﬁts and costs, and attempts to understand the wide variation in economic values assigned in diﬀerent studies. The beneﬁts most frequently studied are those related to environmental regulation and property values, and the available data show that these usually outweigh the costs. Aesthetic, amenity, and shading beneﬁts have also been shown to provide signiﬁcant economic beneﬁts, while beneﬁts in terms of water regulation, carbon reduction and air quality are usually more modest. Variation in beneﬁts and costs among studies is attributed largely to diﬀerences in the species composition and age structure of urban tree populations, though methodological diﬀerences also play a role. Comparison between studies is made diﬃcult owing to diﬀerences in spatiotemporal scope, and in the way urban forest composition and demographic structure were reported. The overwhelming majority of studies concern deciduous trees in Northern America, and much less is known about urban forests in other regions, especially in the tropics. Future work should thus seek to ﬁll these knowledge gaps, and standardise research protocols across cities. In light of ambitious goals in many cities to increase tree cover, ongoing advances in valuation methods need to provide a more comprehensive accounting of beneﬁts and costs, and to better integrate economic assessment into the decision-making process.","container-title":"Urban Forestry &amp; Urban Greening","DOI":"10.1016/j.ufug.2017.11.017","ISSN":"16188667","journalAbbreviation":"Urban Forestry &amp; Urban Greening","language":"en","page":"162-170","source":"DOI.org (Crossref)","title":"The economic benefits and costs of trees in urban forest stewardship: A systematic review","title-short":"The economic benefits and costs of trees in urban forest stewardship","volume":"29","author":[{"family":"Song","given":"Xiao Ping"},{"family":"Tan","given":"Puay Yok"},{"family":"Edwards","given":"Peter"},{"family":"Richards","given":"Daniel"}],"issued":{"date-parts":[["2018",1]]}}}],"schema":"https://github.com/citation-style-language/schema/raw/master/csl-citation.json"} </w:instrText>
      </w:r>
      <w:r w:rsidR="00DC2C0A" w:rsidRPr="001B4B7F">
        <w:rPr>
          <w:szCs w:val="24"/>
        </w:rPr>
        <w:fldChar w:fldCharType="separate"/>
      </w:r>
      <w:r w:rsidR="0064779C" w:rsidRPr="0064779C">
        <w:t>[101]</w:t>
      </w:r>
      <w:r w:rsidR="00DC2C0A" w:rsidRPr="001B4B7F">
        <w:rPr>
          <w:szCs w:val="24"/>
        </w:rPr>
        <w:fldChar w:fldCharType="end"/>
      </w:r>
      <w:r w:rsidRPr="001B4B7F">
        <w:rPr>
          <w:szCs w:val="24"/>
        </w:rPr>
        <w:t>.</w:t>
      </w:r>
      <w:r w:rsidR="002F1B91" w:rsidRPr="001B4B7F">
        <w:rPr>
          <w:szCs w:val="24"/>
        </w:rPr>
        <w:t xml:space="preserve"> For Moscow it would be </w:t>
      </w:r>
      <w:r w:rsidR="00FE7702" w:rsidRPr="001B4B7F">
        <w:rPr>
          <w:szCs w:val="24"/>
        </w:rPr>
        <w:t xml:space="preserve">about </w:t>
      </w:r>
      <w:r w:rsidR="002F1B91" w:rsidRPr="001B4B7F">
        <w:rPr>
          <w:szCs w:val="24"/>
        </w:rPr>
        <w:t>150$ per tree</w:t>
      </w:r>
      <w:r w:rsidR="00FE7702" w:rsidRPr="001B4B7F">
        <w:rPr>
          <w:szCs w:val="24"/>
        </w:rPr>
        <w:t xml:space="preserve"> during study period mostly due to energy and particulate adsorption</w:t>
      </w:r>
      <w:r w:rsidR="002F1B91" w:rsidRPr="001B4B7F">
        <w:rPr>
          <w:szCs w:val="24"/>
        </w:rPr>
        <w:t>.</w:t>
      </w:r>
    </w:p>
    <w:p w14:paraId="36274EC5" w14:textId="77777777" w:rsidR="00F2324F" w:rsidRDefault="00F2324F" w:rsidP="00F2324F">
      <w:pPr>
        <w:pStyle w:val="MDPI31text"/>
        <w:rPr>
          <w:szCs w:val="24"/>
        </w:rPr>
      </w:pPr>
      <w:r w:rsidRPr="00C2351F">
        <w:rPr>
          <w:szCs w:val="24"/>
        </w:rPr>
        <w:lastRenderedPageBreak/>
        <w:t xml:space="preserve">There are several approaches to provide ecosystem services information for the green infrastructure in urban areas. However, most of the inventory approaches, even when based on high resolution imaging, are limited by the temporal resolution which sometime is important for detecting an early onset of ES decline. </w:t>
      </w:r>
      <w:r w:rsidRPr="00100303">
        <w:rPr>
          <w:szCs w:val="24"/>
        </w:rPr>
        <w:t xml:space="preserve">Our results show that </w:t>
      </w:r>
      <w:r>
        <w:rPr>
          <w:szCs w:val="24"/>
        </w:rPr>
        <w:t xml:space="preserve">an IoT tree level network, using individual tree physiology sensing devices, such as </w:t>
      </w:r>
      <w:proofErr w:type="spellStart"/>
      <w:r>
        <w:rPr>
          <w:szCs w:val="24"/>
        </w:rPr>
        <w:t>TreeTalker</w:t>
      </w:r>
      <w:proofErr w:type="spellEnd"/>
      <w:r>
        <w:rPr>
          <w:szCs w:val="24"/>
        </w:rPr>
        <w:t xml:space="preserve">, or other similar devices, </w:t>
      </w:r>
      <w:r w:rsidRPr="00100303">
        <w:rPr>
          <w:szCs w:val="24"/>
        </w:rPr>
        <w:t xml:space="preserve">can be used in principle for monitoring </w:t>
      </w:r>
      <w:r>
        <w:rPr>
          <w:szCs w:val="24"/>
        </w:rPr>
        <w:t xml:space="preserve">urban green infrastructure </w:t>
      </w:r>
      <w:r w:rsidRPr="00100303">
        <w:rPr>
          <w:szCs w:val="24"/>
        </w:rPr>
        <w:t>ecosystem services in real time</w:t>
      </w:r>
      <w:r>
        <w:rPr>
          <w:szCs w:val="24"/>
        </w:rPr>
        <w:t xml:space="preserve">. </w:t>
      </w:r>
      <w:r w:rsidRPr="00C2351F">
        <w:rPr>
          <w:szCs w:val="24"/>
        </w:rPr>
        <w:t>Furthermore, for some of the ES indicator, such as water and cooling effects, they are most often based on models with indirect derived parameters.</w:t>
      </w:r>
      <w:r>
        <w:rPr>
          <w:szCs w:val="24"/>
        </w:rPr>
        <w:t xml:space="preserve"> Having real time and individual tree data can improve our predictions and urban green infrastructure planning.</w:t>
      </w:r>
      <w:r w:rsidRPr="00C2351F">
        <w:rPr>
          <w:szCs w:val="24"/>
        </w:rPr>
        <w:t xml:space="preserve"> </w:t>
      </w:r>
      <w:r>
        <w:rPr>
          <w:szCs w:val="24"/>
        </w:rPr>
        <w:t>T</w:t>
      </w:r>
      <w:r w:rsidRPr="00C2351F">
        <w:rPr>
          <w:szCs w:val="24"/>
        </w:rPr>
        <w:t xml:space="preserve">here are several advantages for increasing the granularity of ES monitoring, since individual trees can be managed with a greater accuracy. The cost of monitoring is therefore critical for IoT expansion in green infrastructure monitoring. In recent years technological development and low cost microprocessors, traditionally used in automation and industry processes (Industry4.0), are creating new opportunities for their expansion in environmental monitoring, that we could define as a Nature4.0 transformation </w:t>
      </w:r>
      <w:r>
        <w:rPr>
          <w:szCs w:val="24"/>
        </w:rPr>
        <w:fldChar w:fldCharType="begin"/>
      </w:r>
      <w:r w:rsidR="00D149F2">
        <w:rPr>
          <w:szCs w:val="24"/>
        </w:rPr>
        <w:instrText xml:space="preserve"> ADDIN ZOTERO_ITEM CSL_CITATION {"citationID":"U0oam4tt","properties":{"formattedCitation":"[32]","plainCitation":"[32]","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Pr>
          <w:szCs w:val="24"/>
        </w:rPr>
        <w:fldChar w:fldCharType="separate"/>
      </w:r>
      <w:r w:rsidR="00D149F2" w:rsidRPr="00D149F2">
        <w:t>[32]</w:t>
      </w:r>
      <w:r>
        <w:rPr>
          <w:szCs w:val="24"/>
        </w:rPr>
        <w:fldChar w:fldCharType="end"/>
      </w:r>
      <w:r w:rsidRPr="00C2351F">
        <w:rPr>
          <w:szCs w:val="24"/>
        </w:rPr>
        <w:t xml:space="preserve">. An average cost of 200-300 Euro per point of measurements (tree), including the </w:t>
      </w:r>
      <w:proofErr w:type="spellStart"/>
      <w:r w:rsidRPr="00C2351F">
        <w:rPr>
          <w:szCs w:val="24"/>
        </w:rPr>
        <w:t>LoRa</w:t>
      </w:r>
      <w:proofErr w:type="spellEnd"/>
      <w:r w:rsidRPr="00C2351F">
        <w:rPr>
          <w:szCs w:val="24"/>
        </w:rPr>
        <w:t xml:space="preserve"> gateway, have been estimated in our experiment. </w:t>
      </w:r>
    </w:p>
    <w:p w14:paraId="1D05A06E" w14:textId="77777777" w:rsidR="00F2324F" w:rsidRPr="00C2351F" w:rsidRDefault="00F2324F" w:rsidP="00F2324F">
      <w:pPr>
        <w:pStyle w:val="MDPI31text"/>
        <w:rPr>
          <w:szCs w:val="24"/>
        </w:rPr>
      </w:pPr>
      <w:r w:rsidRPr="00C2351F">
        <w:rPr>
          <w:szCs w:val="24"/>
        </w:rPr>
        <w:t xml:space="preserve">However, there are limitations and improvements to be considered in future work. First of </w:t>
      </w:r>
      <w:proofErr w:type="gramStart"/>
      <w:r w:rsidRPr="00C2351F">
        <w:rPr>
          <w:szCs w:val="24"/>
        </w:rPr>
        <w:t>all</w:t>
      </w:r>
      <w:proofErr w:type="gramEnd"/>
      <w:r w:rsidRPr="00C2351F">
        <w:rPr>
          <w:szCs w:val="24"/>
        </w:rPr>
        <w:t xml:space="preserve"> the power consumption of the </w:t>
      </w:r>
      <w:proofErr w:type="spellStart"/>
      <w:r w:rsidRPr="00C2351F">
        <w:rPr>
          <w:szCs w:val="24"/>
        </w:rPr>
        <w:t>TreeTalker</w:t>
      </w:r>
      <w:proofErr w:type="spellEnd"/>
      <w:r w:rsidRPr="00C2351F">
        <w:rPr>
          <w:szCs w:val="24"/>
        </w:rPr>
        <w:t xml:space="preserve"> devices, used in th</w:t>
      </w:r>
      <w:r>
        <w:rPr>
          <w:szCs w:val="24"/>
        </w:rPr>
        <w:t xml:space="preserve">e </w:t>
      </w:r>
      <w:r w:rsidRPr="00C2351F">
        <w:rPr>
          <w:szCs w:val="24"/>
        </w:rPr>
        <w:t xml:space="preserve">current work, is still a big limitation. Batteries need to be replaced every 1-1.5 months which require still quite investment of labor work. </w:t>
      </w:r>
      <w:r>
        <w:rPr>
          <w:szCs w:val="24"/>
        </w:rPr>
        <w:t>N</w:t>
      </w:r>
      <w:r w:rsidRPr="00C2351F">
        <w:rPr>
          <w:szCs w:val="24"/>
        </w:rPr>
        <w:t xml:space="preserve">ew batteries are being developed with much larger capacity that in principle could extend the battery life duration. In terms of improvement a new IR sensor for </w:t>
      </w:r>
      <w:r w:rsidR="00E241B4">
        <w:rPr>
          <w:szCs w:val="24"/>
        </w:rPr>
        <w:t>distance</w:t>
      </w:r>
      <w:r w:rsidRPr="00C2351F">
        <w:rPr>
          <w:szCs w:val="24"/>
        </w:rPr>
        <w:t xml:space="preserve"> sensing of</w:t>
      </w:r>
      <w:r>
        <w:rPr>
          <w:szCs w:val="24"/>
        </w:rPr>
        <w:t xml:space="preserve"> canopy temperature could be ver</w:t>
      </w:r>
      <w:r w:rsidRPr="00C2351F">
        <w:rPr>
          <w:szCs w:val="24"/>
        </w:rPr>
        <w:t>y usefu</w:t>
      </w:r>
      <w:r>
        <w:rPr>
          <w:szCs w:val="24"/>
        </w:rPr>
        <w:t>l</w:t>
      </w:r>
      <w:r w:rsidRPr="00C2351F">
        <w:rPr>
          <w:szCs w:val="24"/>
        </w:rPr>
        <w:t xml:space="preserve"> for improving the energ</w:t>
      </w:r>
      <w:r>
        <w:rPr>
          <w:szCs w:val="24"/>
        </w:rPr>
        <w:t>y</w:t>
      </w:r>
      <w:r w:rsidRPr="00C2351F">
        <w:rPr>
          <w:szCs w:val="24"/>
        </w:rPr>
        <w:t xml:space="preserve"> balance esti</w:t>
      </w:r>
      <w:r>
        <w:rPr>
          <w:szCs w:val="24"/>
        </w:rPr>
        <w:t>m</w:t>
      </w:r>
      <w:r w:rsidRPr="00C2351F">
        <w:rPr>
          <w:szCs w:val="24"/>
        </w:rPr>
        <w:t>ation and cooling effects.</w:t>
      </w:r>
      <w:r>
        <w:rPr>
          <w:szCs w:val="24"/>
        </w:rPr>
        <w:t xml:space="preserve"> </w:t>
      </w:r>
      <w:r w:rsidRPr="00100303">
        <w:rPr>
          <w:szCs w:val="24"/>
        </w:rPr>
        <w:t xml:space="preserve">In particular, the installation of an anemometer will provide </w:t>
      </w:r>
      <w:r>
        <w:rPr>
          <w:szCs w:val="24"/>
        </w:rPr>
        <w:t xml:space="preserve">additional </w:t>
      </w:r>
      <w:r w:rsidRPr="00100303">
        <w:rPr>
          <w:szCs w:val="24"/>
        </w:rPr>
        <w:t>data on wind speed</w:t>
      </w:r>
      <w:r w:rsidRPr="00C2351F">
        <w:rPr>
          <w:szCs w:val="24"/>
        </w:rPr>
        <w:t xml:space="preserve"> </w:t>
      </w:r>
      <w:r>
        <w:rPr>
          <w:szCs w:val="24"/>
        </w:rPr>
        <w:t xml:space="preserve">in the canopy, which influence much several ecosystem services. </w:t>
      </w:r>
      <w:r w:rsidRPr="00C2351F">
        <w:rPr>
          <w:szCs w:val="24"/>
        </w:rPr>
        <w:t xml:space="preserve">In </w:t>
      </w:r>
      <w:proofErr w:type="gramStart"/>
      <w:r w:rsidRPr="00C2351F">
        <w:rPr>
          <w:szCs w:val="24"/>
        </w:rPr>
        <w:t>addition</w:t>
      </w:r>
      <w:proofErr w:type="gramEnd"/>
      <w:r w:rsidRPr="00C2351F">
        <w:rPr>
          <w:szCs w:val="24"/>
        </w:rPr>
        <w:t xml:space="preserve"> simple PM2.5-10 optical devices can be included in the processor platform to get useful data on air quality using trees as monitor stations. In principle, but further studies need to be conducted, a noise sensor </w:t>
      </w:r>
      <w:r>
        <w:rPr>
          <w:szCs w:val="24"/>
        </w:rPr>
        <w:t>and microphone</w:t>
      </w:r>
      <w:r w:rsidRPr="00100303">
        <w:rPr>
          <w:szCs w:val="24"/>
        </w:rPr>
        <w:t xml:space="preserve"> </w:t>
      </w:r>
      <w:r w:rsidRPr="00C2351F">
        <w:rPr>
          <w:szCs w:val="24"/>
        </w:rPr>
        <w:t xml:space="preserve">could </w:t>
      </w:r>
      <w:r>
        <w:rPr>
          <w:szCs w:val="24"/>
        </w:rPr>
        <w:t>also be included with the aim t</w:t>
      </w:r>
      <w:r w:rsidRPr="00C2351F">
        <w:rPr>
          <w:szCs w:val="24"/>
        </w:rPr>
        <w:t xml:space="preserve">o provide useful information on the </w:t>
      </w:r>
      <w:r>
        <w:rPr>
          <w:szCs w:val="24"/>
        </w:rPr>
        <w:t xml:space="preserve">noise pollution and </w:t>
      </w:r>
      <w:r w:rsidRPr="00C2351F">
        <w:rPr>
          <w:szCs w:val="24"/>
        </w:rPr>
        <w:t>“soundscape”</w:t>
      </w:r>
      <w:r>
        <w:rPr>
          <w:szCs w:val="24"/>
        </w:rPr>
        <w:t xml:space="preserve"> quality</w:t>
      </w:r>
      <w:r w:rsidRPr="00C2351F">
        <w:rPr>
          <w:szCs w:val="24"/>
        </w:rPr>
        <w:t xml:space="preserve"> generated by trees in parks</w:t>
      </w:r>
      <w:r w:rsidRPr="00E53664">
        <w:rPr>
          <w:szCs w:val="24"/>
        </w:rPr>
        <w:t xml:space="preserve"> </w:t>
      </w:r>
      <w:r>
        <w:rPr>
          <w:szCs w:val="24"/>
        </w:rPr>
        <w:fldChar w:fldCharType="begin"/>
      </w:r>
      <w:r w:rsidR="0064779C">
        <w:rPr>
          <w:szCs w:val="24"/>
        </w:rPr>
        <w:instrText xml:space="preserve"> ADDIN ZOTERO_ITEM CSL_CITATION {"citationID":"qGpSI3w4","properties":{"formattedCitation":"[31,102]","plainCitation":"[31,102]","noteIndex":0},"citationItems":[{"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id":2086,"uris":["http://zotero.org/users/3524663/items/EL2FQSDU"],"uri":["http://zotero.org/users/3524663/items/EL2FQSDU"],"itemData":{"id":2086,"type":"article-journal","abstract":"Assessing the effects of anthropogenic disturbances on wildlife and natural resources is a necessary conservation task. The soundscape is a critical habitat component for acoustically communicating organisms, but the use of the soundscape as a tool for assessing disturbance impacts has been relatively unexplored until recently. Here we present a broad modeling framework for assessing disturbance impacts on soundscapes, which we apply to quantify the influence of a shelterwood logging on soundscapes in northern Michigan. Our modeling approach can be broadly applied to assess anthropogenic disturbance impacts on soundscapes. The approach accommodates inherent differences in control and treatment sites to improve inference about treatment effects, while also accounting for extraneous variables (e.g., rain) that influence acoustic indices.","container-title":"Ecological Indicators","DOI":"10.1016/j.ecolind.2020.106244","ISSN":"1470160X","language":"en","page":"106244","source":"Crossref","title":"Assessing soundscape disturbance through hierarchical models and acoustic indices: A case study on a shelterwood logged northern Michigan forest","title-short":"Assessing soundscape disturbance through hierarchical models and acoustic indices","volume":"113","author":[{"family":"Doser","given":"Jeffrey W."},{"family":"Finley","given":"Andrew O."},{"family":"Kasten","given":"Eric P."},{"family":"Gage","given":"Stuart H."}],"issued":{"date-parts":[["2020",6]]}}}],"schema":"https://github.com/citation-style-language/schema/raw/master/csl-citation.json"} </w:instrText>
      </w:r>
      <w:r>
        <w:rPr>
          <w:szCs w:val="24"/>
        </w:rPr>
        <w:fldChar w:fldCharType="separate"/>
      </w:r>
      <w:r w:rsidR="0064779C" w:rsidRPr="0064779C">
        <w:t>[31,102]</w:t>
      </w:r>
      <w:r>
        <w:rPr>
          <w:szCs w:val="24"/>
        </w:rPr>
        <w:fldChar w:fldCharType="end"/>
      </w:r>
      <w:r>
        <w:rPr>
          <w:szCs w:val="24"/>
        </w:rPr>
        <w:t xml:space="preserve"> </w:t>
      </w:r>
      <w:r w:rsidRPr="00100303">
        <w:rPr>
          <w:szCs w:val="24"/>
        </w:rPr>
        <w:t xml:space="preserve">and </w:t>
      </w:r>
      <w:r>
        <w:rPr>
          <w:szCs w:val="24"/>
        </w:rPr>
        <w:t xml:space="preserve">also to evaluate associated </w:t>
      </w:r>
      <w:r w:rsidRPr="00100303">
        <w:rPr>
          <w:szCs w:val="24"/>
        </w:rPr>
        <w:t xml:space="preserve">biodiversity </w:t>
      </w:r>
      <w:r>
        <w:rPr>
          <w:szCs w:val="24"/>
        </w:rPr>
        <w:t xml:space="preserve">with the help of </w:t>
      </w:r>
      <w:r w:rsidRPr="00100303">
        <w:rPr>
          <w:szCs w:val="24"/>
        </w:rPr>
        <w:t>recorded</w:t>
      </w:r>
      <w:r>
        <w:rPr>
          <w:szCs w:val="24"/>
        </w:rPr>
        <w:t xml:space="preserve"> bird songs </w:t>
      </w:r>
      <w:r>
        <w:rPr>
          <w:szCs w:val="24"/>
        </w:rPr>
        <w:fldChar w:fldCharType="begin"/>
      </w:r>
      <w:r w:rsidR="0064779C">
        <w:rPr>
          <w:szCs w:val="24"/>
        </w:rPr>
        <w:instrText xml:space="preserve"> ADDIN ZOTERO_ITEM CSL_CITATION {"citationID":"Fv5At84p","properties":{"formattedCitation":"[30,103]","plainCitation":"[30,103]","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1863,"uris":["http://zotero.org/users/3524663/items/GT7ZZ7WS"],"uri":["http://zotero.org/users/3524663/items/GT7ZZ7WS"],"itemData":{"id":1863,"type":"article-journal","abstract":"The main aim of this study was to investigate the eﬀects of vegetation and traﬃc-noise parameters on the sound environment of urban parks. Eight parks of diﬀerent sizes and varying proximity to the city's ring road were selected in Antwerp, Belgium. The sound environment was evaluated with a dual approach, using primarily simulated traﬃc data from the surrounding roads and then measurement noise data from mobile devices within the parks. Percentile weighted sound levels were calculated considering various indicators (LA10, LA50, LA90, LAeq.) with special emphasis on background noise (LA90) and peak values (LA10).","container-title":"Applied Geography","DOI":"10.1016/j.apgeog.2018.02.017","ISSN":"01436228","language":"en","page":"199-212","source":"Crossref","title":"The influence of vegetation and surrounding traffic noise parameters on the sound environment of urban parks","volume":"94","author":[{"family":"Margaritis","given":"Efstathios"},{"family":"Kang","given":"Jian"},{"family":"Filipan","given":"Karlo"},{"family":"Botteldooren","given":"Dick"}],"issued":{"date-parts":[["2018",5]]}}}],"schema":"https://github.com/citation-style-language/schema/raw/master/csl-citation.json"} </w:instrText>
      </w:r>
      <w:r>
        <w:rPr>
          <w:szCs w:val="24"/>
        </w:rPr>
        <w:fldChar w:fldCharType="separate"/>
      </w:r>
      <w:r w:rsidR="0064779C" w:rsidRPr="0064779C">
        <w:t>[30,103]</w:t>
      </w:r>
      <w:r>
        <w:rPr>
          <w:szCs w:val="24"/>
        </w:rPr>
        <w:fldChar w:fldCharType="end"/>
      </w:r>
      <w:r>
        <w:rPr>
          <w:szCs w:val="24"/>
        </w:rPr>
        <w:t>.</w:t>
      </w:r>
      <w:r w:rsidRPr="00E53664">
        <w:rPr>
          <w:szCs w:val="24"/>
        </w:rPr>
        <w:t xml:space="preserve"> </w:t>
      </w:r>
      <w:r>
        <w:rPr>
          <w:szCs w:val="24"/>
        </w:rPr>
        <w:t>Nevertheless</w:t>
      </w:r>
      <w:r w:rsidRPr="00100303">
        <w:rPr>
          <w:szCs w:val="24"/>
        </w:rPr>
        <w:t xml:space="preserve">, the technical development of sensors </w:t>
      </w:r>
      <w:r>
        <w:rPr>
          <w:szCs w:val="24"/>
        </w:rPr>
        <w:t xml:space="preserve">along with people engagement to citizen science </w:t>
      </w:r>
      <w:r w:rsidRPr="00100303">
        <w:rPr>
          <w:szCs w:val="24"/>
        </w:rPr>
        <w:t>will be inevitable</w:t>
      </w:r>
      <w:r>
        <w:rPr>
          <w:szCs w:val="24"/>
        </w:rPr>
        <w:t xml:space="preserve"> </w:t>
      </w:r>
      <w:r>
        <w:rPr>
          <w:szCs w:val="24"/>
        </w:rPr>
        <w:fldChar w:fldCharType="begin"/>
      </w:r>
      <w:r w:rsidR="0064779C">
        <w:rPr>
          <w:szCs w:val="24"/>
        </w:rPr>
        <w:instrText xml:space="preserve"> ADDIN ZOTERO_ITEM CSL_CITATION {"citationID":"tIJv5ckd","properties":{"formattedCitation":"[28,104,105]","plainCitation":"[28,104,105]","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W.N."}],"issued":{"date-parts":[["2019",11]]}}},{"id":1525,"uris":["http://zotero.org/users/3524663/items/HWZPBTL3"],"uri":["http://zotero.org/users/3524663/items/HWZPBTL3"],"itemData":{"id":1525,"type":"article-journal","abstract":"Citizen science approaches provide opportunities to support ecosystem service assessments. To evaluate the recent trends, challenges and opportunities of utilizing citizen science in ecosystem service studies we conducted a systematic literature and project review. We reviewed the range of ecosystem services and formats of participation in citizen science in 17 peer-reviewed scientiﬁc publications and 102 ongoing or ﬁnished citizen science projects, out of over 500 screened publications and over 1400 screened projects. We found that citizen science is predominantly applied in assessing regulating and cultural services. The assessments were often performed by using proxy indicators that only implicitly provide information on ecosystem services. Direct assessments of ecosystem services are still rare. Participation formats mostly comprise contributory citizen science projects that focus on volunteered data collection. However, there is potential to increase citizen involvement in comprehensive ecosystem service assessments, including the development of research questions, design, data analysis and dissemination of ﬁndings. Levels of involvement could be enhanced to strengthen strategic knowledge on the environment, scientiﬁc literacy and the empowerment of citizens in helping to inform and monitor policies and management efforts related to ecosystem services. We provide an outlook how to better operationalise citizen science approaches to assess ecosystem services.","container-title":"Ecosystem Services","DOI":"10.1016/j.ecoser.2017.09.017","ISSN":"22120416","language":"en","page":"80-94","source":"Crossref","title":"Citizen science for assessing ecosystem services: Status, challenges and opportunities","title-short":"Citizen science for assessing ecosystem services","volume":"28","author":[{"family":"Schröter","given":"Matthias"},{"family":"Kraemer","given":"Roland"},{"family":"Mantel","given":"Martin"},{"family":"Kabisch","given":"Nadja"},{"family":"Hecker","given":"Susanne"},{"family":"Richter","given":"Anett"},{"family":"Neumeier","given":"Veronika"},{"family":"Bonn","given":"Aletta"}],"issued":{"date-parts":[["2017",12]]}}}],"schema":"https://github.com/citation-style-language/schema/raw/master/csl-citation.json"} </w:instrText>
      </w:r>
      <w:r>
        <w:rPr>
          <w:szCs w:val="24"/>
        </w:rPr>
        <w:fldChar w:fldCharType="separate"/>
      </w:r>
      <w:r w:rsidR="0064779C" w:rsidRPr="0064779C">
        <w:t>[28,104,105]</w:t>
      </w:r>
      <w:r>
        <w:rPr>
          <w:szCs w:val="24"/>
        </w:rPr>
        <w:fldChar w:fldCharType="end"/>
      </w:r>
      <w:r w:rsidRPr="00100303">
        <w:rPr>
          <w:szCs w:val="24"/>
        </w:rPr>
        <w:t xml:space="preserve">, </w:t>
      </w:r>
      <w:r>
        <w:rPr>
          <w:szCs w:val="24"/>
        </w:rPr>
        <w:t xml:space="preserve">thus </w:t>
      </w:r>
      <w:r w:rsidRPr="00100303">
        <w:rPr>
          <w:szCs w:val="24"/>
        </w:rPr>
        <w:t>it will be important to adapt them to the task of monitoring those parameters that are important for urban planning decisions</w:t>
      </w:r>
      <w:r>
        <w:rPr>
          <w:szCs w:val="24"/>
        </w:rPr>
        <w:t xml:space="preserve"> </w:t>
      </w:r>
      <w:r>
        <w:rPr>
          <w:szCs w:val="24"/>
        </w:rPr>
        <w:fldChar w:fldCharType="begin"/>
      </w:r>
      <w:r w:rsidR="0064779C">
        <w:rPr>
          <w:szCs w:val="24"/>
        </w:rPr>
        <w:instrText xml:space="preserve"> ADDIN ZOTERO_ITEM CSL_CITATION {"citationID":"5oTrSK9H","properties":{"formattedCitation":"[106]","plainCitation":"[106]","noteIndex":0},"citationItems":[{"id":1119,"uris":["http://zotero.org/users/3524663/items/VFS5WZYZ"],"uri":["http://zotero.org/users/3524663/items/VFS5WZYZ"],"itemData":{"id":1119,"type":"article-journal","abstract":"Urban planning is the most relevant decision-making process affecting urban regulating ecosystem services. However, a clear understanding of the effects of planning decisions on both the supply and demand of urban regulating ecosystem services is still lacking. To support planners in enhancing urban regulating ecosystem services, there is a need to understand what variables are at stake and how changes in planning-related variables may affect urban regulating ecosystem services. The article presents a conceptual framework that describes how capacity, demand, and flow of urban regulating ecosystem services, and related benefits, are linked to the main variables controlled by urban planning, i.e. the location, typology, and size of urban green infrastructure, and the spatial distribution and vulnerability profile of population and physical assets. The variables and links described in the framework are then detailed for seven urban regulating ecosystem services. The analysis reveals, for each service, what are the main levers on which planners can act to shape the amount and spatial distribution of urban regulating ecosystem services and related benefits across the city. Uses and limitations of the proposed framework are discussed, and some key messages are drawn for planners on how to operationalise the findings.","container-title":"Ecosystem Services","DOI":"10.1016/j.ecoser.2019.100946","ISSN":"22120416","language":"en","page":"100946","source":"Crossref","title":"A framework to explore the effects of urban planning decisions on regulating ecosystem services in cities","volume":"38","author":[{"family":"Cortinovis","given":"Chiara"},{"family":"Geneletti","given":"Davide"}],"issued":{"date-parts":[["2019",8]]}}}],"schema":"https://github.com/citation-style-language/schema/raw/master/csl-citation.json"} </w:instrText>
      </w:r>
      <w:r>
        <w:rPr>
          <w:szCs w:val="24"/>
        </w:rPr>
        <w:fldChar w:fldCharType="separate"/>
      </w:r>
      <w:r w:rsidR="0064779C" w:rsidRPr="0064779C">
        <w:t>[106]</w:t>
      </w:r>
      <w:r>
        <w:rPr>
          <w:szCs w:val="24"/>
        </w:rPr>
        <w:fldChar w:fldCharType="end"/>
      </w:r>
      <w:r w:rsidRPr="00100303">
        <w:rPr>
          <w:szCs w:val="24"/>
        </w:rPr>
        <w:t>.</w:t>
      </w:r>
    </w:p>
    <w:p w14:paraId="7BE84CA9" w14:textId="77777777" w:rsidR="00F2324F" w:rsidRDefault="00F2324F" w:rsidP="00F2324F">
      <w:pPr>
        <w:pStyle w:val="MDPI31text"/>
        <w:rPr>
          <w:szCs w:val="24"/>
        </w:rPr>
      </w:pPr>
      <w:r w:rsidRPr="00306544">
        <w:rPr>
          <w:szCs w:val="24"/>
        </w:rPr>
        <w:t xml:space="preserve">Among the indicators presented in the article, perhaps not all of them can be used for practical purposes directly. </w:t>
      </w:r>
      <w:r>
        <w:rPr>
          <w:szCs w:val="24"/>
        </w:rPr>
        <w:t>Air t</w:t>
      </w:r>
      <w:r w:rsidRPr="00306544">
        <w:rPr>
          <w:szCs w:val="24"/>
        </w:rPr>
        <w:t>emperature</w:t>
      </w:r>
      <w:r>
        <w:rPr>
          <w:szCs w:val="24"/>
        </w:rPr>
        <w:t xml:space="preserve"> and</w:t>
      </w:r>
      <w:r w:rsidRPr="00306544">
        <w:rPr>
          <w:szCs w:val="24"/>
        </w:rPr>
        <w:t xml:space="preserve"> humidity under the canopy of city trees can be presented </w:t>
      </w:r>
      <w:r>
        <w:rPr>
          <w:szCs w:val="24"/>
        </w:rPr>
        <w:t>“</w:t>
      </w:r>
      <w:r w:rsidRPr="00306544">
        <w:rPr>
          <w:szCs w:val="24"/>
        </w:rPr>
        <w:t>as is</w:t>
      </w:r>
      <w:r>
        <w:rPr>
          <w:szCs w:val="24"/>
        </w:rPr>
        <w:t>” for people</w:t>
      </w:r>
      <w:r w:rsidRPr="00306544">
        <w:rPr>
          <w:szCs w:val="24"/>
        </w:rPr>
        <w:t>, as well as wind speed</w:t>
      </w:r>
      <w:r>
        <w:rPr>
          <w:szCs w:val="24"/>
        </w:rPr>
        <w:t xml:space="preserve"> for example</w:t>
      </w:r>
      <w:r w:rsidRPr="00306544">
        <w:rPr>
          <w:szCs w:val="24"/>
        </w:rPr>
        <w:t xml:space="preserve">. However, in order to monitor the quality of the urban environment associated with green infrastructure, it is probably worth developing </w:t>
      </w:r>
      <w:r>
        <w:rPr>
          <w:szCs w:val="24"/>
        </w:rPr>
        <w:t>specific</w:t>
      </w:r>
      <w:r w:rsidRPr="00306544">
        <w:rPr>
          <w:szCs w:val="24"/>
        </w:rPr>
        <w:t xml:space="preserve"> scales of air quality, microclimate comfort and noise pollution levels</w:t>
      </w:r>
      <w:r>
        <w:rPr>
          <w:szCs w:val="24"/>
        </w:rPr>
        <w:t xml:space="preserve"> – in this form it makes more clear information for citizens</w:t>
      </w:r>
      <w:r w:rsidRPr="00306544">
        <w:rPr>
          <w:szCs w:val="24"/>
        </w:rPr>
        <w:t xml:space="preserve">. </w:t>
      </w:r>
      <w:r>
        <w:rPr>
          <w:szCs w:val="24"/>
        </w:rPr>
        <w:t xml:space="preserve">On the other hand, </w:t>
      </w:r>
      <w:r w:rsidRPr="00306544">
        <w:rPr>
          <w:szCs w:val="24"/>
        </w:rPr>
        <w:t xml:space="preserve">for spatial planning tasks, </w:t>
      </w:r>
      <w:r>
        <w:rPr>
          <w:szCs w:val="24"/>
        </w:rPr>
        <w:t>it will be useful to create a</w:t>
      </w:r>
      <w:r w:rsidR="00542AA8">
        <w:rPr>
          <w:szCs w:val="24"/>
        </w:rPr>
        <w:t>n</w:t>
      </w:r>
      <w:r>
        <w:rPr>
          <w:szCs w:val="24"/>
        </w:rPr>
        <w:t xml:space="preserve"> urban tree database on </w:t>
      </w:r>
      <w:r w:rsidRPr="00306544">
        <w:rPr>
          <w:szCs w:val="24"/>
        </w:rPr>
        <w:t xml:space="preserve">annual or seasonal indicators of </w:t>
      </w:r>
      <w:r>
        <w:rPr>
          <w:szCs w:val="24"/>
        </w:rPr>
        <w:t xml:space="preserve">ecosystem </w:t>
      </w:r>
      <w:r w:rsidRPr="00306544">
        <w:rPr>
          <w:szCs w:val="24"/>
        </w:rPr>
        <w:t xml:space="preserve">services </w:t>
      </w:r>
      <w:r>
        <w:rPr>
          <w:szCs w:val="24"/>
        </w:rPr>
        <w:t xml:space="preserve">provided </w:t>
      </w:r>
      <w:r w:rsidRPr="00306544">
        <w:rPr>
          <w:szCs w:val="24"/>
        </w:rPr>
        <w:t>by tree species at its specific age, height and condition</w:t>
      </w:r>
      <w:r>
        <w:rPr>
          <w:szCs w:val="24"/>
        </w:rPr>
        <w:t>. This could be very useful for operational management of urban green infrastructures.</w:t>
      </w:r>
      <w:r w:rsidRPr="00306544">
        <w:rPr>
          <w:szCs w:val="24"/>
        </w:rPr>
        <w:t xml:space="preserve"> </w:t>
      </w:r>
      <w:r>
        <w:rPr>
          <w:szCs w:val="24"/>
        </w:rPr>
        <w:fldChar w:fldCharType="begin"/>
      </w:r>
      <w:r w:rsidR="0064779C">
        <w:rPr>
          <w:szCs w:val="24"/>
        </w:rPr>
        <w:instrText xml:space="preserve"> ADDIN ZOTERO_ITEM CSL_CITATION {"citationID":"9LtxQZoq","properties":{"formattedCitation":"[107]","plainCitation":"[107]","noteIndex":0},"citationItems":[{"id":1658,"uris":["http://zotero.org/users/3524663/items/I55A98N6"],"uri":["http://zotero.org/users/3524663/items/I55A98N6"],"itemData":{"id":1658,"type":"article-journal","abstract":"Urban trees can help mitigate some of the environmental degradation linked to the rapid urbanization of humanity. Many municipalities are implementing ambitious tree planting programs to help remove air pollution, mitigate urban heat island effects, and provide other ecosystem services and beneﬁts but lack quantitative tools to explore priority planting locations and potential tradeoffs between services. This work demonstrates a quantitative method for exploring priority planting and ecosystem service tradeoffs in Baltimore, Maryland using spatially explicit biophysical iTree models. Several planting schemes were created based on the individual optimization of a number of metrics related to services and beneﬁts of air pollution and heat mitigation ecosystem services. The results demonstrate that different tree planting schemes would be pursued based on the ecosystem service or beneﬁt maximized, revealing tradeoffs between services and priority planting locations. With further development including consideration of additional ecosystem services, disservices, user input, and costs of tree planting and maintenance, this approach could provide city planners, urban foresters, and members of the public with a powerful tool to better manage urban forest systems.","container-title":"Landscape and Urban Planning","DOI":"10.1016/j.landurbplan.2016.08.016","ISSN":"01692046","journalAbbreviation":"Landscape and Urban Planning","language":"en","page":"457-467","source":"DOI.org (Crossref)","title":"Where to plant urban trees? A spatially explicit methodology to explore ecosystem service tradeoffs","title-short":"Where to plant urban trees?","volume":"157","author":[{"family":"Bodnaruk","given":"E.W."},{"family":"Kroll","given":"C.N."},{"family":"Yang","given":"Y."},{"family":"Hirabayashi","given":"S."},{"family":"Nowak","given":"D.J."},{"family":"Endreny","given":"T.A."}],"issued":{"date-parts":[["2017",1]]}}}],"schema":"https://github.com/citation-style-language/schema/raw/master/csl-citation.json"} </w:instrText>
      </w:r>
      <w:r>
        <w:rPr>
          <w:szCs w:val="24"/>
        </w:rPr>
        <w:fldChar w:fldCharType="separate"/>
      </w:r>
      <w:r w:rsidR="0064779C" w:rsidRPr="0064779C">
        <w:t>[107]</w:t>
      </w:r>
      <w:r>
        <w:rPr>
          <w:szCs w:val="24"/>
        </w:rPr>
        <w:fldChar w:fldCharType="end"/>
      </w:r>
      <w:r w:rsidRPr="00306544">
        <w:rPr>
          <w:szCs w:val="24"/>
        </w:rPr>
        <w:t xml:space="preserve">. In addition, it is also </w:t>
      </w:r>
      <w:r>
        <w:rPr>
          <w:szCs w:val="24"/>
        </w:rPr>
        <w:t>necessary to take into account</w:t>
      </w:r>
      <w:r w:rsidRPr="00306544">
        <w:rPr>
          <w:szCs w:val="24"/>
        </w:rPr>
        <w:t xml:space="preserve"> </w:t>
      </w:r>
      <w:r>
        <w:rPr>
          <w:szCs w:val="24"/>
        </w:rPr>
        <w:t xml:space="preserve">disservices associated with urban trees </w:t>
      </w:r>
      <w:r w:rsidRPr="00306544">
        <w:rPr>
          <w:szCs w:val="24"/>
        </w:rPr>
        <w:t>such as the fall of weakened and diseased trees on cars, infrastructure and buildings, and the allergic reaction</w:t>
      </w:r>
      <w:r>
        <w:rPr>
          <w:szCs w:val="24"/>
        </w:rPr>
        <w:t xml:space="preserve"> of people</w:t>
      </w:r>
      <w:r w:rsidRPr="00306544">
        <w:rPr>
          <w:szCs w:val="24"/>
        </w:rPr>
        <w:t xml:space="preserve"> to </w:t>
      </w:r>
      <w:r>
        <w:rPr>
          <w:szCs w:val="24"/>
        </w:rPr>
        <w:t xml:space="preserve">tree </w:t>
      </w:r>
      <w:r w:rsidRPr="00306544">
        <w:rPr>
          <w:szCs w:val="24"/>
        </w:rPr>
        <w:t>pollen</w:t>
      </w:r>
      <w:r>
        <w:rPr>
          <w:szCs w:val="24"/>
        </w:rPr>
        <w:t xml:space="preserve"> </w:t>
      </w:r>
      <w:r>
        <w:rPr>
          <w:szCs w:val="24"/>
        </w:rPr>
        <w:fldChar w:fldCharType="begin"/>
      </w:r>
      <w:r w:rsidR="0064779C">
        <w:rPr>
          <w:szCs w:val="24"/>
        </w:rPr>
        <w:instrText xml:space="preserve"> ADDIN ZOTERO_ITEM CSL_CITATION {"citationID":"nKpaponm","properties":{"formattedCitation":"[108,109]","plainCitation":"[108,109]","noteIndex":0},"citationItems":[{"id":1634,"uris":["http://zotero.org/users/3524663/items/YXJ3GQX8"],"uri":["http://zotero.org/users/3524663/items/YXJ3GQX8"],"itemData":{"id":1634,"type":"article-journal","abstract":"Considering ecosystem disservices (EDS) of urban forests alongside the services (ES) can lead to better-informed decisions about tree species selection and placement in cities. Finding a common assessment framework, that does not rely on a ﬁnancial model, can be tricky, and many studies consider, but do not include, EDS in their tree appraisals. Compound indicators represent a means to neatly combine disparate ecosystem data into one meaningful metric. In this study quantitative ﬁeld measurements, model outputs, and categorical data relating to some of the major ES and EDS of the urban forest of Meran, Italy, were successfully compressed into a single unit, overcoming epistemological boundaries surrounding diﬀerent urban ecosystem valuation methods. Several methods of compound indicator construction were considered and uncertainty and sensitivity analysis carried out on the species rankings which were produced. Signiﬁcant diﬀerences in ES/EDS provision were observed between trees on public and private land. Spatial analysis revealed hotspots of high ES provision and low EDS provision, and vice versa. With correct use, compound indicators can stand alongside other methods of measuring and valuing positive and negative aspects of urban ecosystems.","container-title":"Ecological Indicators","DOI":"10.1016/j.ecolind.2018.07.048","ISSN":"1470160X","journalAbbreviation":"Ecological Indicators","language":"en","page":"544-553","source":"DOI.org (Crossref)","title":"An ecosystem service-disservice ratio: Using composite indicators to assess the net benefits of urban trees","title-short":"An ecosystem service-disservice ratio","volume":"95","author":[{"family":"Speak","given":"Andrew"},{"family":"Escobedo","given":"Francisco J."},{"family":"Russo","given":"Alessio"},{"family":"Zerbe","given":"Stefan"}],"issued":{"date-parts":[["2018",12]]}}},{"id":1316,"uris":["http://zotero.org/users/3524663/items/K6ZSZM7U"],"uri":["http://zotero.org/users/3524663/items/K6ZSZM7U"],"itemData":{"id":1316,"type":"article-journal","abstract":"Context The landscape approach and the ecosystem services (ES) framework have been widely used to investigate human-nature relationships and orient landscape planning and management. However, ecosystem disservices (EDS) and their inﬂuence on how people interact with ecosystems have received less attention.","container-title":"Landscape Ecology","DOI":"10.1007/s10980-019-00778-y","ISSN":"0921-2973, 1572-9761","issue":"7","language":"en","page":"1583-1600","source":"Crossref","title":"Perceived ecosystem services (ES) and ecosystem disservices (EDS) from trees: insights from three case studies in Brazil and France","title-short":"Perceived ecosystem services (ES) and ecosystem disservices (EDS) from trees","volume":"34","author":[{"family":"Teixeira","given":"Fernanda Zimmermann"},{"family":"Bachi","given":"Laura"},{"family":"Blanco","given":"Julien"},{"family":"Zimmermann","given":"Ilaine"},{"family":"Welle","given":"Iara"},{"family":"Carvalho-Ribeiro","given":"Sónia M."}],"issued":{"date-parts":[["2019",7]]}}}],"schema":"https://github.com/citation-style-language/schema/raw/master/csl-citation.json"} </w:instrText>
      </w:r>
      <w:r>
        <w:rPr>
          <w:szCs w:val="24"/>
        </w:rPr>
        <w:fldChar w:fldCharType="separate"/>
      </w:r>
      <w:r w:rsidR="0064779C" w:rsidRPr="0064779C">
        <w:t>[108,109]</w:t>
      </w:r>
      <w:r>
        <w:rPr>
          <w:szCs w:val="24"/>
        </w:rPr>
        <w:fldChar w:fldCharType="end"/>
      </w:r>
      <w:r w:rsidRPr="00306544">
        <w:rPr>
          <w:szCs w:val="24"/>
        </w:rPr>
        <w:t>. These parameters should also be continuously monitored and reported in real time for rapid response or timely prevention.</w:t>
      </w:r>
    </w:p>
    <w:p w14:paraId="19D1F226" w14:textId="77777777" w:rsidR="00E51C1E" w:rsidRPr="00E51C1E" w:rsidRDefault="00E51C1E" w:rsidP="008E110D">
      <w:pPr>
        <w:pStyle w:val="MDPI62Acknowledgments"/>
      </w:pPr>
      <w:r>
        <w:rPr>
          <w:b/>
        </w:rPr>
        <w:t xml:space="preserve">Author Contributions: </w:t>
      </w:r>
      <w:r w:rsidR="00F2324F" w:rsidRPr="00F2324F">
        <w:t>Conceptualization and methodology, R.V. and V.M.; software, A.Y. and L.B.; validation, G.S., L.B.; investigation, G.S., L.B, O.F., I.S; data curation, A.Y.; writing—original draft preparation, V.M.; writing—review and editing, R.V. and S.C.; visualization, A.Y.; supervision, R.V.; project administration, V.V. All authors have read and agreed to the published version of the manuscript.</w:t>
      </w:r>
    </w:p>
    <w:p w14:paraId="26434DEF" w14:textId="77777777" w:rsidR="003C7A2C" w:rsidRPr="003C7A2C" w:rsidRDefault="003C7A2C" w:rsidP="008E110D">
      <w:pPr>
        <w:pStyle w:val="MDPI62Acknowledgments"/>
      </w:pPr>
      <w:r>
        <w:rPr>
          <w:b/>
        </w:rPr>
        <w:t xml:space="preserve">Funding: </w:t>
      </w:r>
      <w:r w:rsidR="00F2324F" w:rsidRPr="00F2324F">
        <w:t>Monitoring and modeling ecosystem services of urban trees was supported by Russian Scientific Foundation Project # 19-77-300-12. Data processing and analysis was supported by “RUDN University program 5‐100”</w:t>
      </w:r>
      <w:r w:rsidR="00F2324F">
        <w:t>.</w:t>
      </w:r>
    </w:p>
    <w:p w14:paraId="7F119127" w14:textId="77777777" w:rsidR="008E110D" w:rsidRPr="008E4E3A" w:rsidRDefault="008E4E3A" w:rsidP="008E110D">
      <w:pPr>
        <w:pStyle w:val="MDPI62Acknowledgments"/>
      </w:pPr>
      <w:r>
        <w:rPr>
          <w:b/>
        </w:rPr>
        <w:lastRenderedPageBreak/>
        <w:t>Acknowledgments:</w:t>
      </w:r>
      <w:r w:rsidRPr="008E4E3A">
        <w:t xml:space="preserve"> </w:t>
      </w:r>
      <w:r w:rsidRPr="00F2324F">
        <w:rPr>
          <w:highlight w:val="yellow"/>
        </w:rPr>
        <w:t>In this section you can acknowledge any support given which is not covered by the author contribution or funding sections. This may include administrative and technical support, or donations in kind (e.g.</w:t>
      </w:r>
      <w:r w:rsidR="009E252C" w:rsidRPr="00F2324F">
        <w:rPr>
          <w:highlight w:val="yellow"/>
        </w:rPr>
        <w:t>,</w:t>
      </w:r>
      <w:r w:rsidRPr="00F2324F">
        <w:rPr>
          <w:highlight w:val="yellow"/>
        </w:rPr>
        <w:t xml:space="preserve"> materials used for experiments).</w:t>
      </w:r>
    </w:p>
    <w:p w14:paraId="5FFA825F" w14:textId="77777777" w:rsidR="008E110D" w:rsidRPr="009E46F1" w:rsidRDefault="008E110D" w:rsidP="008E110D">
      <w:pPr>
        <w:pStyle w:val="MDPI64CoI"/>
      </w:pPr>
      <w:r w:rsidRPr="009E46F1">
        <w:rPr>
          <w:b/>
        </w:rPr>
        <w:t>Conflicts of Interest:</w:t>
      </w:r>
      <w:r w:rsidRPr="009E46F1">
        <w:t xml:space="preserve"> The authors declare no conflict of interest.</w:t>
      </w:r>
    </w:p>
    <w:p w14:paraId="2868646F" w14:textId="77777777" w:rsidR="00664321" w:rsidRDefault="00664321" w:rsidP="00664321">
      <w:pPr>
        <w:pStyle w:val="MDPI21heading1"/>
        <w:rPr>
          <w:ins w:id="47" w:author="Алексей Ярославцев" w:date="2020-05-25T21:25:00Z"/>
        </w:rPr>
      </w:pPr>
      <w:r w:rsidRPr="009E46F1">
        <w:t>Appendix A</w:t>
      </w:r>
      <w:r w:rsidR="00527F13">
        <w:t xml:space="preserve">. </w:t>
      </w:r>
      <w:r w:rsidR="00527F13" w:rsidRPr="00527F13">
        <w:t>Tree description and summative of ecosystem services produced by each tree per investigated period (July-November,2019)</w:t>
      </w:r>
    </w:p>
    <w:tbl>
      <w:tblPr>
        <w:tblW w:w="31680" w:type="dxa"/>
        <w:tblInd w:w="93" w:type="dxa"/>
        <w:tblLayout w:type="fixed"/>
        <w:tblLook w:val="04A0" w:firstRow="1" w:lastRow="0" w:firstColumn="1" w:lastColumn="0" w:noHBand="0" w:noVBand="1"/>
      </w:tblPr>
      <w:tblGrid>
        <w:gridCol w:w="2106"/>
        <w:gridCol w:w="1146"/>
        <w:gridCol w:w="1145"/>
        <w:gridCol w:w="1209"/>
        <w:gridCol w:w="1183"/>
        <w:gridCol w:w="1203"/>
        <w:gridCol w:w="1145"/>
        <w:gridCol w:w="1145"/>
        <w:gridCol w:w="1203"/>
        <w:gridCol w:w="1203"/>
        <w:gridCol w:w="1387"/>
        <w:gridCol w:w="1203"/>
        <w:gridCol w:w="6"/>
        <w:gridCol w:w="1197"/>
        <w:gridCol w:w="1512"/>
        <w:gridCol w:w="7"/>
        <w:gridCol w:w="1364"/>
        <w:gridCol w:w="1253"/>
        <w:gridCol w:w="1253"/>
        <w:gridCol w:w="8"/>
        <w:gridCol w:w="1855"/>
        <w:gridCol w:w="8"/>
        <w:gridCol w:w="1363"/>
        <w:gridCol w:w="1371"/>
        <w:gridCol w:w="1371"/>
        <w:gridCol w:w="8"/>
        <w:gridCol w:w="1245"/>
        <w:gridCol w:w="1253"/>
        <w:gridCol w:w="1203"/>
        <w:gridCol w:w="12"/>
        <w:tblGridChange w:id="48">
          <w:tblGrid>
            <w:gridCol w:w="2106"/>
            <w:gridCol w:w="1146"/>
            <w:gridCol w:w="1145"/>
            <w:gridCol w:w="1209"/>
            <w:gridCol w:w="1183"/>
            <w:gridCol w:w="1203"/>
            <w:gridCol w:w="1145"/>
            <w:gridCol w:w="1145"/>
            <w:gridCol w:w="1203"/>
            <w:gridCol w:w="1203"/>
            <w:gridCol w:w="1387"/>
            <w:gridCol w:w="1028"/>
            <w:gridCol w:w="175"/>
            <w:gridCol w:w="6"/>
            <w:gridCol w:w="1197"/>
            <w:gridCol w:w="1512"/>
            <w:gridCol w:w="7"/>
            <w:gridCol w:w="1364"/>
            <w:gridCol w:w="1253"/>
            <w:gridCol w:w="1253"/>
            <w:gridCol w:w="8"/>
            <w:gridCol w:w="1855"/>
            <w:gridCol w:w="8"/>
            <w:gridCol w:w="1363"/>
            <w:gridCol w:w="1371"/>
            <w:gridCol w:w="1371"/>
            <w:gridCol w:w="8"/>
            <w:gridCol w:w="1245"/>
            <w:gridCol w:w="1253"/>
            <w:gridCol w:w="1203"/>
            <w:gridCol w:w="12"/>
          </w:tblGrid>
        </w:tblGridChange>
      </w:tblGrid>
      <w:tr w:rsidR="008B1625" w:rsidRPr="00527F13" w14:paraId="31FBCED8" w14:textId="77777777" w:rsidTr="008B1625">
        <w:trPr>
          <w:trHeight w:val="311"/>
          <w:ins w:id="49"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47E1BBB5" w14:textId="77777777" w:rsidR="008B1625" w:rsidRPr="00527F13" w:rsidRDefault="008B1625" w:rsidP="008B1625">
            <w:pPr>
              <w:spacing w:line="240" w:lineRule="auto"/>
              <w:jc w:val="center"/>
              <w:rPr>
                <w:ins w:id="50" w:author="Алексей Ярославцев" w:date="2020-05-25T21:25:00Z"/>
                <w:rFonts w:ascii="Palatino Linotype" w:hAnsi="Palatino Linotype"/>
                <w:b/>
                <w:bCs/>
                <w:sz w:val="16"/>
                <w:szCs w:val="16"/>
              </w:rPr>
            </w:pPr>
            <w:ins w:id="51" w:author="Алексей Ярославцев" w:date="2020-05-25T21:25:00Z">
              <w:r w:rsidRPr="00527F13">
                <w:rPr>
                  <w:rFonts w:ascii="Palatino Linotype" w:hAnsi="Palatino Linotype"/>
                  <w:b/>
                  <w:bCs/>
                  <w:sz w:val="16"/>
                  <w:szCs w:val="16"/>
                </w:rPr>
                <w:t> </w:t>
              </w:r>
            </w:ins>
          </w:p>
        </w:tc>
        <w:tc>
          <w:tcPr>
            <w:tcW w:w="13227" w:type="dxa"/>
            <w:gridSpan w:val="12"/>
            <w:tcBorders>
              <w:top w:val="single" w:sz="8" w:space="0" w:color="auto"/>
              <w:left w:val="nil"/>
              <w:bottom w:val="single" w:sz="8" w:space="0" w:color="auto"/>
              <w:right w:val="single" w:sz="8" w:space="0" w:color="000000"/>
            </w:tcBorders>
            <w:shd w:val="clear" w:color="000000" w:fill="FFFFFF"/>
            <w:vAlign w:val="center"/>
            <w:hideMark/>
          </w:tcPr>
          <w:p w14:paraId="39EAF03C" w14:textId="77777777" w:rsidR="008B1625" w:rsidRPr="00527F13" w:rsidRDefault="008B1625" w:rsidP="008B1625">
            <w:pPr>
              <w:spacing w:line="240" w:lineRule="auto"/>
              <w:jc w:val="center"/>
              <w:rPr>
                <w:ins w:id="52" w:author="Алексей Ярославцев" w:date="2020-05-25T21:25:00Z"/>
                <w:rFonts w:ascii="Palatino Linotype" w:hAnsi="Palatino Linotype"/>
                <w:b/>
                <w:bCs/>
                <w:sz w:val="16"/>
                <w:szCs w:val="16"/>
                <w:lang w:val="ru-RU"/>
              </w:rPr>
            </w:pPr>
            <w:ins w:id="53" w:author="Алексей Ярославцев" w:date="2020-05-25T21:25:00Z">
              <w:r w:rsidRPr="00527F13">
                <w:rPr>
                  <w:rFonts w:ascii="Palatino Linotype" w:hAnsi="Palatino Linotype"/>
                  <w:b/>
                  <w:bCs/>
                  <w:sz w:val="16"/>
                  <w:szCs w:val="16"/>
                </w:rPr>
                <w:t>Trees description</w:t>
              </w:r>
            </w:ins>
          </w:p>
        </w:tc>
        <w:tc>
          <w:tcPr>
            <w:tcW w:w="2727" w:type="dxa"/>
            <w:gridSpan w:val="3"/>
            <w:tcBorders>
              <w:top w:val="single" w:sz="8" w:space="0" w:color="auto"/>
              <w:left w:val="nil"/>
              <w:bottom w:val="single" w:sz="8" w:space="0" w:color="auto"/>
              <w:right w:val="single" w:sz="8" w:space="0" w:color="000000"/>
            </w:tcBorders>
            <w:shd w:val="clear" w:color="000000" w:fill="FFFFFF"/>
            <w:noWrap/>
            <w:vAlign w:val="center"/>
            <w:hideMark/>
          </w:tcPr>
          <w:p w14:paraId="050F13B4" w14:textId="77777777" w:rsidR="008B1625" w:rsidRPr="00527F13" w:rsidRDefault="008B1625" w:rsidP="008B1625">
            <w:pPr>
              <w:spacing w:line="240" w:lineRule="auto"/>
              <w:jc w:val="center"/>
              <w:rPr>
                <w:ins w:id="54" w:author="Алексей Ярославцев" w:date="2020-05-25T21:25:00Z"/>
                <w:rFonts w:ascii="Palatino Linotype" w:hAnsi="Palatino Linotype"/>
                <w:b/>
                <w:bCs/>
                <w:sz w:val="16"/>
                <w:szCs w:val="16"/>
                <w:lang w:val="ru-RU"/>
              </w:rPr>
            </w:pPr>
            <w:proofErr w:type="spellStart"/>
            <w:ins w:id="55" w:author="Алексей Ярославцев" w:date="2020-05-25T21:25:00Z">
              <w:r w:rsidRPr="00527F13">
                <w:rPr>
                  <w:rFonts w:ascii="Palatino Linotype" w:hAnsi="Palatino Linotype"/>
                  <w:b/>
                  <w:bCs/>
                  <w:sz w:val="16"/>
                  <w:szCs w:val="16"/>
                  <w:lang w:val="ru-RU"/>
                </w:rPr>
                <w:t>Biomass</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carbon</w:t>
              </w:r>
              <w:proofErr w:type="spellEnd"/>
            </w:ins>
          </w:p>
        </w:tc>
        <w:tc>
          <w:tcPr>
            <w:tcW w:w="3893" w:type="dxa"/>
            <w:gridSpan w:val="4"/>
            <w:tcBorders>
              <w:top w:val="single" w:sz="8" w:space="0" w:color="auto"/>
              <w:left w:val="nil"/>
              <w:bottom w:val="single" w:sz="8" w:space="0" w:color="auto"/>
              <w:right w:val="single" w:sz="8" w:space="0" w:color="000000"/>
            </w:tcBorders>
            <w:shd w:val="clear" w:color="000000" w:fill="FFFFFF"/>
            <w:vAlign w:val="center"/>
            <w:hideMark/>
          </w:tcPr>
          <w:p w14:paraId="2E739511" w14:textId="77777777" w:rsidR="008B1625" w:rsidRPr="00527F13" w:rsidRDefault="008B1625" w:rsidP="008B1625">
            <w:pPr>
              <w:spacing w:line="240" w:lineRule="auto"/>
              <w:jc w:val="center"/>
              <w:rPr>
                <w:ins w:id="56" w:author="Алексей Ярославцев" w:date="2020-05-25T21:25:00Z"/>
                <w:rFonts w:ascii="Palatino Linotype" w:hAnsi="Palatino Linotype"/>
                <w:b/>
                <w:bCs/>
                <w:sz w:val="16"/>
                <w:szCs w:val="16"/>
                <w:lang w:val="ru-RU"/>
              </w:rPr>
            </w:pPr>
            <w:proofErr w:type="spellStart"/>
            <w:ins w:id="57" w:author="Алексей Ярославцев" w:date="2020-05-25T21:25:00Z">
              <w:r w:rsidRPr="00527F13">
                <w:rPr>
                  <w:rFonts w:ascii="Palatino Linotype" w:hAnsi="Palatino Linotype"/>
                  <w:b/>
                  <w:bCs/>
                  <w:sz w:val="16"/>
                  <w:szCs w:val="16"/>
                  <w:lang w:val="ru-RU"/>
                </w:rPr>
                <w:t>Transpiration</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and</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precipitation</w:t>
              </w:r>
              <w:proofErr w:type="spellEnd"/>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232A7B41" w14:textId="77777777" w:rsidR="008B1625" w:rsidRPr="00527F13" w:rsidRDefault="008B1625" w:rsidP="008B1625">
            <w:pPr>
              <w:spacing w:line="240" w:lineRule="auto"/>
              <w:jc w:val="center"/>
              <w:rPr>
                <w:ins w:id="58" w:author="Алексей Ярославцев" w:date="2020-05-25T21:25:00Z"/>
                <w:rFonts w:ascii="Palatino Linotype" w:hAnsi="Palatino Linotype"/>
                <w:b/>
                <w:bCs/>
                <w:sz w:val="16"/>
                <w:szCs w:val="16"/>
                <w:lang w:val="ru-RU"/>
              </w:rPr>
            </w:pPr>
            <w:proofErr w:type="spellStart"/>
            <w:ins w:id="59" w:author="Алексей Ярославцев" w:date="2020-05-25T21:25:00Z">
              <w:r w:rsidRPr="00527F13">
                <w:rPr>
                  <w:rFonts w:ascii="Palatino Linotype" w:hAnsi="Palatino Linotype"/>
                  <w:b/>
                  <w:bCs/>
                  <w:sz w:val="16"/>
                  <w:szCs w:val="16"/>
                  <w:lang w:val="ru-RU"/>
                </w:rPr>
                <w:t>Energy</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asborbed</w:t>
              </w:r>
              <w:proofErr w:type="spellEnd"/>
            </w:ins>
          </w:p>
        </w:tc>
        <w:tc>
          <w:tcPr>
            <w:tcW w:w="4128" w:type="dxa"/>
            <w:gridSpan w:val="4"/>
            <w:tcBorders>
              <w:top w:val="single" w:sz="8" w:space="0" w:color="auto"/>
              <w:left w:val="nil"/>
              <w:bottom w:val="single" w:sz="8" w:space="0" w:color="auto"/>
              <w:right w:val="single" w:sz="8" w:space="0" w:color="000000"/>
            </w:tcBorders>
            <w:shd w:val="clear" w:color="000000" w:fill="FFFFFF"/>
            <w:vAlign w:val="center"/>
            <w:hideMark/>
          </w:tcPr>
          <w:p w14:paraId="2FC72A6E" w14:textId="77777777" w:rsidR="008B1625" w:rsidRPr="00527F13" w:rsidRDefault="008B1625" w:rsidP="008B1625">
            <w:pPr>
              <w:spacing w:line="240" w:lineRule="auto"/>
              <w:jc w:val="center"/>
              <w:rPr>
                <w:ins w:id="60" w:author="Алексей Ярославцев" w:date="2020-05-25T21:25:00Z"/>
                <w:rFonts w:ascii="Palatino Linotype" w:hAnsi="Palatino Linotype"/>
                <w:b/>
                <w:bCs/>
                <w:sz w:val="16"/>
                <w:szCs w:val="16"/>
                <w:lang w:val="ru-RU"/>
              </w:rPr>
            </w:pPr>
            <w:ins w:id="61" w:author="Алексей Ярославцев" w:date="2020-05-25T21:25:00Z">
              <w:r w:rsidRPr="00527F13">
                <w:rPr>
                  <w:rFonts w:ascii="Palatino Linotype" w:hAnsi="Palatino Linotype"/>
                  <w:b/>
                  <w:bCs/>
                  <w:sz w:val="16"/>
                  <w:szCs w:val="16"/>
                  <w:lang w:val="ru-RU"/>
                </w:rPr>
                <w:t xml:space="preserve">PM10 </w:t>
              </w:r>
              <w:proofErr w:type="spellStart"/>
              <w:r w:rsidRPr="00527F13">
                <w:rPr>
                  <w:rFonts w:ascii="Palatino Linotype" w:hAnsi="Palatino Linotype"/>
                  <w:b/>
                  <w:bCs/>
                  <w:sz w:val="16"/>
                  <w:szCs w:val="16"/>
                  <w:lang w:val="ru-RU"/>
                </w:rPr>
                <w:t>particles</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absorbed</w:t>
              </w:r>
              <w:proofErr w:type="spellEnd"/>
              <w:r w:rsidRPr="00527F13">
                <w:rPr>
                  <w:rFonts w:ascii="Palatino Linotype" w:hAnsi="Palatino Linotype"/>
                  <w:b/>
                  <w:bCs/>
                  <w:sz w:val="16"/>
                  <w:szCs w:val="16"/>
                  <w:lang w:val="ru-RU"/>
                </w:rPr>
                <w:t>, g</w:t>
              </w:r>
            </w:ins>
          </w:p>
        </w:tc>
        <w:tc>
          <w:tcPr>
            <w:tcW w:w="3725" w:type="dxa"/>
            <w:gridSpan w:val="4"/>
            <w:tcBorders>
              <w:top w:val="single" w:sz="8" w:space="0" w:color="auto"/>
              <w:left w:val="nil"/>
              <w:bottom w:val="single" w:sz="8" w:space="0" w:color="auto"/>
              <w:right w:val="single" w:sz="8" w:space="0" w:color="000000"/>
            </w:tcBorders>
            <w:shd w:val="clear" w:color="000000" w:fill="FFFFFF"/>
            <w:vAlign w:val="center"/>
            <w:hideMark/>
          </w:tcPr>
          <w:p w14:paraId="06B3922F" w14:textId="77777777" w:rsidR="008B1625" w:rsidRPr="00527F13" w:rsidRDefault="008B1625" w:rsidP="008B1625">
            <w:pPr>
              <w:spacing w:line="240" w:lineRule="auto"/>
              <w:jc w:val="center"/>
              <w:rPr>
                <w:ins w:id="62" w:author="Алексей Ярославцев" w:date="2020-05-25T21:25:00Z"/>
                <w:rFonts w:ascii="Palatino Linotype" w:hAnsi="Palatino Linotype"/>
                <w:b/>
                <w:bCs/>
                <w:sz w:val="16"/>
                <w:szCs w:val="16"/>
                <w:lang w:val="ru-RU"/>
              </w:rPr>
            </w:pPr>
            <w:proofErr w:type="spellStart"/>
            <w:ins w:id="63" w:author="Алексей Ярославцев" w:date="2020-05-25T21:25:00Z">
              <w:r w:rsidRPr="00527F13">
                <w:rPr>
                  <w:rFonts w:ascii="Palatino Linotype" w:hAnsi="Palatino Linotype"/>
                  <w:b/>
                  <w:bCs/>
                  <w:sz w:val="16"/>
                  <w:szCs w:val="16"/>
                  <w:lang w:val="ru-RU"/>
                </w:rPr>
                <w:t>Leaf</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and</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wood</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indexes</w:t>
              </w:r>
              <w:proofErr w:type="spellEnd"/>
            </w:ins>
          </w:p>
        </w:tc>
      </w:tr>
      <w:tr w:rsidR="008B1625" w:rsidRPr="00527F13" w14:paraId="300281A0" w14:textId="77777777" w:rsidTr="008B1625">
        <w:trPr>
          <w:gridAfter w:val="1"/>
          <w:wAfter w:w="12" w:type="dxa"/>
          <w:cantSplit/>
          <w:trHeight w:val="831"/>
          <w:ins w:id="64"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243B1008" w14:textId="77777777" w:rsidR="008B1625" w:rsidRPr="00527F13" w:rsidRDefault="008B1625" w:rsidP="008B1625">
            <w:pPr>
              <w:spacing w:line="240" w:lineRule="auto"/>
              <w:jc w:val="center"/>
              <w:rPr>
                <w:ins w:id="65" w:author="Алексей Ярославцев" w:date="2020-05-25T21:25:00Z"/>
                <w:rFonts w:ascii="Palatino Linotype" w:hAnsi="Palatino Linotype"/>
                <w:b/>
                <w:bCs/>
                <w:sz w:val="16"/>
                <w:szCs w:val="16"/>
                <w:lang w:val="ru-RU"/>
              </w:rPr>
            </w:pPr>
            <w:ins w:id="66" w:author="Алексей Ярославцев" w:date="2020-05-25T21:25:00Z">
              <w:r w:rsidRPr="00527F13">
                <w:rPr>
                  <w:rFonts w:ascii="Palatino Linotype" w:hAnsi="Palatino Linotype"/>
                  <w:b/>
                  <w:bCs/>
                  <w:sz w:val="16"/>
                  <w:szCs w:val="16"/>
                  <w:lang w:val="ru-RU"/>
                </w:rPr>
                <w:t> </w:t>
              </w:r>
              <w:proofErr w:type="spellStart"/>
              <w:r w:rsidRPr="00527F13">
                <w:rPr>
                  <w:rFonts w:ascii="Palatino Linotype" w:hAnsi="Palatino Linotype"/>
                  <w:b/>
                  <w:bCs/>
                  <w:sz w:val="16"/>
                  <w:szCs w:val="16"/>
                  <w:lang w:val="ru-RU"/>
                </w:rPr>
                <w:t>id</w:t>
              </w:r>
              <w:proofErr w:type="spellEnd"/>
            </w:ins>
          </w:p>
        </w:tc>
        <w:tc>
          <w:tcPr>
            <w:tcW w:w="1149" w:type="dxa"/>
            <w:tcBorders>
              <w:top w:val="nil"/>
              <w:left w:val="nil"/>
              <w:bottom w:val="single" w:sz="8" w:space="0" w:color="auto"/>
              <w:right w:val="single" w:sz="8" w:space="0" w:color="auto"/>
            </w:tcBorders>
            <w:shd w:val="clear" w:color="000000" w:fill="FFFFFF"/>
            <w:textDirection w:val="btLr"/>
            <w:vAlign w:val="center"/>
            <w:hideMark/>
          </w:tcPr>
          <w:p w14:paraId="08E2DB66" w14:textId="77777777" w:rsidR="008B1625" w:rsidRPr="00527F13" w:rsidRDefault="008B1625" w:rsidP="008B1625">
            <w:pPr>
              <w:spacing w:line="240" w:lineRule="auto"/>
              <w:jc w:val="center"/>
              <w:rPr>
                <w:ins w:id="67" w:author="Алексей Ярославцев" w:date="2020-05-25T21:25:00Z"/>
                <w:rFonts w:ascii="Palatino Linotype" w:hAnsi="Palatino Linotype"/>
                <w:b/>
                <w:bCs/>
                <w:sz w:val="16"/>
                <w:szCs w:val="16"/>
                <w:lang w:val="ru-RU"/>
              </w:rPr>
            </w:pPr>
            <w:proofErr w:type="spellStart"/>
            <w:ins w:id="68" w:author="Алексей Ярославцев" w:date="2020-05-25T21:25:00Z">
              <w:r w:rsidRPr="00527F13">
                <w:rPr>
                  <w:rFonts w:ascii="Palatino Linotype" w:hAnsi="Palatino Linotype"/>
                  <w:b/>
                  <w:bCs/>
                  <w:sz w:val="16"/>
                  <w:szCs w:val="16"/>
                  <w:lang w:val="ru-RU"/>
                </w:rPr>
                <w:t>Age</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group</w:t>
              </w:r>
              <w:proofErr w:type="spellEnd"/>
            </w:ins>
          </w:p>
        </w:tc>
        <w:tc>
          <w:tcPr>
            <w:tcW w:w="1149" w:type="dxa"/>
            <w:tcBorders>
              <w:top w:val="nil"/>
              <w:left w:val="nil"/>
              <w:bottom w:val="single" w:sz="8" w:space="0" w:color="auto"/>
              <w:right w:val="single" w:sz="8" w:space="0" w:color="auto"/>
            </w:tcBorders>
            <w:shd w:val="clear" w:color="000000" w:fill="FFFFFF"/>
            <w:textDirection w:val="btLr"/>
            <w:vAlign w:val="center"/>
            <w:hideMark/>
          </w:tcPr>
          <w:p w14:paraId="02079F64" w14:textId="77777777" w:rsidR="008B1625" w:rsidRPr="00527F13" w:rsidRDefault="008B1625" w:rsidP="008B1625">
            <w:pPr>
              <w:spacing w:line="240" w:lineRule="auto"/>
              <w:jc w:val="center"/>
              <w:rPr>
                <w:ins w:id="69" w:author="Алексей Ярославцев" w:date="2020-05-25T21:25:00Z"/>
                <w:rFonts w:ascii="Palatino Linotype" w:hAnsi="Palatino Linotype"/>
                <w:b/>
                <w:bCs/>
                <w:sz w:val="16"/>
                <w:szCs w:val="16"/>
                <w:lang w:val="ru-RU"/>
              </w:rPr>
            </w:pPr>
            <w:proofErr w:type="spellStart"/>
            <w:ins w:id="70" w:author="Алексей Ярославцев" w:date="2020-05-25T21:25:00Z">
              <w:r w:rsidRPr="00527F13">
                <w:rPr>
                  <w:rFonts w:ascii="Palatino Linotype" w:hAnsi="Palatino Linotype"/>
                  <w:b/>
                  <w:bCs/>
                  <w:sz w:val="16"/>
                  <w:szCs w:val="16"/>
                  <w:lang w:val="ru-RU"/>
                </w:rPr>
                <w:t>Tree</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height</w:t>
              </w:r>
              <w:proofErr w:type="spellEnd"/>
              <w:r w:rsidRPr="00527F13">
                <w:rPr>
                  <w:rFonts w:ascii="Palatino Linotype" w:hAnsi="Palatino Linotype"/>
                  <w:b/>
                  <w:bCs/>
                  <w:sz w:val="16"/>
                  <w:szCs w:val="16"/>
                  <w:lang w:val="ru-RU"/>
                </w:rPr>
                <w:t>, m</w:t>
              </w:r>
            </w:ins>
          </w:p>
        </w:tc>
        <w:tc>
          <w:tcPr>
            <w:tcW w:w="1214" w:type="dxa"/>
            <w:tcBorders>
              <w:top w:val="nil"/>
              <w:left w:val="nil"/>
              <w:bottom w:val="single" w:sz="8" w:space="0" w:color="auto"/>
              <w:right w:val="single" w:sz="8" w:space="0" w:color="auto"/>
            </w:tcBorders>
            <w:shd w:val="clear" w:color="000000" w:fill="FFFFFF"/>
            <w:textDirection w:val="btLr"/>
            <w:vAlign w:val="center"/>
            <w:hideMark/>
          </w:tcPr>
          <w:p w14:paraId="797A6FCE" w14:textId="77777777" w:rsidR="008B1625" w:rsidRPr="00501656" w:rsidRDefault="008B1625" w:rsidP="008B1625">
            <w:pPr>
              <w:spacing w:line="240" w:lineRule="auto"/>
              <w:jc w:val="center"/>
              <w:rPr>
                <w:ins w:id="71" w:author="Алексей Ярославцев" w:date="2020-05-25T21:25:00Z"/>
                <w:rFonts w:ascii="Palatino Linotype" w:hAnsi="Palatino Linotype"/>
                <w:b/>
                <w:bCs/>
                <w:sz w:val="16"/>
                <w:szCs w:val="16"/>
                <w:highlight w:val="yellow"/>
                <w:lang w:val="ru-RU"/>
              </w:rPr>
            </w:pPr>
            <w:ins w:id="72" w:author="Алексей Ярославцев" w:date="2020-05-25T21:25:00Z">
              <w:del w:id="73" w:author="riccardo valentini" w:date="2020-05-18T17:02:00Z">
                <w:r w:rsidRPr="00501656" w:rsidDel="000A6D19">
                  <w:rPr>
                    <w:rFonts w:ascii="Palatino Linotype" w:hAnsi="Palatino Linotype"/>
                    <w:b/>
                    <w:bCs/>
                    <w:sz w:val="16"/>
                    <w:szCs w:val="16"/>
                    <w:highlight w:val="yellow"/>
                    <w:lang w:val="ru-RU"/>
                  </w:rPr>
                  <w:delText xml:space="preserve">Trunk </w:delText>
                </w:r>
              </w:del>
              <w:r>
                <w:rPr>
                  <w:rFonts w:ascii="Palatino Linotype" w:hAnsi="Palatino Linotype"/>
                  <w:b/>
                  <w:bCs/>
                  <w:sz w:val="16"/>
                  <w:szCs w:val="16"/>
                  <w:highlight w:val="yellow"/>
                  <w:lang w:val="it-IT"/>
                </w:rPr>
                <w:t xml:space="preserve">Stem </w:t>
              </w:r>
              <w:proofErr w:type="spellStart"/>
              <w:r w:rsidRPr="00501656">
                <w:rPr>
                  <w:rFonts w:ascii="Palatino Linotype" w:hAnsi="Palatino Linotype"/>
                  <w:b/>
                  <w:bCs/>
                  <w:sz w:val="16"/>
                  <w:szCs w:val="16"/>
                  <w:highlight w:val="yellow"/>
                  <w:lang w:val="ru-RU"/>
                </w:rPr>
                <w:t>diameter,cm</w:t>
              </w:r>
              <w:proofErr w:type="spellEnd"/>
            </w:ins>
          </w:p>
        </w:tc>
        <w:tc>
          <w:tcPr>
            <w:tcW w:w="1187" w:type="dxa"/>
            <w:tcBorders>
              <w:top w:val="nil"/>
              <w:left w:val="nil"/>
              <w:bottom w:val="single" w:sz="8" w:space="0" w:color="auto"/>
              <w:right w:val="single" w:sz="8" w:space="0" w:color="auto"/>
            </w:tcBorders>
            <w:shd w:val="clear" w:color="000000" w:fill="FFFFFF"/>
            <w:textDirection w:val="btLr"/>
            <w:vAlign w:val="center"/>
            <w:hideMark/>
          </w:tcPr>
          <w:p w14:paraId="69201FAE" w14:textId="77777777" w:rsidR="008B1625" w:rsidRPr="000A6D19" w:rsidRDefault="008B1625" w:rsidP="008B1625">
            <w:pPr>
              <w:spacing w:line="240" w:lineRule="auto"/>
              <w:jc w:val="center"/>
              <w:rPr>
                <w:ins w:id="74" w:author="Алексей Ярославцев" w:date="2020-05-25T21:25:00Z"/>
                <w:rFonts w:ascii="Palatino Linotype" w:hAnsi="Palatino Linotype"/>
                <w:b/>
                <w:bCs/>
                <w:sz w:val="16"/>
                <w:szCs w:val="16"/>
                <w:highlight w:val="yellow"/>
                <w:lang w:val="it-IT"/>
                <w:rPrChange w:id="75" w:author="riccardo valentini" w:date="2020-05-18T17:02:00Z">
                  <w:rPr>
                    <w:ins w:id="76" w:author="Алексей Ярославцев" w:date="2020-05-25T21:25:00Z"/>
                    <w:rFonts w:ascii="Palatino Linotype" w:hAnsi="Palatino Linotype"/>
                    <w:b/>
                    <w:bCs/>
                    <w:sz w:val="16"/>
                    <w:szCs w:val="16"/>
                    <w:highlight w:val="yellow"/>
                    <w:lang w:val="ru-RU"/>
                  </w:rPr>
                </w:rPrChange>
              </w:rPr>
            </w:pPr>
            <w:ins w:id="77" w:author="Алексей Ярославцев" w:date="2020-05-25T21:25:00Z">
              <w:r>
                <w:rPr>
                  <w:rFonts w:ascii="Palatino Linotype" w:hAnsi="Palatino Linotype"/>
                  <w:b/>
                  <w:bCs/>
                  <w:sz w:val="16"/>
                  <w:szCs w:val="16"/>
                  <w:highlight w:val="yellow"/>
                  <w:lang w:val="it-IT"/>
                </w:rPr>
                <w:t>Stem radial increment</w:t>
              </w:r>
            </w:ins>
          </w:p>
        </w:tc>
        <w:tc>
          <w:tcPr>
            <w:tcW w:w="1208" w:type="dxa"/>
            <w:tcBorders>
              <w:top w:val="nil"/>
              <w:left w:val="nil"/>
              <w:bottom w:val="single" w:sz="8" w:space="0" w:color="auto"/>
              <w:right w:val="single" w:sz="8" w:space="0" w:color="auto"/>
            </w:tcBorders>
            <w:shd w:val="clear" w:color="000000" w:fill="FFFFFF"/>
            <w:textDirection w:val="btLr"/>
            <w:vAlign w:val="center"/>
            <w:hideMark/>
          </w:tcPr>
          <w:p w14:paraId="106C5212" w14:textId="77777777" w:rsidR="008B1625" w:rsidRPr="00527F13" w:rsidRDefault="008B1625" w:rsidP="008B1625">
            <w:pPr>
              <w:spacing w:line="240" w:lineRule="auto"/>
              <w:jc w:val="center"/>
              <w:rPr>
                <w:ins w:id="78" w:author="Алексей Ярославцев" w:date="2020-05-25T21:25:00Z"/>
                <w:rFonts w:ascii="Palatino Linotype" w:hAnsi="Palatino Linotype"/>
                <w:b/>
                <w:bCs/>
                <w:sz w:val="16"/>
                <w:szCs w:val="16"/>
                <w:lang w:val="ru-RU"/>
              </w:rPr>
            </w:pPr>
            <w:proofErr w:type="spellStart"/>
            <w:ins w:id="79" w:author="Алексей Ярославцев" w:date="2020-05-25T21:25:00Z">
              <w:r w:rsidRPr="00527F13">
                <w:rPr>
                  <w:rFonts w:ascii="Palatino Linotype" w:hAnsi="Palatino Linotype"/>
                  <w:b/>
                  <w:bCs/>
                  <w:sz w:val="16"/>
                  <w:szCs w:val="16"/>
                  <w:lang w:val="ru-RU"/>
                </w:rPr>
                <w:t>Canopy</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area</w:t>
              </w:r>
              <w:proofErr w:type="spellEnd"/>
              <w:r w:rsidRPr="00527F13">
                <w:rPr>
                  <w:rFonts w:ascii="Palatino Linotype" w:hAnsi="Palatino Linotype"/>
                  <w:b/>
                  <w:bCs/>
                  <w:sz w:val="16"/>
                  <w:szCs w:val="16"/>
                  <w:lang w:val="ru-RU"/>
                </w:rPr>
                <w:t>, m</w:t>
              </w:r>
              <w:r w:rsidRPr="00527F13">
                <w:rPr>
                  <w:rFonts w:ascii="Palatino Linotype" w:hAnsi="Palatino Linotype"/>
                  <w:b/>
                  <w:bCs/>
                  <w:sz w:val="16"/>
                  <w:szCs w:val="16"/>
                  <w:vertAlign w:val="superscript"/>
                  <w:lang w:val="ru-RU"/>
                </w:rPr>
                <w:t>2</w:t>
              </w:r>
            </w:ins>
          </w:p>
        </w:tc>
        <w:tc>
          <w:tcPr>
            <w:tcW w:w="1149" w:type="dxa"/>
            <w:tcBorders>
              <w:top w:val="nil"/>
              <w:left w:val="nil"/>
              <w:bottom w:val="single" w:sz="8" w:space="0" w:color="auto"/>
              <w:right w:val="single" w:sz="8" w:space="0" w:color="auto"/>
            </w:tcBorders>
            <w:shd w:val="clear" w:color="000000" w:fill="FFFFFF"/>
            <w:textDirection w:val="btLr"/>
            <w:vAlign w:val="center"/>
            <w:hideMark/>
          </w:tcPr>
          <w:p w14:paraId="269539AF" w14:textId="77777777" w:rsidR="008B1625" w:rsidRPr="00527F13" w:rsidRDefault="008B1625" w:rsidP="008B1625">
            <w:pPr>
              <w:spacing w:line="240" w:lineRule="auto"/>
              <w:jc w:val="center"/>
              <w:rPr>
                <w:ins w:id="80" w:author="Алексей Ярославцев" w:date="2020-05-25T21:25:00Z"/>
                <w:rFonts w:ascii="Palatino Linotype" w:hAnsi="Palatino Linotype"/>
                <w:b/>
                <w:bCs/>
                <w:sz w:val="16"/>
                <w:szCs w:val="16"/>
                <w:lang w:val="ru-RU"/>
              </w:rPr>
            </w:pPr>
            <w:ins w:id="81" w:author="Алексей Ярославцев" w:date="2020-05-25T21:25:00Z">
              <w:r w:rsidRPr="00527F13">
                <w:rPr>
                  <w:rFonts w:ascii="Palatino Linotype" w:hAnsi="Palatino Linotype"/>
                  <w:b/>
                  <w:bCs/>
                  <w:sz w:val="16"/>
                  <w:szCs w:val="16"/>
                  <w:lang w:val="ru-RU"/>
                </w:rPr>
                <w:t>VTA</w:t>
              </w:r>
            </w:ins>
          </w:p>
        </w:tc>
        <w:tc>
          <w:tcPr>
            <w:tcW w:w="1149" w:type="dxa"/>
            <w:tcBorders>
              <w:top w:val="nil"/>
              <w:left w:val="nil"/>
              <w:bottom w:val="single" w:sz="8" w:space="0" w:color="auto"/>
              <w:right w:val="single" w:sz="8" w:space="0" w:color="auto"/>
            </w:tcBorders>
            <w:shd w:val="clear" w:color="000000" w:fill="FFFFFF"/>
            <w:textDirection w:val="btLr"/>
            <w:vAlign w:val="center"/>
            <w:hideMark/>
          </w:tcPr>
          <w:p w14:paraId="45D2AA71" w14:textId="77777777" w:rsidR="008B1625" w:rsidRPr="00527F13" w:rsidRDefault="008B1625" w:rsidP="008B1625">
            <w:pPr>
              <w:spacing w:line="240" w:lineRule="auto"/>
              <w:jc w:val="center"/>
              <w:rPr>
                <w:ins w:id="82" w:author="Алексей Ярославцев" w:date="2020-05-25T21:25:00Z"/>
                <w:rFonts w:ascii="Palatino Linotype" w:hAnsi="Palatino Linotype"/>
                <w:b/>
                <w:bCs/>
                <w:sz w:val="16"/>
                <w:szCs w:val="16"/>
                <w:lang w:val="ru-RU"/>
              </w:rPr>
            </w:pPr>
            <w:ins w:id="83" w:author="Алексей Ярославцев" w:date="2020-05-25T21:25:00Z">
              <w:r w:rsidRPr="00527F13">
                <w:rPr>
                  <w:rFonts w:ascii="Palatino Linotype" w:hAnsi="Palatino Linotype"/>
                  <w:b/>
                  <w:bCs/>
                  <w:sz w:val="16"/>
                  <w:szCs w:val="16"/>
                  <w:lang w:val="ru-RU"/>
                </w:rPr>
                <w:t>BEF</w:t>
              </w:r>
            </w:ins>
          </w:p>
        </w:tc>
        <w:tc>
          <w:tcPr>
            <w:tcW w:w="1208" w:type="dxa"/>
            <w:tcBorders>
              <w:top w:val="nil"/>
              <w:left w:val="nil"/>
              <w:bottom w:val="single" w:sz="8" w:space="0" w:color="auto"/>
              <w:right w:val="single" w:sz="8" w:space="0" w:color="auto"/>
            </w:tcBorders>
            <w:shd w:val="clear" w:color="000000" w:fill="FFFFFF"/>
            <w:textDirection w:val="btLr"/>
            <w:vAlign w:val="center"/>
            <w:hideMark/>
          </w:tcPr>
          <w:p w14:paraId="3DE18FE9" w14:textId="77777777" w:rsidR="008B1625" w:rsidRPr="00527F13" w:rsidRDefault="008B1625" w:rsidP="008B1625">
            <w:pPr>
              <w:spacing w:line="240" w:lineRule="auto"/>
              <w:jc w:val="center"/>
              <w:rPr>
                <w:ins w:id="84" w:author="Алексей Ярославцев" w:date="2020-05-25T21:25:00Z"/>
                <w:rFonts w:ascii="Palatino Linotype" w:hAnsi="Palatino Linotype"/>
                <w:b/>
                <w:bCs/>
                <w:sz w:val="16"/>
                <w:szCs w:val="16"/>
                <w:lang w:val="ru-RU"/>
              </w:rPr>
            </w:pPr>
            <w:ins w:id="85" w:author="Алексей Ярославцев" w:date="2020-05-25T21:25:00Z">
              <w:r w:rsidRPr="00527F13">
                <w:rPr>
                  <w:rFonts w:ascii="Palatino Linotype" w:hAnsi="Palatino Linotype"/>
                  <w:b/>
                  <w:bCs/>
                  <w:sz w:val="16"/>
                  <w:szCs w:val="16"/>
                  <w:lang w:val="ru-RU"/>
                </w:rPr>
                <w:t>BCEF</w:t>
              </w:r>
            </w:ins>
          </w:p>
        </w:tc>
        <w:tc>
          <w:tcPr>
            <w:tcW w:w="1208" w:type="dxa"/>
            <w:tcBorders>
              <w:top w:val="nil"/>
              <w:left w:val="nil"/>
              <w:bottom w:val="single" w:sz="8" w:space="0" w:color="auto"/>
              <w:right w:val="single" w:sz="8" w:space="0" w:color="auto"/>
            </w:tcBorders>
            <w:shd w:val="clear" w:color="000000" w:fill="FFFFFF"/>
            <w:textDirection w:val="btLr"/>
            <w:vAlign w:val="center"/>
            <w:hideMark/>
          </w:tcPr>
          <w:p w14:paraId="115AB5D7" w14:textId="77777777" w:rsidR="008B1625" w:rsidRPr="00527F13" w:rsidRDefault="008B1625" w:rsidP="008B1625">
            <w:pPr>
              <w:spacing w:line="240" w:lineRule="auto"/>
              <w:jc w:val="center"/>
              <w:rPr>
                <w:ins w:id="86" w:author="Алексей Ярославцев" w:date="2020-05-25T21:25:00Z"/>
                <w:rFonts w:ascii="Palatino Linotype" w:hAnsi="Palatino Linotype"/>
                <w:b/>
                <w:bCs/>
                <w:sz w:val="16"/>
                <w:szCs w:val="16"/>
                <w:lang w:val="ru-RU"/>
              </w:rPr>
            </w:pPr>
            <w:ins w:id="87" w:author="Алексей Ярославцев" w:date="2020-05-25T21:25:00Z">
              <w:r w:rsidRPr="00527F13">
                <w:rPr>
                  <w:rFonts w:ascii="Palatino Linotype" w:hAnsi="Palatino Linotype"/>
                  <w:b/>
                  <w:bCs/>
                  <w:sz w:val="16"/>
                  <w:szCs w:val="16"/>
                  <w:lang w:val="ru-RU"/>
                </w:rPr>
                <w:t>R/S</w:t>
              </w:r>
            </w:ins>
          </w:p>
        </w:tc>
        <w:tc>
          <w:tcPr>
            <w:tcW w:w="1392" w:type="dxa"/>
            <w:tcBorders>
              <w:top w:val="nil"/>
              <w:left w:val="nil"/>
              <w:bottom w:val="single" w:sz="8" w:space="0" w:color="auto"/>
              <w:right w:val="single" w:sz="8" w:space="0" w:color="auto"/>
            </w:tcBorders>
            <w:shd w:val="clear" w:color="000000" w:fill="FFFFFF"/>
            <w:textDirection w:val="btLr"/>
            <w:vAlign w:val="center"/>
            <w:hideMark/>
          </w:tcPr>
          <w:p w14:paraId="5FFEA490" w14:textId="77777777" w:rsidR="008B1625" w:rsidRPr="008B1625" w:rsidRDefault="008B1625" w:rsidP="008B1625">
            <w:pPr>
              <w:spacing w:line="240" w:lineRule="auto"/>
              <w:jc w:val="center"/>
              <w:rPr>
                <w:ins w:id="88" w:author="Алексей Ярославцев" w:date="2020-05-25T21:25:00Z"/>
                <w:rFonts w:ascii="Palatino Linotype" w:hAnsi="Palatino Linotype"/>
                <w:b/>
                <w:bCs/>
                <w:sz w:val="16"/>
                <w:szCs w:val="16"/>
                <w:rPrChange w:id="89" w:author="Алексей Ярославцев" w:date="2020-05-25T21:25:00Z">
                  <w:rPr>
                    <w:ins w:id="90" w:author="Алексей Ярославцев" w:date="2020-05-25T21:25:00Z"/>
                    <w:rFonts w:ascii="Palatino Linotype" w:hAnsi="Palatino Linotype"/>
                    <w:b/>
                    <w:bCs/>
                    <w:sz w:val="16"/>
                    <w:szCs w:val="16"/>
                    <w:lang w:val="ru-RU"/>
                  </w:rPr>
                </w:rPrChange>
              </w:rPr>
            </w:pPr>
            <w:ins w:id="91" w:author="Алексей Ярославцев" w:date="2020-05-25T21:25:00Z">
              <w:r w:rsidRPr="008B1625">
                <w:rPr>
                  <w:rFonts w:ascii="Palatino Linotype" w:hAnsi="Palatino Linotype"/>
                  <w:b/>
                  <w:bCs/>
                  <w:sz w:val="16"/>
                  <w:szCs w:val="16"/>
                  <w:rPrChange w:id="92" w:author="Алексей Ярославцев" w:date="2020-05-25T21:25:00Z">
                    <w:rPr>
                      <w:rFonts w:ascii="Palatino Linotype" w:hAnsi="Palatino Linotype"/>
                      <w:b/>
                      <w:bCs/>
                      <w:sz w:val="16"/>
                      <w:szCs w:val="16"/>
                      <w:lang w:val="ru-RU"/>
                    </w:rPr>
                  </w:rPrChange>
                </w:rPr>
                <w:t>Total tree carbon</w:t>
              </w:r>
              <w:r w:rsidRPr="002B272B">
                <w:rPr>
                  <w:rFonts w:ascii="Palatino Linotype" w:hAnsi="Palatino Linotype"/>
                  <w:b/>
                  <w:bCs/>
                  <w:sz w:val="16"/>
                  <w:szCs w:val="16"/>
                  <w:rPrChange w:id="93" w:author="riccardo valentini" w:date="2020-05-18T17:03:00Z">
                    <w:rPr>
                      <w:rFonts w:ascii="Palatino Linotype" w:hAnsi="Palatino Linotype"/>
                      <w:b/>
                      <w:bCs/>
                      <w:sz w:val="16"/>
                      <w:szCs w:val="16"/>
                      <w:lang w:val="it-IT"/>
                    </w:rPr>
                  </w:rPrChange>
                </w:rPr>
                <w:t xml:space="preserve"> stock</w:t>
              </w:r>
              <w:r w:rsidRPr="008B1625">
                <w:rPr>
                  <w:rFonts w:ascii="Palatino Linotype" w:hAnsi="Palatino Linotype"/>
                  <w:b/>
                  <w:bCs/>
                  <w:sz w:val="16"/>
                  <w:szCs w:val="16"/>
                  <w:rPrChange w:id="94" w:author="Алексей Ярославцев" w:date="2020-05-25T21:25:00Z">
                    <w:rPr>
                      <w:rFonts w:ascii="Palatino Linotype" w:hAnsi="Palatino Linotype"/>
                      <w:b/>
                      <w:bCs/>
                      <w:sz w:val="16"/>
                      <w:szCs w:val="16"/>
                      <w:lang w:val="ru-RU"/>
                    </w:rPr>
                  </w:rPrChange>
                </w:rPr>
                <w:t>, kg</w:t>
              </w:r>
            </w:ins>
          </w:p>
        </w:tc>
        <w:tc>
          <w:tcPr>
            <w:tcW w:w="1208" w:type="dxa"/>
            <w:tcBorders>
              <w:top w:val="nil"/>
              <w:left w:val="nil"/>
              <w:bottom w:val="single" w:sz="8" w:space="0" w:color="auto"/>
              <w:right w:val="single" w:sz="8" w:space="0" w:color="auto"/>
            </w:tcBorders>
            <w:shd w:val="clear" w:color="000000" w:fill="FFFFFF"/>
            <w:textDirection w:val="btLr"/>
            <w:vAlign w:val="center"/>
            <w:hideMark/>
          </w:tcPr>
          <w:p w14:paraId="46FC0FA3" w14:textId="77777777" w:rsidR="008B1625" w:rsidRPr="002B272B" w:rsidRDefault="008B1625" w:rsidP="008B1625">
            <w:pPr>
              <w:spacing w:line="240" w:lineRule="auto"/>
              <w:jc w:val="center"/>
              <w:rPr>
                <w:ins w:id="95" w:author="Алексей Ярославцев" w:date="2020-05-25T21:25:00Z"/>
                <w:rFonts w:ascii="Palatino Linotype" w:hAnsi="Palatino Linotype"/>
                <w:b/>
                <w:bCs/>
                <w:sz w:val="11"/>
                <w:szCs w:val="11"/>
                <w:highlight w:val="yellow"/>
                <w:rPrChange w:id="96" w:author="riccardo valentini" w:date="2020-05-18T17:04:00Z">
                  <w:rPr>
                    <w:ins w:id="97" w:author="Алексей Ярославцев" w:date="2020-05-25T21:25:00Z"/>
                    <w:rFonts w:ascii="Palatino Linotype" w:hAnsi="Palatino Linotype"/>
                    <w:b/>
                    <w:bCs/>
                    <w:sz w:val="16"/>
                    <w:szCs w:val="16"/>
                    <w:highlight w:val="yellow"/>
                  </w:rPr>
                </w:rPrChange>
              </w:rPr>
            </w:pPr>
            <w:proofErr w:type="gramStart"/>
            <w:ins w:id="98" w:author="Алексей Ярославцев" w:date="2020-05-25T21:25:00Z">
              <w:r w:rsidRPr="002B272B">
                <w:rPr>
                  <w:rFonts w:ascii="Palatino Linotype" w:hAnsi="Palatino Linotype"/>
                  <w:b/>
                  <w:bCs/>
                  <w:sz w:val="11"/>
                  <w:szCs w:val="11"/>
                  <w:highlight w:val="yellow"/>
                  <w:rPrChange w:id="99" w:author="riccardo valentini" w:date="2020-05-18T17:04:00Z">
                    <w:rPr>
                      <w:rFonts w:ascii="Palatino Linotype" w:hAnsi="Palatino Linotype"/>
                      <w:b/>
                      <w:bCs/>
                      <w:sz w:val="16"/>
                      <w:szCs w:val="16"/>
                      <w:highlight w:val="yellow"/>
                    </w:rPr>
                  </w:rPrChange>
                </w:rPr>
                <w:t>Average  annual</w:t>
              </w:r>
              <w:proofErr w:type="gramEnd"/>
              <w:r w:rsidRPr="002B272B">
                <w:rPr>
                  <w:rFonts w:ascii="Palatino Linotype" w:hAnsi="Palatino Linotype"/>
                  <w:b/>
                  <w:bCs/>
                  <w:sz w:val="11"/>
                  <w:szCs w:val="11"/>
                  <w:highlight w:val="yellow"/>
                  <w:rPrChange w:id="100" w:author="riccardo valentini" w:date="2020-05-18T17:04:00Z">
                    <w:rPr>
                      <w:rFonts w:ascii="Palatino Linotype" w:hAnsi="Palatino Linotype"/>
                      <w:b/>
                      <w:bCs/>
                      <w:sz w:val="16"/>
                      <w:szCs w:val="16"/>
                      <w:highlight w:val="yellow"/>
                    </w:rPr>
                  </w:rPrChange>
                </w:rPr>
                <w:t xml:space="preserve"> carbon increment pe</w:t>
              </w:r>
              <w:del w:id="101" w:author="riccardo valentini" w:date="2020-05-18T17:04:00Z">
                <w:r w:rsidRPr="002B272B" w:rsidDel="002B272B">
                  <w:rPr>
                    <w:rFonts w:ascii="Palatino Linotype" w:hAnsi="Palatino Linotype"/>
                    <w:b/>
                    <w:bCs/>
                    <w:sz w:val="11"/>
                    <w:szCs w:val="11"/>
                    <w:highlight w:val="yellow"/>
                    <w:rPrChange w:id="102" w:author="riccardo valentini" w:date="2020-05-18T17:04:00Z">
                      <w:rPr>
                        <w:rFonts w:ascii="Palatino Linotype" w:hAnsi="Palatino Linotype"/>
                        <w:b/>
                        <w:bCs/>
                        <w:sz w:val="16"/>
                        <w:szCs w:val="16"/>
                        <w:highlight w:val="yellow"/>
                      </w:rPr>
                    </w:rPrChange>
                  </w:rPr>
                  <w:delText xml:space="preserve">Average annual </w:delText>
                </w:r>
              </w:del>
              <w:del w:id="103" w:author="riccardo valentini" w:date="2020-05-18T17:03:00Z">
                <w:r w:rsidRPr="002B272B" w:rsidDel="002B272B">
                  <w:rPr>
                    <w:rFonts w:ascii="Palatino Linotype" w:hAnsi="Palatino Linotype"/>
                    <w:b/>
                    <w:bCs/>
                    <w:sz w:val="11"/>
                    <w:szCs w:val="11"/>
                    <w:highlight w:val="yellow"/>
                    <w:rPrChange w:id="104" w:author="riccardo valentini" w:date="2020-05-18T17:04:00Z">
                      <w:rPr>
                        <w:rFonts w:ascii="Palatino Linotype" w:hAnsi="Palatino Linotype"/>
                        <w:b/>
                        <w:bCs/>
                        <w:sz w:val="16"/>
                        <w:szCs w:val="16"/>
                        <w:highlight w:val="yellow"/>
                      </w:rPr>
                    </w:rPrChange>
                  </w:rPr>
                  <w:delText>tree carbon</w:delText>
                </w:r>
              </w:del>
              <w:del w:id="105" w:author="riccardo valentini" w:date="2020-05-18T17:04:00Z">
                <w:r w:rsidRPr="002B272B" w:rsidDel="002B272B">
                  <w:rPr>
                    <w:rFonts w:ascii="Palatino Linotype" w:hAnsi="Palatino Linotype"/>
                    <w:b/>
                    <w:bCs/>
                    <w:sz w:val="11"/>
                    <w:szCs w:val="11"/>
                    <w:highlight w:val="yellow"/>
                    <w:rPrChange w:id="106" w:author="riccardo valentini" w:date="2020-05-18T17:04:00Z">
                      <w:rPr>
                        <w:rFonts w:ascii="Palatino Linotype" w:hAnsi="Palatino Linotype"/>
                        <w:b/>
                        <w:bCs/>
                        <w:sz w:val="16"/>
                        <w:szCs w:val="16"/>
                        <w:highlight w:val="yellow"/>
                      </w:rPr>
                    </w:rPrChange>
                  </w:rPr>
                  <w:delText xml:space="preserve"> increment, kg</w:delText>
                </w:r>
              </w:del>
              <w:r w:rsidRPr="002B272B">
                <w:rPr>
                  <w:rFonts w:ascii="Palatino Linotype" w:hAnsi="Palatino Linotype"/>
                  <w:b/>
                  <w:bCs/>
                  <w:sz w:val="11"/>
                  <w:szCs w:val="11"/>
                  <w:highlight w:val="yellow"/>
                  <w:rPrChange w:id="107" w:author="riccardo valentini" w:date="2020-05-18T17:04:00Z">
                    <w:rPr>
                      <w:rFonts w:ascii="Palatino Linotype" w:hAnsi="Palatino Linotype"/>
                      <w:b/>
                      <w:bCs/>
                      <w:sz w:val="16"/>
                      <w:szCs w:val="16"/>
                      <w:highlight w:val="yellow"/>
                    </w:rPr>
                  </w:rPrChange>
                </w:rPr>
                <w:t>a</w:t>
              </w:r>
            </w:ins>
          </w:p>
        </w:tc>
        <w:tc>
          <w:tcPr>
            <w:tcW w:w="1208" w:type="dxa"/>
            <w:gridSpan w:val="2"/>
            <w:tcBorders>
              <w:top w:val="nil"/>
              <w:left w:val="nil"/>
              <w:bottom w:val="single" w:sz="8" w:space="0" w:color="auto"/>
              <w:right w:val="single" w:sz="8" w:space="0" w:color="auto"/>
            </w:tcBorders>
            <w:shd w:val="clear" w:color="000000" w:fill="FFFFFF"/>
            <w:textDirection w:val="btLr"/>
            <w:vAlign w:val="center"/>
            <w:hideMark/>
          </w:tcPr>
          <w:p w14:paraId="4EF0CC90" w14:textId="77777777" w:rsidR="008B1625" w:rsidRPr="00501656" w:rsidRDefault="008B1625" w:rsidP="008B1625">
            <w:pPr>
              <w:spacing w:line="240" w:lineRule="auto"/>
              <w:jc w:val="center"/>
              <w:rPr>
                <w:ins w:id="108" w:author="Алексей Ярославцев" w:date="2020-05-25T21:25:00Z"/>
                <w:rFonts w:ascii="Palatino Linotype" w:hAnsi="Palatino Linotype"/>
                <w:b/>
                <w:bCs/>
                <w:sz w:val="16"/>
                <w:szCs w:val="16"/>
                <w:highlight w:val="yellow"/>
                <w:lang w:val="ru-RU"/>
              </w:rPr>
            </w:pPr>
            <w:ins w:id="109" w:author="Алексей Ярославцев" w:date="2020-05-25T21:25:00Z">
              <w:r w:rsidRPr="002B272B">
                <w:rPr>
                  <w:rFonts w:ascii="Palatino Linotype" w:hAnsi="Palatino Linotype"/>
                  <w:b/>
                  <w:bCs/>
                  <w:sz w:val="16"/>
                  <w:szCs w:val="16"/>
                  <w:highlight w:val="yellow"/>
                </w:rPr>
                <w:t xml:space="preserve">Current </w:t>
              </w:r>
              <w:r>
                <w:rPr>
                  <w:rFonts w:ascii="Palatino Linotype" w:hAnsi="Palatino Linotype"/>
                  <w:b/>
                  <w:bCs/>
                  <w:sz w:val="16"/>
                  <w:szCs w:val="16"/>
                  <w:highlight w:val="yellow"/>
                </w:rPr>
                <w:t xml:space="preserve">annual increment </w:t>
              </w:r>
              <w:proofErr w:type="spellStart"/>
              <w:r w:rsidRPr="00501656">
                <w:rPr>
                  <w:rFonts w:ascii="Palatino Linotype" w:hAnsi="Palatino Linotype"/>
                  <w:b/>
                  <w:bCs/>
                  <w:sz w:val="16"/>
                  <w:szCs w:val="16"/>
                  <w:highlight w:val="yellow"/>
                  <w:lang w:val="ru-RU"/>
                </w:rPr>
                <w:t>kg</w:t>
              </w:r>
              <w:proofErr w:type="spellEnd"/>
            </w:ins>
          </w:p>
        </w:tc>
        <w:tc>
          <w:tcPr>
            <w:tcW w:w="1518" w:type="dxa"/>
            <w:tcBorders>
              <w:top w:val="nil"/>
              <w:left w:val="nil"/>
              <w:bottom w:val="single" w:sz="8" w:space="0" w:color="auto"/>
              <w:right w:val="single" w:sz="8" w:space="0" w:color="auto"/>
            </w:tcBorders>
            <w:shd w:val="clear" w:color="000000" w:fill="FFFFFF"/>
            <w:textDirection w:val="btLr"/>
            <w:vAlign w:val="center"/>
            <w:hideMark/>
          </w:tcPr>
          <w:p w14:paraId="06E47CD1" w14:textId="77777777" w:rsidR="008B1625" w:rsidRPr="00501656" w:rsidRDefault="008B1625" w:rsidP="008B1625">
            <w:pPr>
              <w:spacing w:line="240" w:lineRule="auto"/>
              <w:jc w:val="center"/>
              <w:rPr>
                <w:ins w:id="110" w:author="Алексей Ярославцев" w:date="2020-05-25T21:25:00Z"/>
                <w:rFonts w:ascii="Palatino Linotype" w:hAnsi="Palatino Linotype"/>
                <w:b/>
                <w:bCs/>
                <w:sz w:val="16"/>
                <w:szCs w:val="16"/>
                <w:highlight w:val="yellow"/>
              </w:rPr>
            </w:pPr>
            <w:ins w:id="111" w:author="Алексей Ярославцев" w:date="2020-05-25T21:25:00Z">
              <w:r w:rsidRPr="00501656">
                <w:rPr>
                  <w:rFonts w:ascii="Palatino Linotype" w:hAnsi="Palatino Linotype"/>
                  <w:b/>
                  <w:bCs/>
                  <w:sz w:val="16"/>
                  <w:szCs w:val="16"/>
                  <w:highlight w:val="yellow"/>
                </w:rPr>
                <w:t>Carbon stored per canopy area, kg m</w:t>
              </w:r>
              <w:r w:rsidRPr="00501656">
                <w:rPr>
                  <w:rFonts w:ascii="Palatino Linotype" w:hAnsi="Palatino Linotype"/>
                  <w:b/>
                  <w:bCs/>
                  <w:sz w:val="16"/>
                  <w:szCs w:val="16"/>
                  <w:highlight w:val="yellow"/>
                  <w:vertAlign w:val="superscript"/>
                </w:rPr>
                <w:t>-2</w:t>
              </w:r>
            </w:ins>
          </w:p>
        </w:tc>
        <w:tc>
          <w:tcPr>
            <w:tcW w:w="1376" w:type="dxa"/>
            <w:gridSpan w:val="2"/>
            <w:tcBorders>
              <w:top w:val="nil"/>
              <w:left w:val="nil"/>
              <w:bottom w:val="single" w:sz="8" w:space="0" w:color="auto"/>
              <w:right w:val="single" w:sz="8" w:space="0" w:color="auto"/>
            </w:tcBorders>
            <w:shd w:val="clear" w:color="000000" w:fill="FFFFFF"/>
            <w:textDirection w:val="btLr"/>
            <w:vAlign w:val="center"/>
            <w:hideMark/>
          </w:tcPr>
          <w:p w14:paraId="069522DD" w14:textId="77777777" w:rsidR="008B1625" w:rsidRPr="00527F13" w:rsidRDefault="008B1625" w:rsidP="008B1625">
            <w:pPr>
              <w:spacing w:line="240" w:lineRule="auto"/>
              <w:jc w:val="center"/>
              <w:rPr>
                <w:ins w:id="112" w:author="Алексей Ярославцев" w:date="2020-05-25T21:25:00Z"/>
                <w:rFonts w:ascii="Palatino Linotype" w:hAnsi="Palatino Linotype"/>
                <w:b/>
                <w:bCs/>
                <w:sz w:val="16"/>
                <w:szCs w:val="16"/>
                <w:lang w:val="ru-RU"/>
              </w:rPr>
            </w:pPr>
            <w:proofErr w:type="spellStart"/>
            <w:ins w:id="113" w:author="Алексей Ярославцев" w:date="2020-05-25T21:25:00Z">
              <w:r w:rsidRPr="00527F13">
                <w:rPr>
                  <w:rFonts w:ascii="Palatino Linotype" w:hAnsi="Palatino Linotype"/>
                  <w:b/>
                  <w:bCs/>
                  <w:sz w:val="16"/>
                  <w:szCs w:val="16"/>
                  <w:lang w:val="ru-RU"/>
                </w:rPr>
                <w:t>Transpiration</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mm</w:t>
              </w:r>
              <w:proofErr w:type="spellEnd"/>
            </w:ins>
          </w:p>
        </w:tc>
        <w:tc>
          <w:tcPr>
            <w:tcW w:w="1258" w:type="dxa"/>
            <w:tcBorders>
              <w:top w:val="nil"/>
              <w:left w:val="nil"/>
              <w:bottom w:val="single" w:sz="8" w:space="0" w:color="auto"/>
              <w:right w:val="single" w:sz="8" w:space="0" w:color="auto"/>
            </w:tcBorders>
            <w:shd w:val="clear" w:color="000000" w:fill="FFFFFF"/>
            <w:textDirection w:val="btLr"/>
            <w:vAlign w:val="center"/>
            <w:hideMark/>
          </w:tcPr>
          <w:p w14:paraId="22672FF6" w14:textId="77777777" w:rsidR="008B1625" w:rsidRPr="00527F13" w:rsidRDefault="008B1625" w:rsidP="008B1625">
            <w:pPr>
              <w:spacing w:line="240" w:lineRule="auto"/>
              <w:jc w:val="center"/>
              <w:rPr>
                <w:ins w:id="114" w:author="Алексей Ярославцев" w:date="2020-05-25T21:25:00Z"/>
                <w:rFonts w:ascii="Palatino Linotype" w:hAnsi="Palatino Linotype"/>
                <w:b/>
                <w:bCs/>
                <w:sz w:val="16"/>
                <w:szCs w:val="16"/>
                <w:lang w:val="ru-RU"/>
              </w:rPr>
            </w:pPr>
            <w:proofErr w:type="spellStart"/>
            <w:ins w:id="115" w:author="Алексей Ярославцев" w:date="2020-05-25T21:25:00Z">
              <w:r w:rsidRPr="00527F13">
                <w:rPr>
                  <w:rFonts w:ascii="Palatino Linotype" w:hAnsi="Palatino Linotype"/>
                  <w:b/>
                  <w:bCs/>
                  <w:sz w:val="16"/>
                  <w:szCs w:val="16"/>
                  <w:lang w:val="ru-RU"/>
                </w:rPr>
                <w:t>Precipitation</w:t>
              </w:r>
              <w:proofErr w:type="spellEnd"/>
              <w:r w:rsidRPr="00527F13">
                <w:rPr>
                  <w:rFonts w:ascii="Palatino Linotype" w:hAnsi="Palatino Linotype"/>
                  <w:b/>
                  <w:bCs/>
                  <w:sz w:val="16"/>
                  <w:szCs w:val="16"/>
                  <w:lang w:val="ru-RU"/>
                </w:rPr>
                <w:t xml:space="preserve">, </w:t>
              </w:r>
              <w:proofErr w:type="spellStart"/>
              <w:r w:rsidRPr="00527F13">
                <w:rPr>
                  <w:rFonts w:ascii="Palatino Linotype" w:hAnsi="Palatino Linotype"/>
                  <w:b/>
                  <w:bCs/>
                  <w:sz w:val="16"/>
                  <w:szCs w:val="16"/>
                  <w:lang w:val="ru-RU"/>
                </w:rPr>
                <w:t>mm</w:t>
              </w:r>
              <w:proofErr w:type="spellEnd"/>
            </w:ins>
          </w:p>
        </w:tc>
        <w:tc>
          <w:tcPr>
            <w:tcW w:w="1258" w:type="dxa"/>
            <w:tcBorders>
              <w:top w:val="nil"/>
              <w:left w:val="nil"/>
              <w:bottom w:val="single" w:sz="8" w:space="0" w:color="auto"/>
              <w:right w:val="single" w:sz="8" w:space="0" w:color="auto"/>
            </w:tcBorders>
            <w:shd w:val="clear" w:color="000000" w:fill="FFFFFF"/>
            <w:textDirection w:val="btLr"/>
            <w:vAlign w:val="center"/>
            <w:hideMark/>
          </w:tcPr>
          <w:p w14:paraId="6BA7A244" w14:textId="77777777" w:rsidR="008B1625" w:rsidRPr="00527F13" w:rsidRDefault="008B1625" w:rsidP="008B1625">
            <w:pPr>
              <w:spacing w:line="240" w:lineRule="auto"/>
              <w:jc w:val="center"/>
              <w:rPr>
                <w:ins w:id="116" w:author="Алексей Ярославцев" w:date="2020-05-25T21:25:00Z"/>
                <w:rFonts w:ascii="Palatino Linotype" w:hAnsi="Palatino Linotype"/>
                <w:b/>
                <w:bCs/>
                <w:sz w:val="16"/>
                <w:szCs w:val="16"/>
              </w:rPr>
            </w:pPr>
            <w:ins w:id="117" w:author="Алексей Ярославцев" w:date="2020-05-25T21:25:00Z">
              <w:r w:rsidRPr="00527F13">
                <w:rPr>
                  <w:rFonts w:ascii="Palatino Linotype" w:hAnsi="Palatino Linotype"/>
                  <w:b/>
                  <w:bCs/>
                  <w:sz w:val="16"/>
                  <w:szCs w:val="16"/>
                </w:rPr>
                <w:t>Ratio of precipitation evaporated, mm</w:t>
              </w:r>
            </w:ins>
          </w:p>
        </w:tc>
        <w:tc>
          <w:tcPr>
            <w:tcW w:w="1871" w:type="dxa"/>
            <w:gridSpan w:val="2"/>
            <w:tcBorders>
              <w:top w:val="nil"/>
              <w:left w:val="nil"/>
              <w:bottom w:val="single" w:sz="8" w:space="0" w:color="auto"/>
              <w:right w:val="single" w:sz="8" w:space="0" w:color="auto"/>
            </w:tcBorders>
            <w:shd w:val="clear" w:color="000000" w:fill="FFFFFF"/>
            <w:textDirection w:val="btLr"/>
            <w:vAlign w:val="center"/>
            <w:hideMark/>
          </w:tcPr>
          <w:p w14:paraId="190909DC" w14:textId="77777777" w:rsidR="008B1625" w:rsidRPr="00527F13" w:rsidRDefault="008B1625" w:rsidP="008B1625">
            <w:pPr>
              <w:spacing w:line="240" w:lineRule="auto"/>
              <w:jc w:val="center"/>
              <w:rPr>
                <w:ins w:id="118" w:author="Алексей Ярославцев" w:date="2020-05-25T21:25:00Z"/>
                <w:rFonts w:ascii="Palatino Linotype" w:hAnsi="Palatino Linotype"/>
                <w:b/>
                <w:bCs/>
                <w:sz w:val="16"/>
                <w:szCs w:val="16"/>
                <w:lang w:val="ru-RU"/>
              </w:rPr>
            </w:pPr>
            <w:ins w:id="119" w:author="Алексей Ярославцев" w:date="2020-05-25T21:25:00Z">
              <w:r w:rsidRPr="00527F13">
                <w:rPr>
                  <w:rFonts w:ascii="Palatino Linotype" w:hAnsi="Palatino Linotype"/>
                  <w:b/>
                  <w:bCs/>
                  <w:sz w:val="16"/>
                  <w:szCs w:val="16"/>
                  <w:lang w:val="ru-RU"/>
                </w:rPr>
                <w:t xml:space="preserve">L, </w:t>
              </w:r>
              <w:proofErr w:type="spellStart"/>
              <w:r w:rsidRPr="00527F13">
                <w:rPr>
                  <w:rFonts w:ascii="Palatino Linotype" w:hAnsi="Palatino Linotype"/>
                  <w:b/>
                  <w:bCs/>
                  <w:sz w:val="16"/>
                  <w:szCs w:val="16"/>
                  <w:lang w:val="ru-RU"/>
                </w:rPr>
                <w:t>kWh</w:t>
              </w:r>
              <w:proofErr w:type="spellEnd"/>
            </w:ins>
          </w:p>
        </w:tc>
        <w:tc>
          <w:tcPr>
            <w:tcW w:w="1376" w:type="dxa"/>
            <w:gridSpan w:val="2"/>
            <w:tcBorders>
              <w:top w:val="nil"/>
              <w:left w:val="nil"/>
              <w:bottom w:val="single" w:sz="8" w:space="0" w:color="auto"/>
              <w:right w:val="single" w:sz="8" w:space="0" w:color="auto"/>
            </w:tcBorders>
            <w:shd w:val="clear" w:color="000000" w:fill="FFFFFF"/>
            <w:textDirection w:val="btLr"/>
            <w:vAlign w:val="center"/>
            <w:hideMark/>
          </w:tcPr>
          <w:p w14:paraId="0ACBF9D8" w14:textId="77777777" w:rsidR="008B1625" w:rsidRPr="00527F13" w:rsidRDefault="008B1625" w:rsidP="008B1625">
            <w:pPr>
              <w:spacing w:line="240" w:lineRule="auto"/>
              <w:jc w:val="center"/>
              <w:rPr>
                <w:ins w:id="120" w:author="Алексей Ярославцев" w:date="2020-05-25T21:25:00Z"/>
                <w:rFonts w:ascii="Palatino Linotype" w:hAnsi="Palatino Linotype"/>
                <w:b/>
                <w:bCs/>
                <w:sz w:val="16"/>
                <w:szCs w:val="16"/>
                <w:lang w:val="ru-RU"/>
              </w:rPr>
            </w:pPr>
            <w:ins w:id="121" w:author="Алексей Ярославцев" w:date="2020-05-25T21:25:00Z">
              <w:r w:rsidRPr="00527F13">
                <w:rPr>
                  <w:rFonts w:ascii="Palatino Linotype" w:hAnsi="Palatino Linotype"/>
                  <w:b/>
                  <w:bCs/>
                  <w:sz w:val="16"/>
                  <w:szCs w:val="16"/>
                  <w:lang w:val="ru-RU"/>
                </w:rPr>
                <w:t>PM</w:t>
              </w:r>
              <w:r w:rsidRPr="00527F13">
                <w:rPr>
                  <w:rFonts w:ascii="Palatino Linotype" w:hAnsi="Palatino Linotype"/>
                  <w:b/>
                  <w:bCs/>
                  <w:sz w:val="16"/>
                  <w:szCs w:val="16"/>
                  <w:vertAlign w:val="subscript"/>
                  <w:lang w:val="ru-RU"/>
                </w:rPr>
                <w:t>10max</w:t>
              </w:r>
            </w:ins>
          </w:p>
        </w:tc>
        <w:tc>
          <w:tcPr>
            <w:tcW w:w="1376" w:type="dxa"/>
            <w:tcBorders>
              <w:top w:val="nil"/>
              <w:left w:val="nil"/>
              <w:bottom w:val="single" w:sz="8" w:space="0" w:color="auto"/>
              <w:right w:val="single" w:sz="8" w:space="0" w:color="auto"/>
            </w:tcBorders>
            <w:shd w:val="clear" w:color="000000" w:fill="FFFFFF"/>
            <w:textDirection w:val="btLr"/>
            <w:vAlign w:val="center"/>
            <w:hideMark/>
          </w:tcPr>
          <w:p w14:paraId="4E3C7A6E" w14:textId="77777777" w:rsidR="008B1625" w:rsidRPr="00527F13" w:rsidRDefault="008B1625" w:rsidP="008B1625">
            <w:pPr>
              <w:spacing w:line="240" w:lineRule="auto"/>
              <w:jc w:val="center"/>
              <w:rPr>
                <w:ins w:id="122" w:author="Алексей Ярославцев" w:date="2020-05-25T21:25:00Z"/>
                <w:rFonts w:ascii="Palatino Linotype" w:hAnsi="Palatino Linotype"/>
                <w:b/>
                <w:bCs/>
                <w:sz w:val="16"/>
                <w:szCs w:val="16"/>
                <w:lang w:val="ru-RU"/>
              </w:rPr>
            </w:pPr>
            <w:ins w:id="123" w:author="Алексей Ярославцев" w:date="2020-05-25T21:25:00Z">
              <w:r w:rsidRPr="00527F13">
                <w:rPr>
                  <w:rFonts w:ascii="Palatino Linotype" w:hAnsi="Palatino Linotype"/>
                  <w:b/>
                  <w:bCs/>
                  <w:sz w:val="16"/>
                  <w:szCs w:val="16"/>
                  <w:lang w:val="ru-RU"/>
                </w:rPr>
                <w:t>PM</w:t>
              </w:r>
              <w:r w:rsidRPr="00527F13">
                <w:rPr>
                  <w:rFonts w:ascii="Palatino Linotype" w:hAnsi="Palatino Linotype"/>
                  <w:b/>
                  <w:bCs/>
                  <w:sz w:val="16"/>
                  <w:szCs w:val="16"/>
                  <w:vertAlign w:val="subscript"/>
                  <w:lang w:val="ru-RU"/>
                </w:rPr>
                <w:t>10avg</w:t>
              </w:r>
            </w:ins>
          </w:p>
        </w:tc>
        <w:tc>
          <w:tcPr>
            <w:tcW w:w="1376" w:type="dxa"/>
            <w:tcBorders>
              <w:top w:val="nil"/>
              <w:left w:val="nil"/>
              <w:bottom w:val="single" w:sz="8" w:space="0" w:color="auto"/>
              <w:right w:val="single" w:sz="8" w:space="0" w:color="auto"/>
            </w:tcBorders>
            <w:shd w:val="clear" w:color="000000" w:fill="FFFFFF"/>
            <w:textDirection w:val="btLr"/>
            <w:vAlign w:val="center"/>
            <w:hideMark/>
          </w:tcPr>
          <w:p w14:paraId="0131B930" w14:textId="77777777" w:rsidR="008B1625" w:rsidRPr="00527F13" w:rsidRDefault="008B1625" w:rsidP="008B1625">
            <w:pPr>
              <w:spacing w:line="240" w:lineRule="auto"/>
              <w:jc w:val="center"/>
              <w:rPr>
                <w:ins w:id="124" w:author="Алексей Ярославцев" w:date="2020-05-25T21:25:00Z"/>
                <w:rFonts w:ascii="Palatino Linotype" w:hAnsi="Palatino Linotype"/>
                <w:b/>
                <w:bCs/>
                <w:sz w:val="16"/>
                <w:szCs w:val="16"/>
                <w:lang w:val="ru-RU"/>
              </w:rPr>
            </w:pPr>
            <w:ins w:id="125" w:author="Алексей Ярославцев" w:date="2020-05-25T21:25:00Z">
              <w:r w:rsidRPr="00527F13">
                <w:rPr>
                  <w:rFonts w:ascii="Palatino Linotype" w:hAnsi="Palatino Linotype"/>
                  <w:b/>
                  <w:bCs/>
                  <w:sz w:val="16"/>
                  <w:szCs w:val="16"/>
                  <w:lang w:val="ru-RU"/>
                </w:rPr>
                <w:t>PM</w:t>
              </w:r>
              <w:r w:rsidRPr="00527F13">
                <w:rPr>
                  <w:rFonts w:ascii="Palatino Linotype" w:hAnsi="Palatino Linotype"/>
                  <w:b/>
                  <w:bCs/>
                  <w:sz w:val="16"/>
                  <w:szCs w:val="16"/>
                  <w:vertAlign w:val="subscript"/>
                  <w:lang w:val="ru-RU"/>
                </w:rPr>
                <w:t>10min</w:t>
              </w:r>
            </w:ins>
          </w:p>
        </w:tc>
        <w:tc>
          <w:tcPr>
            <w:tcW w:w="1258" w:type="dxa"/>
            <w:gridSpan w:val="2"/>
            <w:tcBorders>
              <w:top w:val="nil"/>
              <w:left w:val="nil"/>
              <w:bottom w:val="single" w:sz="8" w:space="0" w:color="auto"/>
              <w:right w:val="single" w:sz="8" w:space="0" w:color="auto"/>
            </w:tcBorders>
            <w:shd w:val="clear" w:color="000000" w:fill="FFFFFF"/>
            <w:textDirection w:val="btLr"/>
            <w:vAlign w:val="center"/>
            <w:hideMark/>
          </w:tcPr>
          <w:p w14:paraId="6B9A1723" w14:textId="77777777" w:rsidR="008B1625" w:rsidRPr="00527F13" w:rsidRDefault="008B1625" w:rsidP="008B1625">
            <w:pPr>
              <w:spacing w:line="240" w:lineRule="auto"/>
              <w:jc w:val="center"/>
              <w:rPr>
                <w:ins w:id="126" w:author="Алексей Ярославцев" w:date="2020-05-25T21:25:00Z"/>
                <w:rFonts w:ascii="Palatino Linotype" w:hAnsi="Palatino Linotype"/>
                <w:b/>
                <w:bCs/>
                <w:sz w:val="16"/>
                <w:szCs w:val="16"/>
                <w:lang w:val="ru-RU"/>
              </w:rPr>
            </w:pPr>
            <w:ins w:id="127" w:author="Алексей Ярославцев" w:date="2020-05-25T21:25:00Z">
              <w:r w:rsidRPr="00527F13">
                <w:rPr>
                  <w:rFonts w:ascii="Palatino Linotype" w:hAnsi="Palatino Linotype"/>
                  <w:b/>
                  <w:bCs/>
                  <w:sz w:val="16"/>
                  <w:szCs w:val="16"/>
                  <w:lang w:val="ru-RU"/>
                </w:rPr>
                <w:t>PAI, m</w:t>
              </w:r>
              <w:r w:rsidRPr="00527F13">
                <w:rPr>
                  <w:rFonts w:ascii="Palatino Linotype" w:hAnsi="Palatino Linotype"/>
                  <w:b/>
                  <w:bCs/>
                  <w:sz w:val="16"/>
                  <w:szCs w:val="16"/>
                  <w:vertAlign w:val="superscript"/>
                  <w:lang w:val="ru-RU"/>
                </w:rPr>
                <w:t>2</w:t>
              </w:r>
              <w:r w:rsidRPr="00527F13">
                <w:rPr>
                  <w:rFonts w:ascii="Palatino Linotype" w:hAnsi="Palatino Linotype"/>
                  <w:b/>
                  <w:bCs/>
                  <w:sz w:val="16"/>
                  <w:szCs w:val="16"/>
                  <w:lang w:val="ru-RU"/>
                </w:rPr>
                <w:t>m</w:t>
              </w:r>
              <w:r w:rsidRPr="00527F13">
                <w:rPr>
                  <w:rFonts w:ascii="Palatino Linotype" w:hAnsi="Palatino Linotype"/>
                  <w:b/>
                  <w:bCs/>
                  <w:sz w:val="16"/>
                  <w:szCs w:val="16"/>
                  <w:vertAlign w:val="superscript"/>
                  <w:lang w:val="ru-RU"/>
                </w:rPr>
                <w:t>-2</w:t>
              </w:r>
            </w:ins>
          </w:p>
        </w:tc>
        <w:tc>
          <w:tcPr>
            <w:tcW w:w="1258" w:type="dxa"/>
            <w:tcBorders>
              <w:top w:val="nil"/>
              <w:left w:val="nil"/>
              <w:bottom w:val="single" w:sz="8" w:space="0" w:color="auto"/>
              <w:right w:val="single" w:sz="8" w:space="0" w:color="auto"/>
            </w:tcBorders>
            <w:shd w:val="clear" w:color="000000" w:fill="FFFFFF"/>
            <w:textDirection w:val="btLr"/>
            <w:vAlign w:val="center"/>
            <w:hideMark/>
          </w:tcPr>
          <w:p w14:paraId="11769C78" w14:textId="77777777" w:rsidR="008B1625" w:rsidRPr="00527F13" w:rsidRDefault="008B1625" w:rsidP="008B1625">
            <w:pPr>
              <w:spacing w:line="240" w:lineRule="auto"/>
              <w:jc w:val="center"/>
              <w:rPr>
                <w:ins w:id="128" w:author="Алексей Ярославцев" w:date="2020-05-25T21:25:00Z"/>
                <w:rFonts w:ascii="Palatino Linotype" w:hAnsi="Palatino Linotype"/>
                <w:b/>
                <w:bCs/>
                <w:sz w:val="16"/>
                <w:szCs w:val="16"/>
                <w:lang w:val="ru-RU"/>
              </w:rPr>
            </w:pPr>
            <w:ins w:id="129" w:author="Алексей Ярославцев" w:date="2020-05-25T21:25:00Z">
              <w:r w:rsidRPr="00527F13">
                <w:rPr>
                  <w:rFonts w:ascii="Palatino Linotype" w:hAnsi="Palatino Linotype"/>
                  <w:b/>
                  <w:bCs/>
                  <w:sz w:val="16"/>
                  <w:szCs w:val="16"/>
                  <w:lang w:val="ru-RU"/>
                </w:rPr>
                <w:t>WAI, m</w:t>
              </w:r>
              <w:r w:rsidRPr="00527F13">
                <w:rPr>
                  <w:rFonts w:ascii="Palatino Linotype" w:hAnsi="Palatino Linotype"/>
                  <w:b/>
                  <w:bCs/>
                  <w:sz w:val="16"/>
                  <w:szCs w:val="16"/>
                  <w:vertAlign w:val="superscript"/>
                  <w:lang w:val="ru-RU"/>
                </w:rPr>
                <w:t>2</w:t>
              </w:r>
              <w:r w:rsidRPr="00527F13">
                <w:rPr>
                  <w:rFonts w:ascii="Palatino Linotype" w:hAnsi="Palatino Linotype"/>
                  <w:b/>
                  <w:bCs/>
                  <w:sz w:val="16"/>
                  <w:szCs w:val="16"/>
                  <w:lang w:val="ru-RU"/>
                </w:rPr>
                <w:t>m</w:t>
              </w:r>
              <w:r w:rsidRPr="00527F13">
                <w:rPr>
                  <w:rFonts w:ascii="Palatino Linotype" w:hAnsi="Palatino Linotype"/>
                  <w:b/>
                  <w:bCs/>
                  <w:sz w:val="16"/>
                  <w:szCs w:val="16"/>
                  <w:vertAlign w:val="superscript"/>
                  <w:lang w:val="ru-RU"/>
                </w:rPr>
                <w:t>-2</w:t>
              </w:r>
            </w:ins>
          </w:p>
        </w:tc>
        <w:tc>
          <w:tcPr>
            <w:tcW w:w="1208" w:type="dxa"/>
            <w:tcBorders>
              <w:top w:val="nil"/>
              <w:left w:val="nil"/>
              <w:bottom w:val="single" w:sz="8" w:space="0" w:color="auto"/>
              <w:right w:val="single" w:sz="8" w:space="0" w:color="auto"/>
            </w:tcBorders>
            <w:shd w:val="clear" w:color="000000" w:fill="FFFFFF"/>
            <w:textDirection w:val="btLr"/>
            <w:vAlign w:val="center"/>
            <w:hideMark/>
          </w:tcPr>
          <w:p w14:paraId="0E5D6543" w14:textId="77777777" w:rsidR="008B1625" w:rsidRPr="00527F13" w:rsidRDefault="008B1625" w:rsidP="008B1625">
            <w:pPr>
              <w:spacing w:line="240" w:lineRule="auto"/>
              <w:jc w:val="center"/>
              <w:rPr>
                <w:ins w:id="130" w:author="Алексей Ярославцев" w:date="2020-05-25T21:25:00Z"/>
                <w:rFonts w:ascii="Palatino Linotype" w:hAnsi="Palatino Linotype"/>
                <w:b/>
                <w:bCs/>
                <w:sz w:val="16"/>
                <w:szCs w:val="16"/>
                <w:lang w:val="ru-RU"/>
              </w:rPr>
            </w:pPr>
            <w:ins w:id="131" w:author="Алексей Ярославцев" w:date="2020-05-25T21:25:00Z">
              <w:r w:rsidRPr="00527F13">
                <w:rPr>
                  <w:rFonts w:ascii="Palatino Linotype" w:hAnsi="Palatino Linotype"/>
                  <w:b/>
                  <w:bCs/>
                  <w:sz w:val="16"/>
                  <w:szCs w:val="16"/>
                  <w:lang w:val="ru-RU"/>
                </w:rPr>
                <w:t>LAI, m</w:t>
              </w:r>
              <w:r w:rsidRPr="00527F13">
                <w:rPr>
                  <w:rFonts w:ascii="Palatino Linotype" w:hAnsi="Palatino Linotype"/>
                  <w:b/>
                  <w:bCs/>
                  <w:sz w:val="16"/>
                  <w:szCs w:val="16"/>
                  <w:vertAlign w:val="superscript"/>
                  <w:lang w:val="ru-RU"/>
                </w:rPr>
                <w:t>2</w:t>
              </w:r>
              <w:r w:rsidRPr="00527F13">
                <w:rPr>
                  <w:rFonts w:ascii="Palatino Linotype" w:hAnsi="Palatino Linotype"/>
                  <w:b/>
                  <w:bCs/>
                  <w:sz w:val="16"/>
                  <w:szCs w:val="16"/>
                  <w:lang w:val="ru-RU"/>
                </w:rPr>
                <w:t>m</w:t>
              </w:r>
              <w:r w:rsidRPr="00527F13">
                <w:rPr>
                  <w:rFonts w:ascii="Palatino Linotype" w:hAnsi="Palatino Linotype"/>
                  <w:b/>
                  <w:bCs/>
                  <w:sz w:val="16"/>
                  <w:szCs w:val="16"/>
                  <w:vertAlign w:val="superscript"/>
                  <w:lang w:val="ru-RU"/>
                </w:rPr>
                <w:t>-2</w:t>
              </w:r>
            </w:ins>
          </w:p>
        </w:tc>
      </w:tr>
      <w:tr w:rsidR="008B1625" w:rsidRPr="00527F13" w14:paraId="3586AE87" w14:textId="77777777" w:rsidTr="008B1625">
        <w:tblPrEx>
          <w:tblW w:w="31680" w:type="dxa"/>
          <w:tblInd w:w="93" w:type="dxa"/>
          <w:tblLayout w:type="fixed"/>
          <w:tblPrExChange w:id="132" w:author="riccardo valentini" w:date="2020-05-18T17:02:00Z">
            <w:tblPrEx>
              <w:tblW w:w="15103" w:type="dxa"/>
              <w:tblInd w:w="93" w:type="dxa"/>
              <w:tblLayout w:type="fixed"/>
            </w:tblPrEx>
          </w:tblPrExChange>
        </w:tblPrEx>
        <w:trPr>
          <w:trHeight w:val="121"/>
          <w:ins w:id="133" w:author="Алексей Ярославцев" w:date="2020-05-25T21:25:00Z"/>
          <w:trPrChange w:id="134" w:author="riccardo valentini" w:date="2020-05-18T17:02:00Z">
            <w:trPr>
              <w:gridAfter w:val="0"/>
              <w:trHeight w:val="170"/>
            </w:trPr>
          </w:trPrChange>
        </w:trPr>
        <w:tc>
          <w:tcPr>
            <w:tcW w:w="31688" w:type="dxa"/>
            <w:gridSpan w:val="30"/>
            <w:tcBorders>
              <w:top w:val="single" w:sz="8" w:space="0" w:color="auto"/>
              <w:left w:val="single" w:sz="8" w:space="0" w:color="auto"/>
              <w:bottom w:val="single" w:sz="8" w:space="0" w:color="auto"/>
              <w:right w:val="single" w:sz="8" w:space="0" w:color="000000"/>
            </w:tcBorders>
            <w:shd w:val="clear" w:color="000000" w:fill="FFFFFF"/>
            <w:vAlign w:val="center"/>
            <w:hideMark/>
            <w:tcPrChange w:id="135" w:author="riccardo valentini" w:date="2020-05-18T17:02:00Z">
              <w:tcPr>
                <w:tcW w:w="15103" w:type="dxa"/>
                <w:gridSpan w:val="12"/>
                <w:tcBorders>
                  <w:top w:val="single" w:sz="8" w:space="0" w:color="auto"/>
                  <w:left w:val="single" w:sz="8" w:space="0" w:color="auto"/>
                  <w:bottom w:val="single" w:sz="8" w:space="0" w:color="auto"/>
                  <w:right w:val="single" w:sz="8" w:space="0" w:color="000000"/>
                </w:tcBorders>
                <w:shd w:val="clear" w:color="000000" w:fill="FFFFFF"/>
                <w:vAlign w:val="center"/>
                <w:hideMark/>
              </w:tcPr>
            </w:tcPrChange>
          </w:tcPr>
          <w:p w14:paraId="6B339922" w14:textId="77777777" w:rsidR="008B1625" w:rsidRPr="00527F13" w:rsidRDefault="008B1625" w:rsidP="008B1625">
            <w:pPr>
              <w:spacing w:line="240" w:lineRule="auto"/>
              <w:jc w:val="center"/>
              <w:rPr>
                <w:ins w:id="136" w:author="Алексей Ярославцев" w:date="2020-05-25T21:25:00Z"/>
                <w:rFonts w:ascii="Palatino Linotype" w:hAnsi="Palatino Linotype"/>
                <w:b/>
                <w:bCs/>
                <w:i/>
                <w:iCs/>
                <w:sz w:val="16"/>
                <w:szCs w:val="16"/>
                <w:lang w:val="ru-RU"/>
              </w:rPr>
            </w:pPr>
            <w:ins w:id="137" w:author="Алексей Ярославцев" w:date="2020-05-25T21:25:00Z">
              <w:r w:rsidRPr="00527F13">
                <w:rPr>
                  <w:rFonts w:ascii="Palatino Linotype" w:hAnsi="Palatino Linotype"/>
                  <w:b/>
                  <w:bCs/>
                  <w:i/>
                  <w:iCs/>
                  <w:sz w:val="16"/>
                  <w:szCs w:val="16"/>
                  <w:lang w:val="ru-RU"/>
                </w:rPr>
                <w:t>Acer platanoides</w:t>
              </w:r>
            </w:ins>
          </w:p>
        </w:tc>
      </w:tr>
      <w:tr w:rsidR="008B1625" w:rsidRPr="00527F13" w14:paraId="76D93077" w14:textId="77777777" w:rsidTr="008B1625">
        <w:trPr>
          <w:gridAfter w:val="1"/>
          <w:wAfter w:w="12" w:type="dxa"/>
          <w:trHeight w:val="121"/>
          <w:ins w:id="138"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0AE25095" w14:textId="77777777" w:rsidR="008B1625" w:rsidRPr="00527F13" w:rsidRDefault="008B1625" w:rsidP="008B1625">
            <w:pPr>
              <w:spacing w:line="240" w:lineRule="auto"/>
              <w:jc w:val="right"/>
              <w:rPr>
                <w:ins w:id="139" w:author="Алексей Ярославцев" w:date="2020-05-25T21:25:00Z"/>
                <w:rFonts w:ascii="Palatino Linotype" w:hAnsi="Palatino Linotype"/>
                <w:b/>
                <w:bCs/>
                <w:sz w:val="16"/>
                <w:szCs w:val="16"/>
                <w:lang w:val="ru-RU"/>
              </w:rPr>
            </w:pPr>
            <w:ins w:id="140" w:author="Алексей Ярославцев" w:date="2020-05-25T21:25:00Z">
              <w:r w:rsidRPr="00527F13">
                <w:rPr>
                  <w:rFonts w:ascii="Palatino Linotype" w:hAnsi="Palatino Linotype"/>
                  <w:b/>
                  <w:bCs/>
                  <w:sz w:val="16"/>
                  <w:szCs w:val="16"/>
                  <w:lang w:val="ru-RU"/>
                </w:rPr>
                <w:t>218A0077</w:t>
              </w:r>
            </w:ins>
          </w:p>
        </w:tc>
        <w:tc>
          <w:tcPr>
            <w:tcW w:w="1149" w:type="dxa"/>
            <w:tcBorders>
              <w:top w:val="nil"/>
              <w:left w:val="nil"/>
              <w:bottom w:val="single" w:sz="8" w:space="0" w:color="auto"/>
              <w:right w:val="single" w:sz="8" w:space="0" w:color="auto"/>
            </w:tcBorders>
            <w:shd w:val="clear" w:color="000000" w:fill="FFFFFF"/>
            <w:vAlign w:val="center"/>
            <w:hideMark/>
          </w:tcPr>
          <w:p w14:paraId="273A07F2" w14:textId="77777777" w:rsidR="008B1625" w:rsidRPr="00527F13" w:rsidRDefault="008B1625" w:rsidP="008B1625">
            <w:pPr>
              <w:spacing w:line="240" w:lineRule="auto"/>
              <w:jc w:val="right"/>
              <w:rPr>
                <w:ins w:id="141" w:author="Алексей Ярославцев" w:date="2020-05-25T21:25:00Z"/>
                <w:rFonts w:ascii="Palatino Linotype" w:hAnsi="Palatino Linotype"/>
                <w:sz w:val="16"/>
                <w:szCs w:val="16"/>
                <w:lang w:val="ru-RU"/>
              </w:rPr>
            </w:pPr>
            <w:ins w:id="142"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784FA202" w14:textId="77777777" w:rsidR="008B1625" w:rsidRPr="00527F13" w:rsidRDefault="008B1625" w:rsidP="008B1625">
            <w:pPr>
              <w:spacing w:line="240" w:lineRule="auto"/>
              <w:jc w:val="right"/>
              <w:rPr>
                <w:ins w:id="143" w:author="Алексей Ярославцев" w:date="2020-05-25T21:25:00Z"/>
                <w:rFonts w:ascii="Palatino Linotype" w:hAnsi="Palatino Linotype"/>
                <w:sz w:val="16"/>
                <w:szCs w:val="16"/>
                <w:lang w:val="ru-RU"/>
              </w:rPr>
            </w:pPr>
            <w:ins w:id="144" w:author="Алексей Ярославцев" w:date="2020-05-25T21:25:00Z">
              <w:r w:rsidRPr="00527F13">
                <w:rPr>
                  <w:rFonts w:ascii="Palatino Linotype" w:hAnsi="Palatino Linotype"/>
                  <w:sz w:val="16"/>
                  <w:szCs w:val="16"/>
                  <w:lang w:val="ru-RU"/>
                </w:rPr>
                <w:t>20</w:t>
              </w:r>
            </w:ins>
          </w:p>
        </w:tc>
        <w:tc>
          <w:tcPr>
            <w:tcW w:w="1214" w:type="dxa"/>
            <w:tcBorders>
              <w:top w:val="nil"/>
              <w:left w:val="nil"/>
              <w:bottom w:val="single" w:sz="8" w:space="0" w:color="auto"/>
              <w:right w:val="single" w:sz="8" w:space="0" w:color="auto"/>
            </w:tcBorders>
            <w:shd w:val="clear" w:color="000000" w:fill="FFFFFF"/>
            <w:vAlign w:val="center"/>
            <w:hideMark/>
          </w:tcPr>
          <w:p w14:paraId="2207116D" w14:textId="77777777" w:rsidR="008B1625" w:rsidRPr="00527F13" w:rsidRDefault="008B1625" w:rsidP="008B1625">
            <w:pPr>
              <w:spacing w:line="240" w:lineRule="auto"/>
              <w:jc w:val="right"/>
              <w:rPr>
                <w:ins w:id="145" w:author="Алексей Ярославцев" w:date="2020-05-25T21:25:00Z"/>
                <w:rFonts w:ascii="Palatino Linotype" w:hAnsi="Palatino Linotype"/>
                <w:sz w:val="16"/>
                <w:szCs w:val="16"/>
                <w:lang w:val="ru-RU"/>
              </w:rPr>
            </w:pPr>
            <w:ins w:id="146" w:author="Алексей Ярославцев" w:date="2020-05-25T21:25:00Z">
              <w:r w:rsidRPr="00527F13">
                <w:rPr>
                  <w:rFonts w:ascii="Palatino Linotype" w:hAnsi="Palatino Linotype"/>
                  <w:sz w:val="16"/>
                  <w:szCs w:val="16"/>
                  <w:lang w:val="ru-RU"/>
                </w:rPr>
                <w:t>35.65</w:t>
              </w:r>
            </w:ins>
          </w:p>
        </w:tc>
        <w:tc>
          <w:tcPr>
            <w:tcW w:w="1187" w:type="dxa"/>
            <w:tcBorders>
              <w:top w:val="nil"/>
              <w:left w:val="nil"/>
              <w:bottom w:val="single" w:sz="8" w:space="0" w:color="auto"/>
              <w:right w:val="single" w:sz="8" w:space="0" w:color="auto"/>
            </w:tcBorders>
            <w:shd w:val="clear" w:color="000000" w:fill="FFFFFF"/>
            <w:vAlign w:val="center"/>
            <w:hideMark/>
          </w:tcPr>
          <w:p w14:paraId="04344F41" w14:textId="77777777" w:rsidR="008B1625" w:rsidRPr="00527F13" w:rsidRDefault="008B1625" w:rsidP="008B1625">
            <w:pPr>
              <w:spacing w:line="240" w:lineRule="auto"/>
              <w:jc w:val="right"/>
              <w:rPr>
                <w:ins w:id="147" w:author="Алексей Ярославцев" w:date="2020-05-25T21:25:00Z"/>
                <w:rFonts w:ascii="Palatino Linotype" w:hAnsi="Palatino Linotype"/>
                <w:sz w:val="16"/>
                <w:szCs w:val="16"/>
                <w:lang w:val="ru-RU"/>
              </w:rPr>
            </w:pPr>
            <w:ins w:id="148" w:author="Алексей Ярославцев" w:date="2020-05-25T21:25:00Z">
              <w:r w:rsidRPr="00527F13">
                <w:rPr>
                  <w:rFonts w:ascii="Palatino Linotype" w:hAnsi="Palatino Linotype"/>
                  <w:sz w:val="16"/>
                  <w:szCs w:val="16"/>
                  <w:lang w:val="ru-RU"/>
                </w:rPr>
                <w:t>3.36</w:t>
              </w:r>
            </w:ins>
          </w:p>
        </w:tc>
        <w:tc>
          <w:tcPr>
            <w:tcW w:w="1208" w:type="dxa"/>
            <w:tcBorders>
              <w:top w:val="nil"/>
              <w:left w:val="nil"/>
              <w:bottom w:val="single" w:sz="8" w:space="0" w:color="auto"/>
              <w:right w:val="single" w:sz="8" w:space="0" w:color="auto"/>
            </w:tcBorders>
            <w:shd w:val="clear" w:color="000000" w:fill="FFFFFF"/>
            <w:vAlign w:val="center"/>
            <w:hideMark/>
          </w:tcPr>
          <w:p w14:paraId="65D11D1E" w14:textId="77777777" w:rsidR="008B1625" w:rsidRPr="00527F13" w:rsidRDefault="008B1625" w:rsidP="008B1625">
            <w:pPr>
              <w:spacing w:line="240" w:lineRule="auto"/>
              <w:jc w:val="right"/>
              <w:rPr>
                <w:ins w:id="149" w:author="Алексей Ярославцев" w:date="2020-05-25T21:25:00Z"/>
                <w:rFonts w:ascii="Palatino Linotype" w:hAnsi="Palatino Linotype"/>
                <w:sz w:val="16"/>
                <w:szCs w:val="16"/>
                <w:lang w:val="ru-RU"/>
              </w:rPr>
            </w:pPr>
            <w:ins w:id="150" w:author="Алексей Ярославцев" w:date="2020-05-25T21:25:00Z">
              <w:r w:rsidRPr="00527F13">
                <w:rPr>
                  <w:rFonts w:ascii="Palatino Linotype" w:hAnsi="Palatino Linotype"/>
                  <w:sz w:val="16"/>
                  <w:szCs w:val="16"/>
                  <w:lang w:val="ru-RU"/>
                </w:rPr>
                <w:t>55.7</w:t>
              </w:r>
            </w:ins>
          </w:p>
        </w:tc>
        <w:tc>
          <w:tcPr>
            <w:tcW w:w="1149" w:type="dxa"/>
            <w:tcBorders>
              <w:top w:val="nil"/>
              <w:left w:val="nil"/>
              <w:bottom w:val="single" w:sz="8" w:space="0" w:color="auto"/>
              <w:right w:val="single" w:sz="8" w:space="0" w:color="auto"/>
            </w:tcBorders>
            <w:shd w:val="clear" w:color="000000" w:fill="FFFFFF"/>
            <w:vAlign w:val="center"/>
            <w:hideMark/>
          </w:tcPr>
          <w:p w14:paraId="2257040F" w14:textId="77777777" w:rsidR="008B1625" w:rsidRPr="00527F13" w:rsidRDefault="008B1625" w:rsidP="008B1625">
            <w:pPr>
              <w:spacing w:line="240" w:lineRule="auto"/>
              <w:jc w:val="right"/>
              <w:rPr>
                <w:ins w:id="151" w:author="Алексей Ярославцев" w:date="2020-05-25T21:25:00Z"/>
                <w:rFonts w:ascii="Palatino Linotype" w:hAnsi="Palatino Linotype"/>
                <w:sz w:val="16"/>
                <w:szCs w:val="16"/>
                <w:lang w:val="ru-RU"/>
              </w:rPr>
            </w:pPr>
            <w:ins w:id="152" w:author="Алексей Ярославцев" w:date="2020-05-25T21:25:00Z">
              <w:r w:rsidRPr="00527F13">
                <w:rPr>
                  <w:rFonts w:ascii="Palatino Linotype" w:hAnsi="Palatino Linotype"/>
                  <w:sz w:val="16"/>
                  <w:szCs w:val="16"/>
                  <w:lang w:val="ru-RU"/>
                </w:rPr>
                <w:t>2</w:t>
              </w:r>
            </w:ins>
          </w:p>
        </w:tc>
        <w:tc>
          <w:tcPr>
            <w:tcW w:w="1149" w:type="dxa"/>
            <w:tcBorders>
              <w:top w:val="nil"/>
              <w:left w:val="nil"/>
              <w:bottom w:val="single" w:sz="8" w:space="0" w:color="auto"/>
              <w:right w:val="single" w:sz="8" w:space="0" w:color="auto"/>
            </w:tcBorders>
            <w:shd w:val="clear" w:color="000000" w:fill="FFFFFF"/>
            <w:vAlign w:val="center"/>
            <w:hideMark/>
          </w:tcPr>
          <w:p w14:paraId="7F436619" w14:textId="77777777" w:rsidR="008B1625" w:rsidRPr="00527F13" w:rsidRDefault="008B1625" w:rsidP="008B1625">
            <w:pPr>
              <w:spacing w:line="240" w:lineRule="auto"/>
              <w:jc w:val="right"/>
              <w:rPr>
                <w:ins w:id="153" w:author="Алексей Ярославцев" w:date="2020-05-25T21:25:00Z"/>
                <w:rFonts w:ascii="Palatino Linotype" w:hAnsi="Palatino Linotype"/>
                <w:sz w:val="16"/>
                <w:szCs w:val="16"/>
                <w:lang w:val="ru-RU"/>
              </w:rPr>
            </w:pPr>
            <w:ins w:id="154" w:author="Алексей Ярославцев" w:date="2020-05-25T21:25:00Z">
              <w:r w:rsidRPr="00527F13">
                <w:rPr>
                  <w:rFonts w:ascii="Palatino Linotype" w:hAnsi="Palatino Linotype"/>
                  <w:sz w:val="16"/>
                  <w:szCs w:val="16"/>
                  <w:lang w:val="ru-RU"/>
                </w:rPr>
                <w:t>1.31</w:t>
              </w:r>
            </w:ins>
          </w:p>
        </w:tc>
        <w:tc>
          <w:tcPr>
            <w:tcW w:w="1208" w:type="dxa"/>
            <w:tcBorders>
              <w:top w:val="nil"/>
              <w:left w:val="nil"/>
              <w:bottom w:val="single" w:sz="8" w:space="0" w:color="auto"/>
              <w:right w:val="single" w:sz="8" w:space="0" w:color="auto"/>
            </w:tcBorders>
            <w:shd w:val="clear" w:color="000000" w:fill="FFFFFF"/>
            <w:vAlign w:val="center"/>
            <w:hideMark/>
          </w:tcPr>
          <w:p w14:paraId="57B0C531" w14:textId="77777777" w:rsidR="008B1625" w:rsidRPr="00527F13" w:rsidRDefault="008B1625" w:rsidP="008B1625">
            <w:pPr>
              <w:spacing w:line="240" w:lineRule="auto"/>
              <w:jc w:val="right"/>
              <w:rPr>
                <w:ins w:id="155" w:author="Алексей Ярославцев" w:date="2020-05-25T21:25:00Z"/>
                <w:rFonts w:ascii="Palatino Linotype" w:hAnsi="Palatino Linotype"/>
                <w:sz w:val="16"/>
                <w:szCs w:val="16"/>
                <w:lang w:val="ru-RU"/>
              </w:rPr>
            </w:pPr>
            <w:ins w:id="156" w:author="Алексей Ярославцев" w:date="2020-05-25T21:25:00Z">
              <w:r w:rsidRPr="00527F13">
                <w:rPr>
                  <w:rFonts w:ascii="Palatino Linotype" w:hAnsi="Palatino Linotype"/>
                  <w:sz w:val="16"/>
                  <w:szCs w:val="16"/>
                  <w:lang w:val="ru-RU"/>
                </w:rPr>
                <w:t>1.05</w:t>
              </w:r>
            </w:ins>
          </w:p>
        </w:tc>
        <w:tc>
          <w:tcPr>
            <w:tcW w:w="1208" w:type="dxa"/>
            <w:tcBorders>
              <w:top w:val="nil"/>
              <w:left w:val="nil"/>
              <w:bottom w:val="single" w:sz="8" w:space="0" w:color="auto"/>
              <w:right w:val="single" w:sz="8" w:space="0" w:color="auto"/>
            </w:tcBorders>
            <w:shd w:val="clear" w:color="000000" w:fill="FFFFFF"/>
            <w:vAlign w:val="center"/>
            <w:hideMark/>
          </w:tcPr>
          <w:p w14:paraId="3389C93C" w14:textId="77777777" w:rsidR="008B1625" w:rsidRPr="00527F13" w:rsidRDefault="008B1625" w:rsidP="008B1625">
            <w:pPr>
              <w:spacing w:line="240" w:lineRule="auto"/>
              <w:jc w:val="right"/>
              <w:rPr>
                <w:ins w:id="157" w:author="Алексей Ярославцев" w:date="2020-05-25T21:25:00Z"/>
                <w:rFonts w:ascii="Palatino Linotype" w:hAnsi="Palatino Linotype"/>
                <w:sz w:val="16"/>
                <w:szCs w:val="16"/>
                <w:lang w:val="ru-RU"/>
              </w:rPr>
            </w:pPr>
            <w:ins w:id="158" w:author="Алексей Ярославцев" w:date="2020-05-25T21:25:00Z">
              <w:r w:rsidRPr="00527F13">
                <w:rPr>
                  <w:rFonts w:ascii="Palatino Linotype" w:hAnsi="Palatino Linotype"/>
                  <w:sz w:val="16"/>
                  <w:szCs w:val="16"/>
                  <w:lang w:val="ru-RU"/>
                </w:rPr>
                <w:t>0.317</w:t>
              </w:r>
            </w:ins>
          </w:p>
        </w:tc>
        <w:tc>
          <w:tcPr>
            <w:tcW w:w="1392" w:type="dxa"/>
            <w:tcBorders>
              <w:top w:val="nil"/>
              <w:left w:val="nil"/>
              <w:bottom w:val="single" w:sz="8" w:space="0" w:color="auto"/>
              <w:right w:val="single" w:sz="8" w:space="0" w:color="auto"/>
            </w:tcBorders>
            <w:shd w:val="clear" w:color="000000" w:fill="FFFFFF"/>
            <w:vAlign w:val="center"/>
            <w:hideMark/>
          </w:tcPr>
          <w:p w14:paraId="47F9D3DE" w14:textId="77777777" w:rsidR="008B1625" w:rsidRPr="00527F13" w:rsidRDefault="008B1625" w:rsidP="008B1625">
            <w:pPr>
              <w:spacing w:line="240" w:lineRule="auto"/>
              <w:jc w:val="right"/>
              <w:rPr>
                <w:ins w:id="159" w:author="Алексей Ярославцев" w:date="2020-05-25T21:25:00Z"/>
                <w:rFonts w:ascii="Palatino Linotype" w:hAnsi="Palatino Linotype"/>
                <w:sz w:val="16"/>
                <w:szCs w:val="16"/>
                <w:lang w:val="ru-RU"/>
              </w:rPr>
            </w:pPr>
            <w:ins w:id="160" w:author="Алексей Ярославцев" w:date="2020-05-25T21:25:00Z">
              <w:r w:rsidRPr="00527F13">
                <w:rPr>
                  <w:rFonts w:ascii="Palatino Linotype" w:hAnsi="Palatino Linotype"/>
                  <w:sz w:val="16"/>
                  <w:szCs w:val="16"/>
                  <w:lang w:val="ru-RU"/>
                </w:rPr>
                <w:t>580.02</w:t>
              </w:r>
            </w:ins>
          </w:p>
        </w:tc>
        <w:tc>
          <w:tcPr>
            <w:tcW w:w="1208" w:type="dxa"/>
            <w:tcBorders>
              <w:top w:val="nil"/>
              <w:left w:val="nil"/>
              <w:bottom w:val="single" w:sz="8" w:space="0" w:color="auto"/>
              <w:right w:val="single" w:sz="8" w:space="0" w:color="auto"/>
            </w:tcBorders>
            <w:shd w:val="clear" w:color="000000" w:fill="FFFFFF"/>
            <w:vAlign w:val="center"/>
            <w:hideMark/>
          </w:tcPr>
          <w:p w14:paraId="5641DA04" w14:textId="77777777" w:rsidR="008B1625" w:rsidRPr="00527F13" w:rsidRDefault="008B1625" w:rsidP="008B1625">
            <w:pPr>
              <w:spacing w:line="240" w:lineRule="auto"/>
              <w:jc w:val="right"/>
              <w:rPr>
                <w:ins w:id="161" w:author="Алексей Ярославцев" w:date="2020-05-25T21:25:00Z"/>
                <w:rFonts w:ascii="Palatino Linotype" w:hAnsi="Palatino Linotype"/>
                <w:sz w:val="16"/>
                <w:szCs w:val="16"/>
                <w:lang w:val="ru-RU"/>
              </w:rPr>
            </w:pPr>
            <w:ins w:id="162" w:author="Алексей Ярославцев" w:date="2020-05-25T21:25:00Z">
              <w:r w:rsidRPr="00527F13">
                <w:rPr>
                  <w:rFonts w:ascii="Palatino Linotype" w:hAnsi="Palatino Linotype"/>
                  <w:sz w:val="16"/>
                  <w:szCs w:val="16"/>
                  <w:lang w:val="ru-RU"/>
                </w:rPr>
                <w:t>10.55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3755BAA6" w14:textId="77777777" w:rsidR="008B1625" w:rsidRPr="00527F13" w:rsidRDefault="008B1625" w:rsidP="008B1625">
            <w:pPr>
              <w:spacing w:line="240" w:lineRule="auto"/>
              <w:jc w:val="right"/>
              <w:rPr>
                <w:ins w:id="163" w:author="Алексей Ярославцев" w:date="2020-05-25T21:25:00Z"/>
                <w:rFonts w:ascii="Palatino Linotype" w:hAnsi="Palatino Linotype"/>
                <w:sz w:val="16"/>
                <w:szCs w:val="16"/>
                <w:lang w:val="ru-RU"/>
              </w:rPr>
            </w:pPr>
            <w:ins w:id="164" w:author="Алексей Ярославцев" w:date="2020-05-25T21:25:00Z">
              <w:r w:rsidRPr="00527F13">
                <w:rPr>
                  <w:rFonts w:ascii="Palatino Linotype" w:hAnsi="Palatino Linotype"/>
                  <w:sz w:val="16"/>
                  <w:szCs w:val="16"/>
                  <w:lang w:val="ru-RU"/>
                </w:rPr>
                <w:t>12.95</w:t>
              </w:r>
            </w:ins>
          </w:p>
        </w:tc>
        <w:tc>
          <w:tcPr>
            <w:tcW w:w="1518" w:type="dxa"/>
            <w:tcBorders>
              <w:top w:val="nil"/>
              <w:left w:val="nil"/>
              <w:bottom w:val="single" w:sz="8" w:space="0" w:color="auto"/>
              <w:right w:val="single" w:sz="8" w:space="0" w:color="auto"/>
            </w:tcBorders>
            <w:shd w:val="clear" w:color="000000" w:fill="FFFFFF"/>
            <w:noWrap/>
            <w:vAlign w:val="center"/>
            <w:hideMark/>
          </w:tcPr>
          <w:p w14:paraId="6EE63B0F" w14:textId="77777777" w:rsidR="008B1625" w:rsidRPr="00527F13" w:rsidRDefault="008B1625" w:rsidP="008B1625">
            <w:pPr>
              <w:spacing w:line="240" w:lineRule="auto"/>
              <w:jc w:val="right"/>
              <w:rPr>
                <w:ins w:id="165" w:author="Алексей Ярославцев" w:date="2020-05-25T21:25:00Z"/>
                <w:rFonts w:ascii="Palatino Linotype" w:hAnsi="Palatino Linotype"/>
                <w:sz w:val="16"/>
                <w:szCs w:val="16"/>
                <w:lang w:val="ru-RU"/>
              </w:rPr>
            </w:pPr>
            <w:ins w:id="166" w:author="Алексей Ярославцев" w:date="2020-05-25T21:25:00Z">
              <w:r w:rsidRPr="00527F13">
                <w:rPr>
                  <w:rFonts w:ascii="Palatino Linotype" w:hAnsi="Palatino Linotype"/>
                  <w:sz w:val="16"/>
                  <w:szCs w:val="16"/>
                  <w:lang w:val="ru-RU"/>
                </w:rPr>
                <w:t>0.23</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174969A" w14:textId="77777777" w:rsidR="008B1625" w:rsidRPr="00527F13" w:rsidRDefault="008B1625" w:rsidP="008B1625">
            <w:pPr>
              <w:spacing w:line="240" w:lineRule="auto"/>
              <w:jc w:val="right"/>
              <w:rPr>
                <w:ins w:id="167" w:author="Алексей Ярославцев" w:date="2020-05-25T21:25:00Z"/>
                <w:rFonts w:ascii="Palatino Linotype" w:hAnsi="Palatino Linotype"/>
                <w:sz w:val="16"/>
                <w:szCs w:val="16"/>
                <w:lang w:val="ru-RU"/>
              </w:rPr>
            </w:pPr>
            <w:ins w:id="168" w:author="Алексей Ярославцев" w:date="2020-05-25T21:25:00Z">
              <w:r w:rsidRPr="00527F13">
                <w:rPr>
                  <w:rFonts w:ascii="Palatino Linotype" w:hAnsi="Palatino Linotype"/>
                  <w:sz w:val="16"/>
                  <w:szCs w:val="16"/>
                  <w:lang w:val="ru-RU"/>
                </w:rPr>
                <w:t>83.59</w:t>
              </w:r>
            </w:ins>
          </w:p>
        </w:tc>
        <w:tc>
          <w:tcPr>
            <w:tcW w:w="1258" w:type="dxa"/>
            <w:tcBorders>
              <w:top w:val="nil"/>
              <w:left w:val="nil"/>
              <w:bottom w:val="single" w:sz="8" w:space="0" w:color="auto"/>
              <w:right w:val="single" w:sz="8" w:space="0" w:color="auto"/>
            </w:tcBorders>
            <w:shd w:val="clear" w:color="000000" w:fill="FFFFFF"/>
            <w:noWrap/>
            <w:vAlign w:val="center"/>
            <w:hideMark/>
          </w:tcPr>
          <w:p w14:paraId="40C25801" w14:textId="77777777" w:rsidR="008B1625" w:rsidRPr="00527F13" w:rsidRDefault="008B1625" w:rsidP="008B1625">
            <w:pPr>
              <w:spacing w:line="240" w:lineRule="auto"/>
              <w:jc w:val="right"/>
              <w:rPr>
                <w:ins w:id="169" w:author="Алексей Ярославцев" w:date="2020-05-25T21:25:00Z"/>
                <w:rFonts w:ascii="Palatino Linotype" w:hAnsi="Palatino Linotype"/>
                <w:sz w:val="16"/>
                <w:szCs w:val="16"/>
                <w:lang w:val="ru-RU"/>
              </w:rPr>
            </w:pPr>
            <w:ins w:id="170"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AB6F1D5" w14:textId="77777777" w:rsidR="008B1625" w:rsidRPr="00527F13" w:rsidRDefault="008B1625" w:rsidP="008B1625">
            <w:pPr>
              <w:spacing w:line="240" w:lineRule="auto"/>
              <w:jc w:val="right"/>
              <w:rPr>
                <w:ins w:id="171" w:author="Алексей Ярославцев" w:date="2020-05-25T21:25:00Z"/>
                <w:rFonts w:ascii="Palatino Linotype" w:hAnsi="Palatino Linotype"/>
                <w:sz w:val="16"/>
                <w:szCs w:val="16"/>
                <w:lang w:val="ru-RU"/>
              </w:rPr>
            </w:pPr>
            <w:ins w:id="172" w:author="Алексей Ярославцев" w:date="2020-05-25T21:25:00Z">
              <w:r w:rsidRPr="00527F13">
                <w:rPr>
                  <w:rFonts w:ascii="Palatino Linotype" w:hAnsi="Palatino Linotype"/>
                  <w:sz w:val="16"/>
                  <w:szCs w:val="16"/>
                  <w:lang w:val="ru-RU"/>
                </w:rPr>
                <w:t>0.46</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57685F8E" w14:textId="77777777" w:rsidR="008B1625" w:rsidRPr="00527F13" w:rsidRDefault="008B1625" w:rsidP="008B1625">
            <w:pPr>
              <w:spacing w:line="240" w:lineRule="auto"/>
              <w:jc w:val="right"/>
              <w:rPr>
                <w:ins w:id="173" w:author="Алексей Ярославцев" w:date="2020-05-25T21:25:00Z"/>
                <w:rFonts w:ascii="Palatino Linotype" w:hAnsi="Palatino Linotype"/>
                <w:sz w:val="16"/>
                <w:szCs w:val="16"/>
                <w:lang w:val="ru-RU"/>
              </w:rPr>
            </w:pPr>
            <w:ins w:id="174" w:author="Алексей Ярославцев" w:date="2020-05-25T21:25:00Z">
              <w:r w:rsidRPr="00527F13">
                <w:rPr>
                  <w:rFonts w:ascii="Palatino Linotype" w:hAnsi="Palatino Linotype"/>
                  <w:sz w:val="16"/>
                  <w:szCs w:val="16"/>
                  <w:lang w:val="ru-RU"/>
                </w:rPr>
                <w:t>2454</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5A26A912" w14:textId="77777777" w:rsidR="008B1625" w:rsidRPr="00527F13" w:rsidRDefault="008B1625" w:rsidP="008B1625">
            <w:pPr>
              <w:spacing w:line="240" w:lineRule="auto"/>
              <w:jc w:val="right"/>
              <w:rPr>
                <w:ins w:id="175" w:author="Алексей Ярославцев" w:date="2020-05-25T21:25:00Z"/>
                <w:rFonts w:ascii="Palatino Linotype" w:hAnsi="Palatino Linotype"/>
                <w:sz w:val="16"/>
                <w:szCs w:val="16"/>
                <w:lang w:val="ru-RU"/>
              </w:rPr>
            </w:pPr>
            <w:ins w:id="176" w:author="Алексей Ярославцев" w:date="2020-05-25T21:25:00Z">
              <w:r w:rsidRPr="00527F13">
                <w:rPr>
                  <w:rFonts w:ascii="Palatino Linotype" w:hAnsi="Palatino Linotype"/>
                  <w:sz w:val="16"/>
                  <w:szCs w:val="16"/>
                  <w:lang w:val="ru-RU"/>
                </w:rPr>
                <w:t>17976</w:t>
              </w:r>
            </w:ins>
          </w:p>
        </w:tc>
        <w:tc>
          <w:tcPr>
            <w:tcW w:w="1376" w:type="dxa"/>
            <w:tcBorders>
              <w:top w:val="nil"/>
              <w:left w:val="nil"/>
              <w:bottom w:val="single" w:sz="8" w:space="0" w:color="auto"/>
              <w:right w:val="single" w:sz="8" w:space="0" w:color="auto"/>
            </w:tcBorders>
            <w:shd w:val="clear" w:color="000000" w:fill="FFFFFF"/>
            <w:vAlign w:val="center"/>
            <w:hideMark/>
          </w:tcPr>
          <w:p w14:paraId="1830F341" w14:textId="77777777" w:rsidR="008B1625" w:rsidRPr="00527F13" w:rsidRDefault="008B1625" w:rsidP="008B1625">
            <w:pPr>
              <w:spacing w:line="240" w:lineRule="auto"/>
              <w:jc w:val="right"/>
              <w:rPr>
                <w:ins w:id="177" w:author="Алексей Ярославцев" w:date="2020-05-25T21:25:00Z"/>
                <w:rFonts w:ascii="Palatino Linotype" w:hAnsi="Palatino Linotype"/>
                <w:sz w:val="16"/>
                <w:szCs w:val="16"/>
                <w:lang w:val="ru-RU"/>
              </w:rPr>
            </w:pPr>
            <w:ins w:id="178" w:author="Алексей Ярославцев" w:date="2020-05-25T21:25:00Z">
              <w:r w:rsidRPr="00527F13">
                <w:rPr>
                  <w:rFonts w:ascii="Palatino Linotype" w:hAnsi="Palatino Linotype"/>
                  <w:sz w:val="16"/>
                  <w:szCs w:val="16"/>
                  <w:lang w:val="ru-RU"/>
                </w:rPr>
                <w:t>11504</w:t>
              </w:r>
            </w:ins>
          </w:p>
        </w:tc>
        <w:tc>
          <w:tcPr>
            <w:tcW w:w="1376" w:type="dxa"/>
            <w:tcBorders>
              <w:top w:val="nil"/>
              <w:left w:val="nil"/>
              <w:bottom w:val="single" w:sz="8" w:space="0" w:color="auto"/>
              <w:right w:val="single" w:sz="8" w:space="0" w:color="auto"/>
            </w:tcBorders>
            <w:shd w:val="clear" w:color="000000" w:fill="FFFFFF"/>
            <w:vAlign w:val="center"/>
            <w:hideMark/>
          </w:tcPr>
          <w:p w14:paraId="28F0C4AE" w14:textId="77777777" w:rsidR="008B1625" w:rsidRPr="00527F13" w:rsidRDefault="008B1625" w:rsidP="008B1625">
            <w:pPr>
              <w:spacing w:line="240" w:lineRule="auto"/>
              <w:jc w:val="right"/>
              <w:rPr>
                <w:ins w:id="179" w:author="Алексей Ярославцев" w:date="2020-05-25T21:25:00Z"/>
                <w:rFonts w:ascii="Palatino Linotype" w:hAnsi="Palatino Linotype"/>
                <w:sz w:val="16"/>
                <w:szCs w:val="16"/>
                <w:lang w:val="ru-RU"/>
              </w:rPr>
            </w:pPr>
            <w:ins w:id="180" w:author="Алексей Ярославцев" w:date="2020-05-25T21:25:00Z">
              <w:r w:rsidRPr="00527F13">
                <w:rPr>
                  <w:rFonts w:ascii="Palatino Linotype" w:hAnsi="Palatino Linotype"/>
                  <w:sz w:val="16"/>
                  <w:szCs w:val="16"/>
                  <w:lang w:val="ru-RU"/>
                </w:rPr>
                <w:t>4494</w:t>
              </w:r>
            </w:ins>
          </w:p>
        </w:tc>
        <w:tc>
          <w:tcPr>
            <w:tcW w:w="1258" w:type="dxa"/>
            <w:gridSpan w:val="2"/>
            <w:tcBorders>
              <w:top w:val="nil"/>
              <w:left w:val="nil"/>
              <w:bottom w:val="single" w:sz="8" w:space="0" w:color="auto"/>
              <w:right w:val="single" w:sz="8" w:space="0" w:color="auto"/>
            </w:tcBorders>
            <w:shd w:val="clear" w:color="000000" w:fill="FFFFFF"/>
            <w:hideMark/>
          </w:tcPr>
          <w:p w14:paraId="37B6064D" w14:textId="77777777" w:rsidR="008B1625" w:rsidRPr="00527F13" w:rsidRDefault="008B1625" w:rsidP="008B1625">
            <w:pPr>
              <w:spacing w:line="240" w:lineRule="auto"/>
              <w:jc w:val="right"/>
              <w:rPr>
                <w:ins w:id="181" w:author="Алексей Ярославцев" w:date="2020-05-25T21:25:00Z"/>
                <w:rFonts w:ascii="Palatino Linotype" w:hAnsi="Palatino Linotype"/>
                <w:sz w:val="16"/>
                <w:szCs w:val="16"/>
                <w:lang w:val="ru-RU"/>
              </w:rPr>
            </w:pPr>
            <w:ins w:id="182" w:author="Алексей Ярославцев" w:date="2020-05-25T21:25:00Z">
              <w:r w:rsidRPr="00527F13">
                <w:rPr>
                  <w:rFonts w:ascii="Palatino Linotype" w:hAnsi="Palatino Linotype"/>
                  <w:sz w:val="16"/>
                  <w:szCs w:val="16"/>
                </w:rPr>
                <w:t>4.81</w:t>
              </w:r>
            </w:ins>
          </w:p>
        </w:tc>
        <w:tc>
          <w:tcPr>
            <w:tcW w:w="1258" w:type="dxa"/>
            <w:tcBorders>
              <w:top w:val="nil"/>
              <w:left w:val="nil"/>
              <w:bottom w:val="single" w:sz="8" w:space="0" w:color="auto"/>
              <w:right w:val="single" w:sz="8" w:space="0" w:color="auto"/>
            </w:tcBorders>
            <w:shd w:val="clear" w:color="000000" w:fill="FFFFFF"/>
            <w:hideMark/>
          </w:tcPr>
          <w:p w14:paraId="5D1C8F90" w14:textId="77777777" w:rsidR="008B1625" w:rsidRPr="00527F13" w:rsidRDefault="008B1625" w:rsidP="008B1625">
            <w:pPr>
              <w:spacing w:line="240" w:lineRule="auto"/>
              <w:jc w:val="right"/>
              <w:rPr>
                <w:ins w:id="183" w:author="Алексей Ярославцев" w:date="2020-05-25T21:25:00Z"/>
                <w:rFonts w:ascii="Palatino Linotype" w:hAnsi="Palatino Linotype"/>
                <w:sz w:val="16"/>
                <w:szCs w:val="16"/>
                <w:lang w:val="ru-RU"/>
              </w:rPr>
            </w:pPr>
            <w:ins w:id="184" w:author="Алексей Ярославцев" w:date="2020-05-25T21:25:00Z">
              <w:r w:rsidRPr="00527F13">
                <w:rPr>
                  <w:rFonts w:ascii="Palatino Linotype" w:hAnsi="Palatino Linotype"/>
                  <w:sz w:val="16"/>
                  <w:szCs w:val="16"/>
                </w:rPr>
                <w:t>0.47</w:t>
              </w:r>
            </w:ins>
          </w:p>
        </w:tc>
        <w:tc>
          <w:tcPr>
            <w:tcW w:w="1208" w:type="dxa"/>
            <w:tcBorders>
              <w:top w:val="nil"/>
              <w:left w:val="nil"/>
              <w:bottom w:val="single" w:sz="8" w:space="0" w:color="auto"/>
              <w:right w:val="single" w:sz="8" w:space="0" w:color="auto"/>
            </w:tcBorders>
            <w:shd w:val="clear" w:color="000000" w:fill="FFFFFF"/>
            <w:hideMark/>
          </w:tcPr>
          <w:p w14:paraId="2BBC6E1E" w14:textId="77777777" w:rsidR="008B1625" w:rsidRPr="00527F13" w:rsidRDefault="008B1625" w:rsidP="008B1625">
            <w:pPr>
              <w:spacing w:line="240" w:lineRule="auto"/>
              <w:jc w:val="right"/>
              <w:rPr>
                <w:ins w:id="185" w:author="Алексей Ярославцев" w:date="2020-05-25T21:25:00Z"/>
                <w:rFonts w:ascii="Palatino Linotype" w:hAnsi="Palatino Linotype"/>
                <w:sz w:val="16"/>
                <w:szCs w:val="16"/>
                <w:lang w:val="ru-RU"/>
              </w:rPr>
            </w:pPr>
            <w:ins w:id="186" w:author="Алексей Ярославцев" w:date="2020-05-25T21:25:00Z">
              <w:r w:rsidRPr="00527F13">
                <w:rPr>
                  <w:rFonts w:ascii="Palatino Linotype" w:hAnsi="Palatino Linotype"/>
                  <w:sz w:val="16"/>
                  <w:szCs w:val="16"/>
                </w:rPr>
                <w:t>4.34</w:t>
              </w:r>
            </w:ins>
          </w:p>
        </w:tc>
      </w:tr>
      <w:tr w:rsidR="008B1625" w:rsidRPr="00527F13" w14:paraId="205B9D72" w14:textId="77777777" w:rsidTr="008B1625">
        <w:trPr>
          <w:gridAfter w:val="1"/>
          <w:wAfter w:w="12" w:type="dxa"/>
          <w:trHeight w:val="121"/>
          <w:ins w:id="187"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05252E95" w14:textId="77777777" w:rsidR="008B1625" w:rsidRPr="00527F13" w:rsidRDefault="008B1625" w:rsidP="008B1625">
            <w:pPr>
              <w:spacing w:line="240" w:lineRule="auto"/>
              <w:jc w:val="right"/>
              <w:rPr>
                <w:ins w:id="188" w:author="Алексей Ярославцев" w:date="2020-05-25T21:25:00Z"/>
                <w:rFonts w:ascii="Palatino Linotype" w:hAnsi="Palatino Linotype"/>
                <w:b/>
                <w:bCs/>
                <w:sz w:val="16"/>
                <w:szCs w:val="16"/>
                <w:lang w:val="ru-RU"/>
              </w:rPr>
            </w:pPr>
            <w:ins w:id="189" w:author="Алексей Ярославцев" w:date="2020-05-25T21:25:00Z">
              <w:r w:rsidRPr="00527F13">
                <w:rPr>
                  <w:rFonts w:ascii="Palatino Linotype" w:hAnsi="Palatino Linotype"/>
                  <w:b/>
                  <w:bCs/>
                  <w:sz w:val="16"/>
                  <w:szCs w:val="16"/>
                  <w:lang w:val="ru-RU"/>
                </w:rPr>
                <w:t>218A0212</w:t>
              </w:r>
            </w:ins>
          </w:p>
        </w:tc>
        <w:tc>
          <w:tcPr>
            <w:tcW w:w="1149" w:type="dxa"/>
            <w:tcBorders>
              <w:top w:val="nil"/>
              <w:left w:val="nil"/>
              <w:bottom w:val="single" w:sz="8" w:space="0" w:color="auto"/>
              <w:right w:val="single" w:sz="8" w:space="0" w:color="auto"/>
            </w:tcBorders>
            <w:shd w:val="clear" w:color="000000" w:fill="FFFFFF"/>
            <w:vAlign w:val="center"/>
            <w:hideMark/>
          </w:tcPr>
          <w:p w14:paraId="7E78CC96" w14:textId="77777777" w:rsidR="008B1625" w:rsidRPr="00527F13" w:rsidRDefault="008B1625" w:rsidP="008B1625">
            <w:pPr>
              <w:spacing w:line="240" w:lineRule="auto"/>
              <w:jc w:val="right"/>
              <w:rPr>
                <w:ins w:id="190" w:author="Алексей Ярославцев" w:date="2020-05-25T21:25:00Z"/>
                <w:rFonts w:ascii="Palatino Linotype" w:hAnsi="Palatino Linotype"/>
                <w:sz w:val="16"/>
                <w:szCs w:val="16"/>
                <w:lang w:val="ru-RU"/>
              </w:rPr>
            </w:pPr>
            <w:ins w:id="191"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7B4D9B1D" w14:textId="77777777" w:rsidR="008B1625" w:rsidRPr="00527F13" w:rsidRDefault="008B1625" w:rsidP="008B1625">
            <w:pPr>
              <w:spacing w:line="240" w:lineRule="auto"/>
              <w:jc w:val="right"/>
              <w:rPr>
                <w:ins w:id="192" w:author="Алексей Ярославцев" w:date="2020-05-25T21:25:00Z"/>
                <w:rFonts w:ascii="Palatino Linotype" w:hAnsi="Palatino Linotype"/>
                <w:sz w:val="16"/>
                <w:szCs w:val="16"/>
                <w:lang w:val="ru-RU"/>
              </w:rPr>
            </w:pPr>
            <w:ins w:id="193" w:author="Алексей Ярославцев" w:date="2020-05-25T21:25:00Z">
              <w:r w:rsidRPr="00527F13">
                <w:rPr>
                  <w:rFonts w:ascii="Palatino Linotype" w:hAnsi="Palatino Linotype"/>
                  <w:sz w:val="16"/>
                  <w:szCs w:val="16"/>
                  <w:lang w:val="ru-RU"/>
                </w:rPr>
                <w:t>15</w:t>
              </w:r>
            </w:ins>
          </w:p>
        </w:tc>
        <w:tc>
          <w:tcPr>
            <w:tcW w:w="1214" w:type="dxa"/>
            <w:tcBorders>
              <w:top w:val="nil"/>
              <w:left w:val="nil"/>
              <w:bottom w:val="single" w:sz="8" w:space="0" w:color="auto"/>
              <w:right w:val="single" w:sz="8" w:space="0" w:color="auto"/>
            </w:tcBorders>
            <w:shd w:val="clear" w:color="000000" w:fill="FFFFFF"/>
            <w:vAlign w:val="center"/>
            <w:hideMark/>
          </w:tcPr>
          <w:p w14:paraId="6B4494DA" w14:textId="77777777" w:rsidR="008B1625" w:rsidRPr="00527F13" w:rsidRDefault="008B1625" w:rsidP="008B1625">
            <w:pPr>
              <w:spacing w:line="240" w:lineRule="auto"/>
              <w:jc w:val="right"/>
              <w:rPr>
                <w:ins w:id="194" w:author="Алексей Ярославцев" w:date="2020-05-25T21:25:00Z"/>
                <w:rFonts w:ascii="Palatino Linotype" w:hAnsi="Palatino Linotype"/>
                <w:sz w:val="16"/>
                <w:szCs w:val="16"/>
                <w:lang w:val="ru-RU"/>
              </w:rPr>
            </w:pPr>
            <w:ins w:id="195" w:author="Алексей Ярославцев" w:date="2020-05-25T21:25:00Z">
              <w:r w:rsidRPr="00527F13">
                <w:rPr>
                  <w:rFonts w:ascii="Palatino Linotype" w:hAnsi="Palatino Linotype"/>
                  <w:sz w:val="16"/>
                  <w:szCs w:val="16"/>
                  <w:lang w:val="ru-RU"/>
                </w:rPr>
                <w:t>33.74</w:t>
              </w:r>
            </w:ins>
          </w:p>
        </w:tc>
        <w:tc>
          <w:tcPr>
            <w:tcW w:w="1187" w:type="dxa"/>
            <w:tcBorders>
              <w:top w:val="nil"/>
              <w:left w:val="nil"/>
              <w:bottom w:val="single" w:sz="8" w:space="0" w:color="auto"/>
              <w:right w:val="single" w:sz="8" w:space="0" w:color="auto"/>
            </w:tcBorders>
            <w:shd w:val="clear" w:color="000000" w:fill="FFFFFF"/>
            <w:vAlign w:val="center"/>
            <w:hideMark/>
          </w:tcPr>
          <w:p w14:paraId="410F6FFF" w14:textId="77777777" w:rsidR="008B1625" w:rsidRPr="00527F13" w:rsidRDefault="008B1625" w:rsidP="008B1625">
            <w:pPr>
              <w:spacing w:line="240" w:lineRule="auto"/>
              <w:jc w:val="right"/>
              <w:rPr>
                <w:ins w:id="196" w:author="Алексей Ярославцев" w:date="2020-05-25T21:25:00Z"/>
                <w:rFonts w:ascii="Palatino Linotype" w:hAnsi="Palatino Linotype"/>
                <w:sz w:val="16"/>
                <w:szCs w:val="16"/>
                <w:lang w:val="ru-RU"/>
              </w:rPr>
            </w:pPr>
            <w:ins w:id="197" w:author="Алексей Ярославцев" w:date="2020-05-25T21:25:00Z">
              <w:r w:rsidRPr="00527F13">
                <w:rPr>
                  <w:rFonts w:ascii="Palatino Linotype" w:hAnsi="Palatino Linotype"/>
                  <w:sz w:val="16"/>
                  <w:szCs w:val="16"/>
                  <w:lang w:val="ru-RU"/>
                </w:rPr>
                <w:t>3.18</w:t>
              </w:r>
            </w:ins>
          </w:p>
        </w:tc>
        <w:tc>
          <w:tcPr>
            <w:tcW w:w="1208" w:type="dxa"/>
            <w:tcBorders>
              <w:top w:val="nil"/>
              <w:left w:val="nil"/>
              <w:bottom w:val="single" w:sz="8" w:space="0" w:color="auto"/>
              <w:right w:val="single" w:sz="8" w:space="0" w:color="auto"/>
            </w:tcBorders>
            <w:shd w:val="clear" w:color="000000" w:fill="FFFFFF"/>
            <w:vAlign w:val="center"/>
            <w:hideMark/>
          </w:tcPr>
          <w:p w14:paraId="08486CC5" w14:textId="77777777" w:rsidR="008B1625" w:rsidRPr="00527F13" w:rsidRDefault="008B1625" w:rsidP="008B1625">
            <w:pPr>
              <w:spacing w:line="240" w:lineRule="auto"/>
              <w:jc w:val="right"/>
              <w:rPr>
                <w:ins w:id="198" w:author="Алексей Ярославцев" w:date="2020-05-25T21:25:00Z"/>
                <w:rFonts w:ascii="Palatino Linotype" w:hAnsi="Palatino Linotype"/>
                <w:sz w:val="16"/>
                <w:szCs w:val="16"/>
                <w:lang w:val="ru-RU"/>
              </w:rPr>
            </w:pPr>
            <w:ins w:id="199" w:author="Алексей Ярославцев" w:date="2020-05-25T21:25:00Z">
              <w:r w:rsidRPr="00527F13">
                <w:rPr>
                  <w:rFonts w:ascii="Palatino Linotype" w:hAnsi="Palatino Linotype"/>
                  <w:sz w:val="16"/>
                  <w:szCs w:val="16"/>
                  <w:lang w:val="ru-RU"/>
                </w:rPr>
                <w:t>27.6</w:t>
              </w:r>
            </w:ins>
          </w:p>
        </w:tc>
        <w:tc>
          <w:tcPr>
            <w:tcW w:w="1149" w:type="dxa"/>
            <w:tcBorders>
              <w:top w:val="nil"/>
              <w:left w:val="nil"/>
              <w:bottom w:val="single" w:sz="8" w:space="0" w:color="auto"/>
              <w:right w:val="single" w:sz="8" w:space="0" w:color="auto"/>
            </w:tcBorders>
            <w:shd w:val="clear" w:color="000000" w:fill="FFFFFF"/>
            <w:vAlign w:val="center"/>
            <w:hideMark/>
          </w:tcPr>
          <w:p w14:paraId="5D8180F4" w14:textId="77777777" w:rsidR="008B1625" w:rsidRPr="00527F13" w:rsidRDefault="008B1625" w:rsidP="008B1625">
            <w:pPr>
              <w:spacing w:line="240" w:lineRule="auto"/>
              <w:jc w:val="right"/>
              <w:rPr>
                <w:ins w:id="200" w:author="Алексей Ярославцев" w:date="2020-05-25T21:25:00Z"/>
                <w:rFonts w:ascii="Palatino Linotype" w:hAnsi="Palatino Linotype"/>
                <w:sz w:val="16"/>
                <w:szCs w:val="16"/>
                <w:lang w:val="ru-RU"/>
              </w:rPr>
            </w:pPr>
            <w:ins w:id="201" w:author="Алексей Ярославцев" w:date="2020-05-25T21:25:00Z">
              <w:r w:rsidRPr="00527F13">
                <w:rPr>
                  <w:rFonts w:ascii="Palatino Linotype" w:hAnsi="Palatino Linotype"/>
                  <w:sz w:val="16"/>
                  <w:szCs w:val="16"/>
                  <w:lang w:val="ru-RU"/>
                </w:rPr>
                <w:t>3</w:t>
              </w:r>
            </w:ins>
          </w:p>
        </w:tc>
        <w:tc>
          <w:tcPr>
            <w:tcW w:w="1149" w:type="dxa"/>
            <w:tcBorders>
              <w:top w:val="nil"/>
              <w:left w:val="nil"/>
              <w:bottom w:val="single" w:sz="8" w:space="0" w:color="auto"/>
              <w:right w:val="single" w:sz="8" w:space="0" w:color="auto"/>
            </w:tcBorders>
            <w:shd w:val="clear" w:color="000000" w:fill="FFFFFF"/>
            <w:vAlign w:val="center"/>
            <w:hideMark/>
          </w:tcPr>
          <w:p w14:paraId="4C3D041B" w14:textId="77777777" w:rsidR="008B1625" w:rsidRPr="00527F13" w:rsidRDefault="008B1625" w:rsidP="008B1625">
            <w:pPr>
              <w:spacing w:line="240" w:lineRule="auto"/>
              <w:jc w:val="right"/>
              <w:rPr>
                <w:ins w:id="202" w:author="Алексей Ярославцев" w:date="2020-05-25T21:25:00Z"/>
                <w:rFonts w:ascii="Palatino Linotype" w:hAnsi="Palatino Linotype"/>
                <w:sz w:val="16"/>
                <w:szCs w:val="16"/>
                <w:lang w:val="ru-RU"/>
              </w:rPr>
            </w:pPr>
            <w:ins w:id="203" w:author="Алексей Ярославцев" w:date="2020-05-25T21:25:00Z">
              <w:r w:rsidRPr="00527F13">
                <w:rPr>
                  <w:rFonts w:ascii="Palatino Linotype" w:hAnsi="Palatino Linotype"/>
                  <w:sz w:val="16"/>
                  <w:szCs w:val="16"/>
                  <w:lang w:val="ru-RU"/>
                </w:rPr>
                <w:t>1.31</w:t>
              </w:r>
            </w:ins>
          </w:p>
        </w:tc>
        <w:tc>
          <w:tcPr>
            <w:tcW w:w="1208" w:type="dxa"/>
            <w:tcBorders>
              <w:top w:val="nil"/>
              <w:left w:val="nil"/>
              <w:bottom w:val="single" w:sz="8" w:space="0" w:color="auto"/>
              <w:right w:val="single" w:sz="8" w:space="0" w:color="auto"/>
            </w:tcBorders>
            <w:shd w:val="clear" w:color="000000" w:fill="FFFFFF"/>
            <w:vAlign w:val="center"/>
            <w:hideMark/>
          </w:tcPr>
          <w:p w14:paraId="5BD35620" w14:textId="77777777" w:rsidR="008B1625" w:rsidRPr="00527F13" w:rsidRDefault="008B1625" w:rsidP="008B1625">
            <w:pPr>
              <w:spacing w:line="240" w:lineRule="auto"/>
              <w:jc w:val="right"/>
              <w:rPr>
                <w:ins w:id="204" w:author="Алексей Ярославцев" w:date="2020-05-25T21:25:00Z"/>
                <w:rFonts w:ascii="Palatino Linotype" w:hAnsi="Palatino Linotype"/>
                <w:sz w:val="16"/>
                <w:szCs w:val="16"/>
                <w:lang w:val="ru-RU"/>
              </w:rPr>
            </w:pPr>
            <w:ins w:id="205" w:author="Алексей Ярославцев" w:date="2020-05-25T21:25:00Z">
              <w:r w:rsidRPr="00527F13">
                <w:rPr>
                  <w:rFonts w:ascii="Palatino Linotype" w:hAnsi="Palatino Linotype"/>
                  <w:sz w:val="16"/>
                  <w:szCs w:val="16"/>
                  <w:lang w:val="ru-RU"/>
                </w:rPr>
                <w:t>1.05</w:t>
              </w:r>
            </w:ins>
          </w:p>
        </w:tc>
        <w:tc>
          <w:tcPr>
            <w:tcW w:w="1208" w:type="dxa"/>
            <w:tcBorders>
              <w:top w:val="nil"/>
              <w:left w:val="nil"/>
              <w:bottom w:val="single" w:sz="8" w:space="0" w:color="auto"/>
              <w:right w:val="single" w:sz="8" w:space="0" w:color="auto"/>
            </w:tcBorders>
            <w:shd w:val="clear" w:color="000000" w:fill="FFFFFF"/>
            <w:vAlign w:val="center"/>
            <w:hideMark/>
          </w:tcPr>
          <w:p w14:paraId="559BED0E" w14:textId="77777777" w:rsidR="008B1625" w:rsidRPr="00527F13" w:rsidRDefault="008B1625" w:rsidP="008B1625">
            <w:pPr>
              <w:spacing w:line="240" w:lineRule="auto"/>
              <w:jc w:val="right"/>
              <w:rPr>
                <w:ins w:id="206" w:author="Алексей Ярославцев" w:date="2020-05-25T21:25:00Z"/>
                <w:rFonts w:ascii="Palatino Linotype" w:hAnsi="Palatino Linotype"/>
                <w:sz w:val="16"/>
                <w:szCs w:val="16"/>
                <w:lang w:val="ru-RU"/>
              </w:rPr>
            </w:pPr>
            <w:ins w:id="207" w:author="Алексей Ярославцев" w:date="2020-05-25T21:25:00Z">
              <w:r w:rsidRPr="00527F13">
                <w:rPr>
                  <w:rFonts w:ascii="Palatino Linotype" w:hAnsi="Palatino Linotype"/>
                  <w:sz w:val="16"/>
                  <w:szCs w:val="16"/>
                  <w:lang w:val="ru-RU"/>
                </w:rPr>
                <w:t>0.317</w:t>
              </w:r>
            </w:ins>
          </w:p>
        </w:tc>
        <w:tc>
          <w:tcPr>
            <w:tcW w:w="1392" w:type="dxa"/>
            <w:tcBorders>
              <w:top w:val="nil"/>
              <w:left w:val="nil"/>
              <w:bottom w:val="single" w:sz="8" w:space="0" w:color="auto"/>
              <w:right w:val="single" w:sz="8" w:space="0" w:color="auto"/>
            </w:tcBorders>
            <w:shd w:val="clear" w:color="000000" w:fill="FFFFFF"/>
            <w:vAlign w:val="center"/>
            <w:hideMark/>
          </w:tcPr>
          <w:p w14:paraId="59E20D59" w14:textId="77777777" w:rsidR="008B1625" w:rsidRPr="00527F13" w:rsidRDefault="008B1625" w:rsidP="008B1625">
            <w:pPr>
              <w:spacing w:line="240" w:lineRule="auto"/>
              <w:jc w:val="right"/>
              <w:rPr>
                <w:ins w:id="208" w:author="Алексей Ярославцев" w:date="2020-05-25T21:25:00Z"/>
                <w:rFonts w:ascii="Palatino Linotype" w:hAnsi="Palatino Linotype"/>
                <w:sz w:val="16"/>
                <w:szCs w:val="16"/>
                <w:lang w:val="ru-RU"/>
              </w:rPr>
            </w:pPr>
            <w:ins w:id="209" w:author="Алексей Ярославцев" w:date="2020-05-25T21:25:00Z">
              <w:r w:rsidRPr="00527F13">
                <w:rPr>
                  <w:rFonts w:ascii="Palatino Linotype" w:hAnsi="Palatino Linotype"/>
                  <w:sz w:val="16"/>
                  <w:szCs w:val="16"/>
                  <w:lang w:val="ru-RU"/>
                </w:rPr>
                <w:t>393.59</w:t>
              </w:r>
            </w:ins>
          </w:p>
        </w:tc>
        <w:tc>
          <w:tcPr>
            <w:tcW w:w="1208" w:type="dxa"/>
            <w:tcBorders>
              <w:top w:val="nil"/>
              <w:left w:val="nil"/>
              <w:bottom w:val="single" w:sz="8" w:space="0" w:color="auto"/>
              <w:right w:val="single" w:sz="8" w:space="0" w:color="auto"/>
            </w:tcBorders>
            <w:shd w:val="clear" w:color="000000" w:fill="FFFFFF"/>
            <w:vAlign w:val="center"/>
            <w:hideMark/>
          </w:tcPr>
          <w:p w14:paraId="5026F250" w14:textId="77777777" w:rsidR="008B1625" w:rsidRPr="00527F13" w:rsidRDefault="008B1625" w:rsidP="008B1625">
            <w:pPr>
              <w:spacing w:line="240" w:lineRule="auto"/>
              <w:jc w:val="right"/>
              <w:rPr>
                <w:ins w:id="210" w:author="Алексей Ярославцев" w:date="2020-05-25T21:25:00Z"/>
                <w:rFonts w:ascii="Palatino Linotype" w:hAnsi="Palatino Linotype"/>
                <w:sz w:val="16"/>
                <w:szCs w:val="16"/>
                <w:lang w:val="ru-RU"/>
              </w:rPr>
            </w:pPr>
            <w:ins w:id="211" w:author="Алексей Ярославцев" w:date="2020-05-25T21:25:00Z">
              <w:r w:rsidRPr="00527F13">
                <w:rPr>
                  <w:rFonts w:ascii="Palatino Linotype" w:hAnsi="Palatino Linotype"/>
                  <w:sz w:val="16"/>
                  <w:szCs w:val="16"/>
                  <w:lang w:val="ru-RU"/>
                </w:rPr>
                <w:t>7.16</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012ABEE2" w14:textId="77777777" w:rsidR="008B1625" w:rsidRPr="00527F13" w:rsidRDefault="008B1625" w:rsidP="008B1625">
            <w:pPr>
              <w:spacing w:line="240" w:lineRule="auto"/>
              <w:jc w:val="right"/>
              <w:rPr>
                <w:ins w:id="212" w:author="Алексей Ярославцев" w:date="2020-05-25T21:25:00Z"/>
                <w:rFonts w:ascii="Palatino Linotype" w:hAnsi="Palatino Linotype"/>
                <w:sz w:val="16"/>
                <w:szCs w:val="16"/>
                <w:lang w:val="ru-RU"/>
              </w:rPr>
            </w:pPr>
            <w:ins w:id="213" w:author="Алексей Ярославцев" w:date="2020-05-25T21:25:00Z">
              <w:r w:rsidRPr="00527F13">
                <w:rPr>
                  <w:rFonts w:ascii="Palatino Linotype" w:hAnsi="Palatino Linotype"/>
                  <w:sz w:val="16"/>
                  <w:szCs w:val="16"/>
                  <w:lang w:val="ru-RU"/>
                </w:rPr>
                <w:t>8.79</w:t>
              </w:r>
            </w:ins>
          </w:p>
        </w:tc>
        <w:tc>
          <w:tcPr>
            <w:tcW w:w="1518" w:type="dxa"/>
            <w:tcBorders>
              <w:top w:val="nil"/>
              <w:left w:val="nil"/>
              <w:bottom w:val="single" w:sz="8" w:space="0" w:color="auto"/>
              <w:right w:val="single" w:sz="8" w:space="0" w:color="auto"/>
            </w:tcBorders>
            <w:shd w:val="clear" w:color="000000" w:fill="FFFFFF"/>
            <w:noWrap/>
            <w:vAlign w:val="center"/>
            <w:hideMark/>
          </w:tcPr>
          <w:p w14:paraId="5FE99314" w14:textId="77777777" w:rsidR="008B1625" w:rsidRPr="00527F13" w:rsidRDefault="008B1625" w:rsidP="008B1625">
            <w:pPr>
              <w:spacing w:line="240" w:lineRule="auto"/>
              <w:jc w:val="right"/>
              <w:rPr>
                <w:ins w:id="214" w:author="Алексей Ярославцев" w:date="2020-05-25T21:25:00Z"/>
                <w:rFonts w:ascii="Palatino Linotype" w:hAnsi="Palatino Linotype"/>
                <w:sz w:val="16"/>
                <w:szCs w:val="16"/>
                <w:lang w:val="ru-RU"/>
              </w:rPr>
            </w:pPr>
            <w:ins w:id="215" w:author="Алексей Ярославцев" w:date="2020-05-25T21:25:00Z">
              <w:r w:rsidRPr="00527F13">
                <w:rPr>
                  <w:rFonts w:ascii="Palatino Linotype" w:hAnsi="Palatino Linotype"/>
                  <w:sz w:val="16"/>
                  <w:szCs w:val="16"/>
                  <w:lang w:val="ru-RU"/>
                </w:rPr>
                <w:t>0.32</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EBC6233" w14:textId="77777777" w:rsidR="008B1625" w:rsidRPr="00527F13" w:rsidRDefault="008B1625" w:rsidP="008B1625">
            <w:pPr>
              <w:spacing w:line="240" w:lineRule="auto"/>
              <w:jc w:val="right"/>
              <w:rPr>
                <w:ins w:id="216" w:author="Алексей Ярославцев" w:date="2020-05-25T21:25:00Z"/>
                <w:rFonts w:ascii="Palatino Linotype" w:hAnsi="Palatino Linotype"/>
                <w:sz w:val="16"/>
                <w:szCs w:val="16"/>
                <w:lang w:val="ru-RU"/>
              </w:rPr>
            </w:pPr>
            <w:ins w:id="217" w:author="Алексей Ярославцев" w:date="2020-05-25T21:25:00Z">
              <w:r w:rsidRPr="00527F13">
                <w:rPr>
                  <w:rFonts w:ascii="Palatino Linotype" w:hAnsi="Palatino Linotype"/>
                  <w:sz w:val="16"/>
                  <w:szCs w:val="16"/>
                  <w:lang w:val="ru-RU"/>
                </w:rPr>
                <w:t>130.8</w:t>
              </w:r>
            </w:ins>
          </w:p>
        </w:tc>
        <w:tc>
          <w:tcPr>
            <w:tcW w:w="1258" w:type="dxa"/>
            <w:tcBorders>
              <w:top w:val="nil"/>
              <w:left w:val="nil"/>
              <w:bottom w:val="single" w:sz="8" w:space="0" w:color="auto"/>
              <w:right w:val="single" w:sz="8" w:space="0" w:color="auto"/>
            </w:tcBorders>
            <w:shd w:val="clear" w:color="000000" w:fill="FFFFFF"/>
            <w:noWrap/>
            <w:vAlign w:val="center"/>
            <w:hideMark/>
          </w:tcPr>
          <w:p w14:paraId="3C100E1A" w14:textId="77777777" w:rsidR="008B1625" w:rsidRPr="00527F13" w:rsidRDefault="008B1625" w:rsidP="008B1625">
            <w:pPr>
              <w:spacing w:line="240" w:lineRule="auto"/>
              <w:jc w:val="right"/>
              <w:rPr>
                <w:ins w:id="218" w:author="Алексей Ярославцев" w:date="2020-05-25T21:25:00Z"/>
                <w:rFonts w:ascii="Palatino Linotype" w:hAnsi="Palatino Linotype"/>
                <w:sz w:val="16"/>
                <w:szCs w:val="16"/>
                <w:lang w:val="ru-RU"/>
              </w:rPr>
            </w:pPr>
            <w:ins w:id="219"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4EF9D18A" w14:textId="77777777" w:rsidR="008B1625" w:rsidRPr="00527F13" w:rsidRDefault="008B1625" w:rsidP="008B1625">
            <w:pPr>
              <w:spacing w:line="240" w:lineRule="auto"/>
              <w:jc w:val="right"/>
              <w:rPr>
                <w:ins w:id="220" w:author="Алексей Ярославцев" w:date="2020-05-25T21:25:00Z"/>
                <w:rFonts w:ascii="Palatino Linotype" w:hAnsi="Palatino Linotype"/>
                <w:sz w:val="16"/>
                <w:szCs w:val="16"/>
                <w:lang w:val="ru-RU"/>
              </w:rPr>
            </w:pPr>
            <w:ins w:id="221" w:author="Алексей Ярославцев" w:date="2020-05-25T21:25:00Z">
              <w:r w:rsidRPr="00527F13">
                <w:rPr>
                  <w:rFonts w:ascii="Palatino Linotype" w:hAnsi="Palatino Linotype"/>
                  <w:sz w:val="16"/>
                  <w:szCs w:val="16"/>
                  <w:lang w:val="ru-RU"/>
                </w:rPr>
                <w:t>0.71</w:t>
              </w:r>
            </w:ins>
          </w:p>
        </w:tc>
        <w:tc>
          <w:tcPr>
            <w:tcW w:w="1871" w:type="dxa"/>
            <w:gridSpan w:val="2"/>
            <w:tcBorders>
              <w:top w:val="nil"/>
              <w:left w:val="nil"/>
              <w:bottom w:val="single" w:sz="8" w:space="0" w:color="auto"/>
              <w:right w:val="single" w:sz="8" w:space="0" w:color="auto"/>
            </w:tcBorders>
            <w:shd w:val="clear" w:color="auto" w:fill="auto"/>
            <w:noWrap/>
            <w:vAlign w:val="center"/>
            <w:hideMark/>
          </w:tcPr>
          <w:p w14:paraId="60E869A8" w14:textId="77777777" w:rsidR="008B1625" w:rsidRPr="00527F13" w:rsidRDefault="008B1625" w:rsidP="008B1625">
            <w:pPr>
              <w:spacing w:line="240" w:lineRule="auto"/>
              <w:jc w:val="right"/>
              <w:rPr>
                <w:ins w:id="222" w:author="Алексей Ярославцев" w:date="2020-05-25T21:25:00Z"/>
                <w:rFonts w:ascii="Palatino Linotype" w:hAnsi="Palatino Linotype"/>
                <w:color w:val="333333"/>
                <w:sz w:val="16"/>
                <w:szCs w:val="16"/>
                <w:lang w:val="ru-RU"/>
              </w:rPr>
            </w:pPr>
            <w:ins w:id="223" w:author="Алексей Ярославцев" w:date="2020-05-25T21:25:00Z">
              <w:r w:rsidRPr="00527F13">
                <w:rPr>
                  <w:rFonts w:ascii="Palatino Linotype" w:hAnsi="Palatino Linotype"/>
                  <w:color w:val="333333"/>
                  <w:sz w:val="16"/>
                  <w:szCs w:val="16"/>
                  <w:lang w:val="ru-RU"/>
                </w:rPr>
                <w:t>1615</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F2A39A8" w14:textId="77777777" w:rsidR="008B1625" w:rsidRPr="00527F13" w:rsidRDefault="008B1625" w:rsidP="008B1625">
            <w:pPr>
              <w:spacing w:line="240" w:lineRule="auto"/>
              <w:jc w:val="right"/>
              <w:rPr>
                <w:ins w:id="224" w:author="Алексей Ярославцев" w:date="2020-05-25T21:25:00Z"/>
                <w:rFonts w:ascii="Palatino Linotype" w:hAnsi="Palatino Linotype"/>
                <w:sz w:val="16"/>
                <w:szCs w:val="16"/>
                <w:lang w:val="ru-RU"/>
              </w:rPr>
            </w:pPr>
            <w:ins w:id="225" w:author="Алексей Ярославцев" w:date="2020-05-25T21:25:00Z">
              <w:r w:rsidRPr="00527F13">
                <w:rPr>
                  <w:rFonts w:ascii="Palatino Linotype" w:hAnsi="Palatino Linotype"/>
                  <w:sz w:val="16"/>
                  <w:szCs w:val="16"/>
                  <w:lang w:val="ru-RU"/>
                </w:rPr>
                <w:t>7250</w:t>
              </w:r>
            </w:ins>
          </w:p>
        </w:tc>
        <w:tc>
          <w:tcPr>
            <w:tcW w:w="1376" w:type="dxa"/>
            <w:tcBorders>
              <w:top w:val="nil"/>
              <w:left w:val="nil"/>
              <w:bottom w:val="single" w:sz="8" w:space="0" w:color="auto"/>
              <w:right w:val="single" w:sz="8" w:space="0" w:color="auto"/>
            </w:tcBorders>
            <w:shd w:val="clear" w:color="000000" w:fill="FFFFFF"/>
            <w:vAlign w:val="center"/>
            <w:hideMark/>
          </w:tcPr>
          <w:p w14:paraId="21F2C3E4" w14:textId="77777777" w:rsidR="008B1625" w:rsidRPr="00527F13" w:rsidRDefault="008B1625" w:rsidP="008B1625">
            <w:pPr>
              <w:spacing w:line="240" w:lineRule="auto"/>
              <w:jc w:val="right"/>
              <w:rPr>
                <w:ins w:id="226" w:author="Алексей Ярославцев" w:date="2020-05-25T21:25:00Z"/>
                <w:rFonts w:ascii="Palatino Linotype" w:hAnsi="Palatino Linotype"/>
                <w:sz w:val="16"/>
                <w:szCs w:val="16"/>
                <w:lang w:val="ru-RU"/>
              </w:rPr>
            </w:pPr>
            <w:ins w:id="227" w:author="Алексей Ярославцев" w:date="2020-05-25T21:25:00Z">
              <w:r w:rsidRPr="00527F13">
                <w:rPr>
                  <w:rFonts w:ascii="Palatino Linotype" w:hAnsi="Palatino Linotype"/>
                  <w:sz w:val="16"/>
                  <w:szCs w:val="16"/>
                  <w:lang w:val="ru-RU"/>
                </w:rPr>
                <w:t>4640</w:t>
              </w:r>
            </w:ins>
          </w:p>
        </w:tc>
        <w:tc>
          <w:tcPr>
            <w:tcW w:w="1376" w:type="dxa"/>
            <w:tcBorders>
              <w:top w:val="nil"/>
              <w:left w:val="nil"/>
              <w:bottom w:val="single" w:sz="8" w:space="0" w:color="auto"/>
              <w:right w:val="single" w:sz="8" w:space="0" w:color="auto"/>
            </w:tcBorders>
            <w:shd w:val="clear" w:color="000000" w:fill="FFFFFF"/>
            <w:vAlign w:val="center"/>
            <w:hideMark/>
          </w:tcPr>
          <w:p w14:paraId="7951BDD8" w14:textId="77777777" w:rsidR="008B1625" w:rsidRPr="00527F13" w:rsidRDefault="008B1625" w:rsidP="008B1625">
            <w:pPr>
              <w:spacing w:line="240" w:lineRule="auto"/>
              <w:jc w:val="right"/>
              <w:rPr>
                <w:ins w:id="228" w:author="Алексей Ярославцев" w:date="2020-05-25T21:25:00Z"/>
                <w:rFonts w:ascii="Palatino Linotype" w:hAnsi="Palatino Linotype"/>
                <w:sz w:val="16"/>
                <w:szCs w:val="16"/>
                <w:lang w:val="ru-RU"/>
              </w:rPr>
            </w:pPr>
            <w:ins w:id="229" w:author="Алексей Ярославцев" w:date="2020-05-25T21:25:00Z">
              <w:r w:rsidRPr="00527F13">
                <w:rPr>
                  <w:rFonts w:ascii="Palatino Linotype" w:hAnsi="Palatino Linotype"/>
                  <w:sz w:val="16"/>
                  <w:szCs w:val="16"/>
                  <w:lang w:val="ru-RU"/>
                </w:rPr>
                <w:t>1812</w:t>
              </w:r>
            </w:ins>
          </w:p>
        </w:tc>
        <w:tc>
          <w:tcPr>
            <w:tcW w:w="1258" w:type="dxa"/>
            <w:gridSpan w:val="2"/>
            <w:tcBorders>
              <w:top w:val="nil"/>
              <w:left w:val="nil"/>
              <w:bottom w:val="single" w:sz="8" w:space="0" w:color="auto"/>
              <w:right w:val="single" w:sz="8" w:space="0" w:color="auto"/>
            </w:tcBorders>
            <w:shd w:val="clear" w:color="000000" w:fill="FFFFFF"/>
            <w:hideMark/>
          </w:tcPr>
          <w:p w14:paraId="4FECF444" w14:textId="77777777" w:rsidR="008B1625" w:rsidRPr="00527F13" w:rsidRDefault="008B1625" w:rsidP="008B1625">
            <w:pPr>
              <w:spacing w:line="240" w:lineRule="auto"/>
              <w:jc w:val="right"/>
              <w:rPr>
                <w:ins w:id="230" w:author="Алексей Ярославцев" w:date="2020-05-25T21:25:00Z"/>
                <w:rFonts w:ascii="Palatino Linotype" w:hAnsi="Palatino Linotype"/>
                <w:sz w:val="16"/>
                <w:szCs w:val="16"/>
                <w:lang w:val="ru-RU"/>
              </w:rPr>
            </w:pPr>
            <w:ins w:id="231" w:author="Алексей Ярославцев" w:date="2020-05-25T21:25:00Z">
              <w:r w:rsidRPr="00527F13">
                <w:rPr>
                  <w:rFonts w:ascii="Palatino Linotype" w:hAnsi="Palatino Linotype"/>
                  <w:sz w:val="16"/>
                  <w:szCs w:val="16"/>
                </w:rPr>
                <w:t>3.99</w:t>
              </w:r>
            </w:ins>
          </w:p>
        </w:tc>
        <w:tc>
          <w:tcPr>
            <w:tcW w:w="1258" w:type="dxa"/>
            <w:tcBorders>
              <w:top w:val="nil"/>
              <w:left w:val="nil"/>
              <w:bottom w:val="single" w:sz="8" w:space="0" w:color="auto"/>
              <w:right w:val="single" w:sz="8" w:space="0" w:color="auto"/>
            </w:tcBorders>
            <w:shd w:val="clear" w:color="000000" w:fill="FFFFFF"/>
            <w:hideMark/>
          </w:tcPr>
          <w:p w14:paraId="5063A4A7" w14:textId="77777777" w:rsidR="008B1625" w:rsidRPr="00527F13" w:rsidRDefault="008B1625" w:rsidP="008B1625">
            <w:pPr>
              <w:spacing w:line="240" w:lineRule="auto"/>
              <w:jc w:val="right"/>
              <w:rPr>
                <w:ins w:id="232" w:author="Алексей Ярославцев" w:date="2020-05-25T21:25:00Z"/>
                <w:rFonts w:ascii="Palatino Linotype" w:hAnsi="Palatino Linotype"/>
                <w:sz w:val="16"/>
                <w:szCs w:val="16"/>
                <w:lang w:val="ru-RU"/>
              </w:rPr>
            </w:pPr>
            <w:ins w:id="233" w:author="Алексей Ярославцев" w:date="2020-05-25T21:25:00Z">
              <w:r w:rsidRPr="00527F13">
                <w:rPr>
                  <w:rFonts w:ascii="Palatino Linotype" w:hAnsi="Palatino Linotype"/>
                  <w:sz w:val="16"/>
                  <w:szCs w:val="16"/>
                </w:rPr>
                <w:t>0.51</w:t>
              </w:r>
            </w:ins>
          </w:p>
        </w:tc>
        <w:tc>
          <w:tcPr>
            <w:tcW w:w="1208" w:type="dxa"/>
            <w:tcBorders>
              <w:top w:val="nil"/>
              <w:left w:val="nil"/>
              <w:bottom w:val="single" w:sz="8" w:space="0" w:color="auto"/>
              <w:right w:val="single" w:sz="8" w:space="0" w:color="auto"/>
            </w:tcBorders>
            <w:shd w:val="clear" w:color="000000" w:fill="FFFFFF"/>
            <w:hideMark/>
          </w:tcPr>
          <w:p w14:paraId="19B06D3E" w14:textId="77777777" w:rsidR="008B1625" w:rsidRPr="00527F13" w:rsidRDefault="008B1625" w:rsidP="008B1625">
            <w:pPr>
              <w:spacing w:line="240" w:lineRule="auto"/>
              <w:jc w:val="right"/>
              <w:rPr>
                <w:ins w:id="234" w:author="Алексей Ярославцев" w:date="2020-05-25T21:25:00Z"/>
                <w:rFonts w:ascii="Palatino Linotype" w:hAnsi="Palatino Linotype"/>
                <w:sz w:val="16"/>
                <w:szCs w:val="16"/>
                <w:lang w:val="ru-RU"/>
              </w:rPr>
            </w:pPr>
            <w:ins w:id="235" w:author="Алексей Ярославцев" w:date="2020-05-25T21:25:00Z">
              <w:r w:rsidRPr="00527F13">
                <w:rPr>
                  <w:rFonts w:ascii="Palatino Linotype" w:hAnsi="Palatino Linotype"/>
                  <w:sz w:val="16"/>
                  <w:szCs w:val="16"/>
                </w:rPr>
                <w:t>3.49</w:t>
              </w:r>
            </w:ins>
          </w:p>
        </w:tc>
      </w:tr>
      <w:tr w:rsidR="008B1625" w:rsidRPr="00527F13" w14:paraId="70672F8E" w14:textId="77777777" w:rsidTr="008B1625">
        <w:trPr>
          <w:gridAfter w:val="1"/>
          <w:wAfter w:w="12" w:type="dxa"/>
          <w:trHeight w:val="121"/>
          <w:ins w:id="236"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5B3E18C" w14:textId="77777777" w:rsidR="008B1625" w:rsidRPr="00527F13" w:rsidRDefault="008B1625" w:rsidP="008B1625">
            <w:pPr>
              <w:spacing w:line="240" w:lineRule="auto"/>
              <w:jc w:val="right"/>
              <w:rPr>
                <w:ins w:id="237" w:author="Алексей Ярославцев" w:date="2020-05-25T21:25:00Z"/>
                <w:rFonts w:ascii="Palatino Linotype" w:hAnsi="Palatino Linotype"/>
                <w:b/>
                <w:bCs/>
                <w:sz w:val="16"/>
                <w:szCs w:val="16"/>
                <w:lang w:val="ru-RU"/>
              </w:rPr>
            </w:pPr>
            <w:ins w:id="238" w:author="Алексей Ярославцев" w:date="2020-05-25T21:25:00Z">
              <w:r w:rsidRPr="00527F13">
                <w:rPr>
                  <w:rFonts w:ascii="Palatino Linotype" w:hAnsi="Palatino Linotype"/>
                  <w:b/>
                  <w:bCs/>
                  <w:sz w:val="16"/>
                  <w:szCs w:val="16"/>
                  <w:lang w:val="ru-RU"/>
                </w:rPr>
                <w:t>218A0255</w:t>
              </w:r>
            </w:ins>
          </w:p>
        </w:tc>
        <w:tc>
          <w:tcPr>
            <w:tcW w:w="1149" w:type="dxa"/>
            <w:tcBorders>
              <w:top w:val="nil"/>
              <w:left w:val="nil"/>
              <w:bottom w:val="single" w:sz="8" w:space="0" w:color="auto"/>
              <w:right w:val="single" w:sz="8" w:space="0" w:color="auto"/>
            </w:tcBorders>
            <w:shd w:val="clear" w:color="000000" w:fill="FFFFFF"/>
            <w:vAlign w:val="center"/>
            <w:hideMark/>
          </w:tcPr>
          <w:p w14:paraId="10E0AE79" w14:textId="77777777" w:rsidR="008B1625" w:rsidRPr="00527F13" w:rsidRDefault="008B1625" w:rsidP="008B1625">
            <w:pPr>
              <w:spacing w:line="240" w:lineRule="auto"/>
              <w:jc w:val="right"/>
              <w:rPr>
                <w:ins w:id="239" w:author="Алексей Ярославцев" w:date="2020-05-25T21:25:00Z"/>
                <w:rFonts w:ascii="Palatino Linotype" w:hAnsi="Palatino Linotype"/>
                <w:sz w:val="16"/>
                <w:szCs w:val="16"/>
                <w:lang w:val="ru-RU"/>
              </w:rPr>
            </w:pPr>
            <w:ins w:id="240"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1692201E" w14:textId="77777777" w:rsidR="008B1625" w:rsidRPr="00527F13" w:rsidRDefault="008B1625" w:rsidP="008B1625">
            <w:pPr>
              <w:spacing w:line="240" w:lineRule="auto"/>
              <w:jc w:val="right"/>
              <w:rPr>
                <w:ins w:id="241" w:author="Алексей Ярославцев" w:date="2020-05-25T21:25:00Z"/>
                <w:rFonts w:ascii="Palatino Linotype" w:hAnsi="Palatino Linotype"/>
                <w:sz w:val="16"/>
                <w:szCs w:val="16"/>
                <w:lang w:val="ru-RU"/>
              </w:rPr>
            </w:pPr>
            <w:ins w:id="242" w:author="Алексей Ярославцев" w:date="2020-05-25T21:25:00Z">
              <w:r w:rsidRPr="00527F13">
                <w:rPr>
                  <w:rFonts w:ascii="Palatino Linotype" w:hAnsi="Palatino Linotype"/>
                  <w:sz w:val="16"/>
                  <w:szCs w:val="16"/>
                  <w:lang w:val="ru-RU"/>
                </w:rPr>
                <w:t>20</w:t>
              </w:r>
            </w:ins>
          </w:p>
        </w:tc>
        <w:tc>
          <w:tcPr>
            <w:tcW w:w="1214" w:type="dxa"/>
            <w:tcBorders>
              <w:top w:val="nil"/>
              <w:left w:val="nil"/>
              <w:bottom w:val="single" w:sz="8" w:space="0" w:color="auto"/>
              <w:right w:val="single" w:sz="8" w:space="0" w:color="auto"/>
            </w:tcBorders>
            <w:shd w:val="clear" w:color="000000" w:fill="FFFFFF"/>
            <w:vAlign w:val="center"/>
            <w:hideMark/>
          </w:tcPr>
          <w:p w14:paraId="7EE6CF4C" w14:textId="77777777" w:rsidR="008B1625" w:rsidRPr="00527F13" w:rsidRDefault="008B1625" w:rsidP="008B1625">
            <w:pPr>
              <w:spacing w:line="240" w:lineRule="auto"/>
              <w:jc w:val="right"/>
              <w:rPr>
                <w:ins w:id="243" w:author="Алексей Ярославцев" w:date="2020-05-25T21:25:00Z"/>
                <w:rFonts w:ascii="Palatino Linotype" w:hAnsi="Palatino Linotype"/>
                <w:sz w:val="16"/>
                <w:szCs w:val="16"/>
                <w:lang w:val="ru-RU"/>
              </w:rPr>
            </w:pPr>
            <w:ins w:id="244" w:author="Алексей Ярославцев" w:date="2020-05-25T21:25:00Z">
              <w:r w:rsidRPr="00527F13">
                <w:rPr>
                  <w:rFonts w:ascii="Palatino Linotype" w:hAnsi="Palatino Linotype"/>
                  <w:sz w:val="16"/>
                  <w:szCs w:val="16"/>
                  <w:lang w:val="ru-RU"/>
                </w:rPr>
                <w:t>34.38</w:t>
              </w:r>
            </w:ins>
          </w:p>
        </w:tc>
        <w:tc>
          <w:tcPr>
            <w:tcW w:w="1187" w:type="dxa"/>
            <w:tcBorders>
              <w:top w:val="nil"/>
              <w:left w:val="nil"/>
              <w:bottom w:val="single" w:sz="8" w:space="0" w:color="auto"/>
              <w:right w:val="single" w:sz="8" w:space="0" w:color="auto"/>
            </w:tcBorders>
            <w:shd w:val="clear" w:color="000000" w:fill="FFFFFF"/>
            <w:vAlign w:val="center"/>
            <w:hideMark/>
          </w:tcPr>
          <w:p w14:paraId="77ABA3D9" w14:textId="77777777" w:rsidR="008B1625" w:rsidRPr="00527F13" w:rsidRDefault="008B1625" w:rsidP="008B1625">
            <w:pPr>
              <w:spacing w:line="240" w:lineRule="auto"/>
              <w:jc w:val="right"/>
              <w:rPr>
                <w:ins w:id="245" w:author="Алексей Ярославцев" w:date="2020-05-25T21:25:00Z"/>
                <w:rFonts w:ascii="Palatino Linotype" w:hAnsi="Palatino Linotype"/>
                <w:sz w:val="16"/>
                <w:szCs w:val="16"/>
                <w:lang w:val="ru-RU"/>
              </w:rPr>
            </w:pPr>
            <w:ins w:id="246" w:author="Алексей Ярославцев" w:date="2020-05-25T21:25:00Z">
              <w:r w:rsidRPr="00527F13">
                <w:rPr>
                  <w:rFonts w:ascii="Palatino Linotype" w:hAnsi="Palatino Linotype"/>
                  <w:sz w:val="16"/>
                  <w:szCs w:val="16"/>
                  <w:lang w:val="ru-RU"/>
                </w:rPr>
                <w:t>3.24</w:t>
              </w:r>
            </w:ins>
          </w:p>
        </w:tc>
        <w:tc>
          <w:tcPr>
            <w:tcW w:w="1208" w:type="dxa"/>
            <w:tcBorders>
              <w:top w:val="nil"/>
              <w:left w:val="nil"/>
              <w:bottom w:val="single" w:sz="8" w:space="0" w:color="auto"/>
              <w:right w:val="single" w:sz="8" w:space="0" w:color="auto"/>
            </w:tcBorders>
            <w:shd w:val="clear" w:color="000000" w:fill="FFFFFF"/>
            <w:vAlign w:val="center"/>
            <w:hideMark/>
          </w:tcPr>
          <w:p w14:paraId="0EB9A4CF" w14:textId="77777777" w:rsidR="008B1625" w:rsidRPr="00527F13" w:rsidRDefault="008B1625" w:rsidP="008B1625">
            <w:pPr>
              <w:spacing w:line="240" w:lineRule="auto"/>
              <w:jc w:val="right"/>
              <w:rPr>
                <w:ins w:id="247" w:author="Алексей Ярославцев" w:date="2020-05-25T21:25:00Z"/>
                <w:rFonts w:ascii="Palatino Linotype" w:hAnsi="Palatino Linotype"/>
                <w:sz w:val="16"/>
                <w:szCs w:val="16"/>
                <w:lang w:val="ru-RU"/>
              </w:rPr>
            </w:pPr>
            <w:ins w:id="248" w:author="Алексей Ярославцев" w:date="2020-05-25T21:25:00Z">
              <w:r w:rsidRPr="00527F13">
                <w:rPr>
                  <w:rFonts w:ascii="Palatino Linotype" w:hAnsi="Palatino Linotype"/>
                  <w:sz w:val="16"/>
                  <w:szCs w:val="16"/>
                  <w:lang w:val="ru-RU"/>
                </w:rPr>
                <w:t>55.3</w:t>
              </w:r>
            </w:ins>
          </w:p>
        </w:tc>
        <w:tc>
          <w:tcPr>
            <w:tcW w:w="1149" w:type="dxa"/>
            <w:tcBorders>
              <w:top w:val="nil"/>
              <w:left w:val="nil"/>
              <w:bottom w:val="single" w:sz="8" w:space="0" w:color="auto"/>
              <w:right w:val="single" w:sz="8" w:space="0" w:color="auto"/>
            </w:tcBorders>
            <w:shd w:val="clear" w:color="000000" w:fill="FFFFFF"/>
            <w:vAlign w:val="center"/>
            <w:hideMark/>
          </w:tcPr>
          <w:p w14:paraId="02F45F1D" w14:textId="77777777" w:rsidR="008B1625" w:rsidRPr="00527F13" w:rsidRDefault="008B1625" w:rsidP="008B1625">
            <w:pPr>
              <w:spacing w:line="240" w:lineRule="auto"/>
              <w:jc w:val="right"/>
              <w:rPr>
                <w:ins w:id="249" w:author="Алексей Ярославцев" w:date="2020-05-25T21:25:00Z"/>
                <w:rFonts w:ascii="Palatino Linotype" w:hAnsi="Palatino Linotype"/>
                <w:sz w:val="16"/>
                <w:szCs w:val="16"/>
                <w:lang w:val="ru-RU"/>
              </w:rPr>
            </w:pPr>
            <w:ins w:id="250" w:author="Алексей Ярославцев" w:date="2020-05-25T21:25:00Z">
              <w:r w:rsidRPr="00527F13">
                <w:rPr>
                  <w:rFonts w:ascii="Palatino Linotype" w:hAnsi="Palatino Linotype"/>
                  <w:sz w:val="16"/>
                  <w:szCs w:val="16"/>
                  <w:lang w:val="ru-RU"/>
                </w:rPr>
                <w:t>2</w:t>
              </w:r>
            </w:ins>
          </w:p>
        </w:tc>
        <w:tc>
          <w:tcPr>
            <w:tcW w:w="1149" w:type="dxa"/>
            <w:tcBorders>
              <w:top w:val="nil"/>
              <w:left w:val="nil"/>
              <w:bottom w:val="single" w:sz="8" w:space="0" w:color="auto"/>
              <w:right w:val="single" w:sz="8" w:space="0" w:color="auto"/>
            </w:tcBorders>
            <w:shd w:val="clear" w:color="000000" w:fill="FFFFFF"/>
            <w:vAlign w:val="center"/>
            <w:hideMark/>
          </w:tcPr>
          <w:p w14:paraId="73F17AB4" w14:textId="77777777" w:rsidR="008B1625" w:rsidRPr="00527F13" w:rsidRDefault="008B1625" w:rsidP="008B1625">
            <w:pPr>
              <w:spacing w:line="240" w:lineRule="auto"/>
              <w:jc w:val="right"/>
              <w:rPr>
                <w:ins w:id="251" w:author="Алексей Ярославцев" w:date="2020-05-25T21:25:00Z"/>
                <w:rFonts w:ascii="Palatino Linotype" w:hAnsi="Palatino Linotype"/>
                <w:sz w:val="16"/>
                <w:szCs w:val="16"/>
                <w:lang w:val="ru-RU"/>
              </w:rPr>
            </w:pPr>
            <w:ins w:id="252" w:author="Алексей Ярославцев" w:date="2020-05-25T21:25:00Z">
              <w:r w:rsidRPr="00527F13">
                <w:rPr>
                  <w:rFonts w:ascii="Palatino Linotype" w:hAnsi="Palatino Linotype"/>
                  <w:sz w:val="16"/>
                  <w:szCs w:val="16"/>
                  <w:lang w:val="ru-RU"/>
                </w:rPr>
                <w:t>1.31</w:t>
              </w:r>
            </w:ins>
          </w:p>
        </w:tc>
        <w:tc>
          <w:tcPr>
            <w:tcW w:w="1208" w:type="dxa"/>
            <w:tcBorders>
              <w:top w:val="nil"/>
              <w:left w:val="nil"/>
              <w:bottom w:val="single" w:sz="8" w:space="0" w:color="auto"/>
              <w:right w:val="single" w:sz="8" w:space="0" w:color="auto"/>
            </w:tcBorders>
            <w:shd w:val="clear" w:color="000000" w:fill="FFFFFF"/>
            <w:vAlign w:val="center"/>
            <w:hideMark/>
          </w:tcPr>
          <w:p w14:paraId="11FD3AD1" w14:textId="77777777" w:rsidR="008B1625" w:rsidRPr="00527F13" w:rsidRDefault="008B1625" w:rsidP="008B1625">
            <w:pPr>
              <w:spacing w:line="240" w:lineRule="auto"/>
              <w:jc w:val="right"/>
              <w:rPr>
                <w:ins w:id="253" w:author="Алексей Ярославцев" w:date="2020-05-25T21:25:00Z"/>
                <w:rFonts w:ascii="Palatino Linotype" w:hAnsi="Palatino Linotype"/>
                <w:sz w:val="16"/>
                <w:szCs w:val="16"/>
                <w:lang w:val="ru-RU"/>
              </w:rPr>
            </w:pPr>
            <w:ins w:id="254" w:author="Алексей Ярославцев" w:date="2020-05-25T21:25:00Z">
              <w:r w:rsidRPr="00527F13">
                <w:rPr>
                  <w:rFonts w:ascii="Palatino Linotype" w:hAnsi="Palatino Linotype"/>
                  <w:sz w:val="16"/>
                  <w:szCs w:val="16"/>
                  <w:lang w:val="ru-RU"/>
                </w:rPr>
                <w:t>1.05</w:t>
              </w:r>
            </w:ins>
          </w:p>
        </w:tc>
        <w:tc>
          <w:tcPr>
            <w:tcW w:w="1208" w:type="dxa"/>
            <w:tcBorders>
              <w:top w:val="nil"/>
              <w:left w:val="nil"/>
              <w:bottom w:val="single" w:sz="8" w:space="0" w:color="auto"/>
              <w:right w:val="single" w:sz="8" w:space="0" w:color="auto"/>
            </w:tcBorders>
            <w:shd w:val="clear" w:color="000000" w:fill="FFFFFF"/>
            <w:vAlign w:val="center"/>
            <w:hideMark/>
          </w:tcPr>
          <w:p w14:paraId="3AC60BDD" w14:textId="77777777" w:rsidR="008B1625" w:rsidRPr="00527F13" w:rsidRDefault="008B1625" w:rsidP="008B1625">
            <w:pPr>
              <w:spacing w:line="240" w:lineRule="auto"/>
              <w:jc w:val="right"/>
              <w:rPr>
                <w:ins w:id="255" w:author="Алексей Ярославцев" w:date="2020-05-25T21:25:00Z"/>
                <w:rFonts w:ascii="Palatino Linotype" w:hAnsi="Palatino Linotype"/>
                <w:sz w:val="16"/>
                <w:szCs w:val="16"/>
                <w:lang w:val="ru-RU"/>
              </w:rPr>
            </w:pPr>
            <w:ins w:id="256" w:author="Алексей Ярославцев" w:date="2020-05-25T21:25:00Z">
              <w:r w:rsidRPr="00527F13">
                <w:rPr>
                  <w:rFonts w:ascii="Palatino Linotype" w:hAnsi="Palatino Linotype"/>
                  <w:sz w:val="16"/>
                  <w:szCs w:val="16"/>
                  <w:lang w:val="ru-RU"/>
                </w:rPr>
                <w:t>0.317</w:t>
              </w:r>
            </w:ins>
          </w:p>
        </w:tc>
        <w:tc>
          <w:tcPr>
            <w:tcW w:w="1392" w:type="dxa"/>
            <w:tcBorders>
              <w:top w:val="nil"/>
              <w:left w:val="nil"/>
              <w:bottom w:val="single" w:sz="8" w:space="0" w:color="auto"/>
              <w:right w:val="single" w:sz="8" w:space="0" w:color="auto"/>
            </w:tcBorders>
            <w:shd w:val="clear" w:color="000000" w:fill="FFFFFF"/>
            <w:vAlign w:val="center"/>
            <w:hideMark/>
          </w:tcPr>
          <w:p w14:paraId="5AC1F001" w14:textId="77777777" w:rsidR="008B1625" w:rsidRPr="00527F13" w:rsidRDefault="008B1625" w:rsidP="008B1625">
            <w:pPr>
              <w:spacing w:line="240" w:lineRule="auto"/>
              <w:jc w:val="right"/>
              <w:rPr>
                <w:ins w:id="257" w:author="Алексей Ярославцев" w:date="2020-05-25T21:25:00Z"/>
                <w:rFonts w:ascii="Palatino Linotype" w:hAnsi="Palatino Linotype"/>
                <w:sz w:val="16"/>
                <w:szCs w:val="16"/>
                <w:lang w:val="ru-RU"/>
              </w:rPr>
            </w:pPr>
            <w:ins w:id="258" w:author="Алексей Ярославцев" w:date="2020-05-25T21:25:00Z">
              <w:r w:rsidRPr="00527F13">
                <w:rPr>
                  <w:rFonts w:ascii="Palatino Linotype" w:hAnsi="Palatino Linotype"/>
                  <w:sz w:val="16"/>
                  <w:szCs w:val="16"/>
                  <w:lang w:val="ru-RU"/>
                </w:rPr>
                <w:t>559.75</w:t>
              </w:r>
            </w:ins>
          </w:p>
        </w:tc>
        <w:tc>
          <w:tcPr>
            <w:tcW w:w="1208" w:type="dxa"/>
            <w:tcBorders>
              <w:top w:val="nil"/>
              <w:left w:val="nil"/>
              <w:bottom w:val="single" w:sz="8" w:space="0" w:color="auto"/>
              <w:right w:val="single" w:sz="8" w:space="0" w:color="auto"/>
            </w:tcBorders>
            <w:shd w:val="clear" w:color="000000" w:fill="FFFFFF"/>
            <w:vAlign w:val="center"/>
            <w:hideMark/>
          </w:tcPr>
          <w:p w14:paraId="5D214495" w14:textId="77777777" w:rsidR="008B1625" w:rsidRPr="00527F13" w:rsidRDefault="008B1625" w:rsidP="008B1625">
            <w:pPr>
              <w:spacing w:line="240" w:lineRule="auto"/>
              <w:jc w:val="right"/>
              <w:rPr>
                <w:ins w:id="259" w:author="Алексей Ярославцев" w:date="2020-05-25T21:25:00Z"/>
                <w:rFonts w:ascii="Palatino Linotype" w:hAnsi="Palatino Linotype"/>
                <w:sz w:val="16"/>
                <w:szCs w:val="16"/>
                <w:lang w:val="ru-RU"/>
              </w:rPr>
            </w:pPr>
            <w:ins w:id="260" w:author="Алексей Ярославцев" w:date="2020-05-25T21:25:00Z">
              <w:r w:rsidRPr="00527F13">
                <w:rPr>
                  <w:rFonts w:ascii="Palatino Linotype" w:hAnsi="Palatino Linotype"/>
                  <w:sz w:val="16"/>
                  <w:szCs w:val="16"/>
                  <w:lang w:val="ru-RU"/>
                </w:rPr>
                <w:t>10.18</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6050E962" w14:textId="77777777" w:rsidR="008B1625" w:rsidRPr="00527F13" w:rsidRDefault="008B1625" w:rsidP="008B1625">
            <w:pPr>
              <w:spacing w:line="240" w:lineRule="auto"/>
              <w:jc w:val="right"/>
              <w:rPr>
                <w:ins w:id="261" w:author="Алексей Ярославцев" w:date="2020-05-25T21:25:00Z"/>
                <w:rFonts w:ascii="Palatino Linotype" w:hAnsi="Palatino Linotype"/>
                <w:sz w:val="16"/>
                <w:szCs w:val="16"/>
                <w:lang w:val="ru-RU"/>
              </w:rPr>
            </w:pPr>
            <w:ins w:id="262" w:author="Алексей Ярославцев" w:date="2020-05-25T21:25:00Z">
              <w:r w:rsidRPr="00527F13">
                <w:rPr>
                  <w:rFonts w:ascii="Palatino Linotype" w:hAnsi="Palatino Linotype"/>
                  <w:sz w:val="16"/>
                  <w:szCs w:val="16"/>
                  <w:lang w:val="ru-RU"/>
                </w:rPr>
                <w:t>12.5</w:t>
              </w:r>
            </w:ins>
          </w:p>
        </w:tc>
        <w:tc>
          <w:tcPr>
            <w:tcW w:w="1518" w:type="dxa"/>
            <w:tcBorders>
              <w:top w:val="nil"/>
              <w:left w:val="nil"/>
              <w:bottom w:val="single" w:sz="8" w:space="0" w:color="auto"/>
              <w:right w:val="single" w:sz="8" w:space="0" w:color="auto"/>
            </w:tcBorders>
            <w:shd w:val="clear" w:color="000000" w:fill="FFFFFF"/>
            <w:noWrap/>
            <w:vAlign w:val="center"/>
            <w:hideMark/>
          </w:tcPr>
          <w:p w14:paraId="1B164BF7" w14:textId="77777777" w:rsidR="008B1625" w:rsidRPr="00527F13" w:rsidRDefault="008B1625" w:rsidP="008B1625">
            <w:pPr>
              <w:spacing w:line="240" w:lineRule="auto"/>
              <w:jc w:val="right"/>
              <w:rPr>
                <w:ins w:id="263" w:author="Алексей Ярославцев" w:date="2020-05-25T21:25:00Z"/>
                <w:rFonts w:ascii="Palatino Linotype" w:hAnsi="Palatino Linotype"/>
                <w:sz w:val="16"/>
                <w:szCs w:val="16"/>
                <w:lang w:val="ru-RU"/>
              </w:rPr>
            </w:pPr>
            <w:ins w:id="264" w:author="Алексей Ярославцев" w:date="2020-05-25T21:25:00Z">
              <w:r w:rsidRPr="00527F13">
                <w:rPr>
                  <w:rFonts w:ascii="Palatino Linotype" w:hAnsi="Palatino Linotype"/>
                  <w:sz w:val="16"/>
                  <w:szCs w:val="16"/>
                  <w:lang w:val="ru-RU"/>
                </w:rPr>
                <w:t>0.23</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16D03C5" w14:textId="77777777" w:rsidR="008B1625" w:rsidRPr="00527F13" w:rsidRDefault="008B1625" w:rsidP="008B1625">
            <w:pPr>
              <w:spacing w:line="240" w:lineRule="auto"/>
              <w:jc w:val="right"/>
              <w:rPr>
                <w:ins w:id="265" w:author="Алексей Ярославцев" w:date="2020-05-25T21:25:00Z"/>
                <w:rFonts w:ascii="Palatino Linotype" w:hAnsi="Palatino Linotype"/>
                <w:sz w:val="16"/>
                <w:szCs w:val="16"/>
                <w:lang w:val="ru-RU"/>
              </w:rPr>
            </w:pPr>
            <w:ins w:id="266" w:author="Алексей Ярославцев" w:date="2020-05-25T21:25:00Z">
              <w:r w:rsidRPr="00527F13">
                <w:rPr>
                  <w:rFonts w:ascii="Palatino Linotype" w:hAnsi="Palatino Linotype"/>
                  <w:sz w:val="16"/>
                  <w:szCs w:val="16"/>
                  <w:lang w:val="ru-RU"/>
                </w:rPr>
                <w:t>92.1</w:t>
              </w:r>
            </w:ins>
          </w:p>
        </w:tc>
        <w:tc>
          <w:tcPr>
            <w:tcW w:w="1258" w:type="dxa"/>
            <w:tcBorders>
              <w:top w:val="nil"/>
              <w:left w:val="nil"/>
              <w:bottom w:val="single" w:sz="8" w:space="0" w:color="auto"/>
              <w:right w:val="single" w:sz="8" w:space="0" w:color="auto"/>
            </w:tcBorders>
            <w:shd w:val="clear" w:color="000000" w:fill="FFFFFF"/>
            <w:noWrap/>
            <w:vAlign w:val="center"/>
            <w:hideMark/>
          </w:tcPr>
          <w:p w14:paraId="0E366985" w14:textId="77777777" w:rsidR="008B1625" w:rsidRPr="00527F13" w:rsidRDefault="008B1625" w:rsidP="008B1625">
            <w:pPr>
              <w:spacing w:line="240" w:lineRule="auto"/>
              <w:jc w:val="right"/>
              <w:rPr>
                <w:ins w:id="267" w:author="Алексей Ярославцев" w:date="2020-05-25T21:25:00Z"/>
                <w:rFonts w:ascii="Palatino Linotype" w:hAnsi="Palatino Linotype"/>
                <w:sz w:val="16"/>
                <w:szCs w:val="16"/>
                <w:lang w:val="ru-RU"/>
              </w:rPr>
            </w:pPr>
            <w:ins w:id="268"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587ADBB2" w14:textId="77777777" w:rsidR="008B1625" w:rsidRPr="00527F13" w:rsidRDefault="008B1625" w:rsidP="008B1625">
            <w:pPr>
              <w:spacing w:line="240" w:lineRule="auto"/>
              <w:jc w:val="right"/>
              <w:rPr>
                <w:ins w:id="269" w:author="Алексей Ярославцев" w:date="2020-05-25T21:25:00Z"/>
                <w:rFonts w:ascii="Palatino Linotype" w:hAnsi="Palatino Linotype"/>
                <w:sz w:val="16"/>
                <w:szCs w:val="16"/>
                <w:lang w:val="ru-RU"/>
              </w:rPr>
            </w:pPr>
            <w:ins w:id="270" w:author="Алексей Ярославцев" w:date="2020-05-25T21:25:00Z">
              <w:r w:rsidRPr="00527F13">
                <w:rPr>
                  <w:rFonts w:ascii="Palatino Linotype" w:hAnsi="Palatino Linotype"/>
                  <w:sz w:val="16"/>
                  <w:szCs w:val="16"/>
                  <w:lang w:val="ru-RU"/>
                </w:rPr>
                <w:t>0.5</w:t>
              </w:r>
            </w:ins>
          </w:p>
        </w:tc>
        <w:tc>
          <w:tcPr>
            <w:tcW w:w="1871" w:type="dxa"/>
            <w:gridSpan w:val="2"/>
            <w:tcBorders>
              <w:top w:val="nil"/>
              <w:left w:val="nil"/>
              <w:bottom w:val="single" w:sz="8" w:space="0" w:color="auto"/>
              <w:right w:val="single" w:sz="8" w:space="0" w:color="auto"/>
            </w:tcBorders>
            <w:shd w:val="clear" w:color="auto" w:fill="auto"/>
            <w:noWrap/>
            <w:vAlign w:val="center"/>
            <w:hideMark/>
          </w:tcPr>
          <w:p w14:paraId="7C4B2755" w14:textId="77777777" w:rsidR="008B1625" w:rsidRPr="00527F13" w:rsidRDefault="008B1625" w:rsidP="008B1625">
            <w:pPr>
              <w:spacing w:line="240" w:lineRule="auto"/>
              <w:jc w:val="right"/>
              <w:rPr>
                <w:ins w:id="271" w:author="Алексей Ярославцев" w:date="2020-05-25T21:25:00Z"/>
                <w:rFonts w:ascii="Palatino Linotype" w:hAnsi="Palatino Linotype"/>
                <w:color w:val="333333"/>
                <w:sz w:val="16"/>
                <w:szCs w:val="16"/>
                <w:lang w:val="ru-RU"/>
              </w:rPr>
            </w:pPr>
            <w:ins w:id="272" w:author="Алексей Ярославцев" w:date="2020-05-25T21:25:00Z">
              <w:r w:rsidRPr="00527F13">
                <w:rPr>
                  <w:rFonts w:ascii="Palatino Linotype" w:hAnsi="Palatino Linotype"/>
                  <w:color w:val="333333"/>
                  <w:sz w:val="16"/>
                  <w:szCs w:val="16"/>
                  <w:lang w:val="ru-RU"/>
                </w:rPr>
                <w:t>2506</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6A30E8C1" w14:textId="77777777" w:rsidR="008B1625" w:rsidRPr="00527F13" w:rsidRDefault="008B1625" w:rsidP="008B1625">
            <w:pPr>
              <w:spacing w:line="240" w:lineRule="auto"/>
              <w:jc w:val="right"/>
              <w:rPr>
                <w:ins w:id="273" w:author="Алексей Ярославцев" w:date="2020-05-25T21:25:00Z"/>
                <w:rFonts w:ascii="Palatino Linotype" w:hAnsi="Palatino Linotype"/>
                <w:sz w:val="16"/>
                <w:szCs w:val="16"/>
                <w:lang w:val="ru-RU"/>
              </w:rPr>
            </w:pPr>
            <w:ins w:id="274" w:author="Алексей Ярославцев" w:date="2020-05-25T21:25:00Z">
              <w:r w:rsidRPr="00527F13">
                <w:rPr>
                  <w:rFonts w:ascii="Palatino Linotype" w:hAnsi="Palatino Linotype"/>
                  <w:sz w:val="16"/>
                  <w:szCs w:val="16"/>
                  <w:lang w:val="ru-RU"/>
                </w:rPr>
                <w:t>15065</w:t>
              </w:r>
            </w:ins>
          </w:p>
        </w:tc>
        <w:tc>
          <w:tcPr>
            <w:tcW w:w="1376" w:type="dxa"/>
            <w:tcBorders>
              <w:top w:val="nil"/>
              <w:left w:val="nil"/>
              <w:bottom w:val="single" w:sz="8" w:space="0" w:color="auto"/>
              <w:right w:val="single" w:sz="8" w:space="0" w:color="auto"/>
            </w:tcBorders>
            <w:shd w:val="clear" w:color="000000" w:fill="FFFFFF"/>
            <w:vAlign w:val="center"/>
            <w:hideMark/>
          </w:tcPr>
          <w:p w14:paraId="715E1E22" w14:textId="77777777" w:rsidR="008B1625" w:rsidRPr="00527F13" w:rsidRDefault="008B1625" w:rsidP="008B1625">
            <w:pPr>
              <w:spacing w:line="240" w:lineRule="auto"/>
              <w:jc w:val="right"/>
              <w:rPr>
                <w:ins w:id="275" w:author="Алексей Ярославцев" w:date="2020-05-25T21:25:00Z"/>
                <w:rFonts w:ascii="Palatino Linotype" w:hAnsi="Palatino Linotype"/>
                <w:sz w:val="16"/>
                <w:szCs w:val="16"/>
                <w:lang w:val="ru-RU"/>
              </w:rPr>
            </w:pPr>
            <w:ins w:id="276" w:author="Алексей Ярославцев" w:date="2020-05-25T21:25:00Z">
              <w:r w:rsidRPr="00527F13">
                <w:rPr>
                  <w:rFonts w:ascii="Palatino Linotype" w:hAnsi="Palatino Linotype"/>
                  <w:sz w:val="16"/>
                  <w:szCs w:val="16"/>
                  <w:lang w:val="ru-RU"/>
                </w:rPr>
                <w:t>9641</w:t>
              </w:r>
            </w:ins>
          </w:p>
        </w:tc>
        <w:tc>
          <w:tcPr>
            <w:tcW w:w="1376" w:type="dxa"/>
            <w:tcBorders>
              <w:top w:val="nil"/>
              <w:left w:val="nil"/>
              <w:bottom w:val="single" w:sz="8" w:space="0" w:color="auto"/>
              <w:right w:val="single" w:sz="8" w:space="0" w:color="auto"/>
            </w:tcBorders>
            <w:shd w:val="clear" w:color="000000" w:fill="FFFFFF"/>
            <w:vAlign w:val="center"/>
            <w:hideMark/>
          </w:tcPr>
          <w:p w14:paraId="42B6FF61" w14:textId="77777777" w:rsidR="008B1625" w:rsidRPr="00527F13" w:rsidRDefault="008B1625" w:rsidP="008B1625">
            <w:pPr>
              <w:spacing w:line="240" w:lineRule="auto"/>
              <w:jc w:val="right"/>
              <w:rPr>
                <w:ins w:id="277" w:author="Алексей Ярославцев" w:date="2020-05-25T21:25:00Z"/>
                <w:rFonts w:ascii="Palatino Linotype" w:hAnsi="Palatino Linotype"/>
                <w:sz w:val="16"/>
                <w:szCs w:val="16"/>
                <w:lang w:val="ru-RU"/>
              </w:rPr>
            </w:pPr>
            <w:ins w:id="278" w:author="Алексей Ярославцев" w:date="2020-05-25T21:25:00Z">
              <w:r w:rsidRPr="00527F13">
                <w:rPr>
                  <w:rFonts w:ascii="Palatino Linotype" w:hAnsi="Palatino Linotype"/>
                  <w:sz w:val="16"/>
                  <w:szCs w:val="16"/>
                  <w:lang w:val="ru-RU"/>
                </w:rPr>
                <w:t>3766</w:t>
              </w:r>
            </w:ins>
          </w:p>
        </w:tc>
        <w:tc>
          <w:tcPr>
            <w:tcW w:w="1258" w:type="dxa"/>
            <w:gridSpan w:val="2"/>
            <w:tcBorders>
              <w:top w:val="nil"/>
              <w:left w:val="nil"/>
              <w:bottom w:val="single" w:sz="8" w:space="0" w:color="auto"/>
              <w:right w:val="single" w:sz="8" w:space="0" w:color="auto"/>
            </w:tcBorders>
            <w:shd w:val="clear" w:color="000000" w:fill="FFFFFF"/>
            <w:hideMark/>
          </w:tcPr>
          <w:p w14:paraId="016FFDFD" w14:textId="77777777" w:rsidR="008B1625" w:rsidRPr="00527F13" w:rsidRDefault="008B1625" w:rsidP="008B1625">
            <w:pPr>
              <w:spacing w:line="240" w:lineRule="auto"/>
              <w:jc w:val="right"/>
              <w:rPr>
                <w:ins w:id="279" w:author="Алексей Ярославцев" w:date="2020-05-25T21:25:00Z"/>
                <w:rFonts w:ascii="Palatino Linotype" w:hAnsi="Palatino Linotype"/>
                <w:sz w:val="16"/>
                <w:szCs w:val="16"/>
                <w:lang w:val="ru-RU"/>
              </w:rPr>
            </w:pPr>
            <w:ins w:id="280" w:author="Алексей Ярославцев" w:date="2020-05-25T21:25:00Z">
              <w:r w:rsidRPr="00527F13">
                <w:rPr>
                  <w:rFonts w:ascii="Palatino Linotype" w:hAnsi="Palatino Linotype"/>
                  <w:sz w:val="16"/>
                  <w:szCs w:val="16"/>
                </w:rPr>
                <w:t>4.26</w:t>
              </w:r>
            </w:ins>
          </w:p>
        </w:tc>
        <w:tc>
          <w:tcPr>
            <w:tcW w:w="1258" w:type="dxa"/>
            <w:tcBorders>
              <w:top w:val="nil"/>
              <w:left w:val="nil"/>
              <w:bottom w:val="single" w:sz="8" w:space="0" w:color="auto"/>
              <w:right w:val="single" w:sz="8" w:space="0" w:color="auto"/>
            </w:tcBorders>
            <w:shd w:val="clear" w:color="000000" w:fill="FFFFFF"/>
            <w:hideMark/>
          </w:tcPr>
          <w:p w14:paraId="406F8CE8" w14:textId="77777777" w:rsidR="008B1625" w:rsidRPr="00527F13" w:rsidRDefault="008B1625" w:rsidP="008B1625">
            <w:pPr>
              <w:spacing w:line="240" w:lineRule="auto"/>
              <w:jc w:val="right"/>
              <w:rPr>
                <w:ins w:id="281" w:author="Алексей Ярославцев" w:date="2020-05-25T21:25:00Z"/>
                <w:rFonts w:ascii="Palatino Linotype" w:hAnsi="Palatino Linotype"/>
                <w:sz w:val="16"/>
                <w:szCs w:val="16"/>
                <w:lang w:val="ru-RU"/>
              </w:rPr>
            </w:pPr>
            <w:ins w:id="282" w:author="Алексей Ярославцев" w:date="2020-05-25T21:25:00Z">
              <w:r w:rsidRPr="00527F13">
                <w:rPr>
                  <w:rFonts w:ascii="Palatino Linotype" w:hAnsi="Palatino Linotype"/>
                  <w:sz w:val="16"/>
                  <w:szCs w:val="16"/>
                </w:rPr>
                <w:t>0.42</w:t>
              </w:r>
            </w:ins>
          </w:p>
        </w:tc>
        <w:tc>
          <w:tcPr>
            <w:tcW w:w="1208" w:type="dxa"/>
            <w:tcBorders>
              <w:top w:val="nil"/>
              <w:left w:val="nil"/>
              <w:bottom w:val="single" w:sz="8" w:space="0" w:color="auto"/>
              <w:right w:val="single" w:sz="8" w:space="0" w:color="auto"/>
            </w:tcBorders>
            <w:shd w:val="clear" w:color="000000" w:fill="FFFFFF"/>
            <w:hideMark/>
          </w:tcPr>
          <w:p w14:paraId="127D6A64" w14:textId="77777777" w:rsidR="008B1625" w:rsidRPr="00527F13" w:rsidRDefault="008B1625" w:rsidP="008B1625">
            <w:pPr>
              <w:spacing w:line="240" w:lineRule="auto"/>
              <w:jc w:val="right"/>
              <w:rPr>
                <w:ins w:id="283" w:author="Алексей Ярославцев" w:date="2020-05-25T21:25:00Z"/>
                <w:rFonts w:ascii="Palatino Linotype" w:hAnsi="Palatino Linotype"/>
                <w:sz w:val="16"/>
                <w:szCs w:val="16"/>
                <w:lang w:val="ru-RU"/>
              </w:rPr>
            </w:pPr>
            <w:ins w:id="284" w:author="Алексей Ярославцев" w:date="2020-05-25T21:25:00Z">
              <w:r w:rsidRPr="00527F13">
                <w:rPr>
                  <w:rFonts w:ascii="Palatino Linotype" w:hAnsi="Palatino Linotype"/>
                  <w:sz w:val="16"/>
                  <w:szCs w:val="16"/>
                </w:rPr>
                <w:t>3.84</w:t>
              </w:r>
            </w:ins>
          </w:p>
        </w:tc>
      </w:tr>
      <w:tr w:rsidR="008B1625" w:rsidRPr="00527F13" w14:paraId="1BFC658E" w14:textId="77777777" w:rsidTr="008B1625">
        <w:trPr>
          <w:gridAfter w:val="1"/>
          <w:wAfter w:w="12" w:type="dxa"/>
          <w:trHeight w:val="121"/>
          <w:ins w:id="285"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41984163" w14:textId="77777777" w:rsidR="008B1625" w:rsidRPr="00527F13" w:rsidRDefault="008B1625" w:rsidP="008B1625">
            <w:pPr>
              <w:spacing w:line="240" w:lineRule="auto"/>
              <w:jc w:val="right"/>
              <w:rPr>
                <w:ins w:id="286" w:author="Алексей Ярославцев" w:date="2020-05-25T21:25:00Z"/>
                <w:rFonts w:ascii="Palatino Linotype" w:hAnsi="Palatino Linotype"/>
                <w:b/>
                <w:bCs/>
                <w:sz w:val="16"/>
                <w:szCs w:val="16"/>
                <w:lang w:val="ru-RU"/>
              </w:rPr>
            </w:pPr>
            <w:ins w:id="287" w:author="Алексей Ярославцев" w:date="2020-05-25T21:25:00Z">
              <w:r w:rsidRPr="00527F13">
                <w:rPr>
                  <w:rFonts w:ascii="Palatino Linotype" w:hAnsi="Palatino Linotype"/>
                  <w:b/>
                  <w:bCs/>
                  <w:sz w:val="16"/>
                  <w:szCs w:val="16"/>
                  <w:lang w:val="ru-RU"/>
                </w:rPr>
                <w:t>218A0262</w:t>
              </w:r>
            </w:ins>
          </w:p>
        </w:tc>
        <w:tc>
          <w:tcPr>
            <w:tcW w:w="1149" w:type="dxa"/>
            <w:tcBorders>
              <w:top w:val="nil"/>
              <w:left w:val="nil"/>
              <w:bottom w:val="single" w:sz="8" w:space="0" w:color="auto"/>
              <w:right w:val="single" w:sz="8" w:space="0" w:color="auto"/>
            </w:tcBorders>
            <w:shd w:val="clear" w:color="000000" w:fill="FFFFFF"/>
            <w:vAlign w:val="center"/>
            <w:hideMark/>
          </w:tcPr>
          <w:p w14:paraId="091154E6" w14:textId="77777777" w:rsidR="008B1625" w:rsidRPr="00527F13" w:rsidRDefault="008B1625" w:rsidP="008B1625">
            <w:pPr>
              <w:spacing w:line="240" w:lineRule="auto"/>
              <w:jc w:val="right"/>
              <w:rPr>
                <w:ins w:id="288" w:author="Алексей Ярославцев" w:date="2020-05-25T21:25:00Z"/>
                <w:rFonts w:ascii="Palatino Linotype" w:hAnsi="Palatino Linotype"/>
                <w:sz w:val="16"/>
                <w:szCs w:val="16"/>
                <w:lang w:val="ru-RU"/>
              </w:rPr>
            </w:pPr>
            <w:ins w:id="289"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78F2BE8A" w14:textId="77777777" w:rsidR="008B1625" w:rsidRPr="00527F13" w:rsidRDefault="008B1625" w:rsidP="008B1625">
            <w:pPr>
              <w:spacing w:line="240" w:lineRule="auto"/>
              <w:jc w:val="right"/>
              <w:rPr>
                <w:ins w:id="290" w:author="Алексей Ярославцев" w:date="2020-05-25T21:25:00Z"/>
                <w:rFonts w:ascii="Palatino Linotype" w:hAnsi="Palatino Linotype"/>
                <w:sz w:val="16"/>
                <w:szCs w:val="16"/>
                <w:lang w:val="ru-RU"/>
              </w:rPr>
            </w:pPr>
            <w:ins w:id="291" w:author="Алексей Ярославцев" w:date="2020-05-25T21:25:00Z">
              <w:r w:rsidRPr="00527F13">
                <w:rPr>
                  <w:rFonts w:ascii="Palatino Linotype" w:hAnsi="Palatino Linotype"/>
                  <w:sz w:val="16"/>
                  <w:szCs w:val="16"/>
                  <w:lang w:val="ru-RU"/>
                </w:rPr>
                <w:t>13</w:t>
              </w:r>
            </w:ins>
          </w:p>
        </w:tc>
        <w:tc>
          <w:tcPr>
            <w:tcW w:w="1214" w:type="dxa"/>
            <w:tcBorders>
              <w:top w:val="nil"/>
              <w:left w:val="nil"/>
              <w:bottom w:val="single" w:sz="8" w:space="0" w:color="auto"/>
              <w:right w:val="single" w:sz="8" w:space="0" w:color="auto"/>
            </w:tcBorders>
            <w:shd w:val="clear" w:color="000000" w:fill="FFFFFF"/>
            <w:vAlign w:val="center"/>
            <w:hideMark/>
          </w:tcPr>
          <w:p w14:paraId="13849CD0" w14:textId="77777777" w:rsidR="008B1625" w:rsidRPr="00527F13" w:rsidRDefault="008B1625" w:rsidP="008B1625">
            <w:pPr>
              <w:spacing w:line="240" w:lineRule="auto"/>
              <w:jc w:val="right"/>
              <w:rPr>
                <w:ins w:id="292" w:author="Алексей Ярославцев" w:date="2020-05-25T21:25:00Z"/>
                <w:rFonts w:ascii="Palatino Linotype" w:hAnsi="Palatino Linotype"/>
                <w:sz w:val="16"/>
                <w:szCs w:val="16"/>
                <w:lang w:val="ru-RU"/>
              </w:rPr>
            </w:pPr>
            <w:ins w:id="293" w:author="Алексей Ярославцев" w:date="2020-05-25T21:25:00Z">
              <w:r w:rsidRPr="00527F13">
                <w:rPr>
                  <w:rFonts w:ascii="Palatino Linotype" w:hAnsi="Palatino Linotype"/>
                  <w:sz w:val="16"/>
                  <w:szCs w:val="16"/>
                  <w:lang w:val="ru-RU"/>
                </w:rPr>
                <w:t>34.7</w:t>
              </w:r>
            </w:ins>
          </w:p>
        </w:tc>
        <w:tc>
          <w:tcPr>
            <w:tcW w:w="1187" w:type="dxa"/>
            <w:tcBorders>
              <w:top w:val="nil"/>
              <w:left w:val="nil"/>
              <w:bottom w:val="single" w:sz="8" w:space="0" w:color="auto"/>
              <w:right w:val="single" w:sz="8" w:space="0" w:color="auto"/>
            </w:tcBorders>
            <w:shd w:val="clear" w:color="000000" w:fill="FFFFFF"/>
            <w:vAlign w:val="center"/>
            <w:hideMark/>
          </w:tcPr>
          <w:p w14:paraId="61808198" w14:textId="77777777" w:rsidR="008B1625" w:rsidRPr="00527F13" w:rsidRDefault="008B1625" w:rsidP="008B1625">
            <w:pPr>
              <w:spacing w:line="240" w:lineRule="auto"/>
              <w:jc w:val="right"/>
              <w:rPr>
                <w:ins w:id="294" w:author="Алексей Ярославцев" w:date="2020-05-25T21:25:00Z"/>
                <w:rFonts w:ascii="Palatino Linotype" w:hAnsi="Palatino Linotype"/>
                <w:sz w:val="16"/>
                <w:szCs w:val="16"/>
                <w:lang w:val="ru-RU"/>
              </w:rPr>
            </w:pPr>
            <w:ins w:id="295" w:author="Алексей Ярославцев" w:date="2020-05-25T21:25:00Z">
              <w:r w:rsidRPr="00527F13">
                <w:rPr>
                  <w:rFonts w:ascii="Palatino Linotype" w:hAnsi="Palatino Linotype"/>
                  <w:sz w:val="16"/>
                  <w:szCs w:val="16"/>
                  <w:lang w:val="ru-RU"/>
                </w:rPr>
                <w:t>3.27</w:t>
              </w:r>
            </w:ins>
          </w:p>
        </w:tc>
        <w:tc>
          <w:tcPr>
            <w:tcW w:w="1208" w:type="dxa"/>
            <w:tcBorders>
              <w:top w:val="nil"/>
              <w:left w:val="nil"/>
              <w:bottom w:val="single" w:sz="8" w:space="0" w:color="auto"/>
              <w:right w:val="single" w:sz="8" w:space="0" w:color="auto"/>
            </w:tcBorders>
            <w:shd w:val="clear" w:color="000000" w:fill="FFFFFF"/>
            <w:vAlign w:val="center"/>
            <w:hideMark/>
          </w:tcPr>
          <w:p w14:paraId="19F8A09A" w14:textId="77777777" w:rsidR="008B1625" w:rsidRPr="00527F13" w:rsidRDefault="008B1625" w:rsidP="008B1625">
            <w:pPr>
              <w:spacing w:line="240" w:lineRule="auto"/>
              <w:jc w:val="right"/>
              <w:rPr>
                <w:ins w:id="296" w:author="Алексей Ярославцев" w:date="2020-05-25T21:25:00Z"/>
                <w:rFonts w:ascii="Palatino Linotype" w:hAnsi="Palatino Linotype"/>
                <w:sz w:val="16"/>
                <w:szCs w:val="16"/>
                <w:lang w:val="ru-RU"/>
              </w:rPr>
            </w:pPr>
            <w:ins w:id="297" w:author="Алексей Ярославцев" w:date="2020-05-25T21:25:00Z">
              <w:r w:rsidRPr="00527F13">
                <w:rPr>
                  <w:rFonts w:ascii="Palatino Linotype" w:hAnsi="Palatino Linotype"/>
                  <w:sz w:val="16"/>
                  <w:szCs w:val="16"/>
                  <w:lang w:val="ru-RU"/>
                </w:rPr>
                <w:t>28.5</w:t>
              </w:r>
            </w:ins>
          </w:p>
        </w:tc>
        <w:tc>
          <w:tcPr>
            <w:tcW w:w="1149" w:type="dxa"/>
            <w:tcBorders>
              <w:top w:val="nil"/>
              <w:left w:val="nil"/>
              <w:bottom w:val="single" w:sz="8" w:space="0" w:color="auto"/>
              <w:right w:val="single" w:sz="8" w:space="0" w:color="auto"/>
            </w:tcBorders>
            <w:shd w:val="clear" w:color="000000" w:fill="FFFFFF"/>
            <w:vAlign w:val="center"/>
            <w:hideMark/>
          </w:tcPr>
          <w:p w14:paraId="7235FB80" w14:textId="77777777" w:rsidR="008B1625" w:rsidRPr="00527F13" w:rsidRDefault="008B1625" w:rsidP="008B1625">
            <w:pPr>
              <w:spacing w:line="240" w:lineRule="auto"/>
              <w:jc w:val="right"/>
              <w:rPr>
                <w:ins w:id="298" w:author="Алексей Ярославцев" w:date="2020-05-25T21:25:00Z"/>
                <w:rFonts w:ascii="Palatino Linotype" w:hAnsi="Palatino Linotype"/>
                <w:sz w:val="16"/>
                <w:szCs w:val="16"/>
                <w:lang w:val="ru-RU"/>
              </w:rPr>
            </w:pPr>
            <w:ins w:id="299" w:author="Алексей Ярославцев" w:date="2020-05-25T21:25:00Z">
              <w:r w:rsidRPr="00527F13">
                <w:rPr>
                  <w:rFonts w:ascii="Palatino Linotype" w:hAnsi="Palatino Linotype"/>
                  <w:sz w:val="16"/>
                  <w:szCs w:val="16"/>
                  <w:lang w:val="ru-RU"/>
                </w:rPr>
                <w:t>1</w:t>
              </w:r>
            </w:ins>
          </w:p>
        </w:tc>
        <w:tc>
          <w:tcPr>
            <w:tcW w:w="1149" w:type="dxa"/>
            <w:tcBorders>
              <w:top w:val="nil"/>
              <w:left w:val="nil"/>
              <w:bottom w:val="single" w:sz="8" w:space="0" w:color="auto"/>
              <w:right w:val="single" w:sz="8" w:space="0" w:color="auto"/>
            </w:tcBorders>
            <w:shd w:val="clear" w:color="000000" w:fill="FFFFFF"/>
            <w:vAlign w:val="center"/>
            <w:hideMark/>
          </w:tcPr>
          <w:p w14:paraId="1BFE4940" w14:textId="77777777" w:rsidR="008B1625" w:rsidRPr="00527F13" w:rsidRDefault="008B1625" w:rsidP="008B1625">
            <w:pPr>
              <w:spacing w:line="240" w:lineRule="auto"/>
              <w:jc w:val="right"/>
              <w:rPr>
                <w:ins w:id="300" w:author="Алексей Ярославцев" w:date="2020-05-25T21:25:00Z"/>
                <w:rFonts w:ascii="Palatino Linotype" w:hAnsi="Palatino Linotype"/>
                <w:sz w:val="16"/>
                <w:szCs w:val="16"/>
                <w:lang w:val="ru-RU"/>
              </w:rPr>
            </w:pPr>
            <w:ins w:id="301" w:author="Алексей Ярославцев" w:date="2020-05-25T21:25:00Z">
              <w:r w:rsidRPr="00527F13">
                <w:rPr>
                  <w:rFonts w:ascii="Palatino Linotype" w:hAnsi="Palatino Linotype"/>
                  <w:sz w:val="16"/>
                  <w:szCs w:val="16"/>
                  <w:lang w:val="ru-RU"/>
                </w:rPr>
                <w:t>1.31</w:t>
              </w:r>
            </w:ins>
          </w:p>
        </w:tc>
        <w:tc>
          <w:tcPr>
            <w:tcW w:w="1208" w:type="dxa"/>
            <w:tcBorders>
              <w:top w:val="nil"/>
              <w:left w:val="nil"/>
              <w:bottom w:val="single" w:sz="8" w:space="0" w:color="auto"/>
              <w:right w:val="single" w:sz="8" w:space="0" w:color="auto"/>
            </w:tcBorders>
            <w:shd w:val="clear" w:color="000000" w:fill="FFFFFF"/>
            <w:vAlign w:val="center"/>
            <w:hideMark/>
          </w:tcPr>
          <w:p w14:paraId="054CD786" w14:textId="77777777" w:rsidR="008B1625" w:rsidRPr="00527F13" w:rsidRDefault="008B1625" w:rsidP="008B1625">
            <w:pPr>
              <w:spacing w:line="240" w:lineRule="auto"/>
              <w:jc w:val="right"/>
              <w:rPr>
                <w:ins w:id="302" w:author="Алексей Ярославцев" w:date="2020-05-25T21:25:00Z"/>
                <w:rFonts w:ascii="Palatino Linotype" w:hAnsi="Palatino Linotype"/>
                <w:sz w:val="16"/>
                <w:szCs w:val="16"/>
                <w:lang w:val="ru-RU"/>
              </w:rPr>
            </w:pPr>
            <w:ins w:id="303" w:author="Алексей Ярославцев" w:date="2020-05-25T21:25:00Z">
              <w:r w:rsidRPr="00527F13">
                <w:rPr>
                  <w:rFonts w:ascii="Palatino Linotype" w:hAnsi="Palatino Linotype"/>
                  <w:sz w:val="16"/>
                  <w:szCs w:val="16"/>
                  <w:lang w:val="ru-RU"/>
                </w:rPr>
                <w:t>1.05</w:t>
              </w:r>
            </w:ins>
          </w:p>
        </w:tc>
        <w:tc>
          <w:tcPr>
            <w:tcW w:w="1208" w:type="dxa"/>
            <w:tcBorders>
              <w:top w:val="nil"/>
              <w:left w:val="nil"/>
              <w:bottom w:val="single" w:sz="8" w:space="0" w:color="auto"/>
              <w:right w:val="single" w:sz="8" w:space="0" w:color="auto"/>
            </w:tcBorders>
            <w:shd w:val="clear" w:color="000000" w:fill="FFFFFF"/>
            <w:vAlign w:val="center"/>
            <w:hideMark/>
          </w:tcPr>
          <w:p w14:paraId="6FF4D6CA" w14:textId="77777777" w:rsidR="008B1625" w:rsidRPr="00527F13" w:rsidRDefault="008B1625" w:rsidP="008B1625">
            <w:pPr>
              <w:spacing w:line="240" w:lineRule="auto"/>
              <w:jc w:val="right"/>
              <w:rPr>
                <w:ins w:id="304" w:author="Алексей Ярославцев" w:date="2020-05-25T21:25:00Z"/>
                <w:rFonts w:ascii="Palatino Linotype" w:hAnsi="Palatino Linotype"/>
                <w:sz w:val="16"/>
                <w:szCs w:val="16"/>
                <w:lang w:val="ru-RU"/>
              </w:rPr>
            </w:pPr>
            <w:ins w:id="305" w:author="Алексей Ярославцев" w:date="2020-05-25T21:25:00Z">
              <w:r w:rsidRPr="00527F13">
                <w:rPr>
                  <w:rFonts w:ascii="Palatino Linotype" w:hAnsi="Palatino Linotype"/>
                  <w:sz w:val="16"/>
                  <w:szCs w:val="16"/>
                  <w:lang w:val="ru-RU"/>
                </w:rPr>
                <w:t>0.317</w:t>
              </w:r>
            </w:ins>
          </w:p>
        </w:tc>
        <w:tc>
          <w:tcPr>
            <w:tcW w:w="1392" w:type="dxa"/>
            <w:tcBorders>
              <w:top w:val="nil"/>
              <w:left w:val="nil"/>
              <w:bottom w:val="single" w:sz="8" w:space="0" w:color="auto"/>
              <w:right w:val="single" w:sz="8" w:space="0" w:color="auto"/>
            </w:tcBorders>
            <w:shd w:val="clear" w:color="000000" w:fill="FFFFFF"/>
            <w:vAlign w:val="center"/>
            <w:hideMark/>
          </w:tcPr>
          <w:p w14:paraId="1EE0FC8B" w14:textId="77777777" w:rsidR="008B1625" w:rsidRPr="00527F13" w:rsidRDefault="008B1625" w:rsidP="008B1625">
            <w:pPr>
              <w:spacing w:line="240" w:lineRule="auto"/>
              <w:jc w:val="right"/>
              <w:rPr>
                <w:ins w:id="306" w:author="Алексей Ярославцев" w:date="2020-05-25T21:25:00Z"/>
                <w:rFonts w:ascii="Palatino Linotype" w:hAnsi="Palatino Linotype"/>
                <w:sz w:val="16"/>
                <w:szCs w:val="16"/>
                <w:lang w:val="ru-RU"/>
              </w:rPr>
            </w:pPr>
            <w:ins w:id="307" w:author="Алексей Ярославцев" w:date="2020-05-25T21:25:00Z">
              <w:r w:rsidRPr="00527F13">
                <w:rPr>
                  <w:rFonts w:ascii="Palatino Linotype" w:hAnsi="Palatino Linotype"/>
                  <w:sz w:val="16"/>
                  <w:szCs w:val="16"/>
                  <w:lang w:val="ru-RU"/>
                </w:rPr>
                <w:t>373.73</w:t>
              </w:r>
            </w:ins>
          </w:p>
        </w:tc>
        <w:tc>
          <w:tcPr>
            <w:tcW w:w="1208" w:type="dxa"/>
            <w:tcBorders>
              <w:top w:val="nil"/>
              <w:left w:val="nil"/>
              <w:bottom w:val="single" w:sz="8" w:space="0" w:color="auto"/>
              <w:right w:val="single" w:sz="8" w:space="0" w:color="auto"/>
            </w:tcBorders>
            <w:shd w:val="clear" w:color="000000" w:fill="FFFFFF"/>
            <w:vAlign w:val="center"/>
            <w:hideMark/>
          </w:tcPr>
          <w:p w14:paraId="38452F65" w14:textId="77777777" w:rsidR="008B1625" w:rsidRPr="00527F13" w:rsidRDefault="008B1625" w:rsidP="008B1625">
            <w:pPr>
              <w:spacing w:line="240" w:lineRule="auto"/>
              <w:jc w:val="right"/>
              <w:rPr>
                <w:ins w:id="308" w:author="Алексей Ярославцев" w:date="2020-05-25T21:25:00Z"/>
                <w:rFonts w:ascii="Palatino Linotype" w:hAnsi="Palatino Linotype"/>
                <w:sz w:val="16"/>
                <w:szCs w:val="16"/>
                <w:lang w:val="ru-RU"/>
              </w:rPr>
            </w:pPr>
            <w:ins w:id="309" w:author="Алексей Ярославцев" w:date="2020-05-25T21:25:00Z">
              <w:r w:rsidRPr="00527F13">
                <w:rPr>
                  <w:rFonts w:ascii="Palatino Linotype" w:hAnsi="Palatino Linotype"/>
                  <w:sz w:val="16"/>
                  <w:szCs w:val="16"/>
                  <w:lang w:val="ru-RU"/>
                </w:rPr>
                <w:t>6.8</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513819CB" w14:textId="77777777" w:rsidR="008B1625" w:rsidRPr="00527F13" w:rsidRDefault="008B1625" w:rsidP="008B1625">
            <w:pPr>
              <w:spacing w:line="240" w:lineRule="auto"/>
              <w:jc w:val="right"/>
              <w:rPr>
                <w:ins w:id="310" w:author="Алексей Ярославцев" w:date="2020-05-25T21:25:00Z"/>
                <w:rFonts w:ascii="Palatino Linotype" w:hAnsi="Palatino Linotype"/>
                <w:sz w:val="16"/>
                <w:szCs w:val="16"/>
                <w:lang w:val="ru-RU"/>
              </w:rPr>
            </w:pPr>
            <w:ins w:id="311" w:author="Алексей Ярославцев" w:date="2020-05-25T21:25:00Z">
              <w:r w:rsidRPr="00527F13">
                <w:rPr>
                  <w:rFonts w:ascii="Palatino Linotype" w:hAnsi="Palatino Linotype"/>
                  <w:sz w:val="16"/>
                  <w:szCs w:val="16"/>
                  <w:lang w:val="ru-RU"/>
                </w:rPr>
                <w:t>8.35</w:t>
              </w:r>
            </w:ins>
          </w:p>
        </w:tc>
        <w:tc>
          <w:tcPr>
            <w:tcW w:w="1518" w:type="dxa"/>
            <w:tcBorders>
              <w:top w:val="nil"/>
              <w:left w:val="nil"/>
              <w:bottom w:val="single" w:sz="8" w:space="0" w:color="auto"/>
              <w:right w:val="single" w:sz="8" w:space="0" w:color="auto"/>
            </w:tcBorders>
            <w:shd w:val="clear" w:color="000000" w:fill="FFFFFF"/>
            <w:noWrap/>
            <w:vAlign w:val="center"/>
            <w:hideMark/>
          </w:tcPr>
          <w:p w14:paraId="7042745C" w14:textId="77777777" w:rsidR="008B1625" w:rsidRPr="00527F13" w:rsidRDefault="008B1625" w:rsidP="008B1625">
            <w:pPr>
              <w:spacing w:line="240" w:lineRule="auto"/>
              <w:jc w:val="right"/>
              <w:rPr>
                <w:ins w:id="312" w:author="Алексей Ярославцев" w:date="2020-05-25T21:25:00Z"/>
                <w:rFonts w:ascii="Palatino Linotype" w:hAnsi="Palatino Linotype"/>
                <w:sz w:val="16"/>
                <w:szCs w:val="16"/>
                <w:lang w:val="ru-RU"/>
              </w:rPr>
            </w:pPr>
            <w:ins w:id="313" w:author="Алексей Ярославцев" w:date="2020-05-25T21:25:00Z">
              <w:r w:rsidRPr="00527F13">
                <w:rPr>
                  <w:rFonts w:ascii="Palatino Linotype" w:hAnsi="Palatino Linotype"/>
                  <w:sz w:val="16"/>
                  <w:szCs w:val="16"/>
                  <w:lang w:val="ru-RU"/>
                </w:rPr>
                <w:t>0.29</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076D1AD" w14:textId="77777777" w:rsidR="008B1625" w:rsidRPr="00527F13" w:rsidRDefault="008B1625" w:rsidP="008B1625">
            <w:pPr>
              <w:spacing w:line="240" w:lineRule="auto"/>
              <w:jc w:val="right"/>
              <w:rPr>
                <w:ins w:id="314" w:author="Алексей Ярославцев" w:date="2020-05-25T21:25:00Z"/>
                <w:rFonts w:ascii="Palatino Linotype" w:hAnsi="Palatino Linotype"/>
                <w:sz w:val="16"/>
                <w:szCs w:val="16"/>
                <w:lang w:val="ru-RU"/>
              </w:rPr>
            </w:pPr>
            <w:ins w:id="315" w:author="Алексей Ярославцев" w:date="2020-05-25T21:25:00Z">
              <w:r w:rsidRPr="00527F13">
                <w:rPr>
                  <w:rFonts w:ascii="Palatino Linotype" w:hAnsi="Palatino Linotype"/>
                  <w:sz w:val="16"/>
                  <w:szCs w:val="16"/>
                  <w:lang w:val="ru-RU"/>
                </w:rPr>
                <w:t>168.32</w:t>
              </w:r>
            </w:ins>
          </w:p>
        </w:tc>
        <w:tc>
          <w:tcPr>
            <w:tcW w:w="1258" w:type="dxa"/>
            <w:tcBorders>
              <w:top w:val="nil"/>
              <w:left w:val="nil"/>
              <w:bottom w:val="single" w:sz="8" w:space="0" w:color="auto"/>
              <w:right w:val="single" w:sz="8" w:space="0" w:color="auto"/>
            </w:tcBorders>
            <w:shd w:val="clear" w:color="000000" w:fill="FFFFFF"/>
            <w:noWrap/>
            <w:vAlign w:val="center"/>
            <w:hideMark/>
          </w:tcPr>
          <w:p w14:paraId="2956B530" w14:textId="77777777" w:rsidR="008B1625" w:rsidRPr="00527F13" w:rsidRDefault="008B1625" w:rsidP="008B1625">
            <w:pPr>
              <w:spacing w:line="240" w:lineRule="auto"/>
              <w:jc w:val="right"/>
              <w:rPr>
                <w:ins w:id="316" w:author="Алексей Ярославцев" w:date="2020-05-25T21:25:00Z"/>
                <w:rFonts w:ascii="Palatino Linotype" w:hAnsi="Palatino Linotype"/>
                <w:sz w:val="16"/>
                <w:szCs w:val="16"/>
                <w:lang w:val="ru-RU"/>
              </w:rPr>
            </w:pPr>
            <w:ins w:id="317"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E71B605" w14:textId="77777777" w:rsidR="008B1625" w:rsidRPr="00527F13" w:rsidRDefault="008B1625" w:rsidP="008B1625">
            <w:pPr>
              <w:spacing w:line="240" w:lineRule="auto"/>
              <w:jc w:val="right"/>
              <w:rPr>
                <w:ins w:id="318" w:author="Алексей Ярославцев" w:date="2020-05-25T21:25:00Z"/>
                <w:rFonts w:ascii="Palatino Linotype" w:hAnsi="Palatino Linotype"/>
                <w:sz w:val="16"/>
                <w:szCs w:val="16"/>
                <w:lang w:val="ru-RU"/>
              </w:rPr>
            </w:pPr>
            <w:ins w:id="319" w:author="Алексей Ярославцев" w:date="2020-05-25T21:25:00Z">
              <w:r w:rsidRPr="00527F13">
                <w:rPr>
                  <w:rFonts w:ascii="Palatino Linotype" w:hAnsi="Palatino Linotype"/>
                  <w:sz w:val="16"/>
                  <w:szCs w:val="16"/>
                  <w:lang w:val="ru-RU"/>
                </w:rPr>
                <w:t>0.92</w:t>
              </w:r>
            </w:ins>
          </w:p>
        </w:tc>
        <w:tc>
          <w:tcPr>
            <w:tcW w:w="1871" w:type="dxa"/>
            <w:gridSpan w:val="2"/>
            <w:tcBorders>
              <w:top w:val="nil"/>
              <w:left w:val="nil"/>
              <w:bottom w:val="single" w:sz="8" w:space="0" w:color="auto"/>
              <w:right w:val="single" w:sz="8" w:space="0" w:color="auto"/>
            </w:tcBorders>
            <w:shd w:val="clear" w:color="auto" w:fill="auto"/>
            <w:noWrap/>
            <w:vAlign w:val="center"/>
            <w:hideMark/>
          </w:tcPr>
          <w:p w14:paraId="6B60D7DF" w14:textId="77777777" w:rsidR="008B1625" w:rsidRPr="00527F13" w:rsidRDefault="008B1625" w:rsidP="008B1625">
            <w:pPr>
              <w:spacing w:line="240" w:lineRule="auto"/>
              <w:jc w:val="right"/>
              <w:rPr>
                <w:ins w:id="320" w:author="Алексей Ярославцев" w:date="2020-05-25T21:25:00Z"/>
                <w:rFonts w:ascii="Palatino Linotype" w:hAnsi="Palatino Linotype"/>
                <w:color w:val="333333"/>
                <w:sz w:val="16"/>
                <w:szCs w:val="16"/>
                <w:lang w:val="ru-RU"/>
              </w:rPr>
            </w:pPr>
            <w:ins w:id="321" w:author="Алексей Ярославцев" w:date="2020-05-25T21:25:00Z">
              <w:r w:rsidRPr="00527F13">
                <w:rPr>
                  <w:rFonts w:ascii="Palatino Linotype" w:hAnsi="Palatino Linotype"/>
                  <w:color w:val="333333"/>
                  <w:sz w:val="16"/>
                  <w:szCs w:val="16"/>
                  <w:lang w:val="ru-RU"/>
                </w:rPr>
                <w:t>2739</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7D46822A" w14:textId="77777777" w:rsidR="008B1625" w:rsidRPr="00527F13" w:rsidRDefault="008B1625" w:rsidP="008B1625">
            <w:pPr>
              <w:spacing w:line="240" w:lineRule="auto"/>
              <w:jc w:val="right"/>
              <w:rPr>
                <w:ins w:id="322" w:author="Алексей Ярославцев" w:date="2020-05-25T21:25:00Z"/>
                <w:rFonts w:ascii="Palatino Linotype" w:hAnsi="Palatino Linotype"/>
                <w:sz w:val="16"/>
                <w:szCs w:val="16"/>
                <w:lang w:val="ru-RU"/>
              </w:rPr>
            </w:pPr>
            <w:ins w:id="323" w:author="Алексей Ярославцев" w:date="2020-05-25T21:25:00Z">
              <w:r w:rsidRPr="00527F13">
                <w:rPr>
                  <w:rFonts w:ascii="Palatino Linotype" w:hAnsi="Palatino Linotype"/>
                  <w:sz w:val="16"/>
                  <w:szCs w:val="16"/>
                  <w:lang w:val="ru-RU"/>
                </w:rPr>
                <w:t>7861</w:t>
              </w:r>
            </w:ins>
          </w:p>
        </w:tc>
        <w:tc>
          <w:tcPr>
            <w:tcW w:w="1376" w:type="dxa"/>
            <w:tcBorders>
              <w:top w:val="nil"/>
              <w:left w:val="nil"/>
              <w:bottom w:val="single" w:sz="8" w:space="0" w:color="auto"/>
              <w:right w:val="single" w:sz="8" w:space="0" w:color="auto"/>
            </w:tcBorders>
            <w:shd w:val="clear" w:color="000000" w:fill="FFFFFF"/>
            <w:vAlign w:val="center"/>
            <w:hideMark/>
          </w:tcPr>
          <w:p w14:paraId="14FC84B7" w14:textId="77777777" w:rsidR="008B1625" w:rsidRPr="00527F13" w:rsidRDefault="008B1625" w:rsidP="008B1625">
            <w:pPr>
              <w:spacing w:line="240" w:lineRule="auto"/>
              <w:jc w:val="right"/>
              <w:rPr>
                <w:ins w:id="324" w:author="Алексей Ярославцев" w:date="2020-05-25T21:25:00Z"/>
                <w:rFonts w:ascii="Palatino Linotype" w:hAnsi="Palatino Linotype"/>
                <w:sz w:val="16"/>
                <w:szCs w:val="16"/>
                <w:lang w:val="ru-RU"/>
              </w:rPr>
            </w:pPr>
            <w:ins w:id="325" w:author="Алексей Ярославцев" w:date="2020-05-25T21:25:00Z">
              <w:r w:rsidRPr="00527F13">
                <w:rPr>
                  <w:rFonts w:ascii="Palatino Linotype" w:hAnsi="Palatino Linotype"/>
                  <w:sz w:val="16"/>
                  <w:szCs w:val="16"/>
                  <w:lang w:val="ru-RU"/>
                </w:rPr>
                <w:t>5031</w:t>
              </w:r>
            </w:ins>
          </w:p>
        </w:tc>
        <w:tc>
          <w:tcPr>
            <w:tcW w:w="1376" w:type="dxa"/>
            <w:tcBorders>
              <w:top w:val="nil"/>
              <w:left w:val="nil"/>
              <w:bottom w:val="single" w:sz="8" w:space="0" w:color="auto"/>
              <w:right w:val="single" w:sz="8" w:space="0" w:color="auto"/>
            </w:tcBorders>
            <w:shd w:val="clear" w:color="000000" w:fill="FFFFFF"/>
            <w:vAlign w:val="center"/>
            <w:hideMark/>
          </w:tcPr>
          <w:p w14:paraId="367C12E8" w14:textId="77777777" w:rsidR="008B1625" w:rsidRPr="00527F13" w:rsidRDefault="008B1625" w:rsidP="008B1625">
            <w:pPr>
              <w:spacing w:line="240" w:lineRule="auto"/>
              <w:jc w:val="right"/>
              <w:rPr>
                <w:ins w:id="326" w:author="Алексей Ярославцев" w:date="2020-05-25T21:25:00Z"/>
                <w:rFonts w:ascii="Palatino Linotype" w:hAnsi="Palatino Linotype"/>
                <w:sz w:val="16"/>
                <w:szCs w:val="16"/>
                <w:lang w:val="ru-RU"/>
              </w:rPr>
            </w:pPr>
            <w:ins w:id="327" w:author="Алексей Ярославцев" w:date="2020-05-25T21:25:00Z">
              <w:r w:rsidRPr="00527F13">
                <w:rPr>
                  <w:rFonts w:ascii="Palatino Linotype" w:hAnsi="Palatino Linotype"/>
                  <w:sz w:val="16"/>
                  <w:szCs w:val="16"/>
                  <w:lang w:val="ru-RU"/>
                </w:rPr>
                <w:t>1965</w:t>
              </w:r>
            </w:ins>
          </w:p>
        </w:tc>
        <w:tc>
          <w:tcPr>
            <w:tcW w:w="1258" w:type="dxa"/>
            <w:gridSpan w:val="2"/>
            <w:tcBorders>
              <w:top w:val="nil"/>
              <w:left w:val="nil"/>
              <w:bottom w:val="single" w:sz="8" w:space="0" w:color="auto"/>
              <w:right w:val="single" w:sz="8" w:space="0" w:color="auto"/>
            </w:tcBorders>
            <w:shd w:val="clear" w:color="000000" w:fill="FFFFFF"/>
            <w:hideMark/>
          </w:tcPr>
          <w:p w14:paraId="50EE317C" w14:textId="77777777" w:rsidR="008B1625" w:rsidRPr="00527F13" w:rsidRDefault="008B1625" w:rsidP="008B1625">
            <w:pPr>
              <w:spacing w:line="240" w:lineRule="auto"/>
              <w:jc w:val="right"/>
              <w:rPr>
                <w:ins w:id="328" w:author="Алексей Ярославцев" w:date="2020-05-25T21:25:00Z"/>
                <w:rFonts w:ascii="Palatino Linotype" w:hAnsi="Palatino Linotype"/>
                <w:sz w:val="16"/>
                <w:szCs w:val="16"/>
                <w:lang w:val="ru-RU"/>
              </w:rPr>
            </w:pPr>
            <w:ins w:id="329" w:author="Алексей Ярославцев" w:date="2020-05-25T21:25:00Z">
              <w:r w:rsidRPr="00527F13">
                <w:rPr>
                  <w:rFonts w:ascii="Palatino Linotype" w:hAnsi="Palatino Linotype"/>
                  <w:sz w:val="16"/>
                  <w:szCs w:val="16"/>
                </w:rPr>
                <w:t>4.81</w:t>
              </w:r>
            </w:ins>
          </w:p>
        </w:tc>
        <w:tc>
          <w:tcPr>
            <w:tcW w:w="1258" w:type="dxa"/>
            <w:tcBorders>
              <w:top w:val="nil"/>
              <w:left w:val="nil"/>
              <w:bottom w:val="single" w:sz="8" w:space="0" w:color="auto"/>
              <w:right w:val="single" w:sz="8" w:space="0" w:color="auto"/>
            </w:tcBorders>
            <w:shd w:val="clear" w:color="000000" w:fill="FFFFFF"/>
            <w:hideMark/>
          </w:tcPr>
          <w:p w14:paraId="5CED4EC4" w14:textId="77777777" w:rsidR="008B1625" w:rsidRPr="00527F13" w:rsidRDefault="008B1625" w:rsidP="008B1625">
            <w:pPr>
              <w:spacing w:line="240" w:lineRule="auto"/>
              <w:jc w:val="right"/>
              <w:rPr>
                <w:ins w:id="330" w:author="Алексей Ярославцев" w:date="2020-05-25T21:25:00Z"/>
                <w:rFonts w:ascii="Palatino Linotype" w:hAnsi="Palatino Linotype"/>
                <w:sz w:val="16"/>
                <w:szCs w:val="16"/>
                <w:lang w:val="ru-RU"/>
              </w:rPr>
            </w:pPr>
            <w:ins w:id="331" w:author="Алексей Ярославцев" w:date="2020-05-25T21:25:00Z">
              <w:r w:rsidRPr="00527F13">
                <w:rPr>
                  <w:rFonts w:ascii="Palatino Linotype" w:hAnsi="Palatino Linotype"/>
                  <w:sz w:val="16"/>
                  <w:szCs w:val="16"/>
                </w:rPr>
                <w:t>0.57</w:t>
              </w:r>
            </w:ins>
          </w:p>
        </w:tc>
        <w:tc>
          <w:tcPr>
            <w:tcW w:w="1208" w:type="dxa"/>
            <w:tcBorders>
              <w:top w:val="nil"/>
              <w:left w:val="nil"/>
              <w:bottom w:val="single" w:sz="8" w:space="0" w:color="auto"/>
              <w:right w:val="single" w:sz="8" w:space="0" w:color="auto"/>
            </w:tcBorders>
            <w:shd w:val="clear" w:color="000000" w:fill="FFFFFF"/>
            <w:hideMark/>
          </w:tcPr>
          <w:p w14:paraId="16F3A48D" w14:textId="77777777" w:rsidR="008B1625" w:rsidRPr="00527F13" w:rsidRDefault="008B1625" w:rsidP="008B1625">
            <w:pPr>
              <w:spacing w:line="240" w:lineRule="auto"/>
              <w:jc w:val="right"/>
              <w:rPr>
                <w:ins w:id="332" w:author="Алексей Ярославцев" w:date="2020-05-25T21:25:00Z"/>
                <w:rFonts w:ascii="Palatino Linotype" w:hAnsi="Palatino Linotype"/>
                <w:sz w:val="16"/>
                <w:szCs w:val="16"/>
                <w:lang w:val="ru-RU"/>
              </w:rPr>
            </w:pPr>
            <w:ins w:id="333" w:author="Алексей Ярославцев" w:date="2020-05-25T21:25:00Z">
              <w:r w:rsidRPr="00527F13">
                <w:rPr>
                  <w:rFonts w:ascii="Palatino Linotype" w:hAnsi="Palatino Linotype"/>
                  <w:sz w:val="16"/>
                  <w:szCs w:val="16"/>
                </w:rPr>
                <w:t>4.23</w:t>
              </w:r>
            </w:ins>
          </w:p>
        </w:tc>
      </w:tr>
      <w:tr w:rsidR="008B1625" w:rsidRPr="00527F13" w14:paraId="2AB807A9" w14:textId="77777777" w:rsidTr="008B1625">
        <w:trPr>
          <w:gridAfter w:val="1"/>
          <w:wAfter w:w="12" w:type="dxa"/>
          <w:trHeight w:val="121"/>
          <w:ins w:id="334"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3CD0B222" w14:textId="77777777" w:rsidR="008B1625" w:rsidRPr="00527F13" w:rsidRDefault="008B1625" w:rsidP="008B1625">
            <w:pPr>
              <w:spacing w:line="240" w:lineRule="auto"/>
              <w:jc w:val="right"/>
              <w:rPr>
                <w:ins w:id="335" w:author="Алексей Ярославцев" w:date="2020-05-25T21:25:00Z"/>
                <w:rFonts w:ascii="Palatino Linotype" w:hAnsi="Palatino Linotype"/>
                <w:b/>
                <w:bCs/>
                <w:sz w:val="16"/>
                <w:szCs w:val="16"/>
                <w:lang w:val="ru-RU"/>
              </w:rPr>
            </w:pPr>
            <w:ins w:id="336" w:author="Алексей Ярославцев" w:date="2020-05-25T21:25:00Z">
              <w:r w:rsidRPr="00527F13">
                <w:rPr>
                  <w:rFonts w:ascii="Palatino Linotype" w:hAnsi="Palatino Linotype"/>
                  <w:b/>
                  <w:bCs/>
                  <w:sz w:val="16"/>
                  <w:szCs w:val="16"/>
                  <w:lang w:val="ru-RU"/>
                </w:rPr>
                <w:t>218A0281</w:t>
              </w:r>
            </w:ins>
          </w:p>
        </w:tc>
        <w:tc>
          <w:tcPr>
            <w:tcW w:w="1149" w:type="dxa"/>
            <w:tcBorders>
              <w:top w:val="nil"/>
              <w:left w:val="nil"/>
              <w:bottom w:val="single" w:sz="8" w:space="0" w:color="auto"/>
              <w:right w:val="single" w:sz="8" w:space="0" w:color="auto"/>
            </w:tcBorders>
            <w:shd w:val="clear" w:color="000000" w:fill="FFFFFF"/>
            <w:vAlign w:val="center"/>
            <w:hideMark/>
          </w:tcPr>
          <w:p w14:paraId="2D4E8903" w14:textId="77777777" w:rsidR="008B1625" w:rsidRPr="00527F13" w:rsidRDefault="008B1625" w:rsidP="008B1625">
            <w:pPr>
              <w:spacing w:line="240" w:lineRule="auto"/>
              <w:jc w:val="right"/>
              <w:rPr>
                <w:ins w:id="337" w:author="Алексей Ярославцев" w:date="2020-05-25T21:25:00Z"/>
                <w:rFonts w:ascii="Palatino Linotype" w:hAnsi="Palatino Linotype"/>
                <w:sz w:val="16"/>
                <w:szCs w:val="16"/>
                <w:lang w:val="ru-RU"/>
              </w:rPr>
            </w:pPr>
            <w:ins w:id="338"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38EAF695" w14:textId="77777777" w:rsidR="008B1625" w:rsidRPr="00527F13" w:rsidRDefault="008B1625" w:rsidP="008B1625">
            <w:pPr>
              <w:spacing w:line="240" w:lineRule="auto"/>
              <w:jc w:val="right"/>
              <w:rPr>
                <w:ins w:id="339" w:author="Алексей Ярославцев" w:date="2020-05-25T21:25:00Z"/>
                <w:rFonts w:ascii="Palatino Linotype" w:hAnsi="Palatino Linotype"/>
                <w:sz w:val="16"/>
                <w:szCs w:val="16"/>
                <w:lang w:val="ru-RU"/>
              </w:rPr>
            </w:pPr>
            <w:ins w:id="340" w:author="Алексей Ярославцев" w:date="2020-05-25T21:25:00Z">
              <w:r w:rsidRPr="00527F13">
                <w:rPr>
                  <w:rFonts w:ascii="Palatino Linotype" w:hAnsi="Palatino Linotype"/>
                  <w:sz w:val="16"/>
                  <w:szCs w:val="16"/>
                  <w:lang w:val="ru-RU"/>
                </w:rPr>
                <w:t>14</w:t>
              </w:r>
            </w:ins>
          </w:p>
        </w:tc>
        <w:tc>
          <w:tcPr>
            <w:tcW w:w="1214" w:type="dxa"/>
            <w:tcBorders>
              <w:top w:val="nil"/>
              <w:left w:val="nil"/>
              <w:bottom w:val="single" w:sz="8" w:space="0" w:color="auto"/>
              <w:right w:val="single" w:sz="8" w:space="0" w:color="auto"/>
            </w:tcBorders>
            <w:shd w:val="clear" w:color="000000" w:fill="FFFFFF"/>
            <w:vAlign w:val="center"/>
            <w:hideMark/>
          </w:tcPr>
          <w:p w14:paraId="29027857" w14:textId="77777777" w:rsidR="008B1625" w:rsidRPr="00527F13" w:rsidRDefault="008B1625" w:rsidP="008B1625">
            <w:pPr>
              <w:spacing w:line="240" w:lineRule="auto"/>
              <w:jc w:val="right"/>
              <w:rPr>
                <w:ins w:id="341" w:author="Алексей Ярославцев" w:date="2020-05-25T21:25:00Z"/>
                <w:rFonts w:ascii="Palatino Linotype" w:hAnsi="Palatino Linotype"/>
                <w:sz w:val="16"/>
                <w:szCs w:val="16"/>
                <w:lang w:val="ru-RU"/>
              </w:rPr>
            </w:pPr>
            <w:ins w:id="342" w:author="Алексей Ярославцев" w:date="2020-05-25T21:25:00Z">
              <w:r w:rsidRPr="00527F13">
                <w:rPr>
                  <w:rFonts w:ascii="Palatino Linotype" w:hAnsi="Palatino Linotype"/>
                  <w:sz w:val="16"/>
                  <w:szCs w:val="16"/>
                  <w:lang w:val="ru-RU"/>
                </w:rPr>
                <w:t>45.84</w:t>
              </w:r>
            </w:ins>
          </w:p>
        </w:tc>
        <w:tc>
          <w:tcPr>
            <w:tcW w:w="1187" w:type="dxa"/>
            <w:tcBorders>
              <w:top w:val="nil"/>
              <w:left w:val="nil"/>
              <w:bottom w:val="single" w:sz="8" w:space="0" w:color="auto"/>
              <w:right w:val="single" w:sz="8" w:space="0" w:color="auto"/>
            </w:tcBorders>
            <w:shd w:val="clear" w:color="000000" w:fill="FFFFFF"/>
            <w:vAlign w:val="center"/>
            <w:hideMark/>
          </w:tcPr>
          <w:p w14:paraId="5ECF5CA6" w14:textId="77777777" w:rsidR="008B1625" w:rsidRPr="00527F13" w:rsidRDefault="008B1625" w:rsidP="008B1625">
            <w:pPr>
              <w:spacing w:line="240" w:lineRule="auto"/>
              <w:jc w:val="right"/>
              <w:rPr>
                <w:ins w:id="343" w:author="Алексей Ярославцев" w:date="2020-05-25T21:25:00Z"/>
                <w:rFonts w:ascii="Palatino Linotype" w:hAnsi="Palatino Linotype"/>
                <w:sz w:val="16"/>
                <w:szCs w:val="16"/>
                <w:lang w:val="ru-RU"/>
              </w:rPr>
            </w:pPr>
            <w:ins w:id="344" w:author="Алексей Ярославцев" w:date="2020-05-25T21:25:00Z">
              <w:r w:rsidRPr="00527F13">
                <w:rPr>
                  <w:rFonts w:ascii="Palatino Linotype" w:hAnsi="Palatino Linotype"/>
                  <w:sz w:val="16"/>
                  <w:szCs w:val="16"/>
                  <w:lang w:val="ru-RU"/>
                </w:rPr>
                <w:t>4.32</w:t>
              </w:r>
            </w:ins>
          </w:p>
        </w:tc>
        <w:tc>
          <w:tcPr>
            <w:tcW w:w="1208" w:type="dxa"/>
            <w:tcBorders>
              <w:top w:val="nil"/>
              <w:left w:val="nil"/>
              <w:bottom w:val="single" w:sz="8" w:space="0" w:color="auto"/>
              <w:right w:val="single" w:sz="8" w:space="0" w:color="auto"/>
            </w:tcBorders>
            <w:shd w:val="clear" w:color="000000" w:fill="FFFFFF"/>
            <w:vAlign w:val="center"/>
            <w:hideMark/>
          </w:tcPr>
          <w:p w14:paraId="54222B3D" w14:textId="77777777" w:rsidR="008B1625" w:rsidRPr="00527F13" w:rsidRDefault="008B1625" w:rsidP="008B1625">
            <w:pPr>
              <w:spacing w:line="240" w:lineRule="auto"/>
              <w:jc w:val="right"/>
              <w:rPr>
                <w:ins w:id="345" w:author="Алексей Ярославцев" w:date="2020-05-25T21:25:00Z"/>
                <w:rFonts w:ascii="Palatino Linotype" w:hAnsi="Palatino Linotype"/>
                <w:sz w:val="16"/>
                <w:szCs w:val="16"/>
                <w:lang w:val="ru-RU"/>
              </w:rPr>
            </w:pPr>
            <w:ins w:id="346" w:author="Алексей Ярославцев" w:date="2020-05-25T21:25:00Z">
              <w:r w:rsidRPr="00527F13">
                <w:rPr>
                  <w:rFonts w:ascii="Palatino Linotype" w:hAnsi="Palatino Linotype"/>
                  <w:sz w:val="16"/>
                  <w:szCs w:val="16"/>
                  <w:lang w:val="ru-RU"/>
                </w:rPr>
                <w:t>35.8</w:t>
              </w:r>
            </w:ins>
          </w:p>
        </w:tc>
        <w:tc>
          <w:tcPr>
            <w:tcW w:w="1149" w:type="dxa"/>
            <w:tcBorders>
              <w:top w:val="nil"/>
              <w:left w:val="nil"/>
              <w:bottom w:val="single" w:sz="8" w:space="0" w:color="auto"/>
              <w:right w:val="single" w:sz="8" w:space="0" w:color="auto"/>
            </w:tcBorders>
            <w:shd w:val="clear" w:color="000000" w:fill="FFFFFF"/>
            <w:vAlign w:val="center"/>
            <w:hideMark/>
          </w:tcPr>
          <w:p w14:paraId="3DE1A252" w14:textId="77777777" w:rsidR="008B1625" w:rsidRPr="00527F13" w:rsidRDefault="008B1625" w:rsidP="008B1625">
            <w:pPr>
              <w:spacing w:line="240" w:lineRule="auto"/>
              <w:jc w:val="right"/>
              <w:rPr>
                <w:ins w:id="347" w:author="Алексей Ярославцев" w:date="2020-05-25T21:25:00Z"/>
                <w:rFonts w:ascii="Palatino Linotype" w:hAnsi="Palatino Linotype"/>
                <w:sz w:val="16"/>
                <w:szCs w:val="16"/>
                <w:lang w:val="ru-RU"/>
              </w:rPr>
            </w:pPr>
            <w:ins w:id="348" w:author="Алексей Ярославцев" w:date="2020-05-25T21:25:00Z">
              <w:r w:rsidRPr="00527F13">
                <w:rPr>
                  <w:rFonts w:ascii="Palatino Linotype" w:hAnsi="Palatino Linotype"/>
                  <w:sz w:val="16"/>
                  <w:szCs w:val="16"/>
                  <w:lang w:val="ru-RU"/>
                </w:rPr>
                <w:t>4</w:t>
              </w:r>
            </w:ins>
          </w:p>
        </w:tc>
        <w:tc>
          <w:tcPr>
            <w:tcW w:w="1149" w:type="dxa"/>
            <w:tcBorders>
              <w:top w:val="nil"/>
              <w:left w:val="nil"/>
              <w:bottom w:val="single" w:sz="8" w:space="0" w:color="auto"/>
              <w:right w:val="single" w:sz="8" w:space="0" w:color="auto"/>
            </w:tcBorders>
            <w:shd w:val="clear" w:color="000000" w:fill="FFFFFF"/>
            <w:vAlign w:val="center"/>
            <w:hideMark/>
          </w:tcPr>
          <w:p w14:paraId="141CF17E" w14:textId="77777777" w:rsidR="008B1625" w:rsidRPr="00527F13" w:rsidRDefault="008B1625" w:rsidP="008B1625">
            <w:pPr>
              <w:spacing w:line="240" w:lineRule="auto"/>
              <w:jc w:val="right"/>
              <w:rPr>
                <w:ins w:id="349" w:author="Алексей Ярославцев" w:date="2020-05-25T21:25:00Z"/>
                <w:rFonts w:ascii="Palatino Linotype" w:hAnsi="Palatino Linotype"/>
                <w:sz w:val="16"/>
                <w:szCs w:val="16"/>
                <w:lang w:val="ru-RU"/>
              </w:rPr>
            </w:pPr>
            <w:ins w:id="350" w:author="Алексей Ярославцев" w:date="2020-05-25T21:25:00Z">
              <w:r w:rsidRPr="00527F13">
                <w:rPr>
                  <w:rFonts w:ascii="Palatino Linotype" w:hAnsi="Palatino Linotype"/>
                  <w:sz w:val="16"/>
                  <w:szCs w:val="16"/>
                  <w:lang w:val="ru-RU"/>
                </w:rPr>
                <w:t>1.31</w:t>
              </w:r>
            </w:ins>
          </w:p>
        </w:tc>
        <w:tc>
          <w:tcPr>
            <w:tcW w:w="1208" w:type="dxa"/>
            <w:tcBorders>
              <w:top w:val="nil"/>
              <w:left w:val="nil"/>
              <w:bottom w:val="single" w:sz="8" w:space="0" w:color="auto"/>
              <w:right w:val="single" w:sz="8" w:space="0" w:color="auto"/>
            </w:tcBorders>
            <w:shd w:val="clear" w:color="000000" w:fill="FFFFFF"/>
            <w:vAlign w:val="center"/>
            <w:hideMark/>
          </w:tcPr>
          <w:p w14:paraId="3569301D" w14:textId="77777777" w:rsidR="008B1625" w:rsidRPr="00527F13" w:rsidRDefault="008B1625" w:rsidP="008B1625">
            <w:pPr>
              <w:spacing w:line="240" w:lineRule="auto"/>
              <w:jc w:val="right"/>
              <w:rPr>
                <w:ins w:id="351" w:author="Алексей Ярославцев" w:date="2020-05-25T21:25:00Z"/>
                <w:rFonts w:ascii="Palatino Linotype" w:hAnsi="Palatino Linotype"/>
                <w:sz w:val="16"/>
                <w:szCs w:val="16"/>
                <w:lang w:val="ru-RU"/>
              </w:rPr>
            </w:pPr>
            <w:ins w:id="352" w:author="Алексей Ярославцев" w:date="2020-05-25T21:25:00Z">
              <w:r w:rsidRPr="00527F13">
                <w:rPr>
                  <w:rFonts w:ascii="Palatino Linotype" w:hAnsi="Palatino Linotype"/>
                  <w:sz w:val="16"/>
                  <w:szCs w:val="16"/>
                  <w:lang w:val="ru-RU"/>
                </w:rPr>
                <w:t>1.05</w:t>
              </w:r>
            </w:ins>
          </w:p>
        </w:tc>
        <w:tc>
          <w:tcPr>
            <w:tcW w:w="1208" w:type="dxa"/>
            <w:tcBorders>
              <w:top w:val="nil"/>
              <w:left w:val="nil"/>
              <w:bottom w:val="single" w:sz="8" w:space="0" w:color="auto"/>
              <w:right w:val="single" w:sz="8" w:space="0" w:color="auto"/>
            </w:tcBorders>
            <w:shd w:val="clear" w:color="000000" w:fill="FFFFFF"/>
            <w:vAlign w:val="center"/>
            <w:hideMark/>
          </w:tcPr>
          <w:p w14:paraId="1F678B00" w14:textId="77777777" w:rsidR="008B1625" w:rsidRPr="00527F13" w:rsidRDefault="008B1625" w:rsidP="008B1625">
            <w:pPr>
              <w:spacing w:line="240" w:lineRule="auto"/>
              <w:jc w:val="right"/>
              <w:rPr>
                <w:ins w:id="353" w:author="Алексей Ярославцев" w:date="2020-05-25T21:25:00Z"/>
                <w:rFonts w:ascii="Palatino Linotype" w:hAnsi="Palatino Linotype"/>
                <w:sz w:val="16"/>
                <w:szCs w:val="16"/>
                <w:lang w:val="ru-RU"/>
              </w:rPr>
            </w:pPr>
            <w:ins w:id="354" w:author="Алексей Ярославцев" w:date="2020-05-25T21:25:00Z">
              <w:r w:rsidRPr="00527F13">
                <w:rPr>
                  <w:rFonts w:ascii="Palatino Linotype" w:hAnsi="Palatino Linotype"/>
                  <w:sz w:val="16"/>
                  <w:szCs w:val="16"/>
                  <w:lang w:val="ru-RU"/>
                </w:rPr>
                <w:t>0.317</w:t>
              </w:r>
            </w:ins>
          </w:p>
        </w:tc>
        <w:tc>
          <w:tcPr>
            <w:tcW w:w="1392" w:type="dxa"/>
            <w:tcBorders>
              <w:top w:val="nil"/>
              <w:left w:val="nil"/>
              <w:bottom w:val="single" w:sz="8" w:space="0" w:color="auto"/>
              <w:right w:val="single" w:sz="8" w:space="0" w:color="auto"/>
            </w:tcBorders>
            <w:shd w:val="clear" w:color="000000" w:fill="FFFFFF"/>
            <w:vAlign w:val="center"/>
            <w:hideMark/>
          </w:tcPr>
          <w:p w14:paraId="624C36E5" w14:textId="77777777" w:rsidR="008B1625" w:rsidRPr="00527F13" w:rsidRDefault="008B1625" w:rsidP="008B1625">
            <w:pPr>
              <w:spacing w:line="240" w:lineRule="auto"/>
              <w:jc w:val="right"/>
              <w:rPr>
                <w:ins w:id="355" w:author="Алексей Ярославцев" w:date="2020-05-25T21:25:00Z"/>
                <w:rFonts w:ascii="Palatino Linotype" w:hAnsi="Palatino Linotype"/>
                <w:sz w:val="16"/>
                <w:szCs w:val="16"/>
                <w:lang w:val="ru-RU"/>
              </w:rPr>
            </w:pPr>
            <w:ins w:id="356" w:author="Алексей Ярославцев" w:date="2020-05-25T21:25:00Z">
              <w:r w:rsidRPr="00527F13">
                <w:rPr>
                  <w:rFonts w:ascii="Palatino Linotype" w:hAnsi="Palatino Linotype"/>
                  <w:sz w:val="16"/>
                  <w:szCs w:val="16"/>
                  <w:lang w:val="ru-RU"/>
                </w:rPr>
                <w:t>684.96</w:t>
              </w:r>
            </w:ins>
          </w:p>
        </w:tc>
        <w:tc>
          <w:tcPr>
            <w:tcW w:w="1208" w:type="dxa"/>
            <w:tcBorders>
              <w:top w:val="nil"/>
              <w:left w:val="nil"/>
              <w:bottom w:val="single" w:sz="8" w:space="0" w:color="auto"/>
              <w:right w:val="single" w:sz="8" w:space="0" w:color="auto"/>
            </w:tcBorders>
            <w:shd w:val="clear" w:color="000000" w:fill="FFFFFF"/>
            <w:vAlign w:val="center"/>
            <w:hideMark/>
          </w:tcPr>
          <w:p w14:paraId="20E2DC5D" w14:textId="77777777" w:rsidR="008B1625" w:rsidRPr="00527F13" w:rsidRDefault="008B1625" w:rsidP="008B1625">
            <w:pPr>
              <w:spacing w:line="240" w:lineRule="auto"/>
              <w:jc w:val="right"/>
              <w:rPr>
                <w:ins w:id="357" w:author="Алексей Ярославцев" w:date="2020-05-25T21:25:00Z"/>
                <w:rFonts w:ascii="Palatino Linotype" w:hAnsi="Palatino Linotype"/>
                <w:sz w:val="16"/>
                <w:szCs w:val="16"/>
                <w:lang w:val="ru-RU"/>
              </w:rPr>
            </w:pPr>
            <w:ins w:id="358" w:author="Алексей Ярославцев" w:date="2020-05-25T21:25:00Z">
              <w:r w:rsidRPr="00527F13">
                <w:rPr>
                  <w:rFonts w:ascii="Palatino Linotype" w:hAnsi="Palatino Linotype"/>
                  <w:sz w:val="16"/>
                  <w:szCs w:val="16"/>
                  <w:lang w:val="ru-RU"/>
                </w:rPr>
                <w:t>12.45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3A2CA836" w14:textId="77777777" w:rsidR="008B1625" w:rsidRPr="00527F13" w:rsidRDefault="008B1625" w:rsidP="008B1625">
            <w:pPr>
              <w:spacing w:line="240" w:lineRule="auto"/>
              <w:jc w:val="right"/>
              <w:rPr>
                <w:ins w:id="359" w:author="Алексей Ярославцев" w:date="2020-05-25T21:25:00Z"/>
                <w:rFonts w:ascii="Palatino Linotype" w:hAnsi="Palatino Linotype"/>
                <w:sz w:val="16"/>
                <w:szCs w:val="16"/>
                <w:lang w:val="ru-RU"/>
              </w:rPr>
            </w:pPr>
            <w:ins w:id="360" w:author="Алексей Ярославцев" w:date="2020-05-25T21:25:00Z">
              <w:r w:rsidRPr="00527F13">
                <w:rPr>
                  <w:rFonts w:ascii="Palatino Linotype" w:hAnsi="Palatino Linotype"/>
                  <w:sz w:val="16"/>
                  <w:szCs w:val="16"/>
                  <w:lang w:val="ru-RU"/>
                </w:rPr>
                <w:t>15.3</w:t>
              </w:r>
            </w:ins>
          </w:p>
        </w:tc>
        <w:tc>
          <w:tcPr>
            <w:tcW w:w="1518" w:type="dxa"/>
            <w:tcBorders>
              <w:top w:val="nil"/>
              <w:left w:val="nil"/>
              <w:bottom w:val="single" w:sz="8" w:space="0" w:color="auto"/>
              <w:right w:val="single" w:sz="8" w:space="0" w:color="auto"/>
            </w:tcBorders>
            <w:shd w:val="clear" w:color="000000" w:fill="FFFFFF"/>
            <w:noWrap/>
            <w:vAlign w:val="center"/>
            <w:hideMark/>
          </w:tcPr>
          <w:p w14:paraId="5E3E03F2" w14:textId="77777777" w:rsidR="008B1625" w:rsidRPr="00527F13" w:rsidRDefault="008B1625" w:rsidP="008B1625">
            <w:pPr>
              <w:spacing w:line="240" w:lineRule="auto"/>
              <w:jc w:val="right"/>
              <w:rPr>
                <w:ins w:id="361" w:author="Алексей Ярославцев" w:date="2020-05-25T21:25:00Z"/>
                <w:rFonts w:ascii="Palatino Linotype" w:hAnsi="Palatino Linotype"/>
                <w:sz w:val="16"/>
                <w:szCs w:val="16"/>
                <w:lang w:val="ru-RU"/>
              </w:rPr>
            </w:pPr>
            <w:ins w:id="362" w:author="Алексей Ярославцев" w:date="2020-05-25T21:25:00Z">
              <w:r w:rsidRPr="00527F13">
                <w:rPr>
                  <w:rFonts w:ascii="Palatino Linotype" w:hAnsi="Palatino Linotype"/>
                  <w:sz w:val="16"/>
                  <w:szCs w:val="16"/>
                  <w:lang w:val="ru-RU"/>
                </w:rPr>
                <w:t>0.43</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0C2A3D13" w14:textId="77777777" w:rsidR="008B1625" w:rsidRPr="00527F13" w:rsidRDefault="008B1625" w:rsidP="008B1625">
            <w:pPr>
              <w:spacing w:line="240" w:lineRule="auto"/>
              <w:jc w:val="right"/>
              <w:rPr>
                <w:ins w:id="363" w:author="Алексей Ярославцев" w:date="2020-05-25T21:25:00Z"/>
                <w:rFonts w:ascii="Palatino Linotype" w:hAnsi="Palatino Linotype"/>
                <w:sz w:val="16"/>
                <w:szCs w:val="16"/>
                <w:lang w:val="ru-RU"/>
              </w:rPr>
            </w:pPr>
            <w:ins w:id="364" w:author="Алексей Ярославцев" w:date="2020-05-25T21:25:00Z">
              <w:r w:rsidRPr="00527F13">
                <w:rPr>
                  <w:rFonts w:ascii="Palatino Linotype" w:hAnsi="Palatino Linotype"/>
                  <w:sz w:val="16"/>
                  <w:szCs w:val="16"/>
                  <w:lang w:val="ru-RU"/>
                </w:rPr>
                <w:t>190.09</w:t>
              </w:r>
            </w:ins>
          </w:p>
        </w:tc>
        <w:tc>
          <w:tcPr>
            <w:tcW w:w="1258" w:type="dxa"/>
            <w:tcBorders>
              <w:top w:val="nil"/>
              <w:left w:val="nil"/>
              <w:bottom w:val="single" w:sz="8" w:space="0" w:color="auto"/>
              <w:right w:val="single" w:sz="8" w:space="0" w:color="auto"/>
            </w:tcBorders>
            <w:shd w:val="clear" w:color="000000" w:fill="FFFFFF"/>
            <w:noWrap/>
            <w:vAlign w:val="center"/>
            <w:hideMark/>
          </w:tcPr>
          <w:p w14:paraId="4B75B36E" w14:textId="77777777" w:rsidR="008B1625" w:rsidRPr="00527F13" w:rsidRDefault="008B1625" w:rsidP="008B1625">
            <w:pPr>
              <w:spacing w:line="240" w:lineRule="auto"/>
              <w:jc w:val="right"/>
              <w:rPr>
                <w:ins w:id="365" w:author="Алексей Ярославцев" w:date="2020-05-25T21:25:00Z"/>
                <w:rFonts w:ascii="Palatino Linotype" w:hAnsi="Palatino Linotype"/>
                <w:sz w:val="16"/>
                <w:szCs w:val="16"/>
                <w:lang w:val="ru-RU"/>
              </w:rPr>
            </w:pPr>
            <w:ins w:id="366"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D715F45" w14:textId="77777777" w:rsidR="008B1625" w:rsidRPr="00527F13" w:rsidRDefault="008B1625" w:rsidP="008B1625">
            <w:pPr>
              <w:spacing w:line="240" w:lineRule="auto"/>
              <w:jc w:val="right"/>
              <w:rPr>
                <w:ins w:id="367" w:author="Алексей Ярославцев" w:date="2020-05-25T21:25:00Z"/>
                <w:rFonts w:ascii="Palatino Linotype" w:hAnsi="Palatino Linotype"/>
                <w:sz w:val="16"/>
                <w:szCs w:val="16"/>
                <w:lang w:val="ru-RU"/>
              </w:rPr>
            </w:pPr>
            <w:ins w:id="368" w:author="Алексей Ярославцев" w:date="2020-05-25T21:25:00Z">
              <w:r w:rsidRPr="00527F13">
                <w:rPr>
                  <w:rFonts w:ascii="Palatino Linotype" w:hAnsi="Palatino Linotype"/>
                  <w:sz w:val="16"/>
                  <w:szCs w:val="16"/>
                  <w:lang w:val="ru-RU"/>
                </w:rPr>
                <w:t>1.04</w:t>
              </w:r>
            </w:ins>
          </w:p>
        </w:tc>
        <w:tc>
          <w:tcPr>
            <w:tcW w:w="1871" w:type="dxa"/>
            <w:gridSpan w:val="2"/>
            <w:tcBorders>
              <w:top w:val="nil"/>
              <w:left w:val="nil"/>
              <w:bottom w:val="single" w:sz="8" w:space="0" w:color="auto"/>
              <w:right w:val="single" w:sz="8" w:space="0" w:color="auto"/>
            </w:tcBorders>
            <w:shd w:val="clear" w:color="auto" w:fill="auto"/>
            <w:noWrap/>
            <w:vAlign w:val="center"/>
            <w:hideMark/>
          </w:tcPr>
          <w:p w14:paraId="0160D1E2" w14:textId="77777777" w:rsidR="008B1625" w:rsidRPr="00527F13" w:rsidRDefault="008B1625" w:rsidP="008B1625">
            <w:pPr>
              <w:spacing w:line="240" w:lineRule="auto"/>
              <w:jc w:val="right"/>
              <w:rPr>
                <w:ins w:id="369" w:author="Алексей Ярославцев" w:date="2020-05-25T21:25:00Z"/>
                <w:rFonts w:ascii="Palatino Linotype" w:hAnsi="Palatino Linotype"/>
                <w:color w:val="333333"/>
                <w:sz w:val="16"/>
                <w:szCs w:val="16"/>
                <w:lang w:val="ru-RU"/>
              </w:rPr>
            </w:pPr>
            <w:ins w:id="370" w:author="Алексей Ярославцев" w:date="2020-05-25T21:25:00Z">
              <w:r w:rsidRPr="00527F13">
                <w:rPr>
                  <w:rFonts w:ascii="Palatino Linotype" w:hAnsi="Palatino Linotype"/>
                  <w:color w:val="333333"/>
                  <w:sz w:val="16"/>
                  <w:szCs w:val="16"/>
                  <w:lang w:val="ru-RU"/>
                </w:rPr>
                <w:t>3042</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7A60694B" w14:textId="77777777" w:rsidR="008B1625" w:rsidRPr="00527F13" w:rsidRDefault="008B1625" w:rsidP="008B1625">
            <w:pPr>
              <w:spacing w:line="240" w:lineRule="auto"/>
              <w:jc w:val="right"/>
              <w:rPr>
                <w:ins w:id="371" w:author="Алексей Ярославцев" w:date="2020-05-25T21:25:00Z"/>
                <w:rFonts w:ascii="Palatino Linotype" w:hAnsi="Palatino Linotype"/>
                <w:sz w:val="16"/>
                <w:szCs w:val="16"/>
                <w:lang w:val="ru-RU"/>
              </w:rPr>
            </w:pPr>
            <w:ins w:id="372" w:author="Алексей Ярославцев" w:date="2020-05-25T21:25:00Z">
              <w:r w:rsidRPr="00527F13">
                <w:rPr>
                  <w:rFonts w:ascii="Palatino Linotype" w:hAnsi="Palatino Linotype"/>
                  <w:sz w:val="16"/>
                  <w:szCs w:val="16"/>
                  <w:lang w:val="ru-RU"/>
                </w:rPr>
                <w:t>11940</w:t>
              </w:r>
            </w:ins>
          </w:p>
        </w:tc>
        <w:tc>
          <w:tcPr>
            <w:tcW w:w="1376" w:type="dxa"/>
            <w:tcBorders>
              <w:top w:val="nil"/>
              <w:left w:val="nil"/>
              <w:bottom w:val="single" w:sz="8" w:space="0" w:color="auto"/>
              <w:right w:val="single" w:sz="8" w:space="0" w:color="auto"/>
            </w:tcBorders>
            <w:shd w:val="clear" w:color="000000" w:fill="FFFFFF"/>
            <w:vAlign w:val="center"/>
            <w:hideMark/>
          </w:tcPr>
          <w:p w14:paraId="5FB46A2A" w14:textId="77777777" w:rsidR="008B1625" w:rsidRPr="00527F13" w:rsidRDefault="008B1625" w:rsidP="008B1625">
            <w:pPr>
              <w:spacing w:line="240" w:lineRule="auto"/>
              <w:jc w:val="right"/>
              <w:rPr>
                <w:ins w:id="373" w:author="Алексей Ярославцев" w:date="2020-05-25T21:25:00Z"/>
                <w:rFonts w:ascii="Palatino Linotype" w:hAnsi="Palatino Linotype"/>
                <w:sz w:val="16"/>
                <w:szCs w:val="16"/>
                <w:lang w:val="ru-RU"/>
              </w:rPr>
            </w:pPr>
            <w:ins w:id="374" w:author="Алексей Ярославцев" w:date="2020-05-25T21:25:00Z">
              <w:r w:rsidRPr="00527F13">
                <w:rPr>
                  <w:rFonts w:ascii="Palatino Linotype" w:hAnsi="Palatino Linotype"/>
                  <w:sz w:val="16"/>
                  <w:szCs w:val="16"/>
                  <w:lang w:val="ru-RU"/>
                </w:rPr>
                <w:t>7641</w:t>
              </w:r>
            </w:ins>
          </w:p>
        </w:tc>
        <w:tc>
          <w:tcPr>
            <w:tcW w:w="1376" w:type="dxa"/>
            <w:tcBorders>
              <w:top w:val="nil"/>
              <w:left w:val="nil"/>
              <w:bottom w:val="single" w:sz="8" w:space="0" w:color="auto"/>
              <w:right w:val="single" w:sz="8" w:space="0" w:color="auto"/>
            </w:tcBorders>
            <w:shd w:val="clear" w:color="000000" w:fill="FFFFFF"/>
            <w:vAlign w:val="center"/>
            <w:hideMark/>
          </w:tcPr>
          <w:p w14:paraId="2759C5AB" w14:textId="77777777" w:rsidR="008B1625" w:rsidRPr="00527F13" w:rsidRDefault="008B1625" w:rsidP="008B1625">
            <w:pPr>
              <w:spacing w:line="240" w:lineRule="auto"/>
              <w:jc w:val="right"/>
              <w:rPr>
                <w:ins w:id="375" w:author="Алексей Ярославцев" w:date="2020-05-25T21:25:00Z"/>
                <w:rFonts w:ascii="Palatino Linotype" w:hAnsi="Palatino Linotype"/>
                <w:sz w:val="16"/>
                <w:szCs w:val="16"/>
                <w:lang w:val="ru-RU"/>
              </w:rPr>
            </w:pPr>
            <w:ins w:id="376" w:author="Алексей Ярославцев" w:date="2020-05-25T21:25:00Z">
              <w:r w:rsidRPr="00527F13">
                <w:rPr>
                  <w:rFonts w:ascii="Palatino Linotype" w:hAnsi="Palatino Linotype"/>
                  <w:sz w:val="16"/>
                  <w:szCs w:val="16"/>
                  <w:lang w:val="ru-RU"/>
                </w:rPr>
                <w:t>2985</w:t>
              </w:r>
            </w:ins>
          </w:p>
        </w:tc>
        <w:tc>
          <w:tcPr>
            <w:tcW w:w="1258" w:type="dxa"/>
            <w:gridSpan w:val="2"/>
            <w:tcBorders>
              <w:top w:val="nil"/>
              <w:left w:val="nil"/>
              <w:bottom w:val="single" w:sz="8" w:space="0" w:color="auto"/>
              <w:right w:val="single" w:sz="8" w:space="0" w:color="auto"/>
            </w:tcBorders>
            <w:shd w:val="clear" w:color="000000" w:fill="FFFFFF"/>
            <w:hideMark/>
          </w:tcPr>
          <w:p w14:paraId="3A0106FD" w14:textId="77777777" w:rsidR="008B1625" w:rsidRPr="00527F13" w:rsidRDefault="008B1625" w:rsidP="008B1625">
            <w:pPr>
              <w:spacing w:line="240" w:lineRule="auto"/>
              <w:jc w:val="right"/>
              <w:rPr>
                <w:ins w:id="377" w:author="Алексей Ярославцев" w:date="2020-05-25T21:25:00Z"/>
                <w:rFonts w:ascii="Palatino Linotype" w:hAnsi="Palatino Linotype"/>
                <w:sz w:val="16"/>
                <w:szCs w:val="16"/>
                <w:lang w:val="ru-RU"/>
              </w:rPr>
            </w:pPr>
            <w:ins w:id="378" w:author="Алексей Ярославцев" w:date="2020-05-25T21:25:00Z">
              <w:r w:rsidRPr="00527F13">
                <w:rPr>
                  <w:rFonts w:ascii="Palatino Linotype" w:hAnsi="Palatino Linotype"/>
                  <w:sz w:val="16"/>
                  <w:szCs w:val="16"/>
                </w:rPr>
                <w:t>3.64</w:t>
              </w:r>
            </w:ins>
          </w:p>
        </w:tc>
        <w:tc>
          <w:tcPr>
            <w:tcW w:w="1258" w:type="dxa"/>
            <w:tcBorders>
              <w:top w:val="nil"/>
              <w:left w:val="nil"/>
              <w:bottom w:val="single" w:sz="8" w:space="0" w:color="auto"/>
              <w:right w:val="single" w:sz="8" w:space="0" w:color="auto"/>
            </w:tcBorders>
            <w:shd w:val="clear" w:color="000000" w:fill="FFFFFF"/>
            <w:hideMark/>
          </w:tcPr>
          <w:p w14:paraId="5475F7E4" w14:textId="77777777" w:rsidR="008B1625" w:rsidRPr="00527F13" w:rsidRDefault="008B1625" w:rsidP="008B1625">
            <w:pPr>
              <w:spacing w:line="240" w:lineRule="auto"/>
              <w:jc w:val="right"/>
              <w:rPr>
                <w:ins w:id="379" w:author="Алексей Ярославцев" w:date="2020-05-25T21:25:00Z"/>
                <w:rFonts w:ascii="Palatino Linotype" w:hAnsi="Palatino Linotype"/>
                <w:sz w:val="16"/>
                <w:szCs w:val="16"/>
                <w:lang w:val="ru-RU"/>
              </w:rPr>
            </w:pPr>
            <w:ins w:id="380" w:author="Алексей Ярославцев" w:date="2020-05-25T21:25:00Z">
              <w:r w:rsidRPr="00527F13">
                <w:rPr>
                  <w:rFonts w:ascii="Palatino Linotype" w:hAnsi="Palatino Linotype"/>
                  <w:sz w:val="16"/>
                  <w:szCs w:val="16"/>
                </w:rPr>
                <w:t>0.43</w:t>
              </w:r>
            </w:ins>
          </w:p>
        </w:tc>
        <w:tc>
          <w:tcPr>
            <w:tcW w:w="1208" w:type="dxa"/>
            <w:tcBorders>
              <w:top w:val="nil"/>
              <w:left w:val="nil"/>
              <w:bottom w:val="single" w:sz="8" w:space="0" w:color="auto"/>
              <w:right w:val="single" w:sz="8" w:space="0" w:color="auto"/>
            </w:tcBorders>
            <w:shd w:val="clear" w:color="000000" w:fill="FFFFFF"/>
            <w:hideMark/>
          </w:tcPr>
          <w:p w14:paraId="4CB3D9D1" w14:textId="77777777" w:rsidR="008B1625" w:rsidRPr="00527F13" w:rsidRDefault="008B1625" w:rsidP="008B1625">
            <w:pPr>
              <w:spacing w:line="240" w:lineRule="auto"/>
              <w:jc w:val="right"/>
              <w:rPr>
                <w:ins w:id="381" w:author="Алексей Ярославцев" w:date="2020-05-25T21:25:00Z"/>
                <w:rFonts w:ascii="Palatino Linotype" w:hAnsi="Palatino Linotype"/>
                <w:sz w:val="16"/>
                <w:szCs w:val="16"/>
                <w:lang w:val="ru-RU"/>
              </w:rPr>
            </w:pPr>
            <w:ins w:id="382" w:author="Алексей Ярославцев" w:date="2020-05-25T21:25:00Z">
              <w:r w:rsidRPr="00527F13">
                <w:rPr>
                  <w:rFonts w:ascii="Palatino Linotype" w:hAnsi="Palatino Linotype"/>
                  <w:sz w:val="16"/>
                  <w:szCs w:val="16"/>
                </w:rPr>
                <w:t>3.21</w:t>
              </w:r>
            </w:ins>
          </w:p>
        </w:tc>
      </w:tr>
      <w:tr w:rsidR="008B1625" w:rsidRPr="00527F13" w14:paraId="09076859" w14:textId="77777777" w:rsidTr="008B1625">
        <w:trPr>
          <w:gridAfter w:val="1"/>
          <w:wAfter w:w="12" w:type="dxa"/>
          <w:trHeight w:val="121"/>
          <w:ins w:id="383"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10AA4F9" w14:textId="77777777" w:rsidR="008B1625" w:rsidRPr="00527F13" w:rsidRDefault="008B1625" w:rsidP="008B1625">
            <w:pPr>
              <w:spacing w:line="240" w:lineRule="auto"/>
              <w:jc w:val="right"/>
              <w:rPr>
                <w:ins w:id="384" w:author="Алексей Ярославцев" w:date="2020-05-25T21:25:00Z"/>
                <w:rFonts w:ascii="Palatino Linotype" w:hAnsi="Palatino Linotype"/>
                <w:b/>
                <w:bCs/>
                <w:sz w:val="16"/>
                <w:szCs w:val="16"/>
                <w:lang w:val="ru-RU"/>
              </w:rPr>
            </w:pPr>
            <w:ins w:id="385" w:author="Алексей Ярославцев" w:date="2020-05-25T21:25:00Z">
              <w:r w:rsidRPr="00527F13">
                <w:rPr>
                  <w:rFonts w:ascii="Palatino Linotype" w:hAnsi="Palatino Linotype"/>
                  <w:b/>
                  <w:bCs/>
                  <w:sz w:val="16"/>
                  <w:szCs w:val="16"/>
                  <w:lang w:val="ru-RU"/>
                </w:rPr>
                <w:t> </w:t>
              </w:r>
              <w:proofErr w:type="spellStart"/>
              <w:r w:rsidRPr="00527F13">
                <w:rPr>
                  <w:rFonts w:ascii="Palatino Linotype" w:hAnsi="Palatino Linotype"/>
                  <w:b/>
                  <w:bCs/>
                  <w:sz w:val="16"/>
                  <w:szCs w:val="16"/>
                  <w:lang w:val="ru-RU"/>
                </w:rPr>
                <w:t>Mean</w:t>
              </w:r>
              <w:proofErr w:type="spellEnd"/>
            </w:ins>
          </w:p>
        </w:tc>
        <w:tc>
          <w:tcPr>
            <w:tcW w:w="1149" w:type="dxa"/>
            <w:tcBorders>
              <w:top w:val="nil"/>
              <w:left w:val="nil"/>
              <w:bottom w:val="single" w:sz="8" w:space="0" w:color="auto"/>
              <w:right w:val="single" w:sz="8" w:space="0" w:color="auto"/>
            </w:tcBorders>
            <w:shd w:val="clear" w:color="000000" w:fill="FFFFFF"/>
            <w:vAlign w:val="center"/>
            <w:hideMark/>
          </w:tcPr>
          <w:p w14:paraId="4067E8B5" w14:textId="77777777" w:rsidR="008B1625" w:rsidRPr="00527F13" w:rsidRDefault="008B1625" w:rsidP="008B1625">
            <w:pPr>
              <w:spacing w:line="240" w:lineRule="auto"/>
              <w:jc w:val="right"/>
              <w:rPr>
                <w:ins w:id="386" w:author="Алексей Ярославцев" w:date="2020-05-25T21:25:00Z"/>
                <w:rFonts w:ascii="Palatino Linotype" w:hAnsi="Palatino Linotype"/>
                <w:sz w:val="16"/>
                <w:szCs w:val="16"/>
                <w:lang w:val="ru-RU"/>
              </w:rPr>
            </w:pPr>
            <w:ins w:id="387"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6D573228" w14:textId="77777777" w:rsidR="008B1625" w:rsidRPr="00527F13" w:rsidRDefault="008B1625" w:rsidP="008B1625">
            <w:pPr>
              <w:spacing w:line="240" w:lineRule="auto"/>
              <w:jc w:val="right"/>
              <w:rPr>
                <w:ins w:id="388" w:author="Алексей Ярославцев" w:date="2020-05-25T21:25:00Z"/>
                <w:rFonts w:ascii="Palatino Linotype" w:hAnsi="Palatino Linotype"/>
                <w:sz w:val="16"/>
                <w:szCs w:val="16"/>
                <w:lang w:val="ru-RU"/>
              </w:rPr>
            </w:pPr>
            <w:ins w:id="389" w:author="Алексей Ярославцев" w:date="2020-05-25T21:25:00Z">
              <w:r w:rsidRPr="00527F13">
                <w:rPr>
                  <w:rFonts w:ascii="Palatino Linotype" w:hAnsi="Palatino Linotype"/>
                  <w:sz w:val="16"/>
                  <w:szCs w:val="16"/>
                  <w:lang w:val="ru-RU"/>
                </w:rPr>
                <w:t>16.8</w:t>
              </w:r>
            </w:ins>
          </w:p>
        </w:tc>
        <w:tc>
          <w:tcPr>
            <w:tcW w:w="1214" w:type="dxa"/>
            <w:tcBorders>
              <w:top w:val="nil"/>
              <w:left w:val="nil"/>
              <w:bottom w:val="single" w:sz="8" w:space="0" w:color="auto"/>
              <w:right w:val="single" w:sz="8" w:space="0" w:color="auto"/>
            </w:tcBorders>
            <w:shd w:val="clear" w:color="000000" w:fill="FFFFFF"/>
            <w:vAlign w:val="center"/>
            <w:hideMark/>
          </w:tcPr>
          <w:p w14:paraId="452C1088" w14:textId="77777777" w:rsidR="008B1625" w:rsidRPr="00527F13" w:rsidRDefault="008B1625" w:rsidP="008B1625">
            <w:pPr>
              <w:spacing w:line="240" w:lineRule="auto"/>
              <w:jc w:val="right"/>
              <w:rPr>
                <w:ins w:id="390" w:author="Алексей Ярославцев" w:date="2020-05-25T21:25:00Z"/>
                <w:rFonts w:ascii="Palatino Linotype" w:hAnsi="Palatino Linotype"/>
                <w:sz w:val="16"/>
                <w:szCs w:val="16"/>
                <w:lang w:val="ru-RU"/>
              </w:rPr>
            </w:pPr>
            <w:ins w:id="391" w:author="Алексей Ярославцев" w:date="2020-05-25T21:25:00Z">
              <w:r w:rsidRPr="00527F13">
                <w:rPr>
                  <w:rFonts w:ascii="Palatino Linotype" w:hAnsi="Palatino Linotype"/>
                  <w:sz w:val="16"/>
                  <w:szCs w:val="16"/>
                  <w:lang w:val="ru-RU"/>
                </w:rPr>
                <w:t>36.86</w:t>
              </w:r>
            </w:ins>
          </w:p>
        </w:tc>
        <w:tc>
          <w:tcPr>
            <w:tcW w:w="1187" w:type="dxa"/>
            <w:tcBorders>
              <w:top w:val="nil"/>
              <w:left w:val="nil"/>
              <w:bottom w:val="single" w:sz="8" w:space="0" w:color="auto"/>
              <w:right w:val="single" w:sz="8" w:space="0" w:color="auto"/>
            </w:tcBorders>
            <w:shd w:val="clear" w:color="000000" w:fill="FFFFFF"/>
            <w:vAlign w:val="center"/>
            <w:hideMark/>
          </w:tcPr>
          <w:p w14:paraId="46830FBE" w14:textId="77777777" w:rsidR="008B1625" w:rsidRPr="00527F13" w:rsidRDefault="008B1625" w:rsidP="008B1625">
            <w:pPr>
              <w:spacing w:line="240" w:lineRule="auto"/>
              <w:jc w:val="right"/>
              <w:rPr>
                <w:ins w:id="392" w:author="Алексей Ярославцев" w:date="2020-05-25T21:25:00Z"/>
                <w:rFonts w:ascii="Palatino Linotype" w:hAnsi="Palatino Linotype"/>
                <w:sz w:val="16"/>
                <w:szCs w:val="16"/>
                <w:lang w:val="ru-RU"/>
              </w:rPr>
            </w:pPr>
            <w:ins w:id="393" w:author="Алексей Ярославцев" w:date="2020-05-25T21:25:00Z">
              <w:r w:rsidRPr="00527F13">
                <w:rPr>
                  <w:rFonts w:ascii="Palatino Linotype" w:hAnsi="Palatino Linotype"/>
                  <w:sz w:val="16"/>
                  <w:szCs w:val="16"/>
                  <w:lang w:val="ru-RU"/>
                </w:rPr>
                <w:t>3.47</w:t>
              </w:r>
            </w:ins>
          </w:p>
        </w:tc>
        <w:tc>
          <w:tcPr>
            <w:tcW w:w="1208" w:type="dxa"/>
            <w:tcBorders>
              <w:top w:val="nil"/>
              <w:left w:val="nil"/>
              <w:bottom w:val="single" w:sz="8" w:space="0" w:color="auto"/>
              <w:right w:val="single" w:sz="8" w:space="0" w:color="auto"/>
            </w:tcBorders>
            <w:shd w:val="clear" w:color="000000" w:fill="FFFFFF"/>
            <w:vAlign w:val="center"/>
            <w:hideMark/>
          </w:tcPr>
          <w:p w14:paraId="2CFFB9CD" w14:textId="77777777" w:rsidR="008B1625" w:rsidRPr="00527F13" w:rsidRDefault="008B1625" w:rsidP="008B1625">
            <w:pPr>
              <w:spacing w:line="240" w:lineRule="auto"/>
              <w:jc w:val="right"/>
              <w:rPr>
                <w:ins w:id="394" w:author="Алексей Ярославцев" w:date="2020-05-25T21:25:00Z"/>
                <w:rFonts w:ascii="Palatino Linotype" w:hAnsi="Palatino Linotype"/>
                <w:sz w:val="16"/>
                <w:szCs w:val="16"/>
                <w:lang w:val="ru-RU"/>
              </w:rPr>
            </w:pPr>
            <w:ins w:id="395" w:author="Алексей Ярославцев" w:date="2020-05-25T21:25:00Z">
              <w:r w:rsidRPr="00527F13">
                <w:rPr>
                  <w:rFonts w:ascii="Palatino Linotype" w:hAnsi="Palatino Linotype"/>
                  <w:sz w:val="16"/>
                  <w:szCs w:val="16"/>
                  <w:lang w:val="ru-RU"/>
                </w:rPr>
                <w:t>40.58</w:t>
              </w:r>
            </w:ins>
          </w:p>
        </w:tc>
        <w:tc>
          <w:tcPr>
            <w:tcW w:w="1149" w:type="dxa"/>
            <w:tcBorders>
              <w:top w:val="nil"/>
              <w:left w:val="nil"/>
              <w:bottom w:val="single" w:sz="8" w:space="0" w:color="auto"/>
              <w:right w:val="single" w:sz="8" w:space="0" w:color="auto"/>
            </w:tcBorders>
            <w:shd w:val="clear" w:color="000000" w:fill="FFFFFF"/>
            <w:vAlign w:val="center"/>
            <w:hideMark/>
          </w:tcPr>
          <w:p w14:paraId="6987B5C7" w14:textId="77777777" w:rsidR="008B1625" w:rsidRPr="00527F13" w:rsidRDefault="008B1625" w:rsidP="008B1625">
            <w:pPr>
              <w:spacing w:line="240" w:lineRule="auto"/>
              <w:jc w:val="right"/>
              <w:rPr>
                <w:ins w:id="396" w:author="Алексей Ярославцев" w:date="2020-05-25T21:25:00Z"/>
                <w:rFonts w:ascii="Palatino Linotype" w:hAnsi="Palatino Linotype"/>
                <w:sz w:val="16"/>
                <w:szCs w:val="16"/>
                <w:lang w:val="ru-RU"/>
              </w:rPr>
            </w:pPr>
            <w:ins w:id="397"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16557800" w14:textId="77777777" w:rsidR="008B1625" w:rsidRPr="00527F13" w:rsidRDefault="008B1625" w:rsidP="008B1625">
            <w:pPr>
              <w:spacing w:line="240" w:lineRule="auto"/>
              <w:jc w:val="right"/>
              <w:rPr>
                <w:ins w:id="398" w:author="Алексей Ярославцев" w:date="2020-05-25T21:25:00Z"/>
                <w:rFonts w:ascii="Palatino Linotype" w:hAnsi="Palatino Linotype"/>
                <w:sz w:val="16"/>
                <w:szCs w:val="16"/>
                <w:lang w:val="ru-RU"/>
              </w:rPr>
            </w:pPr>
            <w:ins w:id="399"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67E95045" w14:textId="77777777" w:rsidR="008B1625" w:rsidRPr="00527F13" w:rsidRDefault="008B1625" w:rsidP="008B1625">
            <w:pPr>
              <w:spacing w:line="240" w:lineRule="auto"/>
              <w:jc w:val="right"/>
              <w:rPr>
                <w:ins w:id="400" w:author="Алексей Ярославцев" w:date="2020-05-25T21:25:00Z"/>
                <w:rFonts w:ascii="Palatino Linotype" w:hAnsi="Palatino Linotype"/>
                <w:sz w:val="16"/>
                <w:szCs w:val="16"/>
                <w:lang w:val="ru-RU"/>
              </w:rPr>
            </w:pPr>
            <w:ins w:id="401"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7CB950B6" w14:textId="77777777" w:rsidR="008B1625" w:rsidRPr="00527F13" w:rsidRDefault="008B1625" w:rsidP="008B1625">
            <w:pPr>
              <w:spacing w:line="240" w:lineRule="auto"/>
              <w:jc w:val="right"/>
              <w:rPr>
                <w:ins w:id="402" w:author="Алексей Ярославцев" w:date="2020-05-25T21:25:00Z"/>
                <w:rFonts w:ascii="Palatino Linotype" w:hAnsi="Palatino Linotype"/>
                <w:sz w:val="16"/>
                <w:szCs w:val="16"/>
                <w:lang w:val="ru-RU"/>
              </w:rPr>
            </w:pPr>
            <w:ins w:id="403"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6C5A5AAA" w14:textId="77777777" w:rsidR="008B1625" w:rsidRPr="00527F13" w:rsidRDefault="008B1625" w:rsidP="008B1625">
            <w:pPr>
              <w:spacing w:line="240" w:lineRule="auto"/>
              <w:jc w:val="right"/>
              <w:rPr>
                <w:ins w:id="404" w:author="Алексей Ярославцев" w:date="2020-05-25T21:25:00Z"/>
                <w:rFonts w:ascii="Palatino Linotype" w:hAnsi="Palatino Linotype"/>
                <w:sz w:val="16"/>
                <w:szCs w:val="16"/>
                <w:lang w:val="ru-RU"/>
              </w:rPr>
            </w:pPr>
            <w:ins w:id="405" w:author="Алексей Ярославцев" w:date="2020-05-25T21:25:00Z">
              <w:r w:rsidRPr="00527F13">
                <w:rPr>
                  <w:rFonts w:ascii="Palatino Linotype" w:hAnsi="Palatino Linotype"/>
                  <w:sz w:val="16"/>
                  <w:szCs w:val="16"/>
                  <w:lang w:val="ru-RU"/>
                </w:rPr>
                <w:t>518.41</w:t>
              </w:r>
            </w:ins>
          </w:p>
        </w:tc>
        <w:tc>
          <w:tcPr>
            <w:tcW w:w="1208" w:type="dxa"/>
            <w:tcBorders>
              <w:top w:val="nil"/>
              <w:left w:val="nil"/>
              <w:bottom w:val="single" w:sz="8" w:space="0" w:color="auto"/>
              <w:right w:val="single" w:sz="8" w:space="0" w:color="auto"/>
            </w:tcBorders>
            <w:shd w:val="clear" w:color="000000" w:fill="FFFFFF"/>
            <w:vAlign w:val="center"/>
            <w:hideMark/>
          </w:tcPr>
          <w:p w14:paraId="61551209" w14:textId="77777777" w:rsidR="008B1625" w:rsidRPr="00527F13" w:rsidRDefault="008B1625" w:rsidP="008B1625">
            <w:pPr>
              <w:spacing w:line="240" w:lineRule="auto"/>
              <w:jc w:val="right"/>
              <w:rPr>
                <w:ins w:id="406" w:author="Алексей Ярославцев" w:date="2020-05-25T21:25:00Z"/>
                <w:rFonts w:ascii="Palatino Linotype" w:hAnsi="Palatino Linotype"/>
                <w:sz w:val="16"/>
                <w:szCs w:val="16"/>
                <w:lang w:val="ru-RU"/>
              </w:rPr>
            </w:pPr>
            <w:ins w:id="407" w:author="Алексей Ярославцев" w:date="2020-05-25T21:25:00Z">
              <w:r w:rsidRPr="00527F13">
                <w:rPr>
                  <w:rFonts w:ascii="Palatino Linotype" w:hAnsi="Palatino Linotype"/>
                  <w:sz w:val="16"/>
                  <w:szCs w:val="16"/>
                  <w:lang w:val="ru-RU"/>
                </w:rPr>
                <w:t>9.43</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17A1BADD" w14:textId="77777777" w:rsidR="008B1625" w:rsidRPr="00527F13" w:rsidRDefault="008B1625" w:rsidP="008B1625">
            <w:pPr>
              <w:spacing w:line="240" w:lineRule="auto"/>
              <w:jc w:val="right"/>
              <w:rPr>
                <w:ins w:id="408" w:author="Алексей Ярославцев" w:date="2020-05-25T21:25:00Z"/>
                <w:rFonts w:ascii="Palatino Linotype" w:hAnsi="Palatino Linotype"/>
                <w:sz w:val="16"/>
                <w:szCs w:val="16"/>
                <w:lang w:val="ru-RU"/>
              </w:rPr>
            </w:pPr>
            <w:ins w:id="409" w:author="Алексей Ярославцев" w:date="2020-05-25T21:25:00Z">
              <w:r w:rsidRPr="00527F13">
                <w:rPr>
                  <w:rFonts w:ascii="Palatino Linotype" w:hAnsi="Palatino Linotype"/>
                  <w:sz w:val="16"/>
                  <w:szCs w:val="16"/>
                  <w:lang w:val="ru-RU"/>
                </w:rPr>
                <w:t>11.58</w:t>
              </w:r>
            </w:ins>
          </w:p>
        </w:tc>
        <w:tc>
          <w:tcPr>
            <w:tcW w:w="1518" w:type="dxa"/>
            <w:tcBorders>
              <w:top w:val="nil"/>
              <w:left w:val="nil"/>
              <w:bottom w:val="single" w:sz="8" w:space="0" w:color="auto"/>
              <w:right w:val="single" w:sz="8" w:space="0" w:color="auto"/>
            </w:tcBorders>
            <w:shd w:val="clear" w:color="000000" w:fill="FFFFFF"/>
            <w:noWrap/>
            <w:vAlign w:val="center"/>
            <w:hideMark/>
          </w:tcPr>
          <w:p w14:paraId="328A70BA" w14:textId="77777777" w:rsidR="008B1625" w:rsidRPr="00527F13" w:rsidRDefault="008B1625" w:rsidP="008B1625">
            <w:pPr>
              <w:spacing w:line="240" w:lineRule="auto"/>
              <w:jc w:val="right"/>
              <w:rPr>
                <w:ins w:id="410" w:author="Алексей Ярославцев" w:date="2020-05-25T21:25:00Z"/>
                <w:rFonts w:ascii="Palatino Linotype" w:hAnsi="Palatino Linotype"/>
                <w:sz w:val="16"/>
                <w:szCs w:val="16"/>
                <w:lang w:val="ru-RU"/>
              </w:rPr>
            </w:pPr>
            <w:ins w:id="411" w:author="Алексей Ярославцев" w:date="2020-05-25T21:25:00Z">
              <w:r w:rsidRPr="00527F13">
                <w:rPr>
                  <w:rFonts w:ascii="Palatino Linotype" w:hAnsi="Palatino Linotype"/>
                  <w:sz w:val="16"/>
                  <w:szCs w:val="16"/>
                  <w:lang w:val="ru-RU"/>
                </w:rPr>
                <w:t>0.3</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04134B24" w14:textId="77777777" w:rsidR="008B1625" w:rsidRPr="00527F13" w:rsidRDefault="008B1625" w:rsidP="008B1625">
            <w:pPr>
              <w:spacing w:line="240" w:lineRule="auto"/>
              <w:jc w:val="right"/>
              <w:rPr>
                <w:ins w:id="412" w:author="Алексей Ярославцев" w:date="2020-05-25T21:25:00Z"/>
                <w:rFonts w:ascii="Palatino Linotype" w:hAnsi="Palatino Linotype"/>
                <w:sz w:val="16"/>
                <w:szCs w:val="16"/>
                <w:lang w:val="ru-RU"/>
              </w:rPr>
            </w:pPr>
            <w:ins w:id="413" w:author="Алексей Ярославцев" w:date="2020-05-25T21:25:00Z">
              <w:r w:rsidRPr="00527F13">
                <w:rPr>
                  <w:rFonts w:ascii="Palatino Linotype" w:hAnsi="Palatino Linotype"/>
                  <w:sz w:val="16"/>
                  <w:szCs w:val="16"/>
                  <w:lang w:val="ru-RU"/>
                </w:rPr>
                <w:t>132.98</w:t>
              </w:r>
            </w:ins>
          </w:p>
        </w:tc>
        <w:tc>
          <w:tcPr>
            <w:tcW w:w="1258" w:type="dxa"/>
            <w:tcBorders>
              <w:top w:val="nil"/>
              <w:left w:val="nil"/>
              <w:bottom w:val="single" w:sz="8" w:space="0" w:color="auto"/>
              <w:right w:val="single" w:sz="8" w:space="0" w:color="auto"/>
            </w:tcBorders>
            <w:shd w:val="clear" w:color="000000" w:fill="FFFFFF"/>
            <w:noWrap/>
            <w:vAlign w:val="center"/>
            <w:hideMark/>
          </w:tcPr>
          <w:p w14:paraId="73366710" w14:textId="77777777" w:rsidR="008B1625" w:rsidRPr="00527F13" w:rsidRDefault="008B1625" w:rsidP="008B1625">
            <w:pPr>
              <w:spacing w:line="240" w:lineRule="auto"/>
              <w:jc w:val="right"/>
              <w:rPr>
                <w:ins w:id="414" w:author="Алексей Ярославцев" w:date="2020-05-25T21:25:00Z"/>
                <w:rFonts w:ascii="Palatino Linotype" w:hAnsi="Palatino Linotype"/>
                <w:sz w:val="16"/>
                <w:szCs w:val="16"/>
                <w:lang w:val="ru-RU"/>
              </w:rPr>
            </w:pPr>
            <w:ins w:id="415"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091CB97E" w14:textId="77777777" w:rsidR="008B1625" w:rsidRPr="00527F13" w:rsidRDefault="008B1625" w:rsidP="008B1625">
            <w:pPr>
              <w:spacing w:line="240" w:lineRule="auto"/>
              <w:jc w:val="right"/>
              <w:rPr>
                <w:ins w:id="416" w:author="Алексей Ярославцев" w:date="2020-05-25T21:25:00Z"/>
                <w:rFonts w:ascii="Palatino Linotype" w:hAnsi="Palatino Linotype"/>
                <w:sz w:val="16"/>
                <w:szCs w:val="16"/>
                <w:lang w:val="ru-RU"/>
              </w:rPr>
            </w:pPr>
            <w:ins w:id="417" w:author="Алексей Ярославцев" w:date="2020-05-25T21:25:00Z">
              <w:r w:rsidRPr="00527F13">
                <w:rPr>
                  <w:rFonts w:ascii="Palatino Linotype" w:hAnsi="Palatino Linotype"/>
                  <w:sz w:val="16"/>
                  <w:szCs w:val="16"/>
                  <w:lang w:val="ru-RU"/>
                </w:rPr>
                <w:t>0.72</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2E04C0CF" w14:textId="77777777" w:rsidR="008B1625" w:rsidRPr="00527F13" w:rsidRDefault="008B1625" w:rsidP="008B1625">
            <w:pPr>
              <w:spacing w:line="240" w:lineRule="auto"/>
              <w:jc w:val="right"/>
              <w:rPr>
                <w:ins w:id="418" w:author="Алексей Ярославцев" w:date="2020-05-25T21:25:00Z"/>
                <w:rFonts w:ascii="Palatino Linotype" w:hAnsi="Palatino Linotype"/>
                <w:sz w:val="16"/>
                <w:szCs w:val="16"/>
                <w:lang w:val="ru-RU"/>
              </w:rPr>
            </w:pPr>
            <w:ins w:id="419" w:author="Алексей Ярославцев" w:date="2020-05-25T21:25:00Z">
              <w:r w:rsidRPr="00527F13">
                <w:rPr>
                  <w:rFonts w:ascii="Palatino Linotype" w:hAnsi="Palatino Linotype"/>
                  <w:sz w:val="16"/>
                  <w:szCs w:val="16"/>
                  <w:lang w:val="ru-RU"/>
                </w:rPr>
                <w:t>2471.2</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07659B38" w14:textId="77777777" w:rsidR="008B1625" w:rsidRPr="00527F13" w:rsidRDefault="008B1625" w:rsidP="008B1625">
            <w:pPr>
              <w:spacing w:line="240" w:lineRule="auto"/>
              <w:jc w:val="right"/>
              <w:rPr>
                <w:ins w:id="420" w:author="Алексей Ярославцев" w:date="2020-05-25T21:25:00Z"/>
                <w:rFonts w:ascii="Palatino Linotype" w:hAnsi="Palatino Linotype"/>
                <w:sz w:val="16"/>
                <w:szCs w:val="16"/>
                <w:lang w:val="ru-RU"/>
              </w:rPr>
            </w:pPr>
            <w:ins w:id="421" w:author="Алексей Ярославцев" w:date="2020-05-25T21:25:00Z">
              <w:r w:rsidRPr="00527F13">
                <w:rPr>
                  <w:rFonts w:ascii="Palatino Linotype" w:hAnsi="Palatino Linotype"/>
                  <w:sz w:val="16"/>
                  <w:szCs w:val="16"/>
                  <w:lang w:val="ru-RU"/>
                </w:rPr>
                <w:t>12019</w:t>
              </w:r>
            </w:ins>
          </w:p>
        </w:tc>
        <w:tc>
          <w:tcPr>
            <w:tcW w:w="1376" w:type="dxa"/>
            <w:tcBorders>
              <w:top w:val="nil"/>
              <w:left w:val="nil"/>
              <w:bottom w:val="single" w:sz="8" w:space="0" w:color="auto"/>
              <w:right w:val="single" w:sz="8" w:space="0" w:color="auto"/>
            </w:tcBorders>
            <w:shd w:val="clear" w:color="000000" w:fill="FFFFFF"/>
            <w:noWrap/>
            <w:vAlign w:val="center"/>
            <w:hideMark/>
          </w:tcPr>
          <w:p w14:paraId="60007AE6" w14:textId="77777777" w:rsidR="008B1625" w:rsidRPr="00527F13" w:rsidRDefault="008B1625" w:rsidP="008B1625">
            <w:pPr>
              <w:spacing w:line="240" w:lineRule="auto"/>
              <w:jc w:val="right"/>
              <w:rPr>
                <w:ins w:id="422" w:author="Алексей Ярославцев" w:date="2020-05-25T21:25:00Z"/>
                <w:rFonts w:ascii="Palatino Linotype" w:hAnsi="Palatino Linotype"/>
                <w:sz w:val="16"/>
                <w:szCs w:val="16"/>
                <w:lang w:val="ru-RU"/>
              </w:rPr>
            </w:pPr>
            <w:ins w:id="423" w:author="Алексей Ярославцев" w:date="2020-05-25T21:25:00Z">
              <w:r w:rsidRPr="00527F13">
                <w:rPr>
                  <w:rFonts w:ascii="Palatino Linotype" w:hAnsi="Palatino Linotype"/>
                  <w:sz w:val="16"/>
                  <w:szCs w:val="16"/>
                  <w:lang w:val="ru-RU"/>
                </w:rPr>
                <w:t>7691.8</w:t>
              </w:r>
            </w:ins>
          </w:p>
        </w:tc>
        <w:tc>
          <w:tcPr>
            <w:tcW w:w="1376" w:type="dxa"/>
            <w:tcBorders>
              <w:top w:val="nil"/>
              <w:left w:val="nil"/>
              <w:bottom w:val="single" w:sz="8" w:space="0" w:color="auto"/>
              <w:right w:val="single" w:sz="8" w:space="0" w:color="auto"/>
            </w:tcBorders>
            <w:shd w:val="clear" w:color="000000" w:fill="FFFFFF"/>
            <w:noWrap/>
            <w:vAlign w:val="center"/>
            <w:hideMark/>
          </w:tcPr>
          <w:p w14:paraId="0D77B54E" w14:textId="77777777" w:rsidR="008B1625" w:rsidRPr="00527F13" w:rsidRDefault="008B1625" w:rsidP="008B1625">
            <w:pPr>
              <w:spacing w:line="240" w:lineRule="auto"/>
              <w:jc w:val="right"/>
              <w:rPr>
                <w:ins w:id="424" w:author="Алексей Ярославцев" w:date="2020-05-25T21:25:00Z"/>
                <w:rFonts w:ascii="Palatino Linotype" w:hAnsi="Palatino Linotype"/>
                <w:sz w:val="16"/>
                <w:szCs w:val="16"/>
                <w:lang w:val="ru-RU"/>
              </w:rPr>
            </w:pPr>
            <w:ins w:id="425" w:author="Алексей Ярославцев" w:date="2020-05-25T21:25:00Z">
              <w:r w:rsidRPr="00527F13">
                <w:rPr>
                  <w:rFonts w:ascii="Palatino Linotype" w:hAnsi="Palatino Linotype"/>
                  <w:sz w:val="16"/>
                  <w:szCs w:val="16"/>
                  <w:lang w:val="ru-RU"/>
                </w:rPr>
                <w:t>3004.6</w:t>
              </w:r>
            </w:ins>
          </w:p>
        </w:tc>
        <w:tc>
          <w:tcPr>
            <w:tcW w:w="1258" w:type="dxa"/>
            <w:gridSpan w:val="2"/>
            <w:tcBorders>
              <w:top w:val="nil"/>
              <w:left w:val="nil"/>
              <w:bottom w:val="single" w:sz="8" w:space="0" w:color="auto"/>
              <w:right w:val="single" w:sz="8" w:space="0" w:color="auto"/>
            </w:tcBorders>
            <w:shd w:val="clear" w:color="000000" w:fill="FFFFFF"/>
            <w:noWrap/>
            <w:hideMark/>
          </w:tcPr>
          <w:p w14:paraId="44732C74" w14:textId="77777777" w:rsidR="008B1625" w:rsidRPr="00527F13" w:rsidRDefault="008B1625" w:rsidP="008B1625">
            <w:pPr>
              <w:spacing w:line="240" w:lineRule="auto"/>
              <w:jc w:val="right"/>
              <w:rPr>
                <w:ins w:id="426" w:author="Алексей Ярославцев" w:date="2020-05-25T21:25:00Z"/>
                <w:rFonts w:ascii="Palatino Linotype" w:hAnsi="Palatino Linotype"/>
                <w:sz w:val="16"/>
                <w:szCs w:val="16"/>
                <w:lang w:val="ru-RU"/>
              </w:rPr>
            </w:pPr>
            <w:ins w:id="427" w:author="Алексей Ярославцев" w:date="2020-05-25T21:25:00Z">
              <w:r w:rsidRPr="00527F13">
                <w:rPr>
                  <w:rFonts w:ascii="Palatino Linotype" w:hAnsi="Palatino Linotype"/>
                  <w:sz w:val="16"/>
                  <w:szCs w:val="16"/>
                </w:rPr>
                <w:t>4.30</w:t>
              </w:r>
            </w:ins>
          </w:p>
        </w:tc>
        <w:tc>
          <w:tcPr>
            <w:tcW w:w="1258" w:type="dxa"/>
            <w:tcBorders>
              <w:top w:val="nil"/>
              <w:left w:val="nil"/>
              <w:bottom w:val="single" w:sz="8" w:space="0" w:color="auto"/>
              <w:right w:val="single" w:sz="8" w:space="0" w:color="auto"/>
            </w:tcBorders>
            <w:shd w:val="clear" w:color="000000" w:fill="FFFFFF"/>
            <w:noWrap/>
            <w:hideMark/>
          </w:tcPr>
          <w:p w14:paraId="117D440C" w14:textId="77777777" w:rsidR="008B1625" w:rsidRPr="00527F13" w:rsidRDefault="008B1625" w:rsidP="008B1625">
            <w:pPr>
              <w:spacing w:line="240" w:lineRule="auto"/>
              <w:jc w:val="right"/>
              <w:rPr>
                <w:ins w:id="428" w:author="Алексей Ярославцев" w:date="2020-05-25T21:25:00Z"/>
                <w:rFonts w:ascii="Palatino Linotype" w:hAnsi="Palatino Linotype"/>
                <w:sz w:val="16"/>
                <w:szCs w:val="16"/>
                <w:lang w:val="ru-RU"/>
              </w:rPr>
            </w:pPr>
            <w:ins w:id="429" w:author="Алексей Ярославцев" w:date="2020-05-25T21:25:00Z">
              <w:r w:rsidRPr="00527F13">
                <w:rPr>
                  <w:rFonts w:ascii="Palatino Linotype" w:hAnsi="Palatino Linotype"/>
                  <w:sz w:val="16"/>
                  <w:szCs w:val="16"/>
                </w:rPr>
                <w:t>0.48</w:t>
              </w:r>
            </w:ins>
          </w:p>
        </w:tc>
        <w:tc>
          <w:tcPr>
            <w:tcW w:w="1208" w:type="dxa"/>
            <w:tcBorders>
              <w:top w:val="nil"/>
              <w:left w:val="nil"/>
              <w:bottom w:val="single" w:sz="8" w:space="0" w:color="auto"/>
              <w:right w:val="single" w:sz="8" w:space="0" w:color="auto"/>
            </w:tcBorders>
            <w:shd w:val="clear" w:color="000000" w:fill="FFFFFF"/>
            <w:noWrap/>
            <w:hideMark/>
          </w:tcPr>
          <w:p w14:paraId="0DA8350A" w14:textId="77777777" w:rsidR="008B1625" w:rsidRPr="00527F13" w:rsidRDefault="008B1625" w:rsidP="008B1625">
            <w:pPr>
              <w:spacing w:line="240" w:lineRule="auto"/>
              <w:jc w:val="right"/>
              <w:rPr>
                <w:ins w:id="430" w:author="Алексей Ярославцев" w:date="2020-05-25T21:25:00Z"/>
                <w:rFonts w:ascii="Palatino Linotype" w:hAnsi="Palatino Linotype"/>
                <w:sz w:val="16"/>
                <w:szCs w:val="16"/>
                <w:lang w:val="ru-RU"/>
              </w:rPr>
            </w:pPr>
            <w:ins w:id="431" w:author="Алексей Ярославцев" w:date="2020-05-25T21:25:00Z">
              <w:r w:rsidRPr="00527F13">
                <w:rPr>
                  <w:rFonts w:ascii="Palatino Linotype" w:hAnsi="Palatino Linotype"/>
                  <w:sz w:val="16"/>
                  <w:szCs w:val="16"/>
                </w:rPr>
                <w:t>3.82</w:t>
              </w:r>
            </w:ins>
          </w:p>
        </w:tc>
      </w:tr>
      <w:tr w:rsidR="008B1625" w:rsidRPr="00527F13" w14:paraId="5DD4EDAF" w14:textId="77777777" w:rsidTr="008B1625">
        <w:trPr>
          <w:gridAfter w:val="1"/>
          <w:wAfter w:w="12" w:type="dxa"/>
          <w:trHeight w:val="121"/>
          <w:ins w:id="432"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C3ADC25" w14:textId="77777777" w:rsidR="008B1625" w:rsidRPr="00527F13" w:rsidRDefault="008B1625" w:rsidP="008B1625">
            <w:pPr>
              <w:spacing w:line="240" w:lineRule="auto"/>
              <w:jc w:val="right"/>
              <w:rPr>
                <w:ins w:id="433" w:author="Алексей Ярославцев" w:date="2020-05-25T21:25:00Z"/>
                <w:rFonts w:ascii="Palatino Linotype" w:hAnsi="Palatino Linotype"/>
                <w:b/>
                <w:bCs/>
                <w:sz w:val="16"/>
                <w:szCs w:val="16"/>
                <w:lang w:val="ru-RU"/>
              </w:rPr>
            </w:pPr>
            <w:ins w:id="434" w:author="Алексей Ярославцев" w:date="2020-05-25T21:25:00Z">
              <w:r w:rsidRPr="00527F13">
                <w:rPr>
                  <w:rFonts w:ascii="Palatino Linotype" w:hAnsi="Palatino Linotype"/>
                  <w:b/>
                  <w:bCs/>
                  <w:sz w:val="16"/>
                  <w:szCs w:val="16"/>
                  <w:lang w:val="ru-RU"/>
                </w:rPr>
                <w:t> SE</w:t>
              </w:r>
            </w:ins>
          </w:p>
        </w:tc>
        <w:tc>
          <w:tcPr>
            <w:tcW w:w="1149" w:type="dxa"/>
            <w:tcBorders>
              <w:top w:val="nil"/>
              <w:left w:val="nil"/>
              <w:bottom w:val="single" w:sz="8" w:space="0" w:color="auto"/>
              <w:right w:val="single" w:sz="8" w:space="0" w:color="auto"/>
            </w:tcBorders>
            <w:shd w:val="clear" w:color="000000" w:fill="FFFFFF"/>
            <w:vAlign w:val="center"/>
            <w:hideMark/>
          </w:tcPr>
          <w:p w14:paraId="791C7205" w14:textId="77777777" w:rsidR="008B1625" w:rsidRPr="00527F13" w:rsidRDefault="008B1625" w:rsidP="008B1625">
            <w:pPr>
              <w:spacing w:line="240" w:lineRule="auto"/>
              <w:jc w:val="right"/>
              <w:rPr>
                <w:ins w:id="435" w:author="Алексей Ярославцев" w:date="2020-05-25T21:25:00Z"/>
                <w:rFonts w:ascii="Palatino Linotype" w:hAnsi="Palatino Linotype"/>
                <w:sz w:val="16"/>
                <w:szCs w:val="16"/>
                <w:lang w:val="ru-RU"/>
              </w:rPr>
            </w:pPr>
            <w:ins w:id="436"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534F3050" w14:textId="77777777" w:rsidR="008B1625" w:rsidRPr="00527F13" w:rsidRDefault="008B1625" w:rsidP="008B1625">
            <w:pPr>
              <w:spacing w:line="240" w:lineRule="auto"/>
              <w:jc w:val="right"/>
              <w:rPr>
                <w:ins w:id="437" w:author="Алексей Ярославцев" w:date="2020-05-25T21:25:00Z"/>
                <w:rFonts w:ascii="Palatino Linotype" w:hAnsi="Palatino Linotype"/>
                <w:sz w:val="16"/>
                <w:szCs w:val="16"/>
                <w:lang w:val="ru-RU"/>
              </w:rPr>
            </w:pPr>
            <w:ins w:id="438" w:author="Алексей Ярославцев" w:date="2020-05-25T21:25:00Z">
              <w:r w:rsidRPr="00527F13">
                <w:rPr>
                  <w:rFonts w:ascii="Palatino Linotype" w:hAnsi="Palatino Linotype"/>
                  <w:sz w:val="16"/>
                  <w:szCs w:val="16"/>
                  <w:lang w:val="ru-RU"/>
                </w:rPr>
                <w:t>1.7</w:t>
              </w:r>
            </w:ins>
          </w:p>
        </w:tc>
        <w:tc>
          <w:tcPr>
            <w:tcW w:w="1214" w:type="dxa"/>
            <w:tcBorders>
              <w:top w:val="nil"/>
              <w:left w:val="nil"/>
              <w:bottom w:val="single" w:sz="8" w:space="0" w:color="auto"/>
              <w:right w:val="single" w:sz="8" w:space="0" w:color="auto"/>
            </w:tcBorders>
            <w:shd w:val="clear" w:color="000000" w:fill="FFFFFF"/>
            <w:vAlign w:val="center"/>
            <w:hideMark/>
          </w:tcPr>
          <w:p w14:paraId="1FFD48B4" w14:textId="77777777" w:rsidR="008B1625" w:rsidRPr="00527F13" w:rsidRDefault="008B1625" w:rsidP="008B1625">
            <w:pPr>
              <w:spacing w:line="240" w:lineRule="auto"/>
              <w:jc w:val="right"/>
              <w:rPr>
                <w:ins w:id="439" w:author="Алексей Ярославцев" w:date="2020-05-25T21:25:00Z"/>
                <w:rFonts w:ascii="Palatino Linotype" w:hAnsi="Palatino Linotype"/>
                <w:sz w:val="16"/>
                <w:szCs w:val="16"/>
                <w:lang w:val="ru-RU"/>
              </w:rPr>
            </w:pPr>
            <w:ins w:id="440" w:author="Алексей Ярославцев" w:date="2020-05-25T21:25:00Z">
              <w:r w:rsidRPr="00527F13">
                <w:rPr>
                  <w:rFonts w:ascii="Palatino Linotype" w:hAnsi="Palatino Linotype"/>
                  <w:sz w:val="16"/>
                  <w:szCs w:val="16"/>
                  <w:lang w:val="ru-RU"/>
                </w:rPr>
                <w:t>2.53</w:t>
              </w:r>
            </w:ins>
          </w:p>
        </w:tc>
        <w:tc>
          <w:tcPr>
            <w:tcW w:w="1187" w:type="dxa"/>
            <w:tcBorders>
              <w:top w:val="nil"/>
              <w:left w:val="nil"/>
              <w:bottom w:val="single" w:sz="8" w:space="0" w:color="auto"/>
              <w:right w:val="single" w:sz="8" w:space="0" w:color="auto"/>
            </w:tcBorders>
            <w:shd w:val="clear" w:color="000000" w:fill="FFFFFF"/>
            <w:vAlign w:val="center"/>
            <w:hideMark/>
          </w:tcPr>
          <w:p w14:paraId="52DADA7C" w14:textId="77777777" w:rsidR="008B1625" w:rsidRPr="00527F13" w:rsidRDefault="008B1625" w:rsidP="008B1625">
            <w:pPr>
              <w:spacing w:line="240" w:lineRule="auto"/>
              <w:jc w:val="right"/>
              <w:rPr>
                <w:ins w:id="441" w:author="Алексей Ярославцев" w:date="2020-05-25T21:25:00Z"/>
                <w:rFonts w:ascii="Palatino Linotype" w:hAnsi="Palatino Linotype"/>
                <w:sz w:val="16"/>
                <w:szCs w:val="16"/>
                <w:lang w:val="ru-RU"/>
              </w:rPr>
            </w:pPr>
            <w:ins w:id="442" w:author="Алексей Ярославцев" w:date="2020-05-25T21:25:00Z">
              <w:r w:rsidRPr="00527F13">
                <w:rPr>
                  <w:rFonts w:ascii="Palatino Linotype" w:hAnsi="Palatino Linotype"/>
                  <w:sz w:val="16"/>
                  <w:szCs w:val="16"/>
                  <w:lang w:val="ru-RU"/>
                </w:rPr>
                <w:t>0.24</w:t>
              </w:r>
            </w:ins>
          </w:p>
        </w:tc>
        <w:tc>
          <w:tcPr>
            <w:tcW w:w="1208" w:type="dxa"/>
            <w:tcBorders>
              <w:top w:val="nil"/>
              <w:left w:val="nil"/>
              <w:bottom w:val="single" w:sz="8" w:space="0" w:color="auto"/>
              <w:right w:val="single" w:sz="8" w:space="0" w:color="auto"/>
            </w:tcBorders>
            <w:shd w:val="clear" w:color="000000" w:fill="FFFFFF"/>
            <w:vAlign w:val="center"/>
            <w:hideMark/>
          </w:tcPr>
          <w:p w14:paraId="30FCB09F" w14:textId="77777777" w:rsidR="008B1625" w:rsidRPr="00527F13" w:rsidRDefault="008B1625" w:rsidP="008B1625">
            <w:pPr>
              <w:spacing w:line="240" w:lineRule="auto"/>
              <w:jc w:val="right"/>
              <w:rPr>
                <w:ins w:id="443" w:author="Алексей Ярославцев" w:date="2020-05-25T21:25:00Z"/>
                <w:rFonts w:ascii="Palatino Linotype" w:hAnsi="Palatino Linotype"/>
                <w:sz w:val="16"/>
                <w:szCs w:val="16"/>
                <w:lang w:val="ru-RU"/>
              </w:rPr>
            </w:pPr>
            <w:ins w:id="444" w:author="Алексей Ярославцев" w:date="2020-05-25T21:25:00Z">
              <w:r w:rsidRPr="00527F13">
                <w:rPr>
                  <w:rFonts w:ascii="Palatino Linotype" w:hAnsi="Palatino Linotype"/>
                  <w:sz w:val="16"/>
                  <w:szCs w:val="16"/>
                  <w:lang w:val="ru-RU"/>
                </w:rPr>
                <w:t>6.99</w:t>
              </w:r>
            </w:ins>
          </w:p>
        </w:tc>
        <w:tc>
          <w:tcPr>
            <w:tcW w:w="1149" w:type="dxa"/>
            <w:tcBorders>
              <w:top w:val="nil"/>
              <w:left w:val="nil"/>
              <w:bottom w:val="single" w:sz="8" w:space="0" w:color="auto"/>
              <w:right w:val="single" w:sz="8" w:space="0" w:color="auto"/>
            </w:tcBorders>
            <w:shd w:val="clear" w:color="000000" w:fill="FFFFFF"/>
            <w:vAlign w:val="center"/>
            <w:hideMark/>
          </w:tcPr>
          <w:p w14:paraId="69109AFA" w14:textId="77777777" w:rsidR="008B1625" w:rsidRPr="00527F13" w:rsidRDefault="008B1625" w:rsidP="008B1625">
            <w:pPr>
              <w:spacing w:line="240" w:lineRule="auto"/>
              <w:jc w:val="right"/>
              <w:rPr>
                <w:ins w:id="445" w:author="Алексей Ярославцев" w:date="2020-05-25T21:25:00Z"/>
                <w:rFonts w:ascii="Palatino Linotype" w:hAnsi="Palatino Linotype"/>
                <w:sz w:val="16"/>
                <w:szCs w:val="16"/>
                <w:lang w:val="ru-RU"/>
              </w:rPr>
            </w:pPr>
            <w:ins w:id="446"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3D165325" w14:textId="77777777" w:rsidR="008B1625" w:rsidRPr="00527F13" w:rsidRDefault="008B1625" w:rsidP="008B1625">
            <w:pPr>
              <w:spacing w:line="240" w:lineRule="auto"/>
              <w:jc w:val="right"/>
              <w:rPr>
                <w:ins w:id="447" w:author="Алексей Ярославцев" w:date="2020-05-25T21:25:00Z"/>
                <w:rFonts w:ascii="Palatino Linotype" w:hAnsi="Palatino Linotype"/>
                <w:sz w:val="16"/>
                <w:szCs w:val="16"/>
                <w:lang w:val="ru-RU"/>
              </w:rPr>
            </w:pPr>
            <w:ins w:id="448"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1C80829E" w14:textId="77777777" w:rsidR="008B1625" w:rsidRPr="00527F13" w:rsidRDefault="008B1625" w:rsidP="008B1625">
            <w:pPr>
              <w:spacing w:line="240" w:lineRule="auto"/>
              <w:jc w:val="right"/>
              <w:rPr>
                <w:ins w:id="449" w:author="Алексей Ярославцев" w:date="2020-05-25T21:25:00Z"/>
                <w:rFonts w:ascii="Palatino Linotype" w:hAnsi="Palatino Linotype"/>
                <w:sz w:val="16"/>
                <w:szCs w:val="16"/>
                <w:lang w:val="ru-RU"/>
              </w:rPr>
            </w:pPr>
            <w:ins w:id="450"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091FA884" w14:textId="77777777" w:rsidR="008B1625" w:rsidRPr="00527F13" w:rsidRDefault="008B1625" w:rsidP="008B1625">
            <w:pPr>
              <w:spacing w:line="240" w:lineRule="auto"/>
              <w:jc w:val="right"/>
              <w:rPr>
                <w:ins w:id="451" w:author="Алексей Ярославцев" w:date="2020-05-25T21:25:00Z"/>
                <w:rFonts w:ascii="Palatino Linotype" w:hAnsi="Palatino Linotype"/>
                <w:sz w:val="16"/>
                <w:szCs w:val="16"/>
                <w:lang w:val="ru-RU"/>
              </w:rPr>
            </w:pPr>
            <w:ins w:id="452"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1E907D83" w14:textId="77777777" w:rsidR="008B1625" w:rsidRPr="00527F13" w:rsidRDefault="008B1625" w:rsidP="008B1625">
            <w:pPr>
              <w:spacing w:line="240" w:lineRule="auto"/>
              <w:jc w:val="right"/>
              <w:rPr>
                <w:ins w:id="453" w:author="Алексей Ярославцев" w:date="2020-05-25T21:25:00Z"/>
                <w:rFonts w:ascii="Palatino Linotype" w:hAnsi="Palatino Linotype"/>
                <w:sz w:val="16"/>
                <w:szCs w:val="16"/>
                <w:lang w:val="ru-RU"/>
              </w:rPr>
            </w:pPr>
            <w:ins w:id="454" w:author="Алексей Ярославцев" w:date="2020-05-25T21:25:00Z">
              <w:r w:rsidRPr="00527F13">
                <w:rPr>
                  <w:rFonts w:ascii="Palatino Linotype" w:hAnsi="Palatino Linotype"/>
                  <w:sz w:val="16"/>
                  <w:szCs w:val="16"/>
                  <w:lang w:val="ru-RU"/>
                </w:rPr>
                <w:t>66.03</w:t>
              </w:r>
            </w:ins>
          </w:p>
        </w:tc>
        <w:tc>
          <w:tcPr>
            <w:tcW w:w="1208" w:type="dxa"/>
            <w:tcBorders>
              <w:top w:val="nil"/>
              <w:left w:val="nil"/>
              <w:bottom w:val="single" w:sz="8" w:space="0" w:color="auto"/>
              <w:right w:val="single" w:sz="8" w:space="0" w:color="auto"/>
            </w:tcBorders>
            <w:shd w:val="clear" w:color="000000" w:fill="FFFFFF"/>
            <w:vAlign w:val="center"/>
            <w:hideMark/>
          </w:tcPr>
          <w:p w14:paraId="282BCEDA" w14:textId="77777777" w:rsidR="008B1625" w:rsidRPr="00527F13" w:rsidRDefault="008B1625" w:rsidP="008B1625">
            <w:pPr>
              <w:spacing w:line="240" w:lineRule="auto"/>
              <w:jc w:val="right"/>
              <w:rPr>
                <w:ins w:id="455" w:author="Алексей Ярославцев" w:date="2020-05-25T21:25:00Z"/>
                <w:rFonts w:ascii="Palatino Linotype" w:hAnsi="Palatino Linotype"/>
                <w:sz w:val="16"/>
                <w:szCs w:val="16"/>
                <w:lang w:val="ru-RU"/>
              </w:rPr>
            </w:pPr>
            <w:ins w:id="456" w:author="Алексей Ярославцев" w:date="2020-05-25T21:25:00Z">
              <w:r w:rsidRPr="00527F13">
                <w:rPr>
                  <w:rFonts w:ascii="Palatino Linotype" w:hAnsi="Palatino Linotype"/>
                  <w:sz w:val="16"/>
                  <w:szCs w:val="16"/>
                  <w:lang w:val="ru-RU"/>
                </w:rPr>
                <w:t>1.2</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33AB46E1" w14:textId="77777777" w:rsidR="008B1625" w:rsidRPr="00527F13" w:rsidRDefault="008B1625" w:rsidP="008B1625">
            <w:pPr>
              <w:spacing w:line="240" w:lineRule="auto"/>
              <w:jc w:val="right"/>
              <w:rPr>
                <w:ins w:id="457" w:author="Алексей Ярославцев" w:date="2020-05-25T21:25:00Z"/>
                <w:rFonts w:ascii="Palatino Linotype" w:hAnsi="Palatino Linotype"/>
                <w:sz w:val="16"/>
                <w:szCs w:val="16"/>
                <w:lang w:val="ru-RU"/>
              </w:rPr>
            </w:pPr>
            <w:ins w:id="458" w:author="Алексей Ярославцев" w:date="2020-05-25T21:25:00Z">
              <w:r w:rsidRPr="00527F13">
                <w:rPr>
                  <w:rFonts w:ascii="Palatino Linotype" w:hAnsi="Palatino Linotype"/>
                  <w:sz w:val="16"/>
                  <w:szCs w:val="16"/>
                  <w:lang w:val="ru-RU"/>
                </w:rPr>
                <w:t>1.47</w:t>
              </w:r>
            </w:ins>
          </w:p>
        </w:tc>
        <w:tc>
          <w:tcPr>
            <w:tcW w:w="1518" w:type="dxa"/>
            <w:tcBorders>
              <w:top w:val="nil"/>
              <w:left w:val="nil"/>
              <w:bottom w:val="single" w:sz="8" w:space="0" w:color="auto"/>
              <w:right w:val="single" w:sz="8" w:space="0" w:color="auto"/>
            </w:tcBorders>
            <w:shd w:val="clear" w:color="000000" w:fill="FFFFFF"/>
            <w:noWrap/>
            <w:vAlign w:val="center"/>
            <w:hideMark/>
          </w:tcPr>
          <w:p w14:paraId="4CCAFCBB" w14:textId="77777777" w:rsidR="008B1625" w:rsidRPr="00527F13" w:rsidRDefault="008B1625" w:rsidP="008B1625">
            <w:pPr>
              <w:spacing w:line="240" w:lineRule="auto"/>
              <w:jc w:val="right"/>
              <w:rPr>
                <w:ins w:id="459" w:author="Алексей Ярославцев" w:date="2020-05-25T21:25:00Z"/>
                <w:rFonts w:ascii="Palatino Linotype" w:hAnsi="Palatino Linotype"/>
                <w:sz w:val="16"/>
                <w:szCs w:val="16"/>
                <w:lang w:val="ru-RU"/>
              </w:rPr>
            </w:pPr>
            <w:ins w:id="460" w:author="Алексей Ярославцев" w:date="2020-05-25T21:25:00Z">
              <w:r w:rsidRPr="00527F13">
                <w:rPr>
                  <w:rFonts w:ascii="Palatino Linotype" w:hAnsi="Palatino Linotype"/>
                  <w:sz w:val="16"/>
                  <w:szCs w:val="16"/>
                  <w:lang w:val="ru-RU"/>
                </w:rPr>
                <w:t>0.04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224E675B" w14:textId="77777777" w:rsidR="008B1625" w:rsidRPr="00527F13" w:rsidRDefault="008B1625" w:rsidP="008B1625">
            <w:pPr>
              <w:spacing w:line="240" w:lineRule="auto"/>
              <w:jc w:val="right"/>
              <w:rPr>
                <w:ins w:id="461" w:author="Алексей Ярославцев" w:date="2020-05-25T21:25:00Z"/>
                <w:rFonts w:ascii="Palatino Linotype" w:hAnsi="Palatino Linotype"/>
                <w:sz w:val="16"/>
                <w:szCs w:val="16"/>
                <w:lang w:val="ru-RU"/>
              </w:rPr>
            </w:pPr>
            <w:ins w:id="462" w:author="Алексей Ярославцев" w:date="2020-05-25T21:25:00Z">
              <w:r w:rsidRPr="00527F13">
                <w:rPr>
                  <w:rFonts w:ascii="Palatino Linotype" w:hAnsi="Palatino Linotype"/>
                  <w:sz w:val="16"/>
                  <w:szCs w:val="16"/>
                  <w:lang w:val="ru-RU"/>
                </w:rPr>
                <w:t>23.22</w:t>
              </w:r>
            </w:ins>
          </w:p>
        </w:tc>
        <w:tc>
          <w:tcPr>
            <w:tcW w:w="1258" w:type="dxa"/>
            <w:tcBorders>
              <w:top w:val="nil"/>
              <w:left w:val="nil"/>
              <w:bottom w:val="single" w:sz="8" w:space="0" w:color="auto"/>
              <w:right w:val="single" w:sz="8" w:space="0" w:color="auto"/>
            </w:tcBorders>
            <w:shd w:val="clear" w:color="000000" w:fill="FFFFFF"/>
            <w:noWrap/>
            <w:vAlign w:val="center"/>
            <w:hideMark/>
          </w:tcPr>
          <w:p w14:paraId="34DFC43C" w14:textId="77777777" w:rsidR="008B1625" w:rsidRPr="00527F13" w:rsidRDefault="008B1625" w:rsidP="008B1625">
            <w:pPr>
              <w:spacing w:line="240" w:lineRule="auto"/>
              <w:jc w:val="right"/>
              <w:rPr>
                <w:ins w:id="463" w:author="Алексей Ярославцев" w:date="2020-05-25T21:25:00Z"/>
                <w:rFonts w:ascii="Palatino Linotype" w:hAnsi="Palatino Linotype"/>
                <w:sz w:val="16"/>
                <w:szCs w:val="16"/>
                <w:lang w:val="ru-RU"/>
              </w:rPr>
            </w:pPr>
            <w:ins w:id="464" w:author="Алексей Ярославцев" w:date="2020-05-25T21:25:00Z">
              <w:r w:rsidRPr="00527F13">
                <w:rPr>
                  <w:rFonts w:ascii="Palatino Linotype" w:hAnsi="Palatino Linotype"/>
                  <w:sz w:val="16"/>
                  <w:szCs w:val="16"/>
                  <w:lang w:val="ru-RU"/>
                </w:rPr>
                <w:t>0</w:t>
              </w:r>
            </w:ins>
          </w:p>
        </w:tc>
        <w:tc>
          <w:tcPr>
            <w:tcW w:w="1258" w:type="dxa"/>
            <w:tcBorders>
              <w:top w:val="nil"/>
              <w:left w:val="nil"/>
              <w:bottom w:val="single" w:sz="8" w:space="0" w:color="auto"/>
              <w:right w:val="single" w:sz="8" w:space="0" w:color="auto"/>
            </w:tcBorders>
            <w:shd w:val="clear" w:color="000000" w:fill="FFFFFF"/>
            <w:noWrap/>
            <w:vAlign w:val="center"/>
            <w:hideMark/>
          </w:tcPr>
          <w:p w14:paraId="0777F1CA" w14:textId="77777777" w:rsidR="008B1625" w:rsidRPr="00527F13" w:rsidRDefault="008B1625" w:rsidP="008B1625">
            <w:pPr>
              <w:spacing w:line="240" w:lineRule="auto"/>
              <w:jc w:val="right"/>
              <w:rPr>
                <w:ins w:id="465" w:author="Алексей Ярославцев" w:date="2020-05-25T21:25:00Z"/>
                <w:rFonts w:ascii="Palatino Linotype" w:hAnsi="Palatino Linotype"/>
                <w:sz w:val="16"/>
                <w:szCs w:val="16"/>
                <w:lang w:val="ru-RU"/>
              </w:rPr>
            </w:pPr>
            <w:ins w:id="466" w:author="Алексей Ярославцев" w:date="2020-05-25T21:25:00Z">
              <w:r w:rsidRPr="00527F13">
                <w:rPr>
                  <w:rFonts w:ascii="Palatino Linotype" w:hAnsi="Palatino Linotype"/>
                  <w:sz w:val="16"/>
                  <w:szCs w:val="16"/>
                  <w:lang w:val="ru-RU"/>
                </w:rPr>
                <w:t>0.13</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1F838A82" w14:textId="77777777" w:rsidR="008B1625" w:rsidRPr="00527F13" w:rsidRDefault="008B1625" w:rsidP="008B1625">
            <w:pPr>
              <w:spacing w:line="240" w:lineRule="auto"/>
              <w:jc w:val="right"/>
              <w:rPr>
                <w:ins w:id="467" w:author="Алексей Ярославцев" w:date="2020-05-25T21:25:00Z"/>
                <w:rFonts w:ascii="Palatino Linotype" w:hAnsi="Palatino Linotype"/>
                <w:sz w:val="16"/>
                <w:szCs w:val="16"/>
                <w:lang w:val="ru-RU"/>
              </w:rPr>
            </w:pPr>
            <w:ins w:id="468" w:author="Алексей Ярославцев" w:date="2020-05-25T21:25:00Z">
              <w:r w:rsidRPr="00527F13">
                <w:rPr>
                  <w:rFonts w:ascii="Palatino Linotype" w:hAnsi="Palatino Linotype"/>
                  <w:sz w:val="16"/>
                  <w:szCs w:val="16"/>
                  <w:lang w:val="ru-RU"/>
                </w:rPr>
                <w:t>266</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14655294" w14:textId="77777777" w:rsidR="008B1625" w:rsidRPr="00527F13" w:rsidRDefault="008B1625" w:rsidP="008B1625">
            <w:pPr>
              <w:spacing w:line="240" w:lineRule="auto"/>
              <w:jc w:val="right"/>
              <w:rPr>
                <w:ins w:id="469" w:author="Алексей Ярославцев" w:date="2020-05-25T21:25:00Z"/>
                <w:rFonts w:ascii="Palatino Linotype" w:hAnsi="Palatino Linotype"/>
                <w:sz w:val="16"/>
                <w:szCs w:val="16"/>
                <w:lang w:val="ru-RU"/>
              </w:rPr>
            </w:pPr>
            <w:ins w:id="470" w:author="Алексей Ярославцев" w:date="2020-05-25T21:25:00Z">
              <w:r w:rsidRPr="00527F13">
                <w:rPr>
                  <w:rFonts w:ascii="Palatino Linotype" w:hAnsi="Palatino Linotype"/>
                  <w:sz w:val="16"/>
                  <w:szCs w:val="16"/>
                  <w:lang w:val="ru-RU"/>
                </w:rPr>
                <w:t>2302.1</w:t>
              </w:r>
            </w:ins>
          </w:p>
        </w:tc>
        <w:tc>
          <w:tcPr>
            <w:tcW w:w="1376" w:type="dxa"/>
            <w:tcBorders>
              <w:top w:val="nil"/>
              <w:left w:val="nil"/>
              <w:bottom w:val="single" w:sz="8" w:space="0" w:color="auto"/>
              <w:right w:val="single" w:sz="8" w:space="0" w:color="auto"/>
            </w:tcBorders>
            <w:shd w:val="clear" w:color="000000" w:fill="FFFFFF"/>
            <w:noWrap/>
            <w:vAlign w:val="center"/>
            <w:hideMark/>
          </w:tcPr>
          <w:p w14:paraId="0E1DB7D5" w14:textId="77777777" w:rsidR="008B1625" w:rsidRPr="00527F13" w:rsidRDefault="008B1625" w:rsidP="008B1625">
            <w:pPr>
              <w:spacing w:line="240" w:lineRule="auto"/>
              <w:jc w:val="right"/>
              <w:rPr>
                <w:ins w:id="471" w:author="Алексей Ярославцев" w:date="2020-05-25T21:25:00Z"/>
                <w:rFonts w:ascii="Palatino Linotype" w:hAnsi="Palatino Linotype"/>
                <w:sz w:val="16"/>
                <w:szCs w:val="16"/>
                <w:lang w:val="ru-RU"/>
              </w:rPr>
            </w:pPr>
            <w:ins w:id="472" w:author="Алексей Ярославцев" w:date="2020-05-25T21:25:00Z">
              <w:r w:rsidRPr="00527F13">
                <w:rPr>
                  <w:rFonts w:ascii="Palatino Linotype" w:hAnsi="Palatino Linotype"/>
                  <w:sz w:val="16"/>
                  <w:szCs w:val="16"/>
                  <w:lang w:val="ru-RU"/>
                </w:rPr>
                <w:t>1473.3</w:t>
              </w:r>
            </w:ins>
          </w:p>
        </w:tc>
        <w:tc>
          <w:tcPr>
            <w:tcW w:w="1376" w:type="dxa"/>
            <w:tcBorders>
              <w:top w:val="nil"/>
              <w:left w:val="nil"/>
              <w:bottom w:val="single" w:sz="8" w:space="0" w:color="auto"/>
              <w:right w:val="single" w:sz="8" w:space="0" w:color="auto"/>
            </w:tcBorders>
            <w:shd w:val="clear" w:color="000000" w:fill="FFFFFF"/>
            <w:noWrap/>
            <w:vAlign w:val="center"/>
            <w:hideMark/>
          </w:tcPr>
          <w:p w14:paraId="25222578" w14:textId="77777777" w:rsidR="008B1625" w:rsidRPr="00527F13" w:rsidRDefault="008B1625" w:rsidP="008B1625">
            <w:pPr>
              <w:spacing w:line="240" w:lineRule="auto"/>
              <w:jc w:val="right"/>
              <w:rPr>
                <w:ins w:id="473" w:author="Алексей Ярославцев" w:date="2020-05-25T21:25:00Z"/>
                <w:rFonts w:ascii="Palatino Linotype" w:hAnsi="Palatino Linotype"/>
                <w:sz w:val="16"/>
                <w:szCs w:val="16"/>
                <w:lang w:val="ru-RU"/>
              </w:rPr>
            </w:pPr>
            <w:ins w:id="474" w:author="Алексей Ярославцев" w:date="2020-05-25T21:25:00Z">
              <w:r w:rsidRPr="00527F13">
                <w:rPr>
                  <w:rFonts w:ascii="Palatino Linotype" w:hAnsi="Palatino Linotype"/>
                  <w:sz w:val="16"/>
                  <w:szCs w:val="16"/>
                  <w:lang w:val="ru-RU"/>
                </w:rPr>
                <w:t>575.5</w:t>
              </w:r>
            </w:ins>
          </w:p>
        </w:tc>
        <w:tc>
          <w:tcPr>
            <w:tcW w:w="1258" w:type="dxa"/>
            <w:gridSpan w:val="2"/>
            <w:tcBorders>
              <w:top w:val="nil"/>
              <w:left w:val="nil"/>
              <w:bottom w:val="single" w:sz="8" w:space="0" w:color="auto"/>
              <w:right w:val="single" w:sz="8" w:space="0" w:color="auto"/>
            </w:tcBorders>
            <w:shd w:val="clear" w:color="000000" w:fill="FFFFFF"/>
            <w:noWrap/>
            <w:hideMark/>
          </w:tcPr>
          <w:p w14:paraId="2A044430" w14:textId="77777777" w:rsidR="008B1625" w:rsidRPr="00527F13" w:rsidRDefault="008B1625" w:rsidP="008B1625">
            <w:pPr>
              <w:spacing w:line="240" w:lineRule="auto"/>
              <w:jc w:val="right"/>
              <w:rPr>
                <w:ins w:id="475" w:author="Алексей Ярославцев" w:date="2020-05-25T21:25:00Z"/>
                <w:rFonts w:ascii="Palatino Linotype" w:hAnsi="Palatino Linotype"/>
                <w:sz w:val="16"/>
                <w:szCs w:val="16"/>
                <w:lang w:val="ru-RU"/>
              </w:rPr>
            </w:pPr>
            <w:ins w:id="476" w:author="Алексей Ярославцев" w:date="2020-05-25T21:25:00Z">
              <w:r w:rsidRPr="00527F13">
                <w:rPr>
                  <w:rFonts w:ascii="Palatino Linotype" w:hAnsi="Palatino Linotype"/>
                  <w:sz w:val="16"/>
                  <w:szCs w:val="16"/>
                </w:rPr>
                <w:t>0.23</w:t>
              </w:r>
            </w:ins>
          </w:p>
        </w:tc>
        <w:tc>
          <w:tcPr>
            <w:tcW w:w="1258" w:type="dxa"/>
            <w:tcBorders>
              <w:top w:val="nil"/>
              <w:left w:val="nil"/>
              <w:bottom w:val="single" w:sz="8" w:space="0" w:color="auto"/>
              <w:right w:val="single" w:sz="8" w:space="0" w:color="auto"/>
            </w:tcBorders>
            <w:shd w:val="clear" w:color="000000" w:fill="FFFFFF"/>
            <w:noWrap/>
            <w:hideMark/>
          </w:tcPr>
          <w:p w14:paraId="00B8A5E1" w14:textId="77777777" w:rsidR="008B1625" w:rsidRPr="00527F13" w:rsidRDefault="008B1625" w:rsidP="008B1625">
            <w:pPr>
              <w:spacing w:line="240" w:lineRule="auto"/>
              <w:jc w:val="right"/>
              <w:rPr>
                <w:ins w:id="477" w:author="Алексей Ярославцев" w:date="2020-05-25T21:25:00Z"/>
                <w:rFonts w:ascii="Palatino Linotype" w:hAnsi="Palatino Linotype"/>
                <w:sz w:val="16"/>
                <w:szCs w:val="16"/>
                <w:lang w:val="ru-RU"/>
              </w:rPr>
            </w:pPr>
            <w:ins w:id="478" w:author="Алексей Ярославцев" w:date="2020-05-25T21:25:00Z">
              <w:r w:rsidRPr="00527F13">
                <w:rPr>
                  <w:rFonts w:ascii="Palatino Linotype" w:hAnsi="Palatino Linotype"/>
                  <w:sz w:val="16"/>
                  <w:szCs w:val="16"/>
                </w:rPr>
                <w:t>0.03</w:t>
              </w:r>
            </w:ins>
          </w:p>
        </w:tc>
        <w:tc>
          <w:tcPr>
            <w:tcW w:w="1208" w:type="dxa"/>
            <w:tcBorders>
              <w:top w:val="nil"/>
              <w:left w:val="nil"/>
              <w:bottom w:val="single" w:sz="8" w:space="0" w:color="auto"/>
              <w:right w:val="single" w:sz="8" w:space="0" w:color="auto"/>
            </w:tcBorders>
            <w:shd w:val="clear" w:color="000000" w:fill="FFFFFF"/>
            <w:noWrap/>
            <w:hideMark/>
          </w:tcPr>
          <w:p w14:paraId="46C0644E" w14:textId="77777777" w:rsidR="008B1625" w:rsidRPr="00527F13" w:rsidRDefault="008B1625" w:rsidP="008B1625">
            <w:pPr>
              <w:spacing w:line="240" w:lineRule="auto"/>
              <w:jc w:val="right"/>
              <w:rPr>
                <w:ins w:id="479" w:author="Алексей Ярославцев" w:date="2020-05-25T21:25:00Z"/>
                <w:rFonts w:ascii="Palatino Linotype" w:hAnsi="Palatino Linotype"/>
                <w:sz w:val="16"/>
                <w:szCs w:val="16"/>
                <w:lang w:val="ru-RU"/>
              </w:rPr>
            </w:pPr>
            <w:ins w:id="480" w:author="Алексей Ярославцев" w:date="2020-05-25T21:25:00Z">
              <w:r w:rsidRPr="00527F13">
                <w:rPr>
                  <w:rFonts w:ascii="Palatino Linotype" w:hAnsi="Palatino Linotype"/>
                  <w:sz w:val="16"/>
                  <w:szCs w:val="16"/>
                </w:rPr>
                <w:t>0.21</w:t>
              </w:r>
            </w:ins>
          </w:p>
        </w:tc>
      </w:tr>
      <w:tr w:rsidR="008B1625" w:rsidRPr="00527F13" w14:paraId="7B38A2C8" w14:textId="77777777" w:rsidTr="008B1625">
        <w:tblPrEx>
          <w:tblW w:w="31680" w:type="dxa"/>
          <w:tblInd w:w="93" w:type="dxa"/>
          <w:tblLayout w:type="fixed"/>
          <w:tblPrExChange w:id="481" w:author="riccardo valentini" w:date="2020-05-18T17:02:00Z">
            <w:tblPrEx>
              <w:tblW w:w="15103" w:type="dxa"/>
              <w:tblInd w:w="93" w:type="dxa"/>
              <w:tblLayout w:type="fixed"/>
            </w:tblPrEx>
          </w:tblPrExChange>
        </w:tblPrEx>
        <w:trPr>
          <w:trHeight w:val="121"/>
          <w:ins w:id="482" w:author="Алексей Ярославцев" w:date="2020-05-25T21:25:00Z"/>
          <w:trPrChange w:id="483" w:author="riccardo valentini" w:date="2020-05-18T17:02:00Z">
            <w:trPr>
              <w:gridAfter w:val="0"/>
              <w:trHeight w:val="170"/>
            </w:trPr>
          </w:trPrChange>
        </w:trPr>
        <w:tc>
          <w:tcPr>
            <w:tcW w:w="31688" w:type="dxa"/>
            <w:gridSpan w:val="30"/>
            <w:tcBorders>
              <w:top w:val="single" w:sz="8" w:space="0" w:color="auto"/>
              <w:left w:val="single" w:sz="8" w:space="0" w:color="auto"/>
              <w:bottom w:val="single" w:sz="8" w:space="0" w:color="auto"/>
              <w:right w:val="single" w:sz="8" w:space="0" w:color="000000"/>
            </w:tcBorders>
            <w:shd w:val="clear" w:color="000000" w:fill="FFFFFF"/>
            <w:vAlign w:val="center"/>
            <w:hideMark/>
            <w:tcPrChange w:id="484" w:author="riccardo valentini" w:date="2020-05-18T17:02:00Z">
              <w:tcPr>
                <w:tcW w:w="15103" w:type="dxa"/>
                <w:gridSpan w:val="12"/>
                <w:tcBorders>
                  <w:top w:val="single" w:sz="8" w:space="0" w:color="auto"/>
                  <w:left w:val="single" w:sz="8" w:space="0" w:color="auto"/>
                  <w:bottom w:val="single" w:sz="8" w:space="0" w:color="auto"/>
                  <w:right w:val="single" w:sz="8" w:space="0" w:color="000000"/>
                </w:tcBorders>
                <w:shd w:val="clear" w:color="000000" w:fill="FFFFFF"/>
                <w:vAlign w:val="center"/>
                <w:hideMark/>
              </w:tcPr>
            </w:tcPrChange>
          </w:tcPr>
          <w:p w14:paraId="4CAF46B6" w14:textId="77777777" w:rsidR="008B1625" w:rsidRPr="00527F13" w:rsidRDefault="008B1625" w:rsidP="008B1625">
            <w:pPr>
              <w:spacing w:line="240" w:lineRule="auto"/>
              <w:jc w:val="center"/>
              <w:rPr>
                <w:ins w:id="485" w:author="Алексей Ярославцев" w:date="2020-05-25T21:25:00Z"/>
                <w:rFonts w:ascii="Palatino Linotype" w:hAnsi="Palatino Linotype"/>
                <w:b/>
                <w:bCs/>
                <w:i/>
                <w:iCs/>
                <w:sz w:val="16"/>
                <w:szCs w:val="16"/>
                <w:lang w:val="ru-RU"/>
              </w:rPr>
            </w:pPr>
            <w:ins w:id="486" w:author="Алексей Ярославцев" w:date="2020-05-25T21:25:00Z">
              <w:r w:rsidRPr="00527F13">
                <w:rPr>
                  <w:rFonts w:ascii="Palatino Linotype" w:hAnsi="Palatino Linotype"/>
                  <w:b/>
                  <w:bCs/>
                  <w:i/>
                  <w:iCs/>
                  <w:sz w:val="16"/>
                  <w:szCs w:val="16"/>
                  <w:lang w:val="ru-RU"/>
                </w:rPr>
                <w:t>Betula pendula</w:t>
              </w:r>
            </w:ins>
          </w:p>
        </w:tc>
      </w:tr>
      <w:tr w:rsidR="008B1625" w:rsidRPr="00527F13" w14:paraId="21178506" w14:textId="77777777" w:rsidTr="008B1625">
        <w:trPr>
          <w:gridAfter w:val="1"/>
          <w:wAfter w:w="12" w:type="dxa"/>
          <w:trHeight w:val="121"/>
          <w:ins w:id="487"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46C9DDB9" w14:textId="77777777" w:rsidR="008B1625" w:rsidRPr="00527F13" w:rsidRDefault="008B1625" w:rsidP="008B1625">
            <w:pPr>
              <w:spacing w:line="240" w:lineRule="auto"/>
              <w:jc w:val="right"/>
              <w:rPr>
                <w:ins w:id="488" w:author="Алексей Ярославцев" w:date="2020-05-25T21:25:00Z"/>
                <w:rFonts w:ascii="Palatino Linotype" w:hAnsi="Palatino Linotype"/>
                <w:b/>
                <w:bCs/>
                <w:sz w:val="16"/>
                <w:szCs w:val="16"/>
                <w:lang w:val="ru-RU"/>
              </w:rPr>
            </w:pPr>
            <w:ins w:id="489" w:author="Алексей Ярославцев" w:date="2020-05-25T21:25:00Z">
              <w:r w:rsidRPr="00527F13">
                <w:rPr>
                  <w:rFonts w:ascii="Palatino Linotype" w:hAnsi="Palatino Linotype"/>
                  <w:b/>
                  <w:bCs/>
                  <w:sz w:val="16"/>
                  <w:szCs w:val="16"/>
                  <w:lang w:val="ru-RU"/>
                </w:rPr>
                <w:t>218A0104</w:t>
              </w:r>
            </w:ins>
          </w:p>
        </w:tc>
        <w:tc>
          <w:tcPr>
            <w:tcW w:w="1149" w:type="dxa"/>
            <w:tcBorders>
              <w:top w:val="nil"/>
              <w:left w:val="nil"/>
              <w:bottom w:val="single" w:sz="8" w:space="0" w:color="auto"/>
              <w:right w:val="single" w:sz="8" w:space="0" w:color="auto"/>
            </w:tcBorders>
            <w:shd w:val="clear" w:color="000000" w:fill="FFFFFF"/>
            <w:vAlign w:val="center"/>
            <w:hideMark/>
          </w:tcPr>
          <w:p w14:paraId="494BE0D7" w14:textId="77777777" w:rsidR="008B1625" w:rsidRPr="00527F13" w:rsidRDefault="008B1625" w:rsidP="008B1625">
            <w:pPr>
              <w:spacing w:line="240" w:lineRule="auto"/>
              <w:jc w:val="right"/>
              <w:rPr>
                <w:ins w:id="490" w:author="Алексей Ярославцев" w:date="2020-05-25T21:25:00Z"/>
                <w:rFonts w:ascii="Palatino Linotype" w:hAnsi="Palatino Linotype"/>
                <w:sz w:val="16"/>
                <w:szCs w:val="16"/>
                <w:lang w:val="ru-RU"/>
              </w:rPr>
            </w:pPr>
            <w:ins w:id="491"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7EFD81C0" w14:textId="77777777" w:rsidR="008B1625" w:rsidRPr="00527F13" w:rsidRDefault="008B1625" w:rsidP="008B1625">
            <w:pPr>
              <w:spacing w:line="240" w:lineRule="auto"/>
              <w:jc w:val="right"/>
              <w:rPr>
                <w:ins w:id="492" w:author="Алексей Ярославцев" w:date="2020-05-25T21:25:00Z"/>
                <w:rFonts w:ascii="Palatino Linotype" w:hAnsi="Palatino Linotype"/>
                <w:sz w:val="16"/>
                <w:szCs w:val="16"/>
                <w:lang w:val="ru-RU"/>
              </w:rPr>
            </w:pPr>
            <w:ins w:id="493" w:author="Алексей Ярославцев" w:date="2020-05-25T21:25:00Z">
              <w:r w:rsidRPr="00527F13">
                <w:rPr>
                  <w:rFonts w:ascii="Palatino Linotype" w:hAnsi="Palatino Linotype"/>
                  <w:sz w:val="16"/>
                  <w:szCs w:val="16"/>
                  <w:lang w:val="ru-RU"/>
                </w:rPr>
                <w:t>11</w:t>
              </w:r>
            </w:ins>
          </w:p>
        </w:tc>
        <w:tc>
          <w:tcPr>
            <w:tcW w:w="1214" w:type="dxa"/>
            <w:tcBorders>
              <w:top w:val="nil"/>
              <w:left w:val="nil"/>
              <w:bottom w:val="single" w:sz="8" w:space="0" w:color="auto"/>
              <w:right w:val="single" w:sz="8" w:space="0" w:color="auto"/>
            </w:tcBorders>
            <w:shd w:val="clear" w:color="000000" w:fill="FFFFFF"/>
            <w:vAlign w:val="center"/>
            <w:hideMark/>
          </w:tcPr>
          <w:p w14:paraId="5E67A74C" w14:textId="77777777" w:rsidR="008B1625" w:rsidRPr="00527F13" w:rsidRDefault="008B1625" w:rsidP="008B1625">
            <w:pPr>
              <w:spacing w:line="240" w:lineRule="auto"/>
              <w:jc w:val="right"/>
              <w:rPr>
                <w:ins w:id="494" w:author="Алексей Ярославцев" w:date="2020-05-25T21:25:00Z"/>
                <w:rFonts w:ascii="Palatino Linotype" w:hAnsi="Palatino Linotype"/>
                <w:sz w:val="16"/>
                <w:szCs w:val="16"/>
                <w:lang w:val="ru-RU"/>
              </w:rPr>
            </w:pPr>
            <w:ins w:id="495" w:author="Алексей Ярославцев" w:date="2020-05-25T21:25:00Z">
              <w:r w:rsidRPr="00527F13">
                <w:rPr>
                  <w:rFonts w:ascii="Palatino Linotype" w:hAnsi="Palatino Linotype"/>
                  <w:sz w:val="16"/>
                  <w:szCs w:val="16"/>
                  <w:lang w:val="ru-RU"/>
                </w:rPr>
                <w:t>21.65</w:t>
              </w:r>
            </w:ins>
          </w:p>
        </w:tc>
        <w:tc>
          <w:tcPr>
            <w:tcW w:w="1187" w:type="dxa"/>
            <w:tcBorders>
              <w:top w:val="nil"/>
              <w:left w:val="nil"/>
              <w:bottom w:val="single" w:sz="8" w:space="0" w:color="auto"/>
              <w:right w:val="single" w:sz="8" w:space="0" w:color="auto"/>
            </w:tcBorders>
            <w:shd w:val="clear" w:color="000000" w:fill="FFFFFF"/>
            <w:vAlign w:val="center"/>
            <w:hideMark/>
          </w:tcPr>
          <w:p w14:paraId="4989F4E3" w14:textId="77777777" w:rsidR="008B1625" w:rsidRPr="00527F13" w:rsidRDefault="008B1625" w:rsidP="008B1625">
            <w:pPr>
              <w:spacing w:line="240" w:lineRule="auto"/>
              <w:jc w:val="right"/>
              <w:rPr>
                <w:ins w:id="496" w:author="Алексей Ярославцев" w:date="2020-05-25T21:25:00Z"/>
                <w:rFonts w:ascii="Palatino Linotype" w:hAnsi="Palatino Linotype"/>
                <w:sz w:val="16"/>
                <w:szCs w:val="16"/>
                <w:lang w:val="ru-RU"/>
              </w:rPr>
            </w:pPr>
            <w:ins w:id="497" w:author="Алексей Ярославцев" w:date="2020-05-25T21:25:00Z">
              <w:r w:rsidRPr="00527F13">
                <w:rPr>
                  <w:rFonts w:ascii="Palatino Linotype" w:hAnsi="Palatino Linotype"/>
                  <w:sz w:val="16"/>
                  <w:szCs w:val="16"/>
                  <w:lang w:val="ru-RU"/>
                </w:rPr>
                <w:t>2.72</w:t>
              </w:r>
            </w:ins>
          </w:p>
        </w:tc>
        <w:tc>
          <w:tcPr>
            <w:tcW w:w="1208" w:type="dxa"/>
            <w:tcBorders>
              <w:top w:val="nil"/>
              <w:left w:val="nil"/>
              <w:bottom w:val="single" w:sz="8" w:space="0" w:color="auto"/>
              <w:right w:val="single" w:sz="8" w:space="0" w:color="auto"/>
            </w:tcBorders>
            <w:shd w:val="clear" w:color="000000" w:fill="FFFFFF"/>
            <w:vAlign w:val="center"/>
            <w:hideMark/>
          </w:tcPr>
          <w:p w14:paraId="4C847FFB" w14:textId="77777777" w:rsidR="008B1625" w:rsidRPr="00527F13" w:rsidRDefault="008B1625" w:rsidP="008B1625">
            <w:pPr>
              <w:spacing w:line="240" w:lineRule="auto"/>
              <w:jc w:val="right"/>
              <w:rPr>
                <w:ins w:id="498" w:author="Алексей Ярославцев" w:date="2020-05-25T21:25:00Z"/>
                <w:rFonts w:ascii="Palatino Linotype" w:hAnsi="Palatino Linotype"/>
                <w:sz w:val="16"/>
                <w:szCs w:val="16"/>
                <w:lang w:val="ru-RU"/>
              </w:rPr>
            </w:pPr>
            <w:ins w:id="499" w:author="Алексей Ярославцев" w:date="2020-05-25T21:25:00Z">
              <w:r w:rsidRPr="00527F13">
                <w:rPr>
                  <w:rFonts w:ascii="Palatino Linotype" w:hAnsi="Palatino Linotype"/>
                  <w:sz w:val="16"/>
                  <w:szCs w:val="16"/>
                  <w:lang w:val="ru-RU"/>
                </w:rPr>
                <w:t>7.6</w:t>
              </w:r>
            </w:ins>
          </w:p>
        </w:tc>
        <w:tc>
          <w:tcPr>
            <w:tcW w:w="1149" w:type="dxa"/>
            <w:tcBorders>
              <w:top w:val="nil"/>
              <w:left w:val="nil"/>
              <w:bottom w:val="single" w:sz="8" w:space="0" w:color="auto"/>
              <w:right w:val="single" w:sz="8" w:space="0" w:color="auto"/>
            </w:tcBorders>
            <w:shd w:val="clear" w:color="000000" w:fill="FFFFFF"/>
            <w:vAlign w:val="center"/>
            <w:hideMark/>
          </w:tcPr>
          <w:p w14:paraId="122EA005" w14:textId="77777777" w:rsidR="008B1625" w:rsidRPr="00527F13" w:rsidRDefault="008B1625" w:rsidP="008B1625">
            <w:pPr>
              <w:spacing w:line="240" w:lineRule="auto"/>
              <w:jc w:val="right"/>
              <w:rPr>
                <w:ins w:id="500" w:author="Алексей Ярославцев" w:date="2020-05-25T21:25:00Z"/>
                <w:rFonts w:ascii="Palatino Linotype" w:hAnsi="Palatino Linotype"/>
                <w:sz w:val="16"/>
                <w:szCs w:val="16"/>
                <w:lang w:val="ru-RU"/>
              </w:rPr>
            </w:pPr>
            <w:ins w:id="501" w:author="Алексей Ярославцев" w:date="2020-05-25T21:25:00Z">
              <w:r w:rsidRPr="00527F13">
                <w:rPr>
                  <w:rFonts w:ascii="Palatino Linotype" w:hAnsi="Palatino Linotype"/>
                  <w:sz w:val="16"/>
                  <w:szCs w:val="16"/>
                  <w:lang w:val="ru-RU"/>
                </w:rPr>
                <w:t>1</w:t>
              </w:r>
            </w:ins>
          </w:p>
        </w:tc>
        <w:tc>
          <w:tcPr>
            <w:tcW w:w="1149" w:type="dxa"/>
            <w:tcBorders>
              <w:top w:val="nil"/>
              <w:left w:val="nil"/>
              <w:bottom w:val="single" w:sz="8" w:space="0" w:color="auto"/>
              <w:right w:val="single" w:sz="8" w:space="0" w:color="auto"/>
            </w:tcBorders>
            <w:shd w:val="clear" w:color="000000" w:fill="FFFFFF"/>
            <w:vAlign w:val="center"/>
            <w:hideMark/>
          </w:tcPr>
          <w:p w14:paraId="21BD9F82" w14:textId="77777777" w:rsidR="008B1625" w:rsidRPr="00527F13" w:rsidRDefault="008B1625" w:rsidP="008B1625">
            <w:pPr>
              <w:spacing w:line="240" w:lineRule="auto"/>
              <w:jc w:val="right"/>
              <w:rPr>
                <w:ins w:id="502" w:author="Алексей Ярославцев" w:date="2020-05-25T21:25:00Z"/>
                <w:rFonts w:ascii="Palatino Linotype" w:hAnsi="Palatino Linotype"/>
                <w:sz w:val="16"/>
                <w:szCs w:val="16"/>
                <w:lang w:val="ru-RU"/>
              </w:rPr>
            </w:pPr>
            <w:ins w:id="503" w:author="Алексей Ярославцев" w:date="2020-05-25T21:25:00Z">
              <w:r w:rsidRPr="00527F13">
                <w:rPr>
                  <w:rFonts w:ascii="Palatino Linotype" w:hAnsi="Palatino Linotype"/>
                  <w:sz w:val="16"/>
                  <w:szCs w:val="16"/>
                  <w:lang w:val="ru-RU"/>
                </w:rPr>
                <w:t>1.19</w:t>
              </w:r>
            </w:ins>
          </w:p>
        </w:tc>
        <w:tc>
          <w:tcPr>
            <w:tcW w:w="1208" w:type="dxa"/>
            <w:tcBorders>
              <w:top w:val="nil"/>
              <w:left w:val="nil"/>
              <w:bottom w:val="single" w:sz="8" w:space="0" w:color="auto"/>
              <w:right w:val="single" w:sz="8" w:space="0" w:color="auto"/>
            </w:tcBorders>
            <w:shd w:val="clear" w:color="000000" w:fill="FFFFFF"/>
            <w:vAlign w:val="center"/>
            <w:hideMark/>
          </w:tcPr>
          <w:p w14:paraId="029D00D8" w14:textId="77777777" w:rsidR="008B1625" w:rsidRPr="00527F13" w:rsidRDefault="008B1625" w:rsidP="008B1625">
            <w:pPr>
              <w:spacing w:line="240" w:lineRule="auto"/>
              <w:jc w:val="right"/>
              <w:rPr>
                <w:ins w:id="504" w:author="Алексей Ярославцев" w:date="2020-05-25T21:25:00Z"/>
                <w:rFonts w:ascii="Palatino Linotype" w:hAnsi="Palatino Linotype"/>
                <w:sz w:val="16"/>
                <w:szCs w:val="16"/>
                <w:lang w:val="ru-RU"/>
              </w:rPr>
            </w:pPr>
            <w:ins w:id="505" w:author="Алексей Ярославцев" w:date="2020-05-25T21:25:00Z">
              <w:r w:rsidRPr="00527F13">
                <w:rPr>
                  <w:rFonts w:ascii="Palatino Linotype" w:hAnsi="Palatino Linotype"/>
                  <w:sz w:val="16"/>
                  <w:szCs w:val="16"/>
                  <w:lang w:val="ru-RU"/>
                </w:rPr>
                <w:t>0.761</w:t>
              </w:r>
            </w:ins>
          </w:p>
        </w:tc>
        <w:tc>
          <w:tcPr>
            <w:tcW w:w="1208" w:type="dxa"/>
            <w:tcBorders>
              <w:top w:val="nil"/>
              <w:left w:val="nil"/>
              <w:bottom w:val="single" w:sz="8" w:space="0" w:color="auto"/>
              <w:right w:val="single" w:sz="8" w:space="0" w:color="auto"/>
            </w:tcBorders>
            <w:shd w:val="clear" w:color="000000" w:fill="FFFFFF"/>
            <w:vAlign w:val="center"/>
            <w:hideMark/>
          </w:tcPr>
          <w:p w14:paraId="5C35FDF0" w14:textId="77777777" w:rsidR="008B1625" w:rsidRPr="00527F13" w:rsidRDefault="008B1625" w:rsidP="008B1625">
            <w:pPr>
              <w:spacing w:line="240" w:lineRule="auto"/>
              <w:jc w:val="right"/>
              <w:rPr>
                <w:ins w:id="506" w:author="Алексей Ярославцев" w:date="2020-05-25T21:25:00Z"/>
                <w:rFonts w:ascii="Palatino Linotype" w:hAnsi="Palatino Linotype"/>
                <w:sz w:val="16"/>
                <w:szCs w:val="16"/>
                <w:lang w:val="ru-RU"/>
              </w:rPr>
            </w:pPr>
            <w:ins w:id="507" w:author="Алексей Ярославцев" w:date="2020-05-25T21:25:00Z">
              <w:r w:rsidRPr="00527F13">
                <w:rPr>
                  <w:rFonts w:ascii="Palatino Linotype" w:hAnsi="Palatino Linotype"/>
                  <w:sz w:val="16"/>
                  <w:szCs w:val="16"/>
                  <w:lang w:val="ru-RU"/>
                </w:rPr>
                <w:t>0.219</w:t>
              </w:r>
            </w:ins>
          </w:p>
        </w:tc>
        <w:tc>
          <w:tcPr>
            <w:tcW w:w="1392" w:type="dxa"/>
            <w:tcBorders>
              <w:top w:val="nil"/>
              <w:left w:val="nil"/>
              <w:bottom w:val="single" w:sz="8" w:space="0" w:color="auto"/>
              <w:right w:val="single" w:sz="8" w:space="0" w:color="auto"/>
            </w:tcBorders>
            <w:shd w:val="clear" w:color="000000" w:fill="FFFFFF"/>
            <w:vAlign w:val="center"/>
            <w:hideMark/>
          </w:tcPr>
          <w:p w14:paraId="1E5BC51F" w14:textId="77777777" w:rsidR="008B1625" w:rsidRPr="00527F13" w:rsidRDefault="008B1625" w:rsidP="008B1625">
            <w:pPr>
              <w:spacing w:line="240" w:lineRule="auto"/>
              <w:jc w:val="right"/>
              <w:rPr>
                <w:ins w:id="508" w:author="Алексей Ярославцев" w:date="2020-05-25T21:25:00Z"/>
                <w:rFonts w:ascii="Palatino Linotype" w:hAnsi="Palatino Linotype"/>
                <w:sz w:val="16"/>
                <w:szCs w:val="16"/>
                <w:lang w:val="ru-RU"/>
              </w:rPr>
            </w:pPr>
            <w:ins w:id="509" w:author="Алексей Ярославцев" w:date="2020-05-25T21:25:00Z">
              <w:r w:rsidRPr="00527F13">
                <w:rPr>
                  <w:rFonts w:ascii="Palatino Linotype" w:hAnsi="Palatino Linotype"/>
                  <w:sz w:val="16"/>
                  <w:szCs w:val="16"/>
                  <w:lang w:val="ru-RU"/>
                </w:rPr>
                <w:t>80.41</w:t>
              </w:r>
            </w:ins>
          </w:p>
        </w:tc>
        <w:tc>
          <w:tcPr>
            <w:tcW w:w="1208" w:type="dxa"/>
            <w:tcBorders>
              <w:top w:val="nil"/>
              <w:left w:val="nil"/>
              <w:bottom w:val="single" w:sz="8" w:space="0" w:color="auto"/>
              <w:right w:val="single" w:sz="8" w:space="0" w:color="auto"/>
            </w:tcBorders>
            <w:shd w:val="clear" w:color="000000" w:fill="FFFFFF"/>
            <w:vAlign w:val="center"/>
            <w:hideMark/>
          </w:tcPr>
          <w:p w14:paraId="41A5F414" w14:textId="77777777" w:rsidR="008B1625" w:rsidRPr="00527F13" w:rsidRDefault="008B1625" w:rsidP="008B1625">
            <w:pPr>
              <w:spacing w:line="240" w:lineRule="auto"/>
              <w:jc w:val="right"/>
              <w:rPr>
                <w:ins w:id="510" w:author="Алексей Ярославцев" w:date="2020-05-25T21:25:00Z"/>
                <w:rFonts w:ascii="Palatino Linotype" w:hAnsi="Palatino Linotype"/>
                <w:sz w:val="16"/>
                <w:szCs w:val="16"/>
                <w:lang w:val="ru-RU"/>
              </w:rPr>
            </w:pPr>
            <w:ins w:id="511" w:author="Алексей Ярославцев" w:date="2020-05-25T21:25:00Z">
              <w:r w:rsidRPr="00527F13">
                <w:rPr>
                  <w:rFonts w:ascii="Palatino Linotype" w:hAnsi="Palatino Linotype"/>
                  <w:sz w:val="16"/>
                  <w:szCs w:val="16"/>
                  <w:lang w:val="ru-RU"/>
                </w:rPr>
                <w:t>1.46</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1691777D" w14:textId="77777777" w:rsidR="008B1625" w:rsidRPr="00527F13" w:rsidRDefault="008B1625" w:rsidP="008B1625">
            <w:pPr>
              <w:spacing w:line="240" w:lineRule="auto"/>
              <w:jc w:val="right"/>
              <w:rPr>
                <w:ins w:id="512" w:author="Алексей Ярославцев" w:date="2020-05-25T21:25:00Z"/>
                <w:rFonts w:ascii="Palatino Linotype" w:hAnsi="Palatino Linotype"/>
                <w:sz w:val="16"/>
                <w:szCs w:val="16"/>
                <w:lang w:val="ru-RU"/>
              </w:rPr>
            </w:pPr>
            <w:ins w:id="513" w:author="Алексей Ярославцев" w:date="2020-05-25T21:25:00Z">
              <w:r w:rsidRPr="00527F13">
                <w:rPr>
                  <w:rFonts w:ascii="Palatino Linotype" w:hAnsi="Palatino Linotype"/>
                  <w:sz w:val="16"/>
                  <w:szCs w:val="16"/>
                  <w:lang w:val="ru-RU"/>
                </w:rPr>
                <w:t>2.39</w:t>
              </w:r>
            </w:ins>
          </w:p>
        </w:tc>
        <w:tc>
          <w:tcPr>
            <w:tcW w:w="1518" w:type="dxa"/>
            <w:tcBorders>
              <w:top w:val="nil"/>
              <w:left w:val="nil"/>
              <w:bottom w:val="single" w:sz="8" w:space="0" w:color="auto"/>
              <w:right w:val="single" w:sz="8" w:space="0" w:color="auto"/>
            </w:tcBorders>
            <w:shd w:val="clear" w:color="000000" w:fill="FFFFFF"/>
            <w:noWrap/>
            <w:vAlign w:val="center"/>
            <w:hideMark/>
          </w:tcPr>
          <w:p w14:paraId="65A1B02E" w14:textId="77777777" w:rsidR="008B1625" w:rsidRPr="00527F13" w:rsidRDefault="008B1625" w:rsidP="008B1625">
            <w:pPr>
              <w:spacing w:line="240" w:lineRule="auto"/>
              <w:jc w:val="right"/>
              <w:rPr>
                <w:ins w:id="514" w:author="Алексей Ярославцев" w:date="2020-05-25T21:25:00Z"/>
                <w:rFonts w:ascii="Palatino Linotype" w:hAnsi="Palatino Linotype"/>
                <w:sz w:val="16"/>
                <w:szCs w:val="16"/>
                <w:lang w:val="ru-RU"/>
              </w:rPr>
            </w:pPr>
            <w:ins w:id="515" w:author="Алексей Ярославцев" w:date="2020-05-25T21:25:00Z">
              <w:r w:rsidRPr="00527F13">
                <w:rPr>
                  <w:rFonts w:ascii="Palatino Linotype" w:hAnsi="Palatino Linotype"/>
                  <w:sz w:val="16"/>
                  <w:szCs w:val="16"/>
                  <w:lang w:val="ru-RU"/>
                </w:rPr>
                <w:t>0.31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06F0B047" w14:textId="77777777" w:rsidR="008B1625" w:rsidRPr="00527F13" w:rsidRDefault="008B1625" w:rsidP="008B1625">
            <w:pPr>
              <w:spacing w:line="240" w:lineRule="auto"/>
              <w:jc w:val="right"/>
              <w:rPr>
                <w:ins w:id="516" w:author="Алексей Ярославцев" w:date="2020-05-25T21:25:00Z"/>
                <w:rFonts w:ascii="Palatino Linotype" w:hAnsi="Palatino Linotype"/>
                <w:sz w:val="16"/>
                <w:szCs w:val="16"/>
                <w:lang w:val="ru-RU"/>
              </w:rPr>
            </w:pPr>
            <w:ins w:id="517" w:author="Алексей Ярославцев" w:date="2020-05-25T21:25:00Z">
              <w:r w:rsidRPr="00527F13">
                <w:rPr>
                  <w:rFonts w:ascii="Palatino Linotype" w:hAnsi="Palatino Linotype"/>
                  <w:sz w:val="16"/>
                  <w:szCs w:val="16"/>
                  <w:lang w:val="ru-RU"/>
                </w:rPr>
                <w:t>242.16</w:t>
              </w:r>
            </w:ins>
          </w:p>
        </w:tc>
        <w:tc>
          <w:tcPr>
            <w:tcW w:w="1258" w:type="dxa"/>
            <w:tcBorders>
              <w:top w:val="nil"/>
              <w:left w:val="nil"/>
              <w:bottom w:val="single" w:sz="8" w:space="0" w:color="auto"/>
              <w:right w:val="single" w:sz="8" w:space="0" w:color="auto"/>
            </w:tcBorders>
            <w:shd w:val="clear" w:color="000000" w:fill="FFFFFF"/>
            <w:noWrap/>
            <w:vAlign w:val="center"/>
            <w:hideMark/>
          </w:tcPr>
          <w:p w14:paraId="5AA745EB" w14:textId="77777777" w:rsidR="008B1625" w:rsidRPr="00527F13" w:rsidRDefault="008B1625" w:rsidP="008B1625">
            <w:pPr>
              <w:spacing w:line="240" w:lineRule="auto"/>
              <w:jc w:val="right"/>
              <w:rPr>
                <w:ins w:id="518" w:author="Алексей Ярославцев" w:date="2020-05-25T21:25:00Z"/>
                <w:rFonts w:ascii="Palatino Linotype" w:hAnsi="Palatino Linotype"/>
                <w:sz w:val="16"/>
                <w:szCs w:val="16"/>
                <w:lang w:val="ru-RU"/>
              </w:rPr>
            </w:pPr>
            <w:ins w:id="519"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5E323611" w14:textId="77777777" w:rsidR="008B1625" w:rsidRPr="00527F13" w:rsidRDefault="008B1625" w:rsidP="008B1625">
            <w:pPr>
              <w:spacing w:line="240" w:lineRule="auto"/>
              <w:jc w:val="right"/>
              <w:rPr>
                <w:ins w:id="520" w:author="Алексей Ярославцев" w:date="2020-05-25T21:25:00Z"/>
                <w:rFonts w:ascii="Palatino Linotype" w:hAnsi="Palatino Linotype"/>
                <w:sz w:val="16"/>
                <w:szCs w:val="16"/>
                <w:lang w:val="ru-RU"/>
              </w:rPr>
            </w:pPr>
            <w:ins w:id="521" w:author="Алексей Ярославцев" w:date="2020-05-25T21:25:00Z">
              <w:r w:rsidRPr="00527F13">
                <w:rPr>
                  <w:rFonts w:ascii="Palatino Linotype" w:hAnsi="Palatino Linotype"/>
                  <w:sz w:val="16"/>
                  <w:szCs w:val="16"/>
                  <w:lang w:val="ru-RU"/>
                </w:rPr>
                <w:t>1.32</w:t>
              </w:r>
            </w:ins>
          </w:p>
        </w:tc>
        <w:tc>
          <w:tcPr>
            <w:tcW w:w="1871" w:type="dxa"/>
            <w:gridSpan w:val="2"/>
            <w:tcBorders>
              <w:top w:val="nil"/>
              <w:left w:val="nil"/>
              <w:bottom w:val="single" w:sz="8" w:space="0" w:color="auto"/>
              <w:right w:val="single" w:sz="8" w:space="0" w:color="auto"/>
            </w:tcBorders>
            <w:shd w:val="clear" w:color="auto" w:fill="auto"/>
            <w:noWrap/>
            <w:vAlign w:val="center"/>
            <w:hideMark/>
          </w:tcPr>
          <w:p w14:paraId="47510104" w14:textId="77777777" w:rsidR="008B1625" w:rsidRPr="00527F13" w:rsidRDefault="008B1625" w:rsidP="008B1625">
            <w:pPr>
              <w:spacing w:line="240" w:lineRule="auto"/>
              <w:jc w:val="right"/>
              <w:rPr>
                <w:ins w:id="522" w:author="Алексей Ярославцев" w:date="2020-05-25T21:25:00Z"/>
                <w:rFonts w:ascii="Palatino Linotype" w:hAnsi="Palatino Linotype"/>
                <w:color w:val="333333"/>
                <w:sz w:val="16"/>
                <w:szCs w:val="16"/>
                <w:lang w:val="ru-RU"/>
              </w:rPr>
            </w:pPr>
            <w:ins w:id="523" w:author="Алексей Ярославцев" w:date="2020-05-25T21:25:00Z">
              <w:r w:rsidRPr="00527F13">
                <w:rPr>
                  <w:rFonts w:ascii="Palatino Linotype" w:hAnsi="Palatino Linotype"/>
                  <w:color w:val="333333"/>
                  <w:sz w:val="16"/>
                  <w:szCs w:val="16"/>
                  <w:lang w:val="ru-RU"/>
                </w:rPr>
                <w:t>1157</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09A0E44D" w14:textId="77777777" w:rsidR="008B1625" w:rsidRPr="00527F13" w:rsidRDefault="008B1625" w:rsidP="008B1625">
            <w:pPr>
              <w:spacing w:line="240" w:lineRule="auto"/>
              <w:jc w:val="right"/>
              <w:rPr>
                <w:ins w:id="524" w:author="Алексей Ярославцев" w:date="2020-05-25T21:25:00Z"/>
                <w:rFonts w:ascii="Palatino Linotype" w:hAnsi="Palatino Linotype"/>
                <w:sz w:val="16"/>
                <w:szCs w:val="16"/>
                <w:lang w:val="ru-RU"/>
              </w:rPr>
            </w:pPr>
            <w:ins w:id="525" w:author="Алексей Ярославцев" w:date="2020-05-25T21:25:00Z">
              <w:r w:rsidRPr="00527F13">
                <w:rPr>
                  <w:rFonts w:ascii="Palatino Linotype" w:hAnsi="Palatino Linotype"/>
                  <w:sz w:val="16"/>
                  <w:szCs w:val="16"/>
                  <w:lang w:val="ru-RU"/>
                </w:rPr>
                <w:t>2029</w:t>
              </w:r>
            </w:ins>
          </w:p>
        </w:tc>
        <w:tc>
          <w:tcPr>
            <w:tcW w:w="1376" w:type="dxa"/>
            <w:tcBorders>
              <w:top w:val="nil"/>
              <w:left w:val="nil"/>
              <w:bottom w:val="single" w:sz="8" w:space="0" w:color="auto"/>
              <w:right w:val="single" w:sz="8" w:space="0" w:color="auto"/>
            </w:tcBorders>
            <w:shd w:val="clear" w:color="000000" w:fill="FFFFFF"/>
            <w:vAlign w:val="center"/>
            <w:hideMark/>
          </w:tcPr>
          <w:p w14:paraId="7C631C62" w14:textId="77777777" w:rsidR="008B1625" w:rsidRPr="00527F13" w:rsidRDefault="008B1625" w:rsidP="008B1625">
            <w:pPr>
              <w:spacing w:line="240" w:lineRule="auto"/>
              <w:jc w:val="right"/>
              <w:rPr>
                <w:ins w:id="526" w:author="Алексей Ярославцев" w:date="2020-05-25T21:25:00Z"/>
                <w:rFonts w:ascii="Palatino Linotype" w:hAnsi="Palatino Linotype"/>
                <w:sz w:val="16"/>
                <w:szCs w:val="16"/>
                <w:lang w:val="ru-RU"/>
              </w:rPr>
            </w:pPr>
            <w:ins w:id="527" w:author="Алексей Ярославцев" w:date="2020-05-25T21:25:00Z">
              <w:r w:rsidRPr="00527F13">
                <w:rPr>
                  <w:rFonts w:ascii="Palatino Linotype" w:hAnsi="Palatino Linotype"/>
                  <w:sz w:val="16"/>
                  <w:szCs w:val="16"/>
                  <w:lang w:val="ru-RU"/>
                </w:rPr>
                <w:t>1298</w:t>
              </w:r>
            </w:ins>
          </w:p>
        </w:tc>
        <w:tc>
          <w:tcPr>
            <w:tcW w:w="1376" w:type="dxa"/>
            <w:tcBorders>
              <w:top w:val="nil"/>
              <w:left w:val="nil"/>
              <w:bottom w:val="single" w:sz="8" w:space="0" w:color="auto"/>
              <w:right w:val="single" w:sz="8" w:space="0" w:color="auto"/>
            </w:tcBorders>
            <w:shd w:val="clear" w:color="000000" w:fill="FFFFFF"/>
            <w:vAlign w:val="center"/>
            <w:hideMark/>
          </w:tcPr>
          <w:p w14:paraId="0144E792" w14:textId="77777777" w:rsidR="008B1625" w:rsidRPr="00527F13" w:rsidRDefault="008B1625" w:rsidP="008B1625">
            <w:pPr>
              <w:spacing w:line="240" w:lineRule="auto"/>
              <w:jc w:val="right"/>
              <w:rPr>
                <w:ins w:id="528" w:author="Алексей Ярославцев" w:date="2020-05-25T21:25:00Z"/>
                <w:rFonts w:ascii="Palatino Linotype" w:hAnsi="Palatino Linotype"/>
                <w:sz w:val="16"/>
                <w:szCs w:val="16"/>
                <w:lang w:val="ru-RU"/>
              </w:rPr>
            </w:pPr>
            <w:ins w:id="529" w:author="Алексей Ярославцев" w:date="2020-05-25T21:25:00Z">
              <w:r w:rsidRPr="00527F13">
                <w:rPr>
                  <w:rFonts w:ascii="Palatino Linotype" w:hAnsi="Palatino Linotype"/>
                  <w:sz w:val="16"/>
                  <w:szCs w:val="16"/>
                  <w:lang w:val="ru-RU"/>
                </w:rPr>
                <w:t>507</w:t>
              </w:r>
            </w:ins>
          </w:p>
        </w:tc>
        <w:tc>
          <w:tcPr>
            <w:tcW w:w="1258" w:type="dxa"/>
            <w:gridSpan w:val="2"/>
            <w:tcBorders>
              <w:top w:val="nil"/>
              <w:left w:val="nil"/>
              <w:bottom w:val="single" w:sz="8" w:space="0" w:color="auto"/>
              <w:right w:val="single" w:sz="8" w:space="0" w:color="auto"/>
            </w:tcBorders>
            <w:shd w:val="clear" w:color="000000" w:fill="FFFFFF"/>
            <w:hideMark/>
          </w:tcPr>
          <w:p w14:paraId="4B748B34" w14:textId="77777777" w:rsidR="008B1625" w:rsidRPr="00527F13" w:rsidRDefault="008B1625" w:rsidP="008B1625">
            <w:pPr>
              <w:spacing w:line="240" w:lineRule="auto"/>
              <w:jc w:val="right"/>
              <w:rPr>
                <w:ins w:id="530" w:author="Алексей Ярославцев" w:date="2020-05-25T21:25:00Z"/>
                <w:rFonts w:ascii="Palatino Linotype" w:hAnsi="Palatino Linotype"/>
                <w:sz w:val="16"/>
                <w:szCs w:val="16"/>
                <w:lang w:val="ru-RU"/>
              </w:rPr>
            </w:pPr>
            <w:ins w:id="531" w:author="Алексей Ярославцев" w:date="2020-05-25T21:25:00Z">
              <w:r w:rsidRPr="00527F13">
                <w:rPr>
                  <w:rFonts w:ascii="Palatino Linotype" w:hAnsi="Palatino Linotype"/>
                  <w:sz w:val="16"/>
                  <w:szCs w:val="16"/>
                </w:rPr>
                <w:t>3.95</w:t>
              </w:r>
            </w:ins>
          </w:p>
        </w:tc>
        <w:tc>
          <w:tcPr>
            <w:tcW w:w="1258" w:type="dxa"/>
            <w:tcBorders>
              <w:top w:val="nil"/>
              <w:left w:val="nil"/>
              <w:bottom w:val="single" w:sz="8" w:space="0" w:color="auto"/>
              <w:right w:val="single" w:sz="8" w:space="0" w:color="auto"/>
            </w:tcBorders>
            <w:shd w:val="clear" w:color="000000" w:fill="FFFFFF"/>
            <w:hideMark/>
          </w:tcPr>
          <w:p w14:paraId="510D2873" w14:textId="77777777" w:rsidR="008B1625" w:rsidRPr="00527F13" w:rsidRDefault="008B1625" w:rsidP="008B1625">
            <w:pPr>
              <w:spacing w:line="240" w:lineRule="auto"/>
              <w:jc w:val="right"/>
              <w:rPr>
                <w:ins w:id="532" w:author="Алексей Ярославцев" w:date="2020-05-25T21:25:00Z"/>
                <w:rFonts w:ascii="Palatino Linotype" w:hAnsi="Palatino Linotype"/>
                <w:sz w:val="16"/>
                <w:szCs w:val="16"/>
                <w:lang w:val="ru-RU"/>
              </w:rPr>
            </w:pPr>
            <w:ins w:id="533" w:author="Алексей Ярославцев" w:date="2020-05-25T21:25:00Z">
              <w:r w:rsidRPr="00527F13">
                <w:rPr>
                  <w:rFonts w:ascii="Palatino Linotype" w:hAnsi="Palatino Linotype"/>
                  <w:sz w:val="16"/>
                  <w:szCs w:val="16"/>
                </w:rPr>
                <w:t>0.44</w:t>
              </w:r>
            </w:ins>
          </w:p>
        </w:tc>
        <w:tc>
          <w:tcPr>
            <w:tcW w:w="1208" w:type="dxa"/>
            <w:tcBorders>
              <w:top w:val="nil"/>
              <w:left w:val="nil"/>
              <w:bottom w:val="single" w:sz="8" w:space="0" w:color="auto"/>
              <w:right w:val="single" w:sz="8" w:space="0" w:color="auto"/>
            </w:tcBorders>
            <w:shd w:val="clear" w:color="000000" w:fill="FFFFFF"/>
            <w:hideMark/>
          </w:tcPr>
          <w:p w14:paraId="00D5B1ED" w14:textId="77777777" w:rsidR="008B1625" w:rsidRPr="00527F13" w:rsidRDefault="008B1625" w:rsidP="008B1625">
            <w:pPr>
              <w:spacing w:line="240" w:lineRule="auto"/>
              <w:jc w:val="right"/>
              <w:rPr>
                <w:ins w:id="534" w:author="Алексей Ярославцев" w:date="2020-05-25T21:25:00Z"/>
                <w:rFonts w:ascii="Palatino Linotype" w:hAnsi="Palatino Linotype"/>
                <w:sz w:val="16"/>
                <w:szCs w:val="16"/>
                <w:lang w:val="ru-RU"/>
              </w:rPr>
            </w:pPr>
            <w:ins w:id="535" w:author="Алексей Ярославцев" w:date="2020-05-25T21:25:00Z">
              <w:r w:rsidRPr="00527F13">
                <w:rPr>
                  <w:rFonts w:ascii="Palatino Linotype" w:hAnsi="Palatino Linotype"/>
                  <w:sz w:val="16"/>
                  <w:szCs w:val="16"/>
                </w:rPr>
                <w:t>3.51</w:t>
              </w:r>
            </w:ins>
          </w:p>
        </w:tc>
      </w:tr>
      <w:tr w:rsidR="008B1625" w:rsidRPr="00527F13" w14:paraId="14F81396" w14:textId="77777777" w:rsidTr="008B1625">
        <w:trPr>
          <w:gridAfter w:val="1"/>
          <w:wAfter w:w="12" w:type="dxa"/>
          <w:trHeight w:val="121"/>
          <w:ins w:id="536"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1E570C4D" w14:textId="77777777" w:rsidR="008B1625" w:rsidRPr="00527F13" w:rsidRDefault="008B1625" w:rsidP="008B1625">
            <w:pPr>
              <w:spacing w:line="240" w:lineRule="auto"/>
              <w:jc w:val="right"/>
              <w:rPr>
                <w:ins w:id="537" w:author="Алексей Ярославцев" w:date="2020-05-25T21:25:00Z"/>
                <w:rFonts w:ascii="Palatino Linotype" w:hAnsi="Palatino Linotype"/>
                <w:b/>
                <w:bCs/>
                <w:sz w:val="16"/>
                <w:szCs w:val="16"/>
                <w:lang w:val="ru-RU"/>
              </w:rPr>
            </w:pPr>
            <w:ins w:id="538" w:author="Алексей Ярославцев" w:date="2020-05-25T21:25:00Z">
              <w:r w:rsidRPr="00527F13">
                <w:rPr>
                  <w:rFonts w:ascii="Palatino Linotype" w:hAnsi="Palatino Linotype"/>
                  <w:b/>
                  <w:bCs/>
                  <w:sz w:val="16"/>
                  <w:szCs w:val="16"/>
                  <w:lang w:val="ru-RU"/>
                </w:rPr>
                <w:t>218A0210</w:t>
              </w:r>
            </w:ins>
          </w:p>
        </w:tc>
        <w:tc>
          <w:tcPr>
            <w:tcW w:w="1149" w:type="dxa"/>
            <w:tcBorders>
              <w:top w:val="nil"/>
              <w:left w:val="nil"/>
              <w:bottom w:val="single" w:sz="8" w:space="0" w:color="auto"/>
              <w:right w:val="single" w:sz="8" w:space="0" w:color="auto"/>
            </w:tcBorders>
            <w:shd w:val="clear" w:color="000000" w:fill="FFFFFF"/>
            <w:vAlign w:val="center"/>
            <w:hideMark/>
          </w:tcPr>
          <w:p w14:paraId="0C7FB224" w14:textId="77777777" w:rsidR="008B1625" w:rsidRPr="00527F13" w:rsidRDefault="008B1625" w:rsidP="008B1625">
            <w:pPr>
              <w:spacing w:line="240" w:lineRule="auto"/>
              <w:jc w:val="right"/>
              <w:rPr>
                <w:ins w:id="539" w:author="Алексей Ярославцев" w:date="2020-05-25T21:25:00Z"/>
                <w:rFonts w:ascii="Palatino Linotype" w:hAnsi="Palatino Linotype"/>
                <w:sz w:val="16"/>
                <w:szCs w:val="16"/>
                <w:lang w:val="ru-RU"/>
              </w:rPr>
            </w:pPr>
            <w:ins w:id="540" w:author="Алексей Ярославцев" w:date="2020-05-25T21:25:00Z">
              <w:r w:rsidRPr="00527F13">
                <w:rPr>
                  <w:rFonts w:ascii="Palatino Linotype" w:hAnsi="Palatino Linotype"/>
                  <w:sz w:val="16"/>
                  <w:szCs w:val="16"/>
                  <w:lang w:val="ru-RU"/>
                </w:rPr>
                <w:t>30-40</w:t>
              </w:r>
            </w:ins>
          </w:p>
        </w:tc>
        <w:tc>
          <w:tcPr>
            <w:tcW w:w="1149" w:type="dxa"/>
            <w:tcBorders>
              <w:top w:val="nil"/>
              <w:left w:val="nil"/>
              <w:bottom w:val="single" w:sz="8" w:space="0" w:color="auto"/>
              <w:right w:val="single" w:sz="8" w:space="0" w:color="auto"/>
            </w:tcBorders>
            <w:shd w:val="clear" w:color="000000" w:fill="FFFFFF"/>
            <w:vAlign w:val="center"/>
            <w:hideMark/>
          </w:tcPr>
          <w:p w14:paraId="19E1C7D7" w14:textId="77777777" w:rsidR="008B1625" w:rsidRPr="00527F13" w:rsidRDefault="008B1625" w:rsidP="008B1625">
            <w:pPr>
              <w:spacing w:line="240" w:lineRule="auto"/>
              <w:jc w:val="right"/>
              <w:rPr>
                <w:ins w:id="541" w:author="Алексей Ярославцев" w:date="2020-05-25T21:25:00Z"/>
                <w:rFonts w:ascii="Palatino Linotype" w:hAnsi="Palatino Linotype"/>
                <w:sz w:val="16"/>
                <w:szCs w:val="16"/>
                <w:lang w:val="ru-RU"/>
              </w:rPr>
            </w:pPr>
            <w:ins w:id="542" w:author="Алексей Ярославцев" w:date="2020-05-25T21:25:00Z">
              <w:r w:rsidRPr="00527F13">
                <w:rPr>
                  <w:rFonts w:ascii="Palatino Linotype" w:hAnsi="Palatino Linotype"/>
                  <w:sz w:val="16"/>
                  <w:szCs w:val="16"/>
                  <w:lang w:val="ru-RU"/>
                </w:rPr>
                <w:t>11</w:t>
              </w:r>
            </w:ins>
          </w:p>
        </w:tc>
        <w:tc>
          <w:tcPr>
            <w:tcW w:w="1214" w:type="dxa"/>
            <w:tcBorders>
              <w:top w:val="nil"/>
              <w:left w:val="nil"/>
              <w:bottom w:val="single" w:sz="8" w:space="0" w:color="auto"/>
              <w:right w:val="single" w:sz="8" w:space="0" w:color="auto"/>
            </w:tcBorders>
            <w:shd w:val="clear" w:color="000000" w:fill="FFFFFF"/>
            <w:vAlign w:val="center"/>
            <w:hideMark/>
          </w:tcPr>
          <w:p w14:paraId="05BC3A25" w14:textId="77777777" w:rsidR="008B1625" w:rsidRPr="00527F13" w:rsidRDefault="008B1625" w:rsidP="008B1625">
            <w:pPr>
              <w:spacing w:line="240" w:lineRule="auto"/>
              <w:jc w:val="right"/>
              <w:rPr>
                <w:ins w:id="543" w:author="Алексей Ярославцев" w:date="2020-05-25T21:25:00Z"/>
                <w:rFonts w:ascii="Palatino Linotype" w:hAnsi="Palatino Linotype"/>
                <w:sz w:val="16"/>
                <w:szCs w:val="16"/>
                <w:lang w:val="ru-RU"/>
              </w:rPr>
            </w:pPr>
            <w:ins w:id="544" w:author="Алексей Ярославцев" w:date="2020-05-25T21:25:00Z">
              <w:r w:rsidRPr="00527F13">
                <w:rPr>
                  <w:rFonts w:ascii="Palatino Linotype" w:hAnsi="Palatino Linotype"/>
                  <w:sz w:val="16"/>
                  <w:szCs w:val="16"/>
                  <w:lang w:val="ru-RU"/>
                </w:rPr>
                <w:t>21.01</w:t>
              </w:r>
            </w:ins>
          </w:p>
        </w:tc>
        <w:tc>
          <w:tcPr>
            <w:tcW w:w="1187" w:type="dxa"/>
            <w:tcBorders>
              <w:top w:val="nil"/>
              <w:left w:val="nil"/>
              <w:bottom w:val="single" w:sz="8" w:space="0" w:color="auto"/>
              <w:right w:val="single" w:sz="8" w:space="0" w:color="auto"/>
            </w:tcBorders>
            <w:shd w:val="clear" w:color="000000" w:fill="FFFFFF"/>
            <w:vAlign w:val="center"/>
            <w:hideMark/>
          </w:tcPr>
          <w:p w14:paraId="210F4DA9" w14:textId="77777777" w:rsidR="008B1625" w:rsidRPr="00527F13" w:rsidRDefault="008B1625" w:rsidP="008B1625">
            <w:pPr>
              <w:spacing w:line="240" w:lineRule="auto"/>
              <w:jc w:val="right"/>
              <w:rPr>
                <w:ins w:id="545" w:author="Алексей Ярославцев" w:date="2020-05-25T21:25:00Z"/>
                <w:rFonts w:ascii="Palatino Linotype" w:hAnsi="Palatino Linotype"/>
                <w:sz w:val="16"/>
                <w:szCs w:val="16"/>
                <w:lang w:val="ru-RU"/>
              </w:rPr>
            </w:pPr>
            <w:ins w:id="546" w:author="Алексей Ярославцев" w:date="2020-05-25T21:25:00Z">
              <w:r w:rsidRPr="00527F13">
                <w:rPr>
                  <w:rFonts w:ascii="Palatino Linotype" w:hAnsi="Palatino Linotype"/>
                  <w:sz w:val="16"/>
                  <w:szCs w:val="16"/>
                  <w:lang w:val="ru-RU"/>
                </w:rPr>
                <w:t>2.64</w:t>
              </w:r>
            </w:ins>
          </w:p>
        </w:tc>
        <w:tc>
          <w:tcPr>
            <w:tcW w:w="1208" w:type="dxa"/>
            <w:tcBorders>
              <w:top w:val="nil"/>
              <w:left w:val="nil"/>
              <w:bottom w:val="single" w:sz="8" w:space="0" w:color="auto"/>
              <w:right w:val="single" w:sz="8" w:space="0" w:color="auto"/>
            </w:tcBorders>
            <w:shd w:val="clear" w:color="000000" w:fill="FFFFFF"/>
            <w:vAlign w:val="center"/>
            <w:hideMark/>
          </w:tcPr>
          <w:p w14:paraId="63230EAB" w14:textId="77777777" w:rsidR="008B1625" w:rsidRPr="00527F13" w:rsidRDefault="008B1625" w:rsidP="008B1625">
            <w:pPr>
              <w:spacing w:line="240" w:lineRule="auto"/>
              <w:jc w:val="right"/>
              <w:rPr>
                <w:ins w:id="547" w:author="Алексей Ярославцев" w:date="2020-05-25T21:25:00Z"/>
                <w:rFonts w:ascii="Palatino Linotype" w:hAnsi="Palatino Linotype"/>
                <w:sz w:val="16"/>
                <w:szCs w:val="16"/>
                <w:lang w:val="ru-RU"/>
              </w:rPr>
            </w:pPr>
            <w:ins w:id="548" w:author="Алексей Ярославцев" w:date="2020-05-25T21:25:00Z">
              <w:r w:rsidRPr="00527F13">
                <w:rPr>
                  <w:rFonts w:ascii="Palatino Linotype" w:hAnsi="Palatino Linotype"/>
                  <w:sz w:val="16"/>
                  <w:szCs w:val="16"/>
                  <w:lang w:val="ru-RU"/>
                </w:rPr>
                <w:t>6.4</w:t>
              </w:r>
            </w:ins>
          </w:p>
        </w:tc>
        <w:tc>
          <w:tcPr>
            <w:tcW w:w="1149" w:type="dxa"/>
            <w:tcBorders>
              <w:top w:val="nil"/>
              <w:left w:val="nil"/>
              <w:bottom w:val="single" w:sz="8" w:space="0" w:color="auto"/>
              <w:right w:val="single" w:sz="8" w:space="0" w:color="auto"/>
            </w:tcBorders>
            <w:shd w:val="clear" w:color="000000" w:fill="FFFFFF"/>
            <w:vAlign w:val="center"/>
            <w:hideMark/>
          </w:tcPr>
          <w:p w14:paraId="52F69624" w14:textId="77777777" w:rsidR="008B1625" w:rsidRPr="00527F13" w:rsidRDefault="008B1625" w:rsidP="008B1625">
            <w:pPr>
              <w:spacing w:line="240" w:lineRule="auto"/>
              <w:jc w:val="right"/>
              <w:rPr>
                <w:ins w:id="549" w:author="Алексей Ярославцев" w:date="2020-05-25T21:25:00Z"/>
                <w:rFonts w:ascii="Palatino Linotype" w:hAnsi="Palatino Linotype"/>
                <w:sz w:val="16"/>
                <w:szCs w:val="16"/>
                <w:lang w:val="ru-RU"/>
              </w:rPr>
            </w:pPr>
            <w:ins w:id="550" w:author="Алексей Ярославцев" w:date="2020-05-25T21:25:00Z">
              <w:r w:rsidRPr="00527F13">
                <w:rPr>
                  <w:rFonts w:ascii="Palatino Linotype" w:hAnsi="Palatino Linotype"/>
                  <w:sz w:val="16"/>
                  <w:szCs w:val="16"/>
                  <w:lang w:val="ru-RU"/>
                </w:rPr>
                <w:t>1</w:t>
              </w:r>
            </w:ins>
          </w:p>
        </w:tc>
        <w:tc>
          <w:tcPr>
            <w:tcW w:w="1149" w:type="dxa"/>
            <w:tcBorders>
              <w:top w:val="nil"/>
              <w:left w:val="nil"/>
              <w:bottom w:val="single" w:sz="8" w:space="0" w:color="auto"/>
              <w:right w:val="single" w:sz="8" w:space="0" w:color="auto"/>
            </w:tcBorders>
            <w:shd w:val="clear" w:color="000000" w:fill="FFFFFF"/>
            <w:vAlign w:val="center"/>
            <w:hideMark/>
          </w:tcPr>
          <w:p w14:paraId="58EAC755" w14:textId="77777777" w:rsidR="008B1625" w:rsidRPr="00527F13" w:rsidRDefault="008B1625" w:rsidP="008B1625">
            <w:pPr>
              <w:spacing w:line="240" w:lineRule="auto"/>
              <w:jc w:val="right"/>
              <w:rPr>
                <w:ins w:id="551" w:author="Алексей Ярославцев" w:date="2020-05-25T21:25:00Z"/>
                <w:rFonts w:ascii="Palatino Linotype" w:hAnsi="Palatino Linotype"/>
                <w:sz w:val="16"/>
                <w:szCs w:val="16"/>
                <w:lang w:val="ru-RU"/>
              </w:rPr>
            </w:pPr>
            <w:ins w:id="552" w:author="Алексей Ярославцев" w:date="2020-05-25T21:25:00Z">
              <w:r w:rsidRPr="00527F13">
                <w:rPr>
                  <w:rFonts w:ascii="Palatino Linotype" w:hAnsi="Palatino Linotype"/>
                  <w:sz w:val="16"/>
                  <w:szCs w:val="16"/>
                  <w:lang w:val="ru-RU"/>
                </w:rPr>
                <w:t>1.19</w:t>
              </w:r>
            </w:ins>
          </w:p>
        </w:tc>
        <w:tc>
          <w:tcPr>
            <w:tcW w:w="1208" w:type="dxa"/>
            <w:tcBorders>
              <w:top w:val="nil"/>
              <w:left w:val="nil"/>
              <w:bottom w:val="single" w:sz="8" w:space="0" w:color="auto"/>
              <w:right w:val="single" w:sz="8" w:space="0" w:color="auto"/>
            </w:tcBorders>
            <w:shd w:val="clear" w:color="000000" w:fill="FFFFFF"/>
            <w:vAlign w:val="center"/>
            <w:hideMark/>
          </w:tcPr>
          <w:p w14:paraId="41EDE311" w14:textId="77777777" w:rsidR="008B1625" w:rsidRPr="00527F13" w:rsidRDefault="008B1625" w:rsidP="008B1625">
            <w:pPr>
              <w:spacing w:line="240" w:lineRule="auto"/>
              <w:jc w:val="right"/>
              <w:rPr>
                <w:ins w:id="553" w:author="Алексей Ярославцев" w:date="2020-05-25T21:25:00Z"/>
                <w:rFonts w:ascii="Palatino Linotype" w:hAnsi="Palatino Linotype"/>
                <w:sz w:val="16"/>
                <w:szCs w:val="16"/>
                <w:lang w:val="ru-RU"/>
              </w:rPr>
            </w:pPr>
            <w:ins w:id="554" w:author="Алексей Ярославцев" w:date="2020-05-25T21:25:00Z">
              <w:r w:rsidRPr="00527F13">
                <w:rPr>
                  <w:rFonts w:ascii="Palatino Linotype" w:hAnsi="Palatino Linotype"/>
                  <w:sz w:val="16"/>
                  <w:szCs w:val="16"/>
                  <w:lang w:val="ru-RU"/>
                </w:rPr>
                <w:t>0.761</w:t>
              </w:r>
            </w:ins>
          </w:p>
        </w:tc>
        <w:tc>
          <w:tcPr>
            <w:tcW w:w="1208" w:type="dxa"/>
            <w:tcBorders>
              <w:top w:val="nil"/>
              <w:left w:val="nil"/>
              <w:bottom w:val="single" w:sz="8" w:space="0" w:color="auto"/>
              <w:right w:val="single" w:sz="8" w:space="0" w:color="auto"/>
            </w:tcBorders>
            <w:shd w:val="clear" w:color="000000" w:fill="FFFFFF"/>
            <w:vAlign w:val="center"/>
            <w:hideMark/>
          </w:tcPr>
          <w:p w14:paraId="5E2CDF30" w14:textId="77777777" w:rsidR="008B1625" w:rsidRPr="00527F13" w:rsidRDefault="008B1625" w:rsidP="008B1625">
            <w:pPr>
              <w:spacing w:line="240" w:lineRule="auto"/>
              <w:jc w:val="right"/>
              <w:rPr>
                <w:ins w:id="555" w:author="Алексей Ярославцев" w:date="2020-05-25T21:25:00Z"/>
                <w:rFonts w:ascii="Palatino Linotype" w:hAnsi="Palatino Linotype"/>
                <w:sz w:val="16"/>
                <w:szCs w:val="16"/>
                <w:lang w:val="ru-RU"/>
              </w:rPr>
            </w:pPr>
            <w:ins w:id="556" w:author="Алексей Ярославцев" w:date="2020-05-25T21:25:00Z">
              <w:r w:rsidRPr="00527F13">
                <w:rPr>
                  <w:rFonts w:ascii="Palatino Linotype" w:hAnsi="Palatino Linotype"/>
                  <w:sz w:val="16"/>
                  <w:szCs w:val="16"/>
                  <w:lang w:val="ru-RU"/>
                </w:rPr>
                <w:t>0.219</w:t>
              </w:r>
            </w:ins>
          </w:p>
        </w:tc>
        <w:tc>
          <w:tcPr>
            <w:tcW w:w="1392" w:type="dxa"/>
            <w:tcBorders>
              <w:top w:val="nil"/>
              <w:left w:val="nil"/>
              <w:bottom w:val="single" w:sz="8" w:space="0" w:color="auto"/>
              <w:right w:val="single" w:sz="8" w:space="0" w:color="auto"/>
            </w:tcBorders>
            <w:shd w:val="clear" w:color="000000" w:fill="FFFFFF"/>
            <w:vAlign w:val="center"/>
            <w:hideMark/>
          </w:tcPr>
          <w:p w14:paraId="7A7B105F" w14:textId="77777777" w:rsidR="008B1625" w:rsidRPr="00527F13" w:rsidRDefault="008B1625" w:rsidP="008B1625">
            <w:pPr>
              <w:spacing w:line="240" w:lineRule="auto"/>
              <w:jc w:val="right"/>
              <w:rPr>
                <w:ins w:id="557" w:author="Алексей Ярославцев" w:date="2020-05-25T21:25:00Z"/>
                <w:rFonts w:ascii="Palatino Linotype" w:hAnsi="Palatino Linotype"/>
                <w:sz w:val="16"/>
                <w:szCs w:val="16"/>
                <w:lang w:val="ru-RU"/>
              </w:rPr>
            </w:pPr>
            <w:ins w:id="558" w:author="Алексей Ярославцев" w:date="2020-05-25T21:25:00Z">
              <w:r w:rsidRPr="00527F13">
                <w:rPr>
                  <w:rFonts w:ascii="Palatino Linotype" w:hAnsi="Palatino Linotype"/>
                  <w:sz w:val="16"/>
                  <w:szCs w:val="16"/>
                  <w:lang w:val="ru-RU"/>
                </w:rPr>
                <w:t>73.7</w:t>
              </w:r>
            </w:ins>
          </w:p>
        </w:tc>
        <w:tc>
          <w:tcPr>
            <w:tcW w:w="1208" w:type="dxa"/>
            <w:tcBorders>
              <w:top w:val="nil"/>
              <w:left w:val="nil"/>
              <w:bottom w:val="single" w:sz="8" w:space="0" w:color="auto"/>
              <w:right w:val="single" w:sz="8" w:space="0" w:color="auto"/>
            </w:tcBorders>
            <w:shd w:val="clear" w:color="000000" w:fill="FFFFFF"/>
            <w:vAlign w:val="center"/>
            <w:hideMark/>
          </w:tcPr>
          <w:p w14:paraId="5E3007D8" w14:textId="77777777" w:rsidR="008B1625" w:rsidRPr="00527F13" w:rsidRDefault="008B1625" w:rsidP="008B1625">
            <w:pPr>
              <w:spacing w:line="240" w:lineRule="auto"/>
              <w:jc w:val="right"/>
              <w:rPr>
                <w:ins w:id="559" w:author="Алексей Ярославцев" w:date="2020-05-25T21:25:00Z"/>
                <w:rFonts w:ascii="Palatino Linotype" w:hAnsi="Palatino Linotype"/>
                <w:sz w:val="16"/>
                <w:szCs w:val="16"/>
                <w:lang w:val="ru-RU"/>
              </w:rPr>
            </w:pPr>
            <w:ins w:id="560" w:author="Алексей Ярославцев" w:date="2020-05-25T21:25:00Z">
              <w:r w:rsidRPr="00527F13">
                <w:rPr>
                  <w:rFonts w:ascii="Palatino Linotype" w:hAnsi="Palatino Linotype"/>
                  <w:sz w:val="16"/>
                  <w:szCs w:val="16"/>
                  <w:lang w:val="ru-RU"/>
                </w:rPr>
                <w:t>1.34</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73A9C2B5" w14:textId="77777777" w:rsidR="008B1625" w:rsidRPr="00527F13" w:rsidRDefault="008B1625" w:rsidP="008B1625">
            <w:pPr>
              <w:spacing w:line="240" w:lineRule="auto"/>
              <w:jc w:val="right"/>
              <w:rPr>
                <w:ins w:id="561" w:author="Алексей Ярославцев" w:date="2020-05-25T21:25:00Z"/>
                <w:rFonts w:ascii="Palatino Linotype" w:hAnsi="Palatino Linotype"/>
                <w:sz w:val="16"/>
                <w:szCs w:val="16"/>
                <w:lang w:val="ru-RU"/>
              </w:rPr>
            </w:pPr>
            <w:ins w:id="562" w:author="Алексей Ярославцев" w:date="2020-05-25T21:25:00Z">
              <w:r w:rsidRPr="00527F13">
                <w:rPr>
                  <w:rFonts w:ascii="Palatino Linotype" w:hAnsi="Palatino Linotype"/>
                  <w:sz w:val="16"/>
                  <w:szCs w:val="16"/>
                  <w:lang w:val="ru-RU"/>
                </w:rPr>
                <w:t>2.19</w:t>
              </w:r>
            </w:ins>
          </w:p>
        </w:tc>
        <w:tc>
          <w:tcPr>
            <w:tcW w:w="1518" w:type="dxa"/>
            <w:tcBorders>
              <w:top w:val="nil"/>
              <w:left w:val="nil"/>
              <w:bottom w:val="single" w:sz="8" w:space="0" w:color="auto"/>
              <w:right w:val="single" w:sz="8" w:space="0" w:color="auto"/>
            </w:tcBorders>
            <w:shd w:val="clear" w:color="000000" w:fill="FFFFFF"/>
            <w:noWrap/>
            <w:vAlign w:val="center"/>
            <w:hideMark/>
          </w:tcPr>
          <w:p w14:paraId="529F8068" w14:textId="77777777" w:rsidR="008B1625" w:rsidRPr="00527F13" w:rsidRDefault="008B1625" w:rsidP="008B1625">
            <w:pPr>
              <w:spacing w:line="240" w:lineRule="auto"/>
              <w:jc w:val="right"/>
              <w:rPr>
                <w:ins w:id="563" w:author="Алексей Ярославцев" w:date="2020-05-25T21:25:00Z"/>
                <w:rFonts w:ascii="Palatino Linotype" w:hAnsi="Palatino Linotype"/>
                <w:sz w:val="16"/>
                <w:szCs w:val="16"/>
                <w:lang w:val="ru-RU"/>
              </w:rPr>
            </w:pPr>
            <w:ins w:id="564" w:author="Алексей Ярославцев" w:date="2020-05-25T21:25:00Z">
              <w:r w:rsidRPr="00527F13">
                <w:rPr>
                  <w:rFonts w:ascii="Palatino Linotype" w:hAnsi="Palatino Linotype"/>
                  <w:sz w:val="16"/>
                  <w:szCs w:val="16"/>
                  <w:lang w:val="ru-RU"/>
                </w:rPr>
                <w:t>0.34</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C0DE9ED" w14:textId="77777777" w:rsidR="008B1625" w:rsidRPr="00527F13" w:rsidRDefault="008B1625" w:rsidP="008B1625">
            <w:pPr>
              <w:spacing w:line="240" w:lineRule="auto"/>
              <w:jc w:val="right"/>
              <w:rPr>
                <w:ins w:id="565" w:author="Алексей Ярославцев" w:date="2020-05-25T21:25:00Z"/>
                <w:rFonts w:ascii="Palatino Linotype" w:hAnsi="Palatino Linotype"/>
                <w:sz w:val="16"/>
                <w:szCs w:val="16"/>
                <w:lang w:val="ru-RU"/>
              </w:rPr>
            </w:pPr>
            <w:ins w:id="566" w:author="Алексей Ярославцев" w:date="2020-05-25T21:25:00Z">
              <w:r w:rsidRPr="00527F13">
                <w:rPr>
                  <w:rFonts w:ascii="Palatino Linotype" w:hAnsi="Palatino Linotype"/>
                  <w:sz w:val="16"/>
                  <w:szCs w:val="16"/>
                  <w:lang w:val="ru-RU"/>
                </w:rPr>
                <w:t>304.4</w:t>
              </w:r>
            </w:ins>
          </w:p>
        </w:tc>
        <w:tc>
          <w:tcPr>
            <w:tcW w:w="1258" w:type="dxa"/>
            <w:tcBorders>
              <w:top w:val="nil"/>
              <w:left w:val="nil"/>
              <w:bottom w:val="single" w:sz="8" w:space="0" w:color="auto"/>
              <w:right w:val="single" w:sz="8" w:space="0" w:color="auto"/>
            </w:tcBorders>
            <w:shd w:val="clear" w:color="000000" w:fill="FFFFFF"/>
            <w:noWrap/>
            <w:vAlign w:val="center"/>
            <w:hideMark/>
          </w:tcPr>
          <w:p w14:paraId="4CD40243" w14:textId="77777777" w:rsidR="008B1625" w:rsidRPr="00527F13" w:rsidRDefault="008B1625" w:rsidP="008B1625">
            <w:pPr>
              <w:spacing w:line="240" w:lineRule="auto"/>
              <w:jc w:val="right"/>
              <w:rPr>
                <w:ins w:id="567" w:author="Алексей Ярославцев" w:date="2020-05-25T21:25:00Z"/>
                <w:rFonts w:ascii="Palatino Linotype" w:hAnsi="Palatino Linotype"/>
                <w:sz w:val="16"/>
                <w:szCs w:val="16"/>
                <w:lang w:val="ru-RU"/>
              </w:rPr>
            </w:pPr>
            <w:ins w:id="568"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C67A405" w14:textId="77777777" w:rsidR="008B1625" w:rsidRPr="00527F13" w:rsidRDefault="008B1625" w:rsidP="008B1625">
            <w:pPr>
              <w:spacing w:line="240" w:lineRule="auto"/>
              <w:jc w:val="right"/>
              <w:rPr>
                <w:ins w:id="569" w:author="Алексей Ярославцев" w:date="2020-05-25T21:25:00Z"/>
                <w:rFonts w:ascii="Palatino Linotype" w:hAnsi="Palatino Linotype"/>
                <w:sz w:val="16"/>
                <w:szCs w:val="16"/>
                <w:lang w:val="ru-RU"/>
              </w:rPr>
            </w:pPr>
            <w:ins w:id="570" w:author="Алексей Ярославцев" w:date="2020-05-25T21:25:00Z">
              <w:r w:rsidRPr="00527F13">
                <w:rPr>
                  <w:rFonts w:ascii="Palatino Linotype" w:hAnsi="Palatino Linotype"/>
                  <w:sz w:val="16"/>
                  <w:szCs w:val="16"/>
                  <w:lang w:val="ru-RU"/>
                </w:rPr>
                <w:t>1.66</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2F0C524C" w14:textId="77777777" w:rsidR="008B1625" w:rsidRPr="00527F13" w:rsidRDefault="008B1625" w:rsidP="008B1625">
            <w:pPr>
              <w:spacing w:line="240" w:lineRule="auto"/>
              <w:jc w:val="right"/>
              <w:rPr>
                <w:ins w:id="571" w:author="Алексей Ярославцев" w:date="2020-05-25T21:25:00Z"/>
                <w:rFonts w:ascii="Palatino Linotype" w:hAnsi="Palatino Linotype"/>
                <w:sz w:val="16"/>
                <w:szCs w:val="16"/>
                <w:lang w:val="ru-RU"/>
              </w:rPr>
            </w:pPr>
            <w:ins w:id="572" w:author="Алексей Ярославцев" w:date="2020-05-25T21:25:00Z">
              <w:r w:rsidRPr="00527F13">
                <w:rPr>
                  <w:rFonts w:ascii="Palatino Linotype" w:hAnsi="Palatino Linotype"/>
                  <w:sz w:val="16"/>
                  <w:szCs w:val="16"/>
                  <w:lang w:val="ru-RU"/>
                </w:rPr>
                <w:t>1226</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06BDF877" w14:textId="77777777" w:rsidR="008B1625" w:rsidRPr="00527F13" w:rsidRDefault="008B1625" w:rsidP="008B1625">
            <w:pPr>
              <w:spacing w:line="240" w:lineRule="auto"/>
              <w:jc w:val="right"/>
              <w:rPr>
                <w:ins w:id="573" w:author="Алексей Ярославцев" w:date="2020-05-25T21:25:00Z"/>
                <w:rFonts w:ascii="Palatino Linotype" w:hAnsi="Palatino Linotype"/>
                <w:sz w:val="16"/>
                <w:szCs w:val="16"/>
                <w:lang w:val="ru-RU"/>
              </w:rPr>
            </w:pPr>
            <w:ins w:id="574" w:author="Алексей Ярославцев" w:date="2020-05-25T21:25:00Z">
              <w:r w:rsidRPr="00527F13">
                <w:rPr>
                  <w:rFonts w:ascii="Palatino Linotype" w:hAnsi="Palatino Linotype"/>
                  <w:sz w:val="16"/>
                  <w:szCs w:val="16"/>
                  <w:lang w:val="ru-RU"/>
                </w:rPr>
                <w:t>2046</w:t>
              </w:r>
            </w:ins>
          </w:p>
        </w:tc>
        <w:tc>
          <w:tcPr>
            <w:tcW w:w="1376" w:type="dxa"/>
            <w:tcBorders>
              <w:top w:val="nil"/>
              <w:left w:val="nil"/>
              <w:bottom w:val="single" w:sz="8" w:space="0" w:color="auto"/>
              <w:right w:val="single" w:sz="8" w:space="0" w:color="auto"/>
            </w:tcBorders>
            <w:shd w:val="clear" w:color="000000" w:fill="FFFFFF"/>
            <w:vAlign w:val="center"/>
            <w:hideMark/>
          </w:tcPr>
          <w:p w14:paraId="40F1B251" w14:textId="77777777" w:rsidR="008B1625" w:rsidRPr="00527F13" w:rsidRDefault="008B1625" w:rsidP="008B1625">
            <w:pPr>
              <w:spacing w:line="240" w:lineRule="auto"/>
              <w:jc w:val="right"/>
              <w:rPr>
                <w:ins w:id="575" w:author="Алексей Ярославцев" w:date="2020-05-25T21:25:00Z"/>
                <w:rFonts w:ascii="Palatino Linotype" w:hAnsi="Palatino Linotype"/>
                <w:sz w:val="16"/>
                <w:szCs w:val="16"/>
                <w:lang w:val="ru-RU"/>
              </w:rPr>
            </w:pPr>
            <w:ins w:id="576" w:author="Алексей Ярославцев" w:date="2020-05-25T21:25:00Z">
              <w:r w:rsidRPr="00527F13">
                <w:rPr>
                  <w:rFonts w:ascii="Palatino Linotype" w:hAnsi="Palatino Linotype"/>
                  <w:sz w:val="16"/>
                  <w:szCs w:val="16"/>
                  <w:lang w:val="ru-RU"/>
                </w:rPr>
                <w:t>1309</w:t>
              </w:r>
            </w:ins>
          </w:p>
        </w:tc>
        <w:tc>
          <w:tcPr>
            <w:tcW w:w="1376" w:type="dxa"/>
            <w:tcBorders>
              <w:top w:val="nil"/>
              <w:left w:val="nil"/>
              <w:bottom w:val="single" w:sz="8" w:space="0" w:color="auto"/>
              <w:right w:val="single" w:sz="8" w:space="0" w:color="auto"/>
            </w:tcBorders>
            <w:shd w:val="clear" w:color="000000" w:fill="FFFFFF"/>
            <w:vAlign w:val="center"/>
            <w:hideMark/>
          </w:tcPr>
          <w:p w14:paraId="1352930A" w14:textId="77777777" w:rsidR="008B1625" w:rsidRPr="00527F13" w:rsidRDefault="008B1625" w:rsidP="008B1625">
            <w:pPr>
              <w:spacing w:line="240" w:lineRule="auto"/>
              <w:jc w:val="right"/>
              <w:rPr>
                <w:ins w:id="577" w:author="Алексей Ярославцев" w:date="2020-05-25T21:25:00Z"/>
                <w:rFonts w:ascii="Palatino Linotype" w:hAnsi="Palatino Linotype"/>
                <w:sz w:val="16"/>
                <w:szCs w:val="16"/>
                <w:lang w:val="ru-RU"/>
              </w:rPr>
            </w:pPr>
            <w:ins w:id="578" w:author="Алексей Ярославцев" w:date="2020-05-25T21:25:00Z">
              <w:r w:rsidRPr="00527F13">
                <w:rPr>
                  <w:rFonts w:ascii="Palatino Linotype" w:hAnsi="Palatino Linotype"/>
                  <w:sz w:val="16"/>
                  <w:szCs w:val="16"/>
                  <w:lang w:val="ru-RU"/>
                </w:rPr>
                <w:t>511</w:t>
              </w:r>
            </w:ins>
          </w:p>
        </w:tc>
        <w:tc>
          <w:tcPr>
            <w:tcW w:w="1258" w:type="dxa"/>
            <w:gridSpan w:val="2"/>
            <w:tcBorders>
              <w:top w:val="nil"/>
              <w:left w:val="nil"/>
              <w:bottom w:val="single" w:sz="8" w:space="0" w:color="auto"/>
              <w:right w:val="single" w:sz="8" w:space="0" w:color="auto"/>
            </w:tcBorders>
            <w:shd w:val="clear" w:color="000000" w:fill="FFFFFF"/>
            <w:hideMark/>
          </w:tcPr>
          <w:p w14:paraId="61DF904B" w14:textId="77777777" w:rsidR="008B1625" w:rsidRPr="00527F13" w:rsidRDefault="008B1625" w:rsidP="008B1625">
            <w:pPr>
              <w:spacing w:line="240" w:lineRule="auto"/>
              <w:jc w:val="right"/>
              <w:rPr>
                <w:ins w:id="579" w:author="Алексей Ярославцев" w:date="2020-05-25T21:25:00Z"/>
                <w:rFonts w:ascii="Palatino Linotype" w:hAnsi="Palatino Linotype"/>
                <w:sz w:val="16"/>
                <w:szCs w:val="16"/>
                <w:lang w:val="ru-RU"/>
              </w:rPr>
            </w:pPr>
            <w:ins w:id="580" w:author="Алексей Ярославцев" w:date="2020-05-25T21:25:00Z">
              <w:r w:rsidRPr="00527F13">
                <w:rPr>
                  <w:rFonts w:ascii="Palatino Linotype" w:hAnsi="Palatino Linotype"/>
                  <w:sz w:val="16"/>
                  <w:szCs w:val="16"/>
                </w:rPr>
                <w:t>4.02</w:t>
              </w:r>
            </w:ins>
          </w:p>
        </w:tc>
        <w:tc>
          <w:tcPr>
            <w:tcW w:w="1258" w:type="dxa"/>
            <w:tcBorders>
              <w:top w:val="nil"/>
              <w:left w:val="nil"/>
              <w:bottom w:val="single" w:sz="8" w:space="0" w:color="auto"/>
              <w:right w:val="single" w:sz="8" w:space="0" w:color="auto"/>
            </w:tcBorders>
            <w:shd w:val="clear" w:color="000000" w:fill="FFFFFF"/>
            <w:hideMark/>
          </w:tcPr>
          <w:p w14:paraId="58AF66C9" w14:textId="77777777" w:rsidR="008B1625" w:rsidRPr="00527F13" w:rsidRDefault="008B1625" w:rsidP="008B1625">
            <w:pPr>
              <w:spacing w:line="240" w:lineRule="auto"/>
              <w:jc w:val="right"/>
              <w:rPr>
                <w:ins w:id="581" w:author="Алексей Ярославцев" w:date="2020-05-25T21:25:00Z"/>
                <w:rFonts w:ascii="Palatino Linotype" w:hAnsi="Palatino Linotype"/>
                <w:sz w:val="16"/>
                <w:szCs w:val="16"/>
                <w:lang w:val="ru-RU"/>
              </w:rPr>
            </w:pPr>
            <w:ins w:id="582" w:author="Алексей Ярославцев" w:date="2020-05-25T21:25:00Z">
              <w:r w:rsidRPr="00527F13">
                <w:rPr>
                  <w:rFonts w:ascii="Palatino Linotype" w:hAnsi="Palatino Linotype"/>
                  <w:sz w:val="16"/>
                  <w:szCs w:val="16"/>
                </w:rPr>
                <w:t>0.42</w:t>
              </w:r>
            </w:ins>
          </w:p>
        </w:tc>
        <w:tc>
          <w:tcPr>
            <w:tcW w:w="1208" w:type="dxa"/>
            <w:tcBorders>
              <w:top w:val="nil"/>
              <w:left w:val="nil"/>
              <w:bottom w:val="single" w:sz="8" w:space="0" w:color="auto"/>
              <w:right w:val="single" w:sz="8" w:space="0" w:color="auto"/>
            </w:tcBorders>
            <w:shd w:val="clear" w:color="000000" w:fill="FFFFFF"/>
            <w:hideMark/>
          </w:tcPr>
          <w:p w14:paraId="5C07092E" w14:textId="77777777" w:rsidR="008B1625" w:rsidRPr="00527F13" w:rsidRDefault="008B1625" w:rsidP="008B1625">
            <w:pPr>
              <w:spacing w:line="240" w:lineRule="auto"/>
              <w:jc w:val="right"/>
              <w:rPr>
                <w:ins w:id="583" w:author="Алексей Ярославцев" w:date="2020-05-25T21:25:00Z"/>
                <w:rFonts w:ascii="Palatino Linotype" w:hAnsi="Palatino Linotype"/>
                <w:sz w:val="16"/>
                <w:szCs w:val="16"/>
                <w:lang w:val="ru-RU"/>
              </w:rPr>
            </w:pPr>
            <w:ins w:id="584" w:author="Алексей Ярославцев" w:date="2020-05-25T21:25:00Z">
              <w:r w:rsidRPr="00527F13">
                <w:rPr>
                  <w:rFonts w:ascii="Palatino Linotype" w:hAnsi="Palatino Linotype"/>
                  <w:sz w:val="16"/>
                  <w:szCs w:val="16"/>
                </w:rPr>
                <w:t>3.6</w:t>
              </w:r>
            </w:ins>
          </w:p>
        </w:tc>
      </w:tr>
      <w:tr w:rsidR="008B1625" w:rsidRPr="00527F13" w14:paraId="5174DE1F" w14:textId="77777777" w:rsidTr="008B1625">
        <w:trPr>
          <w:gridAfter w:val="1"/>
          <w:wAfter w:w="12" w:type="dxa"/>
          <w:trHeight w:val="121"/>
          <w:ins w:id="585"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0C142E39" w14:textId="77777777" w:rsidR="008B1625" w:rsidRPr="00527F13" w:rsidRDefault="008B1625" w:rsidP="008B1625">
            <w:pPr>
              <w:spacing w:line="240" w:lineRule="auto"/>
              <w:jc w:val="right"/>
              <w:rPr>
                <w:ins w:id="586" w:author="Алексей Ярославцев" w:date="2020-05-25T21:25:00Z"/>
                <w:rFonts w:ascii="Palatino Linotype" w:hAnsi="Palatino Linotype"/>
                <w:b/>
                <w:bCs/>
                <w:sz w:val="16"/>
                <w:szCs w:val="16"/>
                <w:lang w:val="ru-RU"/>
              </w:rPr>
            </w:pPr>
            <w:ins w:id="587" w:author="Алексей Ярославцев" w:date="2020-05-25T21:25:00Z">
              <w:r w:rsidRPr="00527F13">
                <w:rPr>
                  <w:rFonts w:ascii="Palatino Linotype" w:hAnsi="Palatino Linotype"/>
                  <w:b/>
                  <w:bCs/>
                  <w:sz w:val="16"/>
                  <w:szCs w:val="16"/>
                  <w:lang w:val="ru-RU"/>
                </w:rPr>
                <w:t>218A0285</w:t>
              </w:r>
            </w:ins>
          </w:p>
        </w:tc>
        <w:tc>
          <w:tcPr>
            <w:tcW w:w="1149" w:type="dxa"/>
            <w:tcBorders>
              <w:top w:val="nil"/>
              <w:left w:val="nil"/>
              <w:bottom w:val="single" w:sz="8" w:space="0" w:color="auto"/>
              <w:right w:val="single" w:sz="8" w:space="0" w:color="auto"/>
            </w:tcBorders>
            <w:shd w:val="clear" w:color="000000" w:fill="FFFFFF"/>
            <w:vAlign w:val="center"/>
            <w:hideMark/>
          </w:tcPr>
          <w:p w14:paraId="7D3DF42E" w14:textId="77777777" w:rsidR="008B1625" w:rsidRPr="00527F13" w:rsidRDefault="008B1625" w:rsidP="008B1625">
            <w:pPr>
              <w:spacing w:line="240" w:lineRule="auto"/>
              <w:jc w:val="right"/>
              <w:rPr>
                <w:ins w:id="588" w:author="Алексей Ярославцев" w:date="2020-05-25T21:25:00Z"/>
                <w:rFonts w:ascii="Palatino Linotype" w:hAnsi="Palatino Linotype"/>
                <w:sz w:val="16"/>
                <w:szCs w:val="16"/>
                <w:lang w:val="ru-RU"/>
              </w:rPr>
            </w:pPr>
            <w:ins w:id="589" w:author="Алексей Ярославцев" w:date="2020-05-25T21:25:00Z">
              <w:r w:rsidRPr="00527F13">
                <w:rPr>
                  <w:rFonts w:ascii="Palatino Linotype" w:hAnsi="Palatino Linotype"/>
                  <w:sz w:val="16"/>
                  <w:szCs w:val="16"/>
                  <w:lang w:val="ru-RU"/>
                </w:rPr>
                <w:t>30-40</w:t>
              </w:r>
            </w:ins>
          </w:p>
        </w:tc>
        <w:tc>
          <w:tcPr>
            <w:tcW w:w="1149" w:type="dxa"/>
            <w:tcBorders>
              <w:top w:val="nil"/>
              <w:left w:val="nil"/>
              <w:bottom w:val="single" w:sz="8" w:space="0" w:color="auto"/>
              <w:right w:val="single" w:sz="8" w:space="0" w:color="auto"/>
            </w:tcBorders>
            <w:shd w:val="clear" w:color="000000" w:fill="FFFFFF"/>
            <w:vAlign w:val="center"/>
            <w:hideMark/>
          </w:tcPr>
          <w:p w14:paraId="4CCD80BF" w14:textId="77777777" w:rsidR="008B1625" w:rsidRPr="00527F13" w:rsidRDefault="008B1625" w:rsidP="008B1625">
            <w:pPr>
              <w:spacing w:line="240" w:lineRule="auto"/>
              <w:jc w:val="right"/>
              <w:rPr>
                <w:ins w:id="590" w:author="Алексей Ярославцев" w:date="2020-05-25T21:25:00Z"/>
                <w:rFonts w:ascii="Palatino Linotype" w:hAnsi="Palatino Linotype"/>
                <w:sz w:val="16"/>
                <w:szCs w:val="16"/>
                <w:lang w:val="ru-RU"/>
              </w:rPr>
            </w:pPr>
            <w:ins w:id="591" w:author="Алексей Ярославцев" w:date="2020-05-25T21:25:00Z">
              <w:r w:rsidRPr="00527F13">
                <w:rPr>
                  <w:rFonts w:ascii="Palatino Linotype" w:hAnsi="Palatino Linotype"/>
                  <w:sz w:val="16"/>
                  <w:szCs w:val="16"/>
                  <w:lang w:val="ru-RU"/>
                </w:rPr>
                <w:t>11</w:t>
              </w:r>
            </w:ins>
          </w:p>
        </w:tc>
        <w:tc>
          <w:tcPr>
            <w:tcW w:w="1214" w:type="dxa"/>
            <w:tcBorders>
              <w:top w:val="nil"/>
              <w:left w:val="nil"/>
              <w:bottom w:val="single" w:sz="8" w:space="0" w:color="auto"/>
              <w:right w:val="single" w:sz="8" w:space="0" w:color="auto"/>
            </w:tcBorders>
            <w:shd w:val="clear" w:color="000000" w:fill="FFFFFF"/>
            <w:vAlign w:val="center"/>
            <w:hideMark/>
          </w:tcPr>
          <w:p w14:paraId="02D0F8EE" w14:textId="77777777" w:rsidR="008B1625" w:rsidRPr="00527F13" w:rsidRDefault="008B1625" w:rsidP="008B1625">
            <w:pPr>
              <w:spacing w:line="240" w:lineRule="auto"/>
              <w:jc w:val="right"/>
              <w:rPr>
                <w:ins w:id="592" w:author="Алексей Ярославцев" w:date="2020-05-25T21:25:00Z"/>
                <w:rFonts w:ascii="Palatino Linotype" w:hAnsi="Palatino Linotype"/>
                <w:sz w:val="16"/>
                <w:szCs w:val="16"/>
                <w:lang w:val="ru-RU"/>
              </w:rPr>
            </w:pPr>
            <w:ins w:id="593" w:author="Алексей Ярославцев" w:date="2020-05-25T21:25:00Z">
              <w:r w:rsidRPr="00527F13">
                <w:rPr>
                  <w:rFonts w:ascii="Palatino Linotype" w:hAnsi="Palatino Linotype"/>
                  <w:sz w:val="16"/>
                  <w:szCs w:val="16"/>
                  <w:lang w:val="ru-RU"/>
                </w:rPr>
                <w:t>23.87</w:t>
              </w:r>
            </w:ins>
          </w:p>
        </w:tc>
        <w:tc>
          <w:tcPr>
            <w:tcW w:w="1187" w:type="dxa"/>
            <w:tcBorders>
              <w:top w:val="nil"/>
              <w:left w:val="nil"/>
              <w:bottom w:val="single" w:sz="8" w:space="0" w:color="auto"/>
              <w:right w:val="single" w:sz="8" w:space="0" w:color="auto"/>
            </w:tcBorders>
            <w:shd w:val="clear" w:color="000000" w:fill="FFFFFF"/>
            <w:vAlign w:val="center"/>
            <w:hideMark/>
          </w:tcPr>
          <w:p w14:paraId="25EA7843" w14:textId="77777777" w:rsidR="008B1625" w:rsidRPr="00527F13" w:rsidRDefault="008B1625" w:rsidP="008B1625">
            <w:pPr>
              <w:spacing w:line="240" w:lineRule="auto"/>
              <w:jc w:val="right"/>
              <w:rPr>
                <w:ins w:id="594" w:author="Алексей Ярославцев" w:date="2020-05-25T21:25:00Z"/>
                <w:rFonts w:ascii="Palatino Linotype" w:hAnsi="Palatino Linotype"/>
                <w:sz w:val="16"/>
                <w:szCs w:val="16"/>
                <w:lang w:val="ru-RU"/>
              </w:rPr>
            </w:pPr>
            <w:ins w:id="595" w:author="Алексей Ярославцев" w:date="2020-05-25T21:25:00Z">
              <w:r w:rsidRPr="00527F13">
                <w:rPr>
                  <w:rFonts w:ascii="Palatino Linotype" w:hAnsi="Palatino Linotype"/>
                  <w:sz w:val="16"/>
                  <w:szCs w:val="16"/>
                  <w:lang w:val="ru-RU"/>
                </w:rPr>
                <w:t>3</w:t>
              </w:r>
            </w:ins>
          </w:p>
        </w:tc>
        <w:tc>
          <w:tcPr>
            <w:tcW w:w="1208" w:type="dxa"/>
            <w:tcBorders>
              <w:top w:val="nil"/>
              <w:left w:val="nil"/>
              <w:bottom w:val="single" w:sz="8" w:space="0" w:color="auto"/>
              <w:right w:val="single" w:sz="8" w:space="0" w:color="auto"/>
            </w:tcBorders>
            <w:shd w:val="clear" w:color="000000" w:fill="FFFFFF"/>
            <w:vAlign w:val="center"/>
            <w:hideMark/>
          </w:tcPr>
          <w:p w14:paraId="2F1465DB" w14:textId="77777777" w:rsidR="008B1625" w:rsidRPr="00527F13" w:rsidRDefault="008B1625" w:rsidP="008B1625">
            <w:pPr>
              <w:spacing w:line="240" w:lineRule="auto"/>
              <w:jc w:val="right"/>
              <w:rPr>
                <w:ins w:id="596" w:author="Алексей Ярославцев" w:date="2020-05-25T21:25:00Z"/>
                <w:rFonts w:ascii="Palatino Linotype" w:hAnsi="Palatino Linotype"/>
                <w:sz w:val="16"/>
                <w:szCs w:val="16"/>
                <w:lang w:val="ru-RU"/>
              </w:rPr>
            </w:pPr>
            <w:ins w:id="597" w:author="Алексей Ярославцев" w:date="2020-05-25T21:25:00Z">
              <w:r w:rsidRPr="00527F13">
                <w:rPr>
                  <w:rFonts w:ascii="Palatino Linotype" w:hAnsi="Palatino Linotype"/>
                  <w:sz w:val="16"/>
                  <w:szCs w:val="16"/>
                  <w:lang w:val="ru-RU"/>
                </w:rPr>
                <w:t>8.2</w:t>
              </w:r>
            </w:ins>
          </w:p>
        </w:tc>
        <w:tc>
          <w:tcPr>
            <w:tcW w:w="1149" w:type="dxa"/>
            <w:tcBorders>
              <w:top w:val="nil"/>
              <w:left w:val="nil"/>
              <w:bottom w:val="single" w:sz="8" w:space="0" w:color="auto"/>
              <w:right w:val="single" w:sz="8" w:space="0" w:color="auto"/>
            </w:tcBorders>
            <w:shd w:val="clear" w:color="000000" w:fill="FFFFFF"/>
            <w:vAlign w:val="center"/>
            <w:hideMark/>
          </w:tcPr>
          <w:p w14:paraId="3C943FED" w14:textId="77777777" w:rsidR="008B1625" w:rsidRPr="00527F13" w:rsidRDefault="008B1625" w:rsidP="008B1625">
            <w:pPr>
              <w:spacing w:line="240" w:lineRule="auto"/>
              <w:jc w:val="right"/>
              <w:rPr>
                <w:ins w:id="598" w:author="Алексей Ярославцев" w:date="2020-05-25T21:25:00Z"/>
                <w:rFonts w:ascii="Palatino Linotype" w:hAnsi="Palatino Linotype"/>
                <w:sz w:val="16"/>
                <w:szCs w:val="16"/>
                <w:lang w:val="ru-RU"/>
              </w:rPr>
            </w:pPr>
            <w:ins w:id="599" w:author="Алексей Ярославцев" w:date="2020-05-25T21:25:00Z">
              <w:r w:rsidRPr="00527F13">
                <w:rPr>
                  <w:rFonts w:ascii="Palatino Linotype" w:hAnsi="Palatino Linotype"/>
                  <w:sz w:val="16"/>
                  <w:szCs w:val="16"/>
                  <w:lang w:val="ru-RU"/>
                </w:rPr>
                <w:t>1</w:t>
              </w:r>
            </w:ins>
          </w:p>
        </w:tc>
        <w:tc>
          <w:tcPr>
            <w:tcW w:w="1149" w:type="dxa"/>
            <w:tcBorders>
              <w:top w:val="nil"/>
              <w:left w:val="nil"/>
              <w:bottom w:val="single" w:sz="8" w:space="0" w:color="auto"/>
              <w:right w:val="single" w:sz="8" w:space="0" w:color="auto"/>
            </w:tcBorders>
            <w:shd w:val="clear" w:color="000000" w:fill="FFFFFF"/>
            <w:vAlign w:val="center"/>
            <w:hideMark/>
          </w:tcPr>
          <w:p w14:paraId="1E6537DF" w14:textId="77777777" w:rsidR="008B1625" w:rsidRPr="00527F13" w:rsidRDefault="008B1625" w:rsidP="008B1625">
            <w:pPr>
              <w:spacing w:line="240" w:lineRule="auto"/>
              <w:jc w:val="right"/>
              <w:rPr>
                <w:ins w:id="600" w:author="Алексей Ярославцев" w:date="2020-05-25T21:25:00Z"/>
                <w:rFonts w:ascii="Palatino Linotype" w:hAnsi="Palatino Linotype"/>
                <w:sz w:val="16"/>
                <w:szCs w:val="16"/>
                <w:lang w:val="ru-RU"/>
              </w:rPr>
            </w:pPr>
            <w:ins w:id="601" w:author="Алексей Ярославцев" w:date="2020-05-25T21:25:00Z">
              <w:r w:rsidRPr="00527F13">
                <w:rPr>
                  <w:rFonts w:ascii="Palatino Linotype" w:hAnsi="Palatino Linotype"/>
                  <w:sz w:val="16"/>
                  <w:szCs w:val="16"/>
                  <w:lang w:val="ru-RU"/>
                </w:rPr>
                <w:t>1.19</w:t>
              </w:r>
            </w:ins>
          </w:p>
        </w:tc>
        <w:tc>
          <w:tcPr>
            <w:tcW w:w="1208" w:type="dxa"/>
            <w:tcBorders>
              <w:top w:val="nil"/>
              <w:left w:val="nil"/>
              <w:bottom w:val="single" w:sz="8" w:space="0" w:color="auto"/>
              <w:right w:val="single" w:sz="8" w:space="0" w:color="auto"/>
            </w:tcBorders>
            <w:shd w:val="clear" w:color="000000" w:fill="FFFFFF"/>
            <w:vAlign w:val="center"/>
            <w:hideMark/>
          </w:tcPr>
          <w:p w14:paraId="2C1D3882" w14:textId="77777777" w:rsidR="008B1625" w:rsidRPr="00527F13" w:rsidRDefault="008B1625" w:rsidP="008B1625">
            <w:pPr>
              <w:spacing w:line="240" w:lineRule="auto"/>
              <w:jc w:val="right"/>
              <w:rPr>
                <w:ins w:id="602" w:author="Алексей Ярославцев" w:date="2020-05-25T21:25:00Z"/>
                <w:rFonts w:ascii="Palatino Linotype" w:hAnsi="Palatino Linotype"/>
                <w:sz w:val="16"/>
                <w:szCs w:val="16"/>
                <w:lang w:val="ru-RU"/>
              </w:rPr>
            </w:pPr>
            <w:ins w:id="603" w:author="Алексей Ярославцев" w:date="2020-05-25T21:25:00Z">
              <w:r w:rsidRPr="00527F13">
                <w:rPr>
                  <w:rFonts w:ascii="Palatino Linotype" w:hAnsi="Palatino Linotype"/>
                  <w:sz w:val="16"/>
                  <w:szCs w:val="16"/>
                  <w:lang w:val="ru-RU"/>
                </w:rPr>
                <w:t>0.761</w:t>
              </w:r>
            </w:ins>
          </w:p>
        </w:tc>
        <w:tc>
          <w:tcPr>
            <w:tcW w:w="1208" w:type="dxa"/>
            <w:tcBorders>
              <w:top w:val="nil"/>
              <w:left w:val="nil"/>
              <w:bottom w:val="single" w:sz="8" w:space="0" w:color="auto"/>
              <w:right w:val="single" w:sz="8" w:space="0" w:color="auto"/>
            </w:tcBorders>
            <w:shd w:val="clear" w:color="000000" w:fill="FFFFFF"/>
            <w:vAlign w:val="center"/>
            <w:hideMark/>
          </w:tcPr>
          <w:p w14:paraId="780DAC8A" w14:textId="77777777" w:rsidR="008B1625" w:rsidRPr="00527F13" w:rsidRDefault="008B1625" w:rsidP="008B1625">
            <w:pPr>
              <w:spacing w:line="240" w:lineRule="auto"/>
              <w:jc w:val="right"/>
              <w:rPr>
                <w:ins w:id="604" w:author="Алексей Ярославцев" w:date="2020-05-25T21:25:00Z"/>
                <w:rFonts w:ascii="Palatino Linotype" w:hAnsi="Palatino Linotype"/>
                <w:sz w:val="16"/>
                <w:szCs w:val="16"/>
                <w:lang w:val="ru-RU"/>
              </w:rPr>
            </w:pPr>
            <w:ins w:id="605" w:author="Алексей Ярославцев" w:date="2020-05-25T21:25:00Z">
              <w:r w:rsidRPr="00527F13">
                <w:rPr>
                  <w:rFonts w:ascii="Palatino Linotype" w:hAnsi="Palatino Linotype"/>
                  <w:sz w:val="16"/>
                  <w:szCs w:val="16"/>
                  <w:lang w:val="ru-RU"/>
                </w:rPr>
                <w:t>0.219</w:t>
              </w:r>
            </w:ins>
          </w:p>
        </w:tc>
        <w:tc>
          <w:tcPr>
            <w:tcW w:w="1392" w:type="dxa"/>
            <w:tcBorders>
              <w:top w:val="nil"/>
              <w:left w:val="nil"/>
              <w:bottom w:val="single" w:sz="8" w:space="0" w:color="auto"/>
              <w:right w:val="single" w:sz="8" w:space="0" w:color="auto"/>
            </w:tcBorders>
            <w:shd w:val="clear" w:color="000000" w:fill="FFFFFF"/>
            <w:vAlign w:val="center"/>
            <w:hideMark/>
          </w:tcPr>
          <w:p w14:paraId="3FA117C1" w14:textId="77777777" w:rsidR="008B1625" w:rsidRPr="00527F13" w:rsidRDefault="008B1625" w:rsidP="008B1625">
            <w:pPr>
              <w:spacing w:line="240" w:lineRule="auto"/>
              <w:jc w:val="right"/>
              <w:rPr>
                <w:ins w:id="606" w:author="Алексей Ярославцев" w:date="2020-05-25T21:25:00Z"/>
                <w:rFonts w:ascii="Palatino Linotype" w:hAnsi="Palatino Linotype"/>
                <w:sz w:val="16"/>
                <w:szCs w:val="16"/>
                <w:lang w:val="ru-RU"/>
              </w:rPr>
            </w:pPr>
            <w:ins w:id="607" w:author="Алексей Ярославцев" w:date="2020-05-25T21:25:00Z">
              <w:r w:rsidRPr="00527F13">
                <w:rPr>
                  <w:rFonts w:ascii="Palatino Linotype" w:hAnsi="Palatino Linotype"/>
                  <w:sz w:val="16"/>
                  <w:szCs w:val="16"/>
                  <w:lang w:val="ru-RU"/>
                </w:rPr>
                <w:t>93.85</w:t>
              </w:r>
            </w:ins>
          </w:p>
        </w:tc>
        <w:tc>
          <w:tcPr>
            <w:tcW w:w="1208" w:type="dxa"/>
            <w:tcBorders>
              <w:top w:val="nil"/>
              <w:left w:val="nil"/>
              <w:bottom w:val="single" w:sz="8" w:space="0" w:color="auto"/>
              <w:right w:val="single" w:sz="8" w:space="0" w:color="auto"/>
            </w:tcBorders>
            <w:shd w:val="clear" w:color="000000" w:fill="FFFFFF"/>
            <w:vAlign w:val="center"/>
            <w:hideMark/>
          </w:tcPr>
          <w:p w14:paraId="22191710" w14:textId="77777777" w:rsidR="008B1625" w:rsidRPr="00527F13" w:rsidRDefault="008B1625" w:rsidP="008B1625">
            <w:pPr>
              <w:spacing w:line="240" w:lineRule="auto"/>
              <w:jc w:val="right"/>
              <w:rPr>
                <w:ins w:id="608" w:author="Алексей Ярославцев" w:date="2020-05-25T21:25:00Z"/>
                <w:rFonts w:ascii="Palatino Linotype" w:hAnsi="Palatino Linotype"/>
                <w:sz w:val="16"/>
                <w:szCs w:val="16"/>
                <w:lang w:val="ru-RU"/>
              </w:rPr>
            </w:pPr>
            <w:ins w:id="609" w:author="Алексей Ярославцев" w:date="2020-05-25T21:25:00Z">
              <w:r w:rsidRPr="00527F13">
                <w:rPr>
                  <w:rFonts w:ascii="Palatino Linotype" w:hAnsi="Palatino Linotype"/>
                  <w:sz w:val="16"/>
                  <w:szCs w:val="16"/>
                  <w:lang w:val="ru-RU"/>
                </w:rPr>
                <w:t>1.71</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37969362" w14:textId="77777777" w:rsidR="008B1625" w:rsidRPr="00527F13" w:rsidRDefault="008B1625" w:rsidP="008B1625">
            <w:pPr>
              <w:spacing w:line="240" w:lineRule="auto"/>
              <w:jc w:val="right"/>
              <w:rPr>
                <w:ins w:id="610" w:author="Алексей Ярославцев" w:date="2020-05-25T21:25:00Z"/>
                <w:rFonts w:ascii="Palatino Linotype" w:hAnsi="Palatino Linotype"/>
                <w:sz w:val="16"/>
                <w:szCs w:val="16"/>
                <w:lang w:val="ru-RU"/>
              </w:rPr>
            </w:pPr>
            <w:ins w:id="611" w:author="Алексей Ярославцев" w:date="2020-05-25T21:25:00Z">
              <w:r w:rsidRPr="00527F13">
                <w:rPr>
                  <w:rFonts w:ascii="Palatino Linotype" w:hAnsi="Palatino Linotype"/>
                  <w:sz w:val="16"/>
                  <w:szCs w:val="16"/>
                  <w:lang w:val="ru-RU"/>
                </w:rPr>
                <w:t>2.79</w:t>
              </w:r>
            </w:ins>
          </w:p>
        </w:tc>
        <w:tc>
          <w:tcPr>
            <w:tcW w:w="1518" w:type="dxa"/>
            <w:tcBorders>
              <w:top w:val="nil"/>
              <w:left w:val="nil"/>
              <w:bottom w:val="single" w:sz="8" w:space="0" w:color="auto"/>
              <w:right w:val="single" w:sz="8" w:space="0" w:color="auto"/>
            </w:tcBorders>
            <w:shd w:val="clear" w:color="000000" w:fill="FFFFFF"/>
            <w:noWrap/>
            <w:vAlign w:val="center"/>
            <w:hideMark/>
          </w:tcPr>
          <w:p w14:paraId="26A0F6E3" w14:textId="77777777" w:rsidR="008B1625" w:rsidRPr="00527F13" w:rsidRDefault="008B1625" w:rsidP="008B1625">
            <w:pPr>
              <w:spacing w:line="240" w:lineRule="auto"/>
              <w:jc w:val="right"/>
              <w:rPr>
                <w:ins w:id="612" w:author="Алексей Ярославцев" w:date="2020-05-25T21:25:00Z"/>
                <w:rFonts w:ascii="Palatino Linotype" w:hAnsi="Palatino Linotype"/>
                <w:sz w:val="16"/>
                <w:szCs w:val="16"/>
                <w:lang w:val="ru-RU"/>
              </w:rPr>
            </w:pPr>
            <w:ins w:id="613" w:author="Алексей Ярославцев" w:date="2020-05-25T21:25:00Z">
              <w:r w:rsidRPr="00527F13">
                <w:rPr>
                  <w:rFonts w:ascii="Palatino Linotype" w:hAnsi="Palatino Linotype"/>
                  <w:sz w:val="16"/>
                  <w:szCs w:val="16"/>
                  <w:lang w:val="ru-RU"/>
                </w:rPr>
                <w:t>0.34</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082C259B" w14:textId="77777777" w:rsidR="008B1625" w:rsidRPr="00527F13" w:rsidRDefault="008B1625" w:rsidP="008B1625">
            <w:pPr>
              <w:spacing w:line="240" w:lineRule="auto"/>
              <w:jc w:val="right"/>
              <w:rPr>
                <w:ins w:id="614" w:author="Алексей Ярославцев" w:date="2020-05-25T21:25:00Z"/>
                <w:rFonts w:ascii="Palatino Linotype" w:hAnsi="Palatino Linotype"/>
                <w:sz w:val="16"/>
                <w:szCs w:val="16"/>
                <w:lang w:val="ru-RU"/>
              </w:rPr>
            </w:pPr>
            <w:ins w:id="615" w:author="Алексей Ярославцев" w:date="2020-05-25T21:25:00Z">
              <w:r w:rsidRPr="00527F13">
                <w:rPr>
                  <w:rFonts w:ascii="Palatino Linotype" w:hAnsi="Palatino Linotype"/>
                  <w:sz w:val="16"/>
                  <w:szCs w:val="16"/>
                  <w:lang w:val="ru-RU"/>
                </w:rPr>
                <w:t>340.33</w:t>
              </w:r>
            </w:ins>
          </w:p>
        </w:tc>
        <w:tc>
          <w:tcPr>
            <w:tcW w:w="1258" w:type="dxa"/>
            <w:tcBorders>
              <w:top w:val="nil"/>
              <w:left w:val="nil"/>
              <w:bottom w:val="single" w:sz="8" w:space="0" w:color="auto"/>
              <w:right w:val="single" w:sz="8" w:space="0" w:color="auto"/>
            </w:tcBorders>
            <w:shd w:val="clear" w:color="000000" w:fill="FFFFFF"/>
            <w:noWrap/>
            <w:vAlign w:val="center"/>
            <w:hideMark/>
          </w:tcPr>
          <w:p w14:paraId="20AB5532" w14:textId="77777777" w:rsidR="008B1625" w:rsidRPr="00527F13" w:rsidRDefault="008B1625" w:rsidP="008B1625">
            <w:pPr>
              <w:spacing w:line="240" w:lineRule="auto"/>
              <w:jc w:val="right"/>
              <w:rPr>
                <w:ins w:id="616" w:author="Алексей Ярославцев" w:date="2020-05-25T21:25:00Z"/>
                <w:rFonts w:ascii="Palatino Linotype" w:hAnsi="Palatino Linotype"/>
                <w:sz w:val="16"/>
                <w:szCs w:val="16"/>
                <w:lang w:val="ru-RU"/>
              </w:rPr>
            </w:pPr>
            <w:ins w:id="617"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67F0273E" w14:textId="77777777" w:rsidR="008B1625" w:rsidRPr="00527F13" w:rsidRDefault="008B1625" w:rsidP="008B1625">
            <w:pPr>
              <w:spacing w:line="240" w:lineRule="auto"/>
              <w:jc w:val="right"/>
              <w:rPr>
                <w:ins w:id="618" w:author="Алексей Ярославцев" w:date="2020-05-25T21:25:00Z"/>
                <w:rFonts w:ascii="Palatino Linotype" w:hAnsi="Palatino Linotype"/>
                <w:sz w:val="16"/>
                <w:szCs w:val="16"/>
                <w:lang w:val="ru-RU"/>
              </w:rPr>
            </w:pPr>
            <w:ins w:id="619" w:author="Алексей Ярославцев" w:date="2020-05-25T21:25:00Z">
              <w:r w:rsidRPr="00527F13">
                <w:rPr>
                  <w:rFonts w:ascii="Palatino Linotype" w:hAnsi="Palatino Linotype"/>
                  <w:sz w:val="16"/>
                  <w:szCs w:val="16"/>
                  <w:lang w:val="ru-RU"/>
                </w:rPr>
                <w:t>1.85</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031E6BB0" w14:textId="77777777" w:rsidR="008B1625" w:rsidRPr="00527F13" w:rsidRDefault="008B1625" w:rsidP="008B1625">
            <w:pPr>
              <w:spacing w:line="240" w:lineRule="auto"/>
              <w:jc w:val="right"/>
              <w:rPr>
                <w:ins w:id="620" w:author="Алексей Ярославцев" w:date="2020-05-25T21:25:00Z"/>
                <w:rFonts w:ascii="Palatino Linotype" w:hAnsi="Palatino Linotype"/>
                <w:sz w:val="16"/>
                <w:szCs w:val="16"/>
                <w:lang w:val="ru-RU"/>
              </w:rPr>
            </w:pPr>
            <w:ins w:id="621" w:author="Алексей Ярославцев" w:date="2020-05-25T21:25:00Z">
              <w:r w:rsidRPr="00527F13">
                <w:rPr>
                  <w:rFonts w:ascii="Palatino Linotype" w:hAnsi="Palatino Linotype"/>
                  <w:sz w:val="16"/>
                  <w:szCs w:val="16"/>
                  <w:lang w:val="ru-RU"/>
                </w:rPr>
                <w:t>1756</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1160392" w14:textId="77777777" w:rsidR="008B1625" w:rsidRPr="00527F13" w:rsidRDefault="008B1625" w:rsidP="008B1625">
            <w:pPr>
              <w:spacing w:line="240" w:lineRule="auto"/>
              <w:jc w:val="right"/>
              <w:rPr>
                <w:ins w:id="622" w:author="Алексей Ярославцев" w:date="2020-05-25T21:25:00Z"/>
                <w:rFonts w:ascii="Palatino Linotype" w:hAnsi="Palatino Linotype"/>
                <w:sz w:val="16"/>
                <w:szCs w:val="16"/>
                <w:lang w:val="ru-RU"/>
              </w:rPr>
            </w:pPr>
            <w:ins w:id="623" w:author="Алексей Ярославцев" w:date="2020-05-25T21:25:00Z">
              <w:r w:rsidRPr="00527F13">
                <w:rPr>
                  <w:rFonts w:ascii="Palatino Linotype" w:hAnsi="Palatino Linotype"/>
                  <w:sz w:val="16"/>
                  <w:szCs w:val="16"/>
                  <w:lang w:val="ru-RU"/>
                </w:rPr>
                <w:t>2468</w:t>
              </w:r>
            </w:ins>
          </w:p>
        </w:tc>
        <w:tc>
          <w:tcPr>
            <w:tcW w:w="1376" w:type="dxa"/>
            <w:tcBorders>
              <w:top w:val="nil"/>
              <w:left w:val="nil"/>
              <w:bottom w:val="single" w:sz="8" w:space="0" w:color="auto"/>
              <w:right w:val="single" w:sz="8" w:space="0" w:color="auto"/>
            </w:tcBorders>
            <w:shd w:val="clear" w:color="000000" w:fill="FFFFFF"/>
            <w:vAlign w:val="center"/>
            <w:hideMark/>
          </w:tcPr>
          <w:p w14:paraId="0493E092" w14:textId="77777777" w:rsidR="008B1625" w:rsidRPr="00527F13" w:rsidRDefault="008B1625" w:rsidP="008B1625">
            <w:pPr>
              <w:spacing w:line="240" w:lineRule="auto"/>
              <w:jc w:val="right"/>
              <w:rPr>
                <w:ins w:id="624" w:author="Алексей Ярославцев" w:date="2020-05-25T21:25:00Z"/>
                <w:rFonts w:ascii="Palatino Linotype" w:hAnsi="Palatino Linotype"/>
                <w:sz w:val="16"/>
                <w:szCs w:val="16"/>
                <w:lang w:val="ru-RU"/>
              </w:rPr>
            </w:pPr>
            <w:ins w:id="625" w:author="Алексей Ярославцев" w:date="2020-05-25T21:25:00Z">
              <w:r w:rsidRPr="00527F13">
                <w:rPr>
                  <w:rFonts w:ascii="Palatino Linotype" w:hAnsi="Palatino Linotype"/>
                  <w:sz w:val="16"/>
                  <w:szCs w:val="16"/>
                  <w:lang w:val="ru-RU"/>
                </w:rPr>
                <w:t>1579</w:t>
              </w:r>
            </w:ins>
          </w:p>
        </w:tc>
        <w:tc>
          <w:tcPr>
            <w:tcW w:w="1376" w:type="dxa"/>
            <w:tcBorders>
              <w:top w:val="nil"/>
              <w:left w:val="nil"/>
              <w:bottom w:val="single" w:sz="8" w:space="0" w:color="auto"/>
              <w:right w:val="single" w:sz="8" w:space="0" w:color="auto"/>
            </w:tcBorders>
            <w:shd w:val="clear" w:color="000000" w:fill="FFFFFF"/>
            <w:vAlign w:val="center"/>
            <w:hideMark/>
          </w:tcPr>
          <w:p w14:paraId="381AF411" w14:textId="77777777" w:rsidR="008B1625" w:rsidRPr="00527F13" w:rsidRDefault="008B1625" w:rsidP="008B1625">
            <w:pPr>
              <w:spacing w:line="240" w:lineRule="auto"/>
              <w:jc w:val="right"/>
              <w:rPr>
                <w:ins w:id="626" w:author="Алексей Ярославцев" w:date="2020-05-25T21:25:00Z"/>
                <w:rFonts w:ascii="Palatino Linotype" w:hAnsi="Palatino Linotype"/>
                <w:sz w:val="16"/>
                <w:szCs w:val="16"/>
                <w:lang w:val="ru-RU"/>
              </w:rPr>
            </w:pPr>
            <w:ins w:id="627" w:author="Алексей Ярославцев" w:date="2020-05-25T21:25:00Z">
              <w:r w:rsidRPr="00527F13">
                <w:rPr>
                  <w:rFonts w:ascii="Palatino Linotype" w:hAnsi="Palatino Linotype"/>
                  <w:sz w:val="16"/>
                  <w:szCs w:val="16"/>
                  <w:lang w:val="ru-RU"/>
                </w:rPr>
                <w:t>617</w:t>
              </w:r>
            </w:ins>
          </w:p>
        </w:tc>
        <w:tc>
          <w:tcPr>
            <w:tcW w:w="1258" w:type="dxa"/>
            <w:gridSpan w:val="2"/>
            <w:tcBorders>
              <w:top w:val="nil"/>
              <w:left w:val="nil"/>
              <w:bottom w:val="single" w:sz="8" w:space="0" w:color="auto"/>
              <w:right w:val="single" w:sz="8" w:space="0" w:color="auto"/>
            </w:tcBorders>
            <w:shd w:val="clear" w:color="000000" w:fill="FFFFFF"/>
            <w:hideMark/>
          </w:tcPr>
          <w:p w14:paraId="7D11FE66" w14:textId="77777777" w:rsidR="008B1625" w:rsidRPr="00527F13" w:rsidRDefault="008B1625" w:rsidP="008B1625">
            <w:pPr>
              <w:spacing w:line="240" w:lineRule="auto"/>
              <w:jc w:val="right"/>
              <w:rPr>
                <w:ins w:id="628" w:author="Алексей Ярославцев" w:date="2020-05-25T21:25:00Z"/>
                <w:rFonts w:ascii="Palatino Linotype" w:hAnsi="Palatino Linotype"/>
                <w:sz w:val="16"/>
                <w:szCs w:val="16"/>
                <w:lang w:val="ru-RU"/>
              </w:rPr>
            </w:pPr>
            <w:ins w:id="629" w:author="Алексей Ярославцев" w:date="2020-05-25T21:25:00Z">
              <w:r w:rsidRPr="00527F13">
                <w:rPr>
                  <w:rFonts w:ascii="Palatino Linotype" w:hAnsi="Palatino Linotype"/>
                  <w:sz w:val="16"/>
                  <w:szCs w:val="16"/>
                </w:rPr>
                <w:t>4.11</w:t>
              </w:r>
            </w:ins>
          </w:p>
        </w:tc>
        <w:tc>
          <w:tcPr>
            <w:tcW w:w="1258" w:type="dxa"/>
            <w:tcBorders>
              <w:top w:val="nil"/>
              <w:left w:val="nil"/>
              <w:bottom w:val="single" w:sz="8" w:space="0" w:color="auto"/>
              <w:right w:val="single" w:sz="8" w:space="0" w:color="auto"/>
            </w:tcBorders>
            <w:shd w:val="clear" w:color="000000" w:fill="FFFFFF"/>
            <w:hideMark/>
          </w:tcPr>
          <w:p w14:paraId="3659812C" w14:textId="77777777" w:rsidR="008B1625" w:rsidRPr="00527F13" w:rsidRDefault="008B1625" w:rsidP="008B1625">
            <w:pPr>
              <w:spacing w:line="240" w:lineRule="auto"/>
              <w:jc w:val="right"/>
              <w:rPr>
                <w:ins w:id="630" w:author="Алексей Ярославцев" w:date="2020-05-25T21:25:00Z"/>
                <w:rFonts w:ascii="Palatino Linotype" w:hAnsi="Palatino Linotype"/>
                <w:sz w:val="16"/>
                <w:szCs w:val="16"/>
                <w:lang w:val="ru-RU"/>
              </w:rPr>
            </w:pPr>
            <w:ins w:id="631" w:author="Алексей Ярославцев" w:date="2020-05-25T21:25:00Z">
              <w:r w:rsidRPr="00527F13">
                <w:rPr>
                  <w:rFonts w:ascii="Palatino Linotype" w:hAnsi="Palatino Linotype"/>
                  <w:sz w:val="16"/>
                  <w:szCs w:val="16"/>
                </w:rPr>
                <w:t>0.42</w:t>
              </w:r>
            </w:ins>
          </w:p>
        </w:tc>
        <w:tc>
          <w:tcPr>
            <w:tcW w:w="1208" w:type="dxa"/>
            <w:tcBorders>
              <w:top w:val="nil"/>
              <w:left w:val="nil"/>
              <w:bottom w:val="single" w:sz="8" w:space="0" w:color="auto"/>
              <w:right w:val="single" w:sz="8" w:space="0" w:color="auto"/>
            </w:tcBorders>
            <w:shd w:val="clear" w:color="000000" w:fill="FFFFFF"/>
            <w:hideMark/>
          </w:tcPr>
          <w:p w14:paraId="22BD410A" w14:textId="77777777" w:rsidR="008B1625" w:rsidRPr="00527F13" w:rsidRDefault="008B1625" w:rsidP="008B1625">
            <w:pPr>
              <w:spacing w:line="240" w:lineRule="auto"/>
              <w:jc w:val="right"/>
              <w:rPr>
                <w:ins w:id="632" w:author="Алексей Ярославцев" w:date="2020-05-25T21:25:00Z"/>
                <w:rFonts w:ascii="Palatino Linotype" w:hAnsi="Palatino Linotype"/>
                <w:sz w:val="16"/>
                <w:szCs w:val="16"/>
                <w:lang w:val="ru-RU"/>
              </w:rPr>
            </w:pPr>
            <w:ins w:id="633" w:author="Алексей Ярославцев" w:date="2020-05-25T21:25:00Z">
              <w:r w:rsidRPr="00527F13">
                <w:rPr>
                  <w:rFonts w:ascii="Palatino Linotype" w:hAnsi="Palatino Linotype"/>
                  <w:sz w:val="16"/>
                  <w:szCs w:val="16"/>
                </w:rPr>
                <w:t>3.69</w:t>
              </w:r>
            </w:ins>
          </w:p>
        </w:tc>
      </w:tr>
      <w:tr w:rsidR="008B1625" w:rsidRPr="00527F13" w14:paraId="01B78C4A" w14:textId="77777777" w:rsidTr="008B1625">
        <w:trPr>
          <w:gridAfter w:val="1"/>
          <w:wAfter w:w="12" w:type="dxa"/>
          <w:trHeight w:val="121"/>
          <w:ins w:id="634"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0B7A1BAA" w14:textId="77777777" w:rsidR="008B1625" w:rsidRPr="00527F13" w:rsidRDefault="008B1625" w:rsidP="008B1625">
            <w:pPr>
              <w:spacing w:line="240" w:lineRule="auto"/>
              <w:jc w:val="right"/>
              <w:rPr>
                <w:ins w:id="635" w:author="Алексей Ярославцев" w:date="2020-05-25T21:25:00Z"/>
                <w:rFonts w:ascii="Palatino Linotype" w:hAnsi="Palatino Linotype"/>
                <w:b/>
                <w:bCs/>
                <w:sz w:val="16"/>
                <w:szCs w:val="16"/>
                <w:lang w:val="ru-RU"/>
              </w:rPr>
            </w:pPr>
            <w:ins w:id="636" w:author="Алексей Ярославцев" w:date="2020-05-25T21:25:00Z">
              <w:r w:rsidRPr="00527F13">
                <w:rPr>
                  <w:rFonts w:ascii="Palatino Linotype" w:hAnsi="Palatino Linotype"/>
                  <w:b/>
                  <w:bCs/>
                  <w:sz w:val="16"/>
                  <w:szCs w:val="16"/>
                  <w:lang w:val="ru-RU"/>
                </w:rPr>
                <w:t> </w:t>
              </w:r>
              <w:proofErr w:type="spellStart"/>
              <w:r w:rsidRPr="00527F13">
                <w:rPr>
                  <w:rFonts w:ascii="Palatino Linotype" w:hAnsi="Palatino Linotype"/>
                  <w:b/>
                  <w:bCs/>
                  <w:sz w:val="16"/>
                  <w:szCs w:val="16"/>
                  <w:lang w:val="ru-RU"/>
                </w:rPr>
                <w:t>Mean</w:t>
              </w:r>
              <w:proofErr w:type="spellEnd"/>
            </w:ins>
          </w:p>
        </w:tc>
        <w:tc>
          <w:tcPr>
            <w:tcW w:w="1149" w:type="dxa"/>
            <w:tcBorders>
              <w:top w:val="nil"/>
              <w:left w:val="nil"/>
              <w:bottom w:val="single" w:sz="8" w:space="0" w:color="auto"/>
              <w:right w:val="single" w:sz="8" w:space="0" w:color="auto"/>
            </w:tcBorders>
            <w:shd w:val="clear" w:color="000000" w:fill="FFFFFF"/>
            <w:vAlign w:val="center"/>
            <w:hideMark/>
          </w:tcPr>
          <w:p w14:paraId="6683F869" w14:textId="77777777" w:rsidR="008B1625" w:rsidRPr="00527F13" w:rsidRDefault="008B1625" w:rsidP="008B1625">
            <w:pPr>
              <w:spacing w:line="240" w:lineRule="auto"/>
              <w:jc w:val="right"/>
              <w:rPr>
                <w:ins w:id="637" w:author="Алексей Ярославцев" w:date="2020-05-25T21:25:00Z"/>
                <w:rFonts w:ascii="Palatino Linotype" w:hAnsi="Palatino Linotype"/>
                <w:sz w:val="16"/>
                <w:szCs w:val="16"/>
                <w:lang w:val="ru-RU"/>
              </w:rPr>
            </w:pPr>
            <w:ins w:id="63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6FDDC210" w14:textId="77777777" w:rsidR="008B1625" w:rsidRPr="00527F13" w:rsidRDefault="008B1625" w:rsidP="008B1625">
            <w:pPr>
              <w:spacing w:line="240" w:lineRule="auto"/>
              <w:jc w:val="right"/>
              <w:rPr>
                <w:ins w:id="639" w:author="Алексей Ярославцев" w:date="2020-05-25T21:25:00Z"/>
                <w:rFonts w:ascii="Palatino Linotype" w:hAnsi="Palatino Linotype"/>
                <w:sz w:val="16"/>
                <w:szCs w:val="16"/>
                <w:lang w:val="ru-RU"/>
              </w:rPr>
            </w:pPr>
            <w:ins w:id="640" w:author="Алексей Ярославцев" w:date="2020-05-25T21:25:00Z">
              <w:r w:rsidRPr="00527F13">
                <w:rPr>
                  <w:rFonts w:ascii="Palatino Linotype" w:hAnsi="Palatino Linotype"/>
                  <w:sz w:val="16"/>
                  <w:szCs w:val="16"/>
                  <w:lang w:val="ru-RU"/>
                </w:rPr>
                <w:t>11</w:t>
              </w:r>
            </w:ins>
          </w:p>
        </w:tc>
        <w:tc>
          <w:tcPr>
            <w:tcW w:w="1214" w:type="dxa"/>
            <w:tcBorders>
              <w:top w:val="nil"/>
              <w:left w:val="nil"/>
              <w:bottom w:val="single" w:sz="8" w:space="0" w:color="auto"/>
              <w:right w:val="single" w:sz="8" w:space="0" w:color="auto"/>
            </w:tcBorders>
            <w:shd w:val="clear" w:color="000000" w:fill="FFFFFF"/>
            <w:vAlign w:val="center"/>
            <w:hideMark/>
          </w:tcPr>
          <w:p w14:paraId="296ACB90" w14:textId="77777777" w:rsidR="008B1625" w:rsidRPr="00527F13" w:rsidRDefault="008B1625" w:rsidP="008B1625">
            <w:pPr>
              <w:spacing w:line="240" w:lineRule="auto"/>
              <w:jc w:val="right"/>
              <w:rPr>
                <w:ins w:id="641" w:author="Алексей Ярославцев" w:date="2020-05-25T21:25:00Z"/>
                <w:rFonts w:ascii="Palatino Linotype" w:hAnsi="Palatino Linotype"/>
                <w:sz w:val="16"/>
                <w:szCs w:val="16"/>
                <w:lang w:val="ru-RU"/>
              </w:rPr>
            </w:pPr>
            <w:ins w:id="642" w:author="Алексей Ярославцев" w:date="2020-05-25T21:25:00Z">
              <w:r w:rsidRPr="00527F13">
                <w:rPr>
                  <w:rFonts w:ascii="Palatino Linotype" w:hAnsi="Palatino Linotype"/>
                  <w:sz w:val="16"/>
                  <w:szCs w:val="16"/>
                  <w:lang w:val="ru-RU"/>
                </w:rPr>
                <w:t>22.18</w:t>
              </w:r>
            </w:ins>
          </w:p>
        </w:tc>
        <w:tc>
          <w:tcPr>
            <w:tcW w:w="1187" w:type="dxa"/>
            <w:tcBorders>
              <w:top w:val="nil"/>
              <w:left w:val="nil"/>
              <w:bottom w:val="single" w:sz="8" w:space="0" w:color="auto"/>
              <w:right w:val="single" w:sz="8" w:space="0" w:color="auto"/>
            </w:tcBorders>
            <w:shd w:val="clear" w:color="000000" w:fill="FFFFFF"/>
            <w:vAlign w:val="center"/>
            <w:hideMark/>
          </w:tcPr>
          <w:p w14:paraId="01100E96" w14:textId="77777777" w:rsidR="008B1625" w:rsidRPr="00527F13" w:rsidRDefault="008B1625" w:rsidP="008B1625">
            <w:pPr>
              <w:spacing w:line="240" w:lineRule="auto"/>
              <w:jc w:val="right"/>
              <w:rPr>
                <w:ins w:id="643" w:author="Алексей Ярославцев" w:date="2020-05-25T21:25:00Z"/>
                <w:rFonts w:ascii="Palatino Linotype" w:hAnsi="Palatino Linotype"/>
                <w:sz w:val="16"/>
                <w:szCs w:val="16"/>
                <w:lang w:val="ru-RU"/>
              </w:rPr>
            </w:pPr>
            <w:ins w:id="644" w:author="Алексей Ярославцев" w:date="2020-05-25T21:25:00Z">
              <w:r w:rsidRPr="00527F13">
                <w:rPr>
                  <w:rFonts w:ascii="Palatino Linotype" w:hAnsi="Palatino Linotype"/>
                  <w:sz w:val="16"/>
                  <w:szCs w:val="16"/>
                  <w:lang w:val="ru-RU"/>
                </w:rPr>
                <w:t>2.79</w:t>
              </w:r>
            </w:ins>
          </w:p>
        </w:tc>
        <w:tc>
          <w:tcPr>
            <w:tcW w:w="1208" w:type="dxa"/>
            <w:tcBorders>
              <w:top w:val="nil"/>
              <w:left w:val="nil"/>
              <w:bottom w:val="single" w:sz="8" w:space="0" w:color="auto"/>
              <w:right w:val="single" w:sz="8" w:space="0" w:color="auto"/>
            </w:tcBorders>
            <w:shd w:val="clear" w:color="000000" w:fill="FFFFFF"/>
            <w:vAlign w:val="center"/>
            <w:hideMark/>
          </w:tcPr>
          <w:p w14:paraId="600C379A" w14:textId="77777777" w:rsidR="008B1625" w:rsidRPr="00527F13" w:rsidRDefault="008B1625" w:rsidP="008B1625">
            <w:pPr>
              <w:spacing w:line="240" w:lineRule="auto"/>
              <w:jc w:val="right"/>
              <w:rPr>
                <w:ins w:id="645" w:author="Алексей Ярославцев" w:date="2020-05-25T21:25:00Z"/>
                <w:rFonts w:ascii="Palatino Linotype" w:hAnsi="Palatino Linotype"/>
                <w:sz w:val="16"/>
                <w:szCs w:val="16"/>
                <w:lang w:val="ru-RU"/>
              </w:rPr>
            </w:pPr>
            <w:ins w:id="646" w:author="Алексей Ярославцев" w:date="2020-05-25T21:25:00Z">
              <w:r w:rsidRPr="00527F13">
                <w:rPr>
                  <w:rFonts w:ascii="Palatino Linotype" w:hAnsi="Palatino Linotype"/>
                  <w:sz w:val="16"/>
                  <w:szCs w:val="16"/>
                  <w:lang w:val="ru-RU"/>
                </w:rPr>
                <w:t>7.4</w:t>
              </w:r>
            </w:ins>
          </w:p>
        </w:tc>
        <w:tc>
          <w:tcPr>
            <w:tcW w:w="1149" w:type="dxa"/>
            <w:tcBorders>
              <w:top w:val="nil"/>
              <w:left w:val="nil"/>
              <w:bottom w:val="single" w:sz="8" w:space="0" w:color="auto"/>
              <w:right w:val="single" w:sz="8" w:space="0" w:color="auto"/>
            </w:tcBorders>
            <w:shd w:val="clear" w:color="000000" w:fill="FFFFFF"/>
            <w:vAlign w:val="center"/>
            <w:hideMark/>
          </w:tcPr>
          <w:p w14:paraId="4FBE081B" w14:textId="77777777" w:rsidR="008B1625" w:rsidRPr="00527F13" w:rsidRDefault="008B1625" w:rsidP="008B1625">
            <w:pPr>
              <w:spacing w:line="240" w:lineRule="auto"/>
              <w:jc w:val="right"/>
              <w:rPr>
                <w:ins w:id="647" w:author="Алексей Ярославцев" w:date="2020-05-25T21:25:00Z"/>
                <w:rFonts w:ascii="Palatino Linotype" w:hAnsi="Palatino Linotype"/>
                <w:sz w:val="16"/>
                <w:szCs w:val="16"/>
                <w:lang w:val="ru-RU"/>
              </w:rPr>
            </w:pPr>
            <w:ins w:id="64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4849CE19" w14:textId="77777777" w:rsidR="008B1625" w:rsidRPr="00527F13" w:rsidRDefault="008B1625" w:rsidP="008B1625">
            <w:pPr>
              <w:spacing w:line="240" w:lineRule="auto"/>
              <w:jc w:val="right"/>
              <w:rPr>
                <w:ins w:id="649" w:author="Алексей Ярославцев" w:date="2020-05-25T21:25:00Z"/>
                <w:rFonts w:ascii="Palatino Linotype" w:hAnsi="Palatino Linotype"/>
                <w:sz w:val="16"/>
                <w:szCs w:val="16"/>
                <w:lang w:val="ru-RU"/>
              </w:rPr>
            </w:pPr>
            <w:ins w:id="650"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52746A33" w14:textId="77777777" w:rsidR="008B1625" w:rsidRPr="00527F13" w:rsidRDefault="008B1625" w:rsidP="008B1625">
            <w:pPr>
              <w:spacing w:line="240" w:lineRule="auto"/>
              <w:jc w:val="right"/>
              <w:rPr>
                <w:ins w:id="651" w:author="Алексей Ярославцев" w:date="2020-05-25T21:25:00Z"/>
                <w:rFonts w:ascii="Palatino Linotype" w:hAnsi="Palatino Linotype"/>
                <w:sz w:val="16"/>
                <w:szCs w:val="16"/>
                <w:lang w:val="ru-RU"/>
              </w:rPr>
            </w:pPr>
            <w:ins w:id="652"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571B0D8D" w14:textId="77777777" w:rsidR="008B1625" w:rsidRPr="00527F13" w:rsidRDefault="008B1625" w:rsidP="008B1625">
            <w:pPr>
              <w:spacing w:line="240" w:lineRule="auto"/>
              <w:jc w:val="right"/>
              <w:rPr>
                <w:ins w:id="653" w:author="Алексей Ярославцев" w:date="2020-05-25T21:25:00Z"/>
                <w:rFonts w:ascii="Palatino Linotype" w:hAnsi="Palatino Linotype"/>
                <w:sz w:val="16"/>
                <w:szCs w:val="16"/>
                <w:lang w:val="ru-RU"/>
              </w:rPr>
            </w:pPr>
            <w:ins w:id="654"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43E3D10F" w14:textId="77777777" w:rsidR="008B1625" w:rsidRPr="00527F13" w:rsidRDefault="008B1625" w:rsidP="008B1625">
            <w:pPr>
              <w:spacing w:line="240" w:lineRule="auto"/>
              <w:jc w:val="right"/>
              <w:rPr>
                <w:ins w:id="655" w:author="Алексей Ярославцев" w:date="2020-05-25T21:25:00Z"/>
                <w:rFonts w:ascii="Palatino Linotype" w:hAnsi="Palatino Linotype"/>
                <w:sz w:val="16"/>
                <w:szCs w:val="16"/>
                <w:lang w:val="ru-RU"/>
              </w:rPr>
            </w:pPr>
            <w:ins w:id="656" w:author="Алексей Ярославцев" w:date="2020-05-25T21:25:00Z">
              <w:r w:rsidRPr="00527F13">
                <w:rPr>
                  <w:rFonts w:ascii="Palatino Linotype" w:hAnsi="Palatino Linotype"/>
                  <w:sz w:val="16"/>
                  <w:szCs w:val="16"/>
                  <w:lang w:val="ru-RU"/>
                </w:rPr>
                <w:t>82.65</w:t>
              </w:r>
            </w:ins>
          </w:p>
        </w:tc>
        <w:tc>
          <w:tcPr>
            <w:tcW w:w="1208" w:type="dxa"/>
            <w:tcBorders>
              <w:top w:val="nil"/>
              <w:left w:val="nil"/>
              <w:bottom w:val="single" w:sz="8" w:space="0" w:color="auto"/>
              <w:right w:val="single" w:sz="8" w:space="0" w:color="auto"/>
            </w:tcBorders>
            <w:shd w:val="clear" w:color="000000" w:fill="FFFFFF"/>
            <w:vAlign w:val="center"/>
            <w:hideMark/>
          </w:tcPr>
          <w:p w14:paraId="15D80970" w14:textId="77777777" w:rsidR="008B1625" w:rsidRPr="00527F13" w:rsidRDefault="008B1625" w:rsidP="008B1625">
            <w:pPr>
              <w:spacing w:line="240" w:lineRule="auto"/>
              <w:jc w:val="right"/>
              <w:rPr>
                <w:ins w:id="657" w:author="Алексей Ярославцев" w:date="2020-05-25T21:25:00Z"/>
                <w:rFonts w:ascii="Palatino Linotype" w:hAnsi="Palatino Linotype"/>
                <w:sz w:val="16"/>
                <w:szCs w:val="16"/>
                <w:lang w:val="ru-RU"/>
              </w:rPr>
            </w:pPr>
            <w:ins w:id="658" w:author="Алексей Ярославцев" w:date="2020-05-25T21:25:00Z">
              <w:r w:rsidRPr="00527F13">
                <w:rPr>
                  <w:rFonts w:ascii="Palatino Linotype" w:hAnsi="Palatino Linotype"/>
                  <w:sz w:val="16"/>
                  <w:szCs w:val="16"/>
                  <w:lang w:val="ru-RU"/>
                </w:rPr>
                <w:t>1.5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1BEED120" w14:textId="77777777" w:rsidR="008B1625" w:rsidRPr="00527F13" w:rsidRDefault="008B1625" w:rsidP="008B1625">
            <w:pPr>
              <w:spacing w:line="240" w:lineRule="auto"/>
              <w:jc w:val="right"/>
              <w:rPr>
                <w:ins w:id="659" w:author="Алексей Ярославцев" w:date="2020-05-25T21:25:00Z"/>
                <w:rFonts w:ascii="Palatino Linotype" w:hAnsi="Palatino Linotype"/>
                <w:sz w:val="16"/>
                <w:szCs w:val="16"/>
                <w:lang w:val="ru-RU"/>
              </w:rPr>
            </w:pPr>
            <w:ins w:id="660" w:author="Алексей Ярославцев" w:date="2020-05-25T21:25:00Z">
              <w:r w:rsidRPr="00527F13">
                <w:rPr>
                  <w:rFonts w:ascii="Palatino Linotype" w:hAnsi="Palatino Linotype"/>
                  <w:sz w:val="16"/>
                  <w:szCs w:val="16"/>
                  <w:lang w:val="ru-RU"/>
                </w:rPr>
                <w:t>2.46</w:t>
              </w:r>
            </w:ins>
          </w:p>
        </w:tc>
        <w:tc>
          <w:tcPr>
            <w:tcW w:w="1518" w:type="dxa"/>
            <w:tcBorders>
              <w:top w:val="nil"/>
              <w:left w:val="nil"/>
              <w:bottom w:val="single" w:sz="8" w:space="0" w:color="auto"/>
              <w:right w:val="single" w:sz="8" w:space="0" w:color="auto"/>
            </w:tcBorders>
            <w:shd w:val="clear" w:color="000000" w:fill="FFFFFF"/>
            <w:noWrap/>
            <w:vAlign w:val="center"/>
            <w:hideMark/>
          </w:tcPr>
          <w:p w14:paraId="33D97E62" w14:textId="77777777" w:rsidR="008B1625" w:rsidRPr="00527F13" w:rsidRDefault="008B1625" w:rsidP="008B1625">
            <w:pPr>
              <w:spacing w:line="240" w:lineRule="auto"/>
              <w:jc w:val="right"/>
              <w:rPr>
                <w:ins w:id="661" w:author="Алексей Ярославцев" w:date="2020-05-25T21:25:00Z"/>
                <w:rFonts w:ascii="Palatino Linotype" w:hAnsi="Palatino Linotype"/>
                <w:sz w:val="16"/>
                <w:szCs w:val="16"/>
                <w:lang w:val="ru-RU"/>
              </w:rPr>
            </w:pPr>
            <w:ins w:id="662" w:author="Алексей Ярославцев" w:date="2020-05-25T21:25:00Z">
              <w:r w:rsidRPr="00527F13">
                <w:rPr>
                  <w:rFonts w:ascii="Palatino Linotype" w:hAnsi="Palatino Linotype"/>
                  <w:sz w:val="16"/>
                  <w:szCs w:val="16"/>
                  <w:lang w:val="ru-RU"/>
                </w:rPr>
                <w:t>0.33</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39D25390" w14:textId="77777777" w:rsidR="008B1625" w:rsidRPr="00527F13" w:rsidRDefault="008B1625" w:rsidP="008B1625">
            <w:pPr>
              <w:spacing w:line="240" w:lineRule="auto"/>
              <w:jc w:val="right"/>
              <w:rPr>
                <w:ins w:id="663" w:author="Алексей Ярославцев" w:date="2020-05-25T21:25:00Z"/>
                <w:rFonts w:ascii="Palatino Linotype" w:hAnsi="Palatino Linotype"/>
                <w:sz w:val="16"/>
                <w:szCs w:val="16"/>
                <w:lang w:val="ru-RU"/>
              </w:rPr>
            </w:pPr>
            <w:ins w:id="664" w:author="Алексей Ярославцев" w:date="2020-05-25T21:25:00Z">
              <w:r w:rsidRPr="00527F13">
                <w:rPr>
                  <w:rFonts w:ascii="Palatino Linotype" w:hAnsi="Palatino Linotype"/>
                  <w:sz w:val="16"/>
                  <w:szCs w:val="16"/>
                  <w:lang w:val="ru-RU"/>
                </w:rPr>
                <w:t>295.63</w:t>
              </w:r>
            </w:ins>
          </w:p>
        </w:tc>
        <w:tc>
          <w:tcPr>
            <w:tcW w:w="1258" w:type="dxa"/>
            <w:tcBorders>
              <w:top w:val="nil"/>
              <w:left w:val="nil"/>
              <w:bottom w:val="single" w:sz="8" w:space="0" w:color="auto"/>
              <w:right w:val="single" w:sz="8" w:space="0" w:color="auto"/>
            </w:tcBorders>
            <w:shd w:val="clear" w:color="000000" w:fill="FFFFFF"/>
            <w:noWrap/>
            <w:vAlign w:val="center"/>
            <w:hideMark/>
          </w:tcPr>
          <w:p w14:paraId="54DC8C9C" w14:textId="77777777" w:rsidR="008B1625" w:rsidRPr="00527F13" w:rsidRDefault="008B1625" w:rsidP="008B1625">
            <w:pPr>
              <w:spacing w:line="240" w:lineRule="auto"/>
              <w:jc w:val="right"/>
              <w:rPr>
                <w:ins w:id="665" w:author="Алексей Ярославцев" w:date="2020-05-25T21:25:00Z"/>
                <w:rFonts w:ascii="Palatino Linotype" w:hAnsi="Palatino Linotype"/>
                <w:sz w:val="16"/>
                <w:szCs w:val="16"/>
                <w:lang w:val="ru-RU"/>
              </w:rPr>
            </w:pPr>
            <w:ins w:id="666"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2C0B1996" w14:textId="77777777" w:rsidR="008B1625" w:rsidRPr="00527F13" w:rsidRDefault="008B1625" w:rsidP="008B1625">
            <w:pPr>
              <w:spacing w:line="240" w:lineRule="auto"/>
              <w:jc w:val="right"/>
              <w:rPr>
                <w:ins w:id="667" w:author="Алексей Ярославцев" w:date="2020-05-25T21:25:00Z"/>
                <w:rFonts w:ascii="Palatino Linotype" w:hAnsi="Palatino Linotype"/>
                <w:sz w:val="16"/>
                <w:szCs w:val="16"/>
                <w:lang w:val="ru-RU"/>
              </w:rPr>
            </w:pPr>
            <w:ins w:id="668" w:author="Алексей Ярославцев" w:date="2020-05-25T21:25:00Z">
              <w:r w:rsidRPr="00527F13">
                <w:rPr>
                  <w:rFonts w:ascii="Palatino Linotype" w:hAnsi="Palatino Linotype"/>
                  <w:sz w:val="16"/>
                  <w:szCs w:val="16"/>
                  <w:lang w:val="ru-RU"/>
                </w:rPr>
                <w:t>1.61</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40E14BF6" w14:textId="77777777" w:rsidR="008B1625" w:rsidRPr="00527F13" w:rsidRDefault="008B1625" w:rsidP="008B1625">
            <w:pPr>
              <w:spacing w:line="240" w:lineRule="auto"/>
              <w:jc w:val="right"/>
              <w:rPr>
                <w:ins w:id="669" w:author="Алексей Ярославцев" w:date="2020-05-25T21:25:00Z"/>
                <w:rFonts w:ascii="Palatino Linotype" w:hAnsi="Palatino Linotype"/>
                <w:sz w:val="16"/>
                <w:szCs w:val="16"/>
                <w:lang w:val="ru-RU"/>
              </w:rPr>
            </w:pPr>
            <w:ins w:id="670" w:author="Алексей Ярославцев" w:date="2020-05-25T21:25:00Z">
              <w:r w:rsidRPr="00527F13">
                <w:rPr>
                  <w:rFonts w:ascii="Palatino Linotype" w:hAnsi="Palatino Linotype"/>
                  <w:sz w:val="16"/>
                  <w:szCs w:val="16"/>
                  <w:lang w:val="ru-RU"/>
                </w:rPr>
                <w:t>1379.4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1E2BE640" w14:textId="77777777" w:rsidR="008B1625" w:rsidRPr="00527F13" w:rsidRDefault="008B1625" w:rsidP="008B1625">
            <w:pPr>
              <w:spacing w:line="240" w:lineRule="auto"/>
              <w:jc w:val="right"/>
              <w:rPr>
                <w:ins w:id="671" w:author="Алексей Ярославцев" w:date="2020-05-25T21:25:00Z"/>
                <w:rFonts w:ascii="Palatino Linotype" w:hAnsi="Palatino Linotype"/>
                <w:sz w:val="16"/>
                <w:szCs w:val="16"/>
                <w:lang w:val="ru-RU"/>
              </w:rPr>
            </w:pPr>
            <w:ins w:id="672" w:author="Алексей Ярославцев" w:date="2020-05-25T21:25:00Z">
              <w:r w:rsidRPr="00527F13">
                <w:rPr>
                  <w:rFonts w:ascii="Palatino Linotype" w:hAnsi="Palatino Linotype"/>
                  <w:sz w:val="16"/>
                  <w:szCs w:val="16"/>
                  <w:lang w:val="ru-RU"/>
                </w:rPr>
                <w:t>2181.2</w:t>
              </w:r>
            </w:ins>
          </w:p>
        </w:tc>
        <w:tc>
          <w:tcPr>
            <w:tcW w:w="1376" w:type="dxa"/>
            <w:tcBorders>
              <w:top w:val="nil"/>
              <w:left w:val="nil"/>
              <w:bottom w:val="single" w:sz="8" w:space="0" w:color="auto"/>
              <w:right w:val="single" w:sz="8" w:space="0" w:color="auto"/>
            </w:tcBorders>
            <w:shd w:val="clear" w:color="000000" w:fill="FFFFFF"/>
            <w:noWrap/>
            <w:vAlign w:val="center"/>
            <w:hideMark/>
          </w:tcPr>
          <w:p w14:paraId="152CDC7A" w14:textId="77777777" w:rsidR="008B1625" w:rsidRPr="00527F13" w:rsidRDefault="008B1625" w:rsidP="008B1625">
            <w:pPr>
              <w:spacing w:line="240" w:lineRule="auto"/>
              <w:jc w:val="right"/>
              <w:rPr>
                <w:ins w:id="673" w:author="Алексей Ярославцев" w:date="2020-05-25T21:25:00Z"/>
                <w:rFonts w:ascii="Palatino Linotype" w:hAnsi="Palatino Linotype"/>
                <w:sz w:val="16"/>
                <w:szCs w:val="16"/>
                <w:lang w:val="ru-RU"/>
              </w:rPr>
            </w:pPr>
            <w:ins w:id="674" w:author="Алексей Ярославцев" w:date="2020-05-25T21:25:00Z">
              <w:r w:rsidRPr="00527F13">
                <w:rPr>
                  <w:rFonts w:ascii="Palatino Linotype" w:hAnsi="Palatino Linotype"/>
                  <w:sz w:val="16"/>
                  <w:szCs w:val="16"/>
                  <w:lang w:val="ru-RU"/>
                </w:rPr>
                <w:t>1396</w:t>
              </w:r>
            </w:ins>
          </w:p>
        </w:tc>
        <w:tc>
          <w:tcPr>
            <w:tcW w:w="1376" w:type="dxa"/>
            <w:tcBorders>
              <w:top w:val="nil"/>
              <w:left w:val="nil"/>
              <w:bottom w:val="single" w:sz="8" w:space="0" w:color="auto"/>
              <w:right w:val="single" w:sz="8" w:space="0" w:color="auto"/>
            </w:tcBorders>
            <w:shd w:val="clear" w:color="000000" w:fill="FFFFFF"/>
            <w:noWrap/>
            <w:vAlign w:val="center"/>
            <w:hideMark/>
          </w:tcPr>
          <w:p w14:paraId="7512E2C6" w14:textId="77777777" w:rsidR="008B1625" w:rsidRPr="00527F13" w:rsidRDefault="008B1625" w:rsidP="008B1625">
            <w:pPr>
              <w:spacing w:line="240" w:lineRule="auto"/>
              <w:jc w:val="right"/>
              <w:rPr>
                <w:ins w:id="675" w:author="Алексей Ярославцев" w:date="2020-05-25T21:25:00Z"/>
                <w:rFonts w:ascii="Palatino Linotype" w:hAnsi="Palatino Linotype"/>
                <w:sz w:val="16"/>
                <w:szCs w:val="16"/>
                <w:lang w:val="ru-RU"/>
              </w:rPr>
            </w:pPr>
            <w:ins w:id="676" w:author="Алексей Ярославцев" w:date="2020-05-25T21:25:00Z">
              <w:r w:rsidRPr="00527F13">
                <w:rPr>
                  <w:rFonts w:ascii="Palatino Linotype" w:hAnsi="Palatino Linotype"/>
                  <w:sz w:val="16"/>
                  <w:szCs w:val="16"/>
                  <w:lang w:val="ru-RU"/>
                </w:rPr>
                <w:t>545.3</w:t>
              </w:r>
            </w:ins>
          </w:p>
        </w:tc>
        <w:tc>
          <w:tcPr>
            <w:tcW w:w="1258" w:type="dxa"/>
            <w:gridSpan w:val="2"/>
            <w:tcBorders>
              <w:top w:val="nil"/>
              <w:left w:val="nil"/>
              <w:bottom w:val="single" w:sz="8" w:space="0" w:color="auto"/>
              <w:right w:val="single" w:sz="8" w:space="0" w:color="auto"/>
            </w:tcBorders>
            <w:shd w:val="clear" w:color="000000" w:fill="FFFFFF"/>
            <w:noWrap/>
            <w:hideMark/>
          </w:tcPr>
          <w:p w14:paraId="7092B772" w14:textId="77777777" w:rsidR="008B1625" w:rsidRPr="00527F13" w:rsidRDefault="008B1625" w:rsidP="008B1625">
            <w:pPr>
              <w:spacing w:line="240" w:lineRule="auto"/>
              <w:jc w:val="right"/>
              <w:rPr>
                <w:ins w:id="677" w:author="Алексей Ярославцев" w:date="2020-05-25T21:25:00Z"/>
                <w:rFonts w:ascii="Palatino Linotype" w:hAnsi="Palatino Linotype"/>
                <w:sz w:val="16"/>
                <w:szCs w:val="16"/>
                <w:lang w:val="ru-RU"/>
              </w:rPr>
            </w:pPr>
            <w:ins w:id="678" w:author="Алексей Ярославцев" w:date="2020-05-25T21:25:00Z">
              <w:r w:rsidRPr="00527F13">
                <w:rPr>
                  <w:rFonts w:ascii="Palatino Linotype" w:hAnsi="Palatino Linotype"/>
                  <w:sz w:val="16"/>
                  <w:szCs w:val="16"/>
                </w:rPr>
                <w:t>4.03</w:t>
              </w:r>
            </w:ins>
          </w:p>
        </w:tc>
        <w:tc>
          <w:tcPr>
            <w:tcW w:w="1258" w:type="dxa"/>
            <w:tcBorders>
              <w:top w:val="nil"/>
              <w:left w:val="nil"/>
              <w:bottom w:val="single" w:sz="8" w:space="0" w:color="auto"/>
              <w:right w:val="single" w:sz="8" w:space="0" w:color="auto"/>
            </w:tcBorders>
            <w:shd w:val="clear" w:color="000000" w:fill="FFFFFF"/>
            <w:noWrap/>
            <w:hideMark/>
          </w:tcPr>
          <w:p w14:paraId="47947172" w14:textId="77777777" w:rsidR="008B1625" w:rsidRPr="00527F13" w:rsidRDefault="008B1625" w:rsidP="008B1625">
            <w:pPr>
              <w:spacing w:line="240" w:lineRule="auto"/>
              <w:jc w:val="right"/>
              <w:rPr>
                <w:ins w:id="679" w:author="Алексей Ярославцев" w:date="2020-05-25T21:25:00Z"/>
                <w:rFonts w:ascii="Palatino Linotype" w:hAnsi="Palatino Linotype"/>
                <w:sz w:val="16"/>
                <w:szCs w:val="16"/>
                <w:lang w:val="ru-RU"/>
              </w:rPr>
            </w:pPr>
            <w:ins w:id="680" w:author="Алексей Ярославцев" w:date="2020-05-25T21:25:00Z">
              <w:r w:rsidRPr="00527F13">
                <w:rPr>
                  <w:rFonts w:ascii="Palatino Linotype" w:hAnsi="Palatino Linotype"/>
                  <w:sz w:val="16"/>
                  <w:szCs w:val="16"/>
                </w:rPr>
                <w:t>0.43</w:t>
              </w:r>
            </w:ins>
          </w:p>
        </w:tc>
        <w:tc>
          <w:tcPr>
            <w:tcW w:w="1208" w:type="dxa"/>
            <w:tcBorders>
              <w:top w:val="nil"/>
              <w:left w:val="nil"/>
              <w:bottom w:val="single" w:sz="8" w:space="0" w:color="auto"/>
              <w:right w:val="single" w:sz="8" w:space="0" w:color="auto"/>
            </w:tcBorders>
            <w:shd w:val="clear" w:color="000000" w:fill="FFFFFF"/>
            <w:noWrap/>
            <w:hideMark/>
          </w:tcPr>
          <w:p w14:paraId="24D104F2" w14:textId="77777777" w:rsidR="008B1625" w:rsidRPr="00527F13" w:rsidRDefault="008B1625" w:rsidP="008B1625">
            <w:pPr>
              <w:spacing w:line="240" w:lineRule="auto"/>
              <w:jc w:val="right"/>
              <w:rPr>
                <w:ins w:id="681" w:author="Алексей Ярославцев" w:date="2020-05-25T21:25:00Z"/>
                <w:rFonts w:ascii="Palatino Linotype" w:hAnsi="Palatino Linotype"/>
                <w:sz w:val="16"/>
                <w:szCs w:val="16"/>
                <w:lang w:val="ru-RU"/>
              </w:rPr>
            </w:pPr>
            <w:ins w:id="682" w:author="Алексей Ярославцев" w:date="2020-05-25T21:25:00Z">
              <w:r w:rsidRPr="00527F13">
                <w:rPr>
                  <w:rFonts w:ascii="Palatino Linotype" w:hAnsi="Palatino Linotype"/>
                  <w:sz w:val="16"/>
                  <w:szCs w:val="16"/>
                </w:rPr>
                <w:t>3.60</w:t>
              </w:r>
            </w:ins>
          </w:p>
        </w:tc>
      </w:tr>
      <w:tr w:rsidR="008B1625" w:rsidRPr="00527F13" w14:paraId="451D2E2F" w14:textId="77777777" w:rsidTr="008B1625">
        <w:trPr>
          <w:gridAfter w:val="1"/>
          <w:wAfter w:w="12" w:type="dxa"/>
          <w:trHeight w:val="121"/>
          <w:ins w:id="683"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98D9439" w14:textId="77777777" w:rsidR="008B1625" w:rsidRPr="00527F13" w:rsidRDefault="008B1625" w:rsidP="008B1625">
            <w:pPr>
              <w:spacing w:line="240" w:lineRule="auto"/>
              <w:jc w:val="right"/>
              <w:rPr>
                <w:ins w:id="684" w:author="Алексей Ярославцев" w:date="2020-05-25T21:25:00Z"/>
                <w:rFonts w:ascii="Palatino Linotype" w:hAnsi="Palatino Linotype"/>
                <w:b/>
                <w:bCs/>
                <w:sz w:val="16"/>
                <w:szCs w:val="16"/>
                <w:lang w:val="ru-RU"/>
              </w:rPr>
            </w:pPr>
            <w:ins w:id="685" w:author="Алексей Ярославцев" w:date="2020-05-25T21:25:00Z">
              <w:r w:rsidRPr="00527F13">
                <w:rPr>
                  <w:rFonts w:ascii="Palatino Linotype" w:hAnsi="Palatino Linotype"/>
                  <w:b/>
                  <w:bCs/>
                  <w:sz w:val="16"/>
                  <w:szCs w:val="16"/>
                  <w:lang w:val="ru-RU"/>
                </w:rPr>
                <w:t> SE</w:t>
              </w:r>
            </w:ins>
          </w:p>
        </w:tc>
        <w:tc>
          <w:tcPr>
            <w:tcW w:w="1149" w:type="dxa"/>
            <w:tcBorders>
              <w:top w:val="nil"/>
              <w:left w:val="nil"/>
              <w:bottom w:val="single" w:sz="8" w:space="0" w:color="auto"/>
              <w:right w:val="single" w:sz="8" w:space="0" w:color="auto"/>
            </w:tcBorders>
            <w:shd w:val="clear" w:color="000000" w:fill="FFFFFF"/>
            <w:vAlign w:val="center"/>
            <w:hideMark/>
          </w:tcPr>
          <w:p w14:paraId="477C4865" w14:textId="77777777" w:rsidR="008B1625" w:rsidRPr="00527F13" w:rsidRDefault="008B1625" w:rsidP="008B1625">
            <w:pPr>
              <w:spacing w:line="240" w:lineRule="auto"/>
              <w:jc w:val="right"/>
              <w:rPr>
                <w:ins w:id="686" w:author="Алексей Ярославцев" w:date="2020-05-25T21:25:00Z"/>
                <w:rFonts w:ascii="Palatino Linotype" w:hAnsi="Palatino Linotype"/>
                <w:sz w:val="16"/>
                <w:szCs w:val="16"/>
                <w:lang w:val="ru-RU"/>
              </w:rPr>
            </w:pPr>
            <w:ins w:id="687"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05F214A6" w14:textId="77777777" w:rsidR="008B1625" w:rsidRPr="00527F13" w:rsidRDefault="008B1625" w:rsidP="008B1625">
            <w:pPr>
              <w:spacing w:line="240" w:lineRule="auto"/>
              <w:jc w:val="right"/>
              <w:rPr>
                <w:ins w:id="688" w:author="Алексей Ярославцев" w:date="2020-05-25T21:25:00Z"/>
                <w:rFonts w:ascii="Palatino Linotype" w:hAnsi="Palatino Linotype"/>
                <w:sz w:val="16"/>
                <w:szCs w:val="16"/>
                <w:lang w:val="ru-RU"/>
              </w:rPr>
            </w:pPr>
            <w:ins w:id="689" w:author="Алексей Ярославцев" w:date="2020-05-25T21:25:00Z">
              <w:r w:rsidRPr="00527F13">
                <w:rPr>
                  <w:rFonts w:ascii="Palatino Linotype" w:hAnsi="Palatino Linotype"/>
                  <w:sz w:val="16"/>
                  <w:szCs w:val="16"/>
                  <w:lang w:val="ru-RU"/>
                </w:rPr>
                <w:t>0</w:t>
              </w:r>
            </w:ins>
          </w:p>
        </w:tc>
        <w:tc>
          <w:tcPr>
            <w:tcW w:w="1214" w:type="dxa"/>
            <w:tcBorders>
              <w:top w:val="nil"/>
              <w:left w:val="nil"/>
              <w:bottom w:val="single" w:sz="8" w:space="0" w:color="auto"/>
              <w:right w:val="single" w:sz="8" w:space="0" w:color="auto"/>
            </w:tcBorders>
            <w:shd w:val="clear" w:color="000000" w:fill="FFFFFF"/>
            <w:vAlign w:val="center"/>
            <w:hideMark/>
          </w:tcPr>
          <w:p w14:paraId="330EE27F" w14:textId="77777777" w:rsidR="008B1625" w:rsidRPr="00527F13" w:rsidRDefault="008B1625" w:rsidP="008B1625">
            <w:pPr>
              <w:spacing w:line="240" w:lineRule="auto"/>
              <w:jc w:val="right"/>
              <w:rPr>
                <w:ins w:id="690" w:author="Алексей Ярославцев" w:date="2020-05-25T21:25:00Z"/>
                <w:rFonts w:ascii="Palatino Linotype" w:hAnsi="Palatino Linotype"/>
                <w:sz w:val="16"/>
                <w:szCs w:val="16"/>
                <w:lang w:val="ru-RU"/>
              </w:rPr>
            </w:pPr>
            <w:ins w:id="691" w:author="Алексей Ярославцев" w:date="2020-05-25T21:25:00Z">
              <w:r w:rsidRPr="00527F13">
                <w:rPr>
                  <w:rFonts w:ascii="Palatino Linotype" w:hAnsi="Palatino Linotype"/>
                  <w:sz w:val="16"/>
                  <w:szCs w:val="16"/>
                  <w:lang w:val="ru-RU"/>
                </w:rPr>
                <w:t>7</w:t>
              </w:r>
            </w:ins>
          </w:p>
        </w:tc>
        <w:tc>
          <w:tcPr>
            <w:tcW w:w="1187" w:type="dxa"/>
            <w:tcBorders>
              <w:top w:val="nil"/>
              <w:left w:val="nil"/>
              <w:bottom w:val="single" w:sz="8" w:space="0" w:color="auto"/>
              <w:right w:val="single" w:sz="8" w:space="0" w:color="auto"/>
            </w:tcBorders>
            <w:shd w:val="clear" w:color="000000" w:fill="FFFFFF"/>
            <w:vAlign w:val="center"/>
            <w:hideMark/>
          </w:tcPr>
          <w:p w14:paraId="5D13F2D5" w14:textId="77777777" w:rsidR="008B1625" w:rsidRPr="00527F13" w:rsidRDefault="008B1625" w:rsidP="008B1625">
            <w:pPr>
              <w:spacing w:line="240" w:lineRule="auto"/>
              <w:jc w:val="right"/>
              <w:rPr>
                <w:ins w:id="692" w:author="Алексей Ярославцев" w:date="2020-05-25T21:25:00Z"/>
                <w:rFonts w:ascii="Palatino Linotype" w:hAnsi="Palatino Linotype"/>
                <w:sz w:val="16"/>
                <w:szCs w:val="16"/>
                <w:lang w:val="ru-RU"/>
              </w:rPr>
            </w:pPr>
            <w:ins w:id="693" w:author="Алексей Ярославцев" w:date="2020-05-25T21:25:00Z">
              <w:r w:rsidRPr="00527F13">
                <w:rPr>
                  <w:rFonts w:ascii="Palatino Linotype" w:hAnsi="Palatino Linotype"/>
                  <w:sz w:val="16"/>
                  <w:szCs w:val="16"/>
                  <w:lang w:val="ru-RU"/>
                </w:rPr>
                <w:t>0.91</w:t>
              </w:r>
            </w:ins>
          </w:p>
        </w:tc>
        <w:tc>
          <w:tcPr>
            <w:tcW w:w="1208" w:type="dxa"/>
            <w:tcBorders>
              <w:top w:val="nil"/>
              <w:left w:val="nil"/>
              <w:bottom w:val="single" w:sz="8" w:space="0" w:color="auto"/>
              <w:right w:val="single" w:sz="8" w:space="0" w:color="auto"/>
            </w:tcBorders>
            <w:shd w:val="clear" w:color="000000" w:fill="FFFFFF"/>
            <w:vAlign w:val="center"/>
            <w:hideMark/>
          </w:tcPr>
          <w:p w14:paraId="6157C745" w14:textId="77777777" w:rsidR="008B1625" w:rsidRPr="00527F13" w:rsidRDefault="008B1625" w:rsidP="008B1625">
            <w:pPr>
              <w:spacing w:line="240" w:lineRule="auto"/>
              <w:jc w:val="right"/>
              <w:rPr>
                <w:ins w:id="694" w:author="Алексей Ярославцев" w:date="2020-05-25T21:25:00Z"/>
                <w:rFonts w:ascii="Palatino Linotype" w:hAnsi="Palatino Linotype"/>
                <w:sz w:val="16"/>
                <w:szCs w:val="16"/>
                <w:lang w:val="ru-RU"/>
              </w:rPr>
            </w:pPr>
            <w:ins w:id="695" w:author="Алексей Ярославцев" w:date="2020-05-25T21:25:00Z">
              <w:r w:rsidRPr="00527F13">
                <w:rPr>
                  <w:rFonts w:ascii="Palatino Linotype" w:hAnsi="Palatino Linotype"/>
                  <w:sz w:val="16"/>
                  <w:szCs w:val="16"/>
                  <w:lang w:val="ru-RU"/>
                </w:rPr>
                <w:t>0.55</w:t>
              </w:r>
            </w:ins>
          </w:p>
        </w:tc>
        <w:tc>
          <w:tcPr>
            <w:tcW w:w="1149" w:type="dxa"/>
            <w:tcBorders>
              <w:top w:val="nil"/>
              <w:left w:val="nil"/>
              <w:bottom w:val="single" w:sz="8" w:space="0" w:color="auto"/>
              <w:right w:val="single" w:sz="8" w:space="0" w:color="auto"/>
            </w:tcBorders>
            <w:shd w:val="clear" w:color="000000" w:fill="FFFFFF"/>
            <w:vAlign w:val="center"/>
            <w:hideMark/>
          </w:tcPr>
          <w:p w14:paraId="7F847F80" w14:textId="77777777" w:rsidR="008B1625" w:rsidRPr="00527F13" w:rsidRDefault="008B1625" w:rsidP="008B1625">
            <w:pPr>
              <w:spacing w:line="240" w:lineRule="auto"/>
              <w:jc w:val="right"/>
              <w:rPr>
                <w:ins w:id="696" w:author="Алексей Ярославцев" w:date="2020-05-25T21:25:00Z"/>
                <w:rFonts w:ascii="Palatino Linotype" w:hAnsi="Palatino Linotype"/>
                <w:sz w:val="16"/>
                <w:szCs w:val="16"/>
                <w:lang w:val="ru-RU"/>
              </w:rPr>
            </w:pPr>
            <w:ins w:id="697"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191C3EC0" w14:textId="77777777" w:rsidR="008B1625" w:rsidRPr="00527F13" w:rsidRDefault="008B1625" w:rsidP="008B1625">
            <w:pPr>
              <w:spacing w:line="240" w:lineRule="auto"/>
              <w:jc w:val="right"/>
              <w:rPr>
                <w:ins w:id="698" w:author="Алексей Ярославцев" w:date="2020-05-25T21:25:00Z"/>
                <w:rFonts w:ascii="Palatino Linotype" w:hAnsi="Palatino Linotype"/>
                <w:sz w:val="16"/>
                <w:szCs w:val="16"/>
                <w:lang w:val="ru-RU"/>
              </w:rPr>
            </w:pPr>
            <w:ins w:id="699"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6B9FF8EE" w14:textId="77777777" w:rsidR="008B1625" w:rsidRPr="00527F13" w:rsidRDefault="008B1625" w:rsidP="008B1625">
            <w:pPr>
              <w:spacing w:line="240" w:lineRule="auto"/>
              <w:jc w:val="right"/>
              <w:rPr>
                <w:ins w:id="700" w:author="Алексей Ярославцев" w:date="2020-05-25T21:25:00Z"/>
                <w:rFonts w:ascii="Palatino Linotype" w:hAnsi="Palatino Linotype"/>
                <w:sz w:val="16"/>
                <w:szCs w:val="16"/>
                <w:lang w:val="ru-RU"/>
              </w:rPr>
            </w:pPr>
            <w:ins w:id="701"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731DB09A" w14:textId="77777777" w:rsidR="008B1625" w:rsidRPr="00527F13" w:rsidRDefault="008B1625" w:rsidP="008B1625">
            <w:pPr>
              <w:spacing w:line="240" w:lineRule="auto"/>
              <w:jc w:val="right"/>
              <w:rPr>
                <w:ins w:id="702" w:author="Алексей Ярославцев" w:date="2020-05-25T21:25:00Z"/>
                <w:rFonts w:ascii="Palatino Linotype" w:hAnsi="Palatino Linotype"/>
                <w:sz w:val="16"/>
                <w:szCs w:val="16"/>
                <w:lang w:val="ru-RU"/>
              </w:rPr>
            </w:pPr>
            <w:ins w:id="703"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550D04BF" w14:textId="77777777" w:rsidR="008B1625" w:rsidRPr="00527F13" w:rsidRDefault="008B1625" w:rsidP="008B1625">
            <w:pPr>
              <w:spacing w:line="240" w:lineRule="auto"/>
              <w:jc w:val="right"/>
              <w:rPr>
                <w:ins w:id="704" w:author="Алексей Ярославцев" w:date="2020-05-25T21:25:00Z"/>
                <w:rFonts w:ascii="Palatino Linotype" w:hAnsi="Palatino Linotype"/>
                <w:sz w:val="16"/>
                <w:szCs w:val="16"/>
                <w:lang w:val="ru-RU"/>
              </w:rPr>
            </w:pPr>
            <w:ins w:id="705" w:author="Алексей Ярославцев" w:date="2020-05-25T21:25:00Z">
              <w:r w:rsidRPr="00527F13">
                <w:rPr>
                  <w:rFonts w:ascii="Palatino Linotype" w:hAnsi="Palatino Linotype"/>
                  <w:sz w:val="16"/>
                  <w:szCs w:val="16"/>
                  <w:lang w:val="ru-RU"/>
                </w:rPr>
                <w:t>8.34</w:t>
              </w:r>
            </w:ins>
          </w:p>
        </w:tc>
        <w:tc>
          <w:tcPr>
            <w:tcW w:w="1208" w:type="dxa"/>
            <w:tcBorders>
              <w:top w:val="nil"/>
              <w:left w:val="nil"/>
              <w:bottom w:val="single" w:sz="8" w:space="0" w:color="auto"/>
              <w:right w:val="single" w:sz="8" w:space="0" w:color="auto"/>
            </w:tcBorders>
            <w:shd w:val="clear" w:color="000000" w:fill="FFFFFF"/>
            <w:vAlign w:val="center"/>
            <w:hideMark/>
          </w:tcPr>
          <w:p w14:paraId="6F7BF684" w14:textId="77777777" w:rsidR="008B1625" w:rsidRPr="00527F13" w:rsidRDefault="008B1625" w:rsidP="008B1625">
            <w:pPr>
              <w:spacing w:line="240" w:lineRule="auto"/>
              <w:jc w:val="right"/>
              <w:rPr>
                <w:ins w:id="706" w:author="Алексей Ярославцев" w:date="2020-05-25T21:25:00Z"/>
                <w:rFonts w:ascii="Palatino Linotype" w:hAnsi="Palatino Linotype"/>
                <w:sz w:val="16"/>
                <w:szCs w:val="16"/>
                <w:lang w:val="ru-RU"/>
              </w:rPr>
            </w:pPr>
            <w:ins w:id="707" w:author="Алексей Ярославцев" w:date="2020-05-25T21:25:00Z">
              <w:r w:rsidRPr="00527F13">
                <w:rPr>
                  <w:rFonts w:ascii="Palatino Linotype" w:hAnsi="Palatino Linotype"/>
                  <w:sz w:val="16"/>
                  <w:szCs w:val="16"/>
                  <w:lang w:val="ru-RU"/>
                </w:rPr>
                <w:t>0.15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01AD0BB6" w14:textId="77777777" w:rsidR="008B1625" w:rsidRPr="00527F13" w:rsidRDefault="008B1625" w:rsidP="008B1625">
            <w:pPr>
              <w:spacing w:line="240" w:lineRule="auto"/>
              <w:jc w:val="right"/>
              <w:rPr>
                <w:ins w:id="708" w:author="Алексей Ярославцев" w:date="2020-05-25T21:25:00Z"/>
                <w:rFonts w:ascii="Palatino Linotype" w:hAnsi="Palatino Linotype"/>
                <w:sz w:val="16"/>
                <w:szCs w:val="16"/>
                <w:lang w:val="ru-RU"/>
              </w:rPr>
            </w:pPr>
            <w:ins w:id="709" w:author="Алексей Ярославцев" w:date="2020-05-25T21:25:00Z">
              <w:r w:rsidRPr="00527F13">
                <w:rPr>
                  <w:rFonts w:ascii="Palatino Linotype" w:hAnsi="Palatino Linotype"/>
                  <w:sz w:val="16"/>
                  <w:szCs w:val="16"/>
                  <w:lang w:val="ru-RU"/>
                </w:rPr>
                <w:t>0.39</w:t>
              </w:r>
            </w:ins>
          </w:p>
        </w:tc>
        <w:tc>
          <w:tcPr>
            <w:tcW w:w="1518" w:type="dxa"/>
            <w:tcBorders>
              <w:top w:val="nil"/>
              <w:left w:val="nil"/>
              <w:bottom w:val="single" w:sz="8" w:space="0" w:color="auto"/>
              <w:right w:val="single" w:sz="8" w:space="0" w:color="auto"/>
            </w:tcBorders>
            <w:shd w:val="clear" w:color="000000" w:fill="FFFFFF"/>
            <w:noWrap/>
            <w:vAlign w:val="center"/>
            <w:hideMark/>
          </w:tcPr>
          <w:p w14:paraId="66A6EC01" w14:textId="77777777" w:rsidR="008B1625" w:rsidRPr="00527F13" w:rsidRDefault="008B1625" w:rsidP="008B1625">
            <w:pPr>
              <w:spacing w:line="240" w:lineRule="auto"/>
              <w:jc w:val="right"/>
              <w:rPr>
                <w:ins w:id="710" w:author="Алексей Ярославцев" w:date="2020-05-25T21:25:00Z"/>
                <w:rFonts w:ascii="Palatino Linotype" w:hAnsi="Palatino Linotype"/>
                <w:sz w:val="16"/>
                <w:szCs w:val="16"/>
                <w:lang w:val="ru-RU"/>
              </w:rPr>
            </w:pPr>
            <w:ins w:id="711" w:author="Алексей Ярославцев" w:date="2020-05-25T21:25:00Z">
              <w:r w:rsidRPr="00527F13">
                <w:rPr>
                  <w:rFonts w:ascii="Palatino Linotype" w:hAnsi="Palatino Linotype"/>
                  <w:sz w:val="16"/>
                  <w:szCs w:val="16"/>
                  <w:lang w:val="ru-RU"/>
                </w:rPr>
                <w:t>0.1</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2CB8C69F" w14:textId="77777777" w:rsidR="008B1625" w:rsidRPr="00527F13" w:rsidRDefault="008B1625" w:rsidP="008B1625">
            <w:pPr>
              <w:spacing w:line="240" w:lineRule="auto"/>
              <w:jc w:val="right"/>
              <w:rPr>
                <w:ins w:id="712" w:author="Алексей Ярославцев" w:date="2020-05-25T21:25:00Z"/>
                <w:rFonts w:ascii="Palatino Linotype" w:hAnsi="Palatino Linotype"/>
                <w:sz w:val="16"/>
                <w:szCs w:val="16"/>
                <w:lang w:val="ru-RU"/>
              </w:rPr>
            </w:pPr>
            <w:ins w:id="713" w:author="Алексей Ярославцев" w:date="2020-05-25T21:25:00Z">
              <w:r w:rsidRPr="00527F13">
                <w:rPr>
                  <w:rFonts w:ascii="Palatino Linotype" w:hAnsi="Palatino Linotype"/>
                  <w:sz w:val="16"/>
                  <w:szCs w:val="16"/>
                  <w:lang w:val="ru-RU"/>
                </w:rPr>
                <w:t>100.49</w:t>
              </w:r>
            </w:ins>
          </w:p>
        </w:tc>
        <w:tc>
          <w:tcPr>
            <w:tcW w:w="1258" w:type="dxa"/>
            <w:tcBorders>
              <w:top w:val="nil"/>
              <w:left w:val="nil"/>
              <w:bottom w:val="single" w:sz="8" w:space="0" w:color="auto"/>
              <w:right w:val="single" w:sz="8" w:space="0" w:color="auto"/>
            </w:tcBorders>
            <w:shd w:val="clear" w:color="000000" w:fill="FFFFFF"/>
            <w:noWrap/>
            <w:vAlign w:val="center"/>
            <w:hideMark/>
          </w:tcPr>
          <w:p w14:paraId="47A88D97" w14:textId="77777777" w:rsidR="008B1625" w:rsidRPr="00527F13" w:rsidRDefault="008B1625" w:rsidP="008B1625">
            <w:pPr>
              <w:spacing w:line="240" w:lineRule="auto"/>
              <w:jc w:val="right"/>
              <w:rPr>
                <w:ins w:id="714" w:author="Алексей Ярославцев" w:date="2020-05-25T21:25:00Z"/>
                <w:rFonts w:ascii="Palatino Linotype" w:hAnsi="Palatino Linotype"/>
                <w:sz w:val="16"/>
                <w:szCs w:val="16"/>
                <w:lang w:val="ru-RU"/>
              </w:rPr>
            </w:pPr>
            <w:ins w:id="715" w:author="Алексей Ярославцев" w:date="2020-05-25T21:25:00Z">
              <w:r w:rsidRPr="00527F13">
                <w:rPr>
                  <w:rFonts w:ascii="Palatino Linotype" w:hAnsi="Palatino Linotype"/>
                  <w:sz w:val="16"/>
                  <w:szCs w:val="16"/>
                </w:rPr>
                <w:t>0</w:t>
              </w:r>
            </w:ins>
          </w:p>
        </w:tc>
        <w:tc>
          <w:tcPr>
            <w:tcW w:w="1258" w:type="dxa"/>
            <w:tcBorders>
              <w:top w:val="nil"/>
              <w:left w:val="nil"/>
              <w:bottom w:val="single" w:sz="8" w:space="0" w:color="auto"/>
              <w:right w:val="single" w:sz="8" w:space="0" w:color="auto"/>
            </w:tcBorders>
            <w:shd w:val="clear" w:color="000000" w:fill="FFFFFF"/>
            <w:noWrap/>
            <w:vAlign w:val="center"/>
            <w:hideMark/>
          </w:tcPr>
          <w:p w14:paraId="284CACCE" w14:textId="77777777" w:rsidR="008B1625" w:rsidRPr="00527F13" w:rsidRDefault="008B1625" w:rsidP="008B1625">
            <w:pPr>
              <w:spacing w:line="240" w:lineRule="auto"/>
              <w:jc w:val="right"/>
              <w:rPr>
                <w:ins w:id="716" w:author="Алексей Ярославцев" w:date="2020-05-25T21:25:00Z"/>
                <w:rFonts w:ascii="Palatino Linotype" w:hAnsi="Palatino Linotype"/>
                <w:sz w:val="16"/>
                <w:szCs w:val="16"/>
                <w:lang w:val="ru-RU"/>
              </w:rPr>
            </w:pPr>
            <w:ins w:id="717" w:author="Алексей Ярославцев" w:date="2020-05-25T21:25:00Z">
              <w:r w:rsidRPr="00527F13">
                <w:rPr>
                  <w:rFonts w:ascii="Palatino Linotype" w:hAnsi="Palatino Linotype"/>
                  <w:sz w:val="16"/>
                  <w:szCs w:val="16"/>
                  <w:lang w:val="ru-RU"/>
                </w:rPr>
                <w:t>0.55</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208E113C" w14:textId="77777777" w:rsidR="008B1625" w:rsidRPr="00527F13" w:rsidRDefault="008B1625" w:rsidP="008B1625">
            <w:pPr>
              <w:spacing w:line="240" w:lineRule="auto"/>
              <w:jc w:val="right"/>
              <w:rPr>
                <w:ins w:id="718" w:author="Алексей Ярославцев" w:date="2020-05-25T21:25:00Z"/>
                <w:rFonts w:ascii="Palatino Linotype" w:hAnsi="Palatino Linotype"/>
                <w:sz w:val="16"/>
                <w:szCs w:val="16"/>
                <w:lang w:val="ru-RU"/>
              </w:rPr>
            </w:pPr>
            <w:ins w:id="719" w:author="Алексей Ярославцев" w:date="2020-05-25T21:25:00Z">
              <w:r w:rsidRPr="00527F13">
                <w:rPr>
                  <w:rFonts w:ascii="Palatino Linotype" w:hAnsi="Palatino Linotype"/>
                  <w:sz w:val="16"/>
                  <w:szCs w:val="16"/>
                  <w:lang w:val="ru-RU"/>
                </w:rPr>
                <w:t>436.7</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0537FFB2" w14:textId="77777777" w:rsidR="008B1625" w:rsidRPr="00527F13" w:rsidRDefault="008B1625" w:rsidP="008B1625">
            <w:pPr>
              <w:spacing w:line="240" w:lineRule="auto"/>
              <w:jc w:val="right"/>
              <w:rPr>
                <w:ins w:id="720" w:author="Алексей Ярославцев" w:date="2020-05-25T21:25:00Z"/>
                <w:rFonts w:ascii="Palatino Linotype" w:hAnsi="Palatino Linotype"/>
                <w:sz w:val="16"/>
                <w:szCs w:val="16"/>
                <w:lang w:val="ru-RU"/>
              </w:rPr>
            </w:pPr>
            <w:ins w:id="721" w:author="Алексей Ярославцев" w:date="2020-05-25T21:25:00Z">
              <w:r w:rsidRPr="00527F13">
                <w:rPr>
                  <w:rFonts w:ascii="Palatino Linotype" w:hAnsi="Palatino Linotype"/>
                  <w:sz w:val="16"/>
                  <w:szCs w:val="16"/>
                  <w:lang w:val="ru-RU"/>
                </w:rPr>
                <w:t>149.8</w:t>
              </w:r>
            </w:ins>
          </w:p>
        </w:tc>
        <w:tc>
          <w:tcPr>
            <w:tcW w:w="1376" w:type="dxa"/>
            <w:tcBorders>
              <w:top w:val="nil"/>
              <w:left w:val="nil"/>
              <w:bottom w:val="single" w:sz="8" w:space="0" w:color="auto"/>
              <w:right w:val="single" w:sz="8" w:space="0" w:color="auto"/>
            </w:tcBorders>
            <w:shd w:val="clear" w:color="000000" w:fill="FFFFFF"/>
            <w:noWrap/>
            <w:vAlign w:val="center"/>
            <w:hideMark/>
          </w:tcPr>
          <w:p w14:paraId="5058FB6C" w14:textId="77777777" w:rsidR="008B1625" w:rsidRPr="00527F13" w:rsidRDefault="008B1625" w:rsidP="008B1625">
            <w:pPr>
              <w:spacing w:line="240" w:lineRule="auto"/>
              <w:jc w:val="right"/>
              <w:rPr>
                <w:ins w:id="722" w:author="Алексей Ярославцев" w:date="2020-05-25T21:25:00Z"/>
                <w:rFonts w:ascii="Palatino Linotype" w:hAnsi="Palatino Linotype"/>
                <w:sz w:val="16"/>
                <w:szCs w:val="16"/>
                <w:lang w:val="ru-RU"/>
              </w:rPr>
            </w:pPr>
            <w:ins w:id="723" w:author="Алексей Ярославцев" w:date="2020-05-25T21:25:00Z">
              <w:r w:rsidRPr="00527F13">
                <w:rPr>
                  <w:rFonts w:ascii="Palatino Linotype" w:hAnsi="Palatino Linotype"/>
                  <w:sz w:val="16"/>
                  <w:szCs w:val="16"/>
                  <w:lang w:val="ru-RU"/>
                </w:rPr>
                <w:t>95.9</w:t>
              </w:r>
            </w:ins>
          </w:p>
        </w:tc>
        <w:tc>
          <w:tcPr>
            <w:tcW w:w="1376" w:type="dxa"/>
            <w:tcBorders>
              <w:top w:val="nil"/>
              <w:left w:val="nil"/>
              <w:bottom w:val="single" w:sz="8" w:space="0" w:color="auto"/>
              <w:right w:val="single" w:sz="8" w:space="0" w:color="auto"/>
            </w:tcBorders>
            <w:shd w:val="clear" w:color="000000" w:fill="FFFFFF"/>
            <w:noWrap/>
            <w:vAlign w:val="center"/>
            <w:hideMark/>
          </w:tcPr>
          <w:p w14:paraId="00B23B13" w14:textId="77777777" w:rsidR="008B1625" w:rsidRPr="00527F13" w:rsidRDefault="008B1625" w:rsidP="008B1625">
            <w:pPr>
              <w:spacing w:line="240" w:lineRule="auto"/>
              <w:jc w:val="right"/>
              <w:rPr>
                <w:ins w:id="724" w:author="Алексей Ярославцев" w:date="2020-05-25T21:25:00Z"/>
                <w:rFonts w:ascii="Palatino Linotype" w:hAnsi="Palatino Linotype"/>
                <w:sz w:val="16"/>
                <w:szCs w:val="16"/>
                <w:lang w:val="ru-RU"/>
              </w:rPr>
            </w:pPr>
            <w:ins w:id="725" w:author="Алексей Ярославцев" w:date="2020-05-25T21:25:00Z">
              <w:r w:rsidRPr="00527F13">
                <w:rPr>
                  <w:rFonts w:ascii="Palatino Linotype" w:hAnsi="Palatino Linotype"/>
                  <w:sz w:val="16"/>
                  <w:szCs w:val="16"/>
                  <w:lang w:val="ru-RU"/>
                </w:rPr>
                <w:t>37.4</w:t>
              </w:r>
            </w:ins>
          </w:p>
        </w:tc>
        <w:tc>
          <w:tcPr>
            <w:tcW w:w="1258" w:type="dxa"/>
            <w:gridSpan w:val="2"/>
            <w:tcBorders>
              <w:top w:val="nil"/>
              <w:left w:val="nil"/>
              <w:bottom w:val="single" w:sz="8" w:space="0" w:color="auto"/>
              <w:right w:val="single" w:sz="8" w:space="0" w:color="auto"/>
            </w:tcBorders>
            <w:shd w:val="clear" w:color="000000" w:fill="FFFFFF"/>
            <w:noWrap/>
            <w:hideMark/>
          </w:tcPr>
          <w:p w14:paraId="5090FD67" w14:textId="77777777" w:rsidR="008B1625" w:rsidRPr="00527F13" w:rsidRDefault="008B1625" w:rsidP="008B1625">
            <w:pPr>
              <w:spacing w:line="240" w:lineRule="auto"/>
              <w:jc w:val="right"/>
              <w:rPr>
                <w:ins w:id="726" w:author="Алексей Ярославцев" w:date="2020-05-25T21:25:00Z"/>
                <w:rFonts w:ascii="Palatino Linotype" w:hAnsi="Palatino Linotype"/>
                <w:sz w:val="16"/>
                <w:szCs w:val="16"/>
                <w:lang w:val="ru-RU"/>
              </w:rPr>
            </w:pPr>
            <w:ins w:id="727" w:author="Алексей Ярославцев" w:date="2020-05-25T21:25:00Z">
              <w:r w:rsidRPr="00527F13">
                <w:rPr>
                  <w:rFonts w:ascii="Palatino Linotype" w:hAnsi="Palatino Linotype"/>
                  <w:sz w:val="16"/>
                  <w:szCs w:val="16"/>
                </w:rPr>
                <w:t>0.05</w:t>
              </w:r>
            </w:ins>
          </w:p>
        </w:tc>
        <w:tc>
          <w:tcPr>
            <w:tcW w:w="1258" w:type="dxa"/>
            <w:tcBorders>
              <w:top w:val="nil"/>
              <w:left w:val="nil"/>
              <w:bottom w:val="single" w:sz="8" w:space="0" w:color="auto"/>
              <w:right w:val="single" w:sz="8" w:space="0" w:color="auto"/>
            </w:tcBorders>
            <w:shd w:val="clear" w:color="000000" w:fill="FFFFFF"/>
            <w:noWrap/>
            <w:hideMark/>
          </w:tcPr>
          <w:p w14:paraId="6556266B" w14:textId="77777777" w:rsidR="008B1625" w:rsidRPr="00527F13" w:rsidRDefault="008B1625" w:rsidP="008B1625">
            <w:pPr>
              <w:spacing w:line="240" w:lineRule="auto"/>
              <w:jc w:val="right"/>
              <w:rPr>
                <w:ins w:id="728" w:author="Алексей Ярославцев" w:date="2020-05-25T21:25:00Z"/>
                <w:rFonts w:ascii="Palatino Linotype" w:hAnsi="Palatino Linotype"/>
                <w:sz w:val="16"/>
                <w:szCs w:val="16"/>
                <w:lang w:val="ru-RU"/>
              </w:rPr>
            </w:pPr>
            <w:ins w:id="729" w:author="Алексей Ярославцев" w:date="2020-05-25T21:25:00Z">
              <w:r w:rsidRPr="00527F13">
                <w:rPr>
                  <w:rFonts w:ascii="Palatino Linotype" w:hAnsi="Palatino Linotype"/>
                  <w:sz w:val="16"/>
                  <w:szCs w:val="16"/>
                </w:rPr>
                <w:t>0.00</w:t>
              </w:r>
            </w:ins>
          </w:p>
        </w:tc>
        <w:tc>
          <w:tcPr>
            <w:tcW w:w="1208" w:type="dxa"/>
            <w:tcBorders>
              <w:top w:val="nil"/>
              <w:left w:val="nil"/>
              <w:bottom w:val="single" w:sz="8" w:space="0" w:color="auto"/>
              <w:right w:val="single" w:sz="8" w:space="0" w:color="auto"/>
            </w:tcBorders>
            <w:shd w:val="clear" w:color="000000" w:fill="FFFFFF"/>
            <w:noWrap/>
            <w:hideMark/>
          </w:tcPr>
          <w:p w14:paraId="350CBF8C" w14:textId="77777777" w:rsidR="008B1625" w:rsidRPr="00527F13" w:rsidRDefault="008B1625" w:rsidP="008B1625">
            <w:pPr>
              <w:spacing w:line="240" w:lineRule="auto"/>
              <w:jc w:val="right"/>
              <w:rPr>
                <w:ins w:id="730" w:author="Алексей Ярославцев" w:date="2020-05-25T21:25:00Z"/>
                <w:rFonts w:ascii="Palatino Linotype" w:hAnsi="Palatino Linotype"/>
                <w:sz w:val="16"/>
                <w:szCs w:val="16"/>
                <w:lang w:val="ru-RU"/>
              </w:rPr>
            </w:pPr>
            <w:ins w:id="731" w:author="Алексей Ярославцев" w:date="2020-05-25T21:25:00Z">
              <w:r w:rsidRPr="00527F13">
                <w:rPr>
                  <w:rFonts w:ascii="Palatino Linotype" w:hAnsi="Palatino Linotype"/>
                  <w:sz w:val="16"/>
                  <w:szCs w:val="16"/>
                </w:rPr>
                <w:t>0.05</w:t>
              </w:r>
            </w:ins>
          </w:p>
        </w:tc>
      </w:tr>
      <w:tr w:rsidR="008B1625" w:rsidRPr="00527F13" w14:paraId="0482E74E" w14:textId="77777777" w:rsidTr="008B1625">
        <w:tblPrEx>
          <w:tblW w:w="31680" w:type="dxa"/>
          <w:tblInd w:w="93" w:type="dxa"/>
          <w:tblLayout w:type="fixed"/>
          <w:tblPrExChange w:id="732" w:author="riccardo valentini" w:date="2020-05-18T17:02:00Z">
            <w:tblPrEx>
              <w:tblW w:w="15103" w:type="dxa"/>
              <w:tblInd w:w="93" w:type="dxa"/>
              <w:tblLayout w:type="fixed"/>
            </w:tblPrEx>
          </w:tblPrExChange>
        </w:tblPrEx>
        <w:trPr>
          <w:trHeight w:val="121"/>
          <w:ins w:id="733" w:author="Алексей Ярославцев" w:date="2020-05-25T21:25:00Z"/>
          <w:trPrChange w:id="734" w:author="riccardo valentini" w:date="2020-05-18T17:02:00Z">
            <w:trPr>
              <w:gridAfter w:val="0"/>
              <w:trHeight w:val="170"/>
            </w:trPr>
          </w:trPrChange>
        </w:trPr>
        <w:tc>
          <w:tcPr>
            <w:tcW w:w="31688" w:type="dxa"/>
            <w:gridSpan w:val="30"/>
            <w:tcBorders>
              <w:top w:val="single" w:sz="8" w:space="0" w:color="auto"/>
              <w:left w:val="single" w:sz="8" w:space="0" w:color="auto"/>
              <w:bottom w:val="single" w:sz="8" w:space="0" w:color="auto"/>
              <w:right w:val="single" w:sz="8" w:space="0" w:color="000000"/>
            </w:tcBorders>
            <w:shd w:val="clear" w:color="000000" w:fill="FFFFFF"/>
            <w:vAlign w:val="center"/>
            <w:hideMark/>
            <w:tcPrChange w:id="735" w:author="riccardo valentini" w:date="2020-05-18T17:02:00Z">
              <w:tcPr>
                <w:tcW w:w="15103" w:type="dxa"/>
                <w:gridSpan w:val="12"/>
                <w:tcBorders>
                  <w:top w:val="single" w:sz="8" w:space="0" w:color="auto"/>
                  <w:left w:val="single" w:sz="8" w:space="0" w:color="auto"/>
                  <w:bottom w:val="single" w:sz="8" w:space="0" w:color="auto"/>
                  <w:right w:val="single" w:sz="8" w:space="0" w:color="000000"/>
                </w:tcBorders>
                <w:shd w:val="clear" w:color="000000" w:fill="FFFFFF"/>
                <w:vAlign w:val="center"/>
                <w:hideMark/>
              </w:tcPr>
            </w:tcPrChange>
          </w:tcPr>
          <w:p w14:paraId="0B819021" w14:textId="77777777" w:rsidR="008B1625" w:rsidRPr="00527F13" w:rsidRDefault="008B1625" w:rsidP="008B1625">
            <w:pPr>
              <w:spacing w:line="240" w:lineRule="auto"/>
              <w:jc w:val="center"/>
              <w:rPr>
                <w:ins w:id="736" w:author="Алексей Ярославцев" w:date="2020-05-25T21:25:00Z"/>
                <w:rFonts w:ascii="Palatino Linotype" w:hAnsi="Palatino Linotype"/>
                <w:b/>
                <w:bCs/>
                <w:i/>
                <w:iCs/>
                <w:sz w:val="16"/>
                <w:szCs w:val="16"/>
                <w:lang w:val="ru-RU"/>
              </w:rPr>
            </w:pPr>
            <w:ins w:id="737" w:author="Алексей Ярославцев" w:date="2020-05-25T21:25:00Z">
              <w:r w:rsidRPr="00527F13">
                <w:rPr>
                  <w:rFonts w:ascii="Palatino Linotype" w:hAnsi="Palatino Linotype"/>
                  <w:b/>
                  <w:bCs/>
                  <w:i/>
                  <w:iCs/>
                  <w:sz w:val="16"/>
                  <w:szCs w:val="16"/>
                  <w:lang w:val="ru-RU"/>
                </w:rPr>
                <w:t>Larix sibirica</w:t>
              </w:r>
            </w:ins>
          </w:p>
        </w:tc>
      </w:tr>
      <w:tr w:rsidR="008B1625" w:rsidRPr="00527F13" w14:paraId="51703A82" w14:textId="77777777" w:rsidTr="008B1625">
        <w:trPr>
          <w:gridAfter w:val="1"/>
          <w:wAfter w:w="12" w:type="dxa"/>
          <w:trHeight w:val="121"/>
          <w:ins w:id="738"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2CF06059" w14:textId="77777777" w:rsidR="008B1625" w:rsidRPr="00527F13" w:rsidRDefault="008B1625" w:rsidP="008B1625">
            <w:pPr>
              <w:spacing w:line="240" w:lineRule="auto"/>
              <w:jc w:val="right"/>
              <w:rPr>
                <w:ins w:id="739" w:author="Алексей Ярославцев" w:date="2020-05-25T21:25:00Z"/>
                <w:rFonts w:ascii="Palatino Linotype" w:hAnsi="Palatino Linotype"/>
                <w:b/>
                <w:bCs/>
                <w:sz w:val="16"/>
                <w:szCs w:val="16"/>
                <w:lang w:val="ru-RU"/>
              </w:rPr>
            </w:pPr>
            <w:ins w:id="740" w:author="Алексей Ярославцев" w:date="2020-05-25T21:25:00Z">
              <w:r w:rsidRPr="00527F13">
                <w:rPr>
                  <w:rFonts w:ascii="Palatino Linotype" w:hAnsi="Palatino Linotype"/>
                  <w:b/>
                  <w:bCs/>
                  <w:sz w:val="16"/>
                  <w:szCs w:val="16"/>
                  <w:lang w:val="ru-RU"/>
                </w:rPr>
                <w:t>218A0079</w:t>
              </w:r>
            </w:ins>
          </w:p>
        </w:tc>
        <w:tc>
          <w:tcPr>
            <w:tcW w:w="1149" w:type="dxa"/>
            <w:tcBorders>
              <w:top w:val="nil"/>
              <w:left w:val="nil"/>
              <w:bottom w:val="single" w:sz="8" w:space="0" w:color="auto"/>
              <w:right w:val="single" w:sz="8" w:space="0" w:color="auto"/>
            </w:tcBorders>
            <w:shd w:val="clear" w:color="000000" w:fill="FFFFFF"/>
            <w:vAlign w:val="center"/>
            <w:hideMark/>
          </w:tcPr>
          <w:p w14:paraId="1CACF4F9" w14:textId="77777777" w:rsidR="008B1625" w:rsidRPr="00527F13" w:rsidRDefault="008B1625" w:rsidP="008B1625">
            <w:pPr>
              <w:spacing w:line="240" w:lineRule="auto"/>
              <w:jc w:val="right"/>
              <w:rPr>
                <w:ins w:id="741" w:author="Алексей Ярославцев" w:date="2020-05-25T21:25:00Z"/>
                <w:rFonts w:ascii="Palatino Linotype" w:hAnsi="Palatino Linotype"/>
                <w:sz w:val="16"/>
                <w:szCs w:val="16"/>
                <w:lang w:val="ru-RU"/>
              </w:rPr>
            </w:pPr>
            <w:ins w:id="742" w:author="Алексей Ярославцев" w:date="2020-05-25T21:25:00Z">
              <w:r w:rsidRPr="00527F13">
                <w:rPr>
                  <w:rFonts w:ascii="Palatino Linotype" w:hAnsi="Palatino Linotype"/>
                  <w:sz w:val="16"/>
                  <w:szCs w:val="16"/>
                  <w:lang w:val="ru-RU"/>
                </w:rPr>
                <w:t>80-100</w:t>
              </w:r>
            </w:ins>
          </w:p>
        </w:tc>
        <w:tc>
          <w:tcPr>
            <w:tcW w:w="1149" w:type="dxa"/>
            <w:tcBorders>
              <w:top w:val="nil"/>
              <w:left w:val="nil"/>
              <w:bottom w:val="single" w:sz="8" w:space="0" w:color="auto"/>
              <w:right w:val="single" w:sz="8" w:space="0" w:color="auto"/>
            </w:tcBorders>
            <w:shd w:val="clear" w:color="000000" w:fill="FFFFFF"/>
            <w:vAlign w:val="center"/>
            <w:hideMark/>
          </w:tcPr>
          <w:p w14:paraId="323EC89A" w14:textId="77777777" w:rsidR="008B1625" w:rsidRPr="00527F13" w:rsidRDefault="008B1625" w:rsidP="008B1625">
            <w:pPr>
              <w:spacing w:line="240" w:lineRule="auto"/>
              <w:jc w:val="right"/>
              <w:rPr>
                <w:ins w:id="743" w:author="Алексей Ярославцев" w:date="2020-05-25T21:25:00Z"/>
                <w:rFonts w:ascii="Palatino Linotype" w:hAnsi="Palatino Linotype"/>
                <w:sz w:val="16"/>
                <w:szCs w:val="16"/>
                <w:lang w:val="ru-RU"/>
              </w:rPr>
            </w:pPr>
            <w:ins w:id="744" w:author="Алексей Ярославцев" w:date="2020-05-25T21:25:00Z">
              <w:r w:rsidRPr="00527F13">
                <w:rPr>
                  <w:rFonts w:ascii="Palatino Linotype" w:hAnsi="Palatino Linotype"/>
                  <w:sz w:val="16"/>
                  <w:szCs w:val="16"/>
                  <w:lang w:val="ru-RU"/>
                </w:rPr>
                <w:t>25</w:t>
              </w:r>
            </w:ins>
          </w:p>
        </w:tc>
        <w:tc>
          <w:tcPr>
            <w:tcW w:w="1214" w:type="dxa"/>
            <w:tcBorders>
              <w:top w:val="nil"/>
              <w:left w:val="nil"/>
              <w:bottom w:val="single" w:sz="8" w:space="0" w:color="auto"/>
              <w:right w:val="single" w:sz="8" w:space="0" w:color="auto"/>
            </w:tcBorders>
            <w:shd w:val="clear" w:color="000000" w:fill="FFFFFF"/>
            <w:vAlign w:val="center"/>
            <w:hideMark/>
          </w:tcPr>
          <w:p w14:paraId="2DA2951D" w14:textId="77777777" w:rsidR="008B1625" w:rsidRPr="00527F13" w:rsidRDefault="008B1625" w:rsidP="008B1625">
            <w:pPr>
              <w:spacing w:line="240" w:lineRule="auto"/>
              <w:jc w:val="right"/>
              <w:rPr>
                <w:ins w:id="745" w:author="Алексей Ярославцев" w:date="2020-05-25T21:25:00Z"/>
                <w:rFonts w:ascii="Palatino Linotype" w:hAnsi="Palatino Linotype"/>
                <w:sz w:val="16"/>
                <w:szCs w:val="16"/>
                <w:lang w:val="ru-RU"/>
              </w:rPr>
            </w:pPr>
            <w:ins w:id="746" w:author="Алексей Ярославцев" w:date="2020-05-25T21:25:00Z">
              <w:r w:rsidRPr="00527F13">
                <w:rPr>
                  <w:rFonts w:ascii="Palatino Linotype" w:hAnsi="Palatino Linotype"/>
                  <w:sz w:val="16"/>
                  <w:szCs w:val="16"/>
                  <w:lang w:val="ru-RU"/>
                </w:rPr>
                <w:t>32.15</w:t>
              </w:r>
            </w:ins>
          </w:p>
        </w:tc>
        <w:tc>
          <w:tcPr>
            <w:tcW w:w="1187" w:type="dxa"/>
            <w:tcBorders>
              <w:top w:val="nil"/>
              <w:left w:val="nil"/>
              <w:bottom w:val="single" w:sz="8" w:space="0" w:color="auto"/>
              <w:right w:val="single" w:sz="8" w:space="0" w:color="auto"/>
            </w:tcBorders>
            <w:shd w:val="clear" w:color="000000" w:fill="FFFFFF"/>
            <w:vAlign w:val="center"/>
            <w:hideMark/>
          </w:tcPr>
          <w:p w14:paraId="513F32DB" w14:textId="77777777" w:rsidR="008B1625" w:rsidRPr="00527F13" w:rsidRDefault="008B1625" w:rsidP="008B1625">
            <w:pPr>
              <w:spacing w:line="240" w:lineRule="auto"/>
              <w:jc w:val="right"/>
              <w:rPr>
                <w:ins w:id="747" w:author="Алексей Ярославцев" w:date="2020-05-25T21:25:00Z"/>
                <w:rFonts w:ascii="Palatino Linotype" w:hAnsi="Palatino Linotype"/>
                <w:sz w:val="16"/>
                <w:szCs w:val="16"/>
                <w:lang w:val="ru-RU"/>
              </w:rPr>
            </w:pPr>
            <w:ins w:id="748" w:author="Алексей Ярославцев" w:date="2020-05-25T21:25:00Z">
              <w:r w:rsidRPr="00527F13">
                <w:rPr>
                  <w:rFonts w:ascii="Palatino Linotype" w:hAnsi="Palatino Linotype"/>
                  <w:sz w:val="16"/>
                  <w:szCs w:val="16"/>
                  <w:lang w:val="ru-RU"/>
                </w:rPr>
                <w:t>2.02</w:t>
              </w:r>
            </w:ins>
          </w:p>
        </w:tc>
        <w:tc>
          <w:tcPr>
            <w:tcW w:w="1208" w:type="dxa"/>
            <w:tcBorders>
              <w:top w:val="nil"/>
              <w:left w:val="nil"/>
              <w:bottom w:val="single" w:sz="8" w:space="0" w:color="auto"/>
              <w:right w:val="single" w:sz="8" w:space="0" w:color="auto"/>
            </w:tcBorders>
            <w:shd w:val="clear" w:color="000000" w:fill="FFFFFF"/>
            <w:vAlign w:val="center"/>
            <w:hideMark/>
          </w:tcPr>
          <w:p w14:paraId="008ED3AE" w14:textId="77777777" w:rsidR="008B1625" w:rsidRPr="00527F13" w:rsidRDefault="008B1625" w:rsidP="008B1625">
            <w:pPr>
              <w:spacing w:line="240" w:lineRule="auto"/>
              <w:jc w:val="right"/>
              <w:rPr>
                <w:ins w:id="749" w:author="Алексей Ярославцев" w:date="2020-05-25T21:25:00Z"/>
                <w:rFonts w:ascii="Palatino Linotype" w:hAnsi="Palatino Linotype"/>
                <w:sz w:val="16"/>
                <w:szCs w:val="16"/>
                <w:lang w:val="ru-RU"/>
              </w:rPr>
            </w:pPr>
            <w:ins w:id="750" w:author="Алексей Ярославцев" w:date="2020-05-25T21:25:00Z">
              <w:r w:rsidRPr="00527F13">
                <w:rPr>
                  <w:rFonts w:ascii="Palatino Linotype" w:hAnsi="Palatino Linotype"/>
                  <w:sz w:val="16"/>
                  <w:szCs w:val="16"/>
                  <w:lang w:val="ru-RU"/>
                </w:rPr>
                <w:t>65.9</w:t>
              </w:r>
            </w:ins>
          </w:p>
        </w:tc>
        <w:tc>
          <w:tcPr>
            <w:tcW w:w="1149" w:type="dxa"/>
            <w:tcBorders>
              <w:top w:val="nil"/>
              <w:left w:val="nil"/>
              <w:bottom w:val="single" w:sz="8" w:space="0" w:color="auto"/>
              <w:right w:val="single" w:sz="8" w:space="0" w:color="auto"/>
            </w:tcBorders>
            <w:shd w:val="clear" w:color="000000" w:fill="FFFFFF"/>
            <w:vAlign w:val="center"/>
            <w:hideMark/>
          </w:tcPr>
          <w:p w14:paraId="025B5EB5" w14:textId="77777777" w:rsidR="008B1625" w:rsidRPr="00527F13" w:rsidRDefault="008B1625" w:rsidP="008B1625">
            <w:pPr>
              <w:spacing w:line="240" w:lineRule="auto"/>
              <w:jc w:val="right"/>
              <w:rPr>
                <w:ins w:id="751" w:author="Алексей Ярославцев" w:date="2020-05-25T21:25:00Z"/>
                <w:rFonts w:ascii="Palatino Linotype" w:hAnsi="Palatino Linotype"/>
                <w:sz w:val="16"/>
                <w:szCs w:val="16"/>
                <w:lang w:val="ru-RU"/>
              </w:rPr>
            </w:pPr>
            <w:ins w:id="752" w:author="Алексей Ярославцев" w:date="2020-05-25T21:25:00Z">
              <w:r w:rsidRPr="00527F13">
                <w:rPr>
                  <w:rFonts w:ascii="Palatino Linotype" w:hAnsi="Palatino Linotype"/>
                  <w:sz w:val="16"/>
                  <w:szCs w:val="16"/>
                  <w:lang w:val="ru-RU"/>
                </w:rPr>
                <w:t>3</w:t>
              </w:r>
            </w:ins>
          </w:p>
        </w:tc>
        <w:tc>
          <w:tcPr>
            <w:tcW w:w="1149" w:type="dxa"/>
            <w:tcBorders>
              <w:top w:val="nil"/>
              <w:left w:val="nil"/>
              <w:bottom w:val="single" w:sz="8" w:space="0" w:color="auto"/>
              <w:right w:val="single" w:sz="8" w:space="0" w:color="auto"/>
            </w:tcBorders>
            <w:shd w:val="clear" w:color="000000" w:fill="FFFFFF"/>
            <w:vAlign w:val="center"/>
            <w:hideMark/>
          </w:tcPr>
          <w:p w14:paraId="064CE47B" w14:textId="77777777" w:rsidR="008B1625" w:rsidRPr="00527F13" w:rsidRDefault="008B1625" w:rsidP="008B1625">
            <w:pPr>
              <w:spacing w:line="240" w:lineRule="auto"/>
              <w:jc w:val="right"/>
              <w:rPr>
                <w:ins w:id="753" w:author="Алексей Ярославцев" w:date="2020-05-25T21:25:00Z"/>
                <w:rFonts w:ascii="Palatino Linotype" w:hAnsi="Palatino Linotype"/>
                <w:sz w:val="16"/>
                <w:szCs w:val="16"/>
                <w:lang w:val="ru-RU"/>
              </w:rPr>
            </w:pPr>
            <w:ins w:id="754" w:author="Алексей Ярославцев" w:date="2020-05-25T21:25:00Z">
              <w:r w:rsidRPr="00527F13">
                <w:rPr>
                  <w:rFonts w:ascii="Palatino Linotype" w:hAnsi="Palatino Linotype"/>
                  <w:sz w:val="16"/>
                  <w:szCs w:val="16"/>
                  <w:lang w:val="ru-RU"/>
                </w:rPr>
                <w:t>1.13</w:t>
              </w:r>
            </w:ins>
          </w:p>
        </w:tc>
        <w:tc>
          <w:tcPr>
            <w:tcW w:w="1208" w:type="dxa"/>
            <w:tcBorders>
              <w:top w:val="nil"/>
              <w:left w:val="nil"/>
              <w:bottom w:val="single" w:sz="8" w:space="0" w:color="auto"/>
              <w:right w:val="single" w:sz="8" w:space="0" w:color="auto"/>
            </w:tcBorders>
            <w:shd w:val="clear" w:color="000000" w:fill="FFFFFF"/>
            <w:vAlign w:val="center"/>
            <w:hideMark/>
          </w:tcPr>
          <w:p w14:paraId="4EE5ED6D" w14:textId="77777777" w:rsidR="008B1625" w:rsidRPr="00527F13" w:rsidRDefault="008B1625" w:rsidP="008B1625">
            <w:pPr>
              <w:spacing w:line="240" w:lineRule="auto"/>
              <w:jc w:val="right"/>
              <w:rPr>
                <w:ins w:id="755" w:author="Алексей Ярославцев" w:date="2020-05-25T21:25:00Z"/>
                <w:rFonts w:ascii="Palatino Linotype" w:hAnsi="Palatino Linotype"/>
                <w:sz w:val="16"/>
                <w:szCs w:val="16"/>
                <w:lang w:val="ru-RU"/>
              </w:rPr>
            </w:pPr>
            <w:ins w:id="756" w:author="Алексей Ярославцев" w:date="2020-05-25T21:25:00Z">
              <w:r w:rsidRPr="00527F13">
                <w:rPr>
                  <w:rFonts w:ascii="Palatino Linotype" w:hAnsi="Palatino Linotype"/>
                  <w:sz w:val="16"/>
                  <w:szCs w:val="16"/>
                  <w:lang w:val="ru-RU"/>
                </w:rPr>
                <w:t>0.754</w:t>
              </w:r>
            </w:ins>
          </w:p>
        </w:tc>
        <w:tc>
          <w:tcPr>
            <w:tcW w:w="1208" w:type="dxa"/>
            <w:tcBorders>
              <w:top w:val="nil"/>
              <w:left w:val="nil"/>
              <w:bottom w:val="single" w:sz="8" w:space="0" w:color="auto"/>
              <w:right w:val="single" w:sz="8" w:space="0" w:color="auto"/>
            </w:tcBorders>
            <w:shd w:val="clear" w:color="000000" w:fill="FFFFFF"/>
            <w:vAlign w:val="center"/>
            <w:hideMark/>
          </w:tcPr>
          <w:p w14:paraId="65D25CA3" w14:textId="77777777" w:rsidR="008B1625" w:rsidRPr="00527F13" w:rsidRDefault="008B1625" w:rsidP="008B1625">
            <w:pPr>
              <w:spacing w:line="240" w:lineRule="auto"/>
              <w:jc w:val="right"/>
              <w:rPr>
                <w:ins w:id="757" w:author="Алексей Ярославцев" w:date="2020-05-25T21:25:00Z"/>
                <w:rFonts w:ascii="Palatino Linotype" w:hAnsi="Palatino Linotype"/>
                <w:sz w:val="16"/>
                <w:szCs w:val="16"/>
                <w:lang w:val="ru-RU"/>
              </w:rPr>
            </w:pPr>
            <w:ins w:id="758" w:author="Алексей Ярославцев" w:date="2020-05-25T21:25:00Z">
              <w:r w:rsidRPr="00527F13">
                <w:rPr>
                  <w:rFonts w:ascii="Palatino Linotype" w:hAnsi="Palatino Linotype"/>
                  <w:sz w:val="16"/>
                  <w:szCs w:val="16"/>
                  <w:lang w:val="ru-RU"/>
                </w:rPr>
                <w:t>0.326</w:t>
              </w:r>
            </w:ins>
          </w:p>
        </w:tc>
        <w:tc>
          <w:tcPr>
            <w:tcW w:w="1392" w:type="dxa"/>
            <w:tcBorders>
              <w:top w:val="nil"/>
              <w:left w:val="nil"/>
              <w:bottom w:val="single" w:sz="8" w:space="0" w:color="auto"/>
              <w:right w:val="single" w:sz="8" w:space="0" w:color="auto"/>
            </w:tcBorders>
            <w:shd w:val="clear" w:color="000000" w:fill="FFFFFF"/>
            <w:vAlign w:val="center"/>
            <w:hideMark/>
          </w:tcPr>
          <w:p w14:paraId="5238CB7B" w14:textId="77777777" w:rsidR="008B1625" w:rsidRPr="00527F13" w:rsidRDefault="008B1625" w:rsidP="008B1625">
            <w:pPr>
              <w:spacing w:line="240" w:lineRule="auto"/>
              <w:jc w:val="right"/>
              <w:rPr>
                <w:ins w:id="759" w:author="Алексей Ярославцев" w:date="2020-05-25T21:25:00Z"/>
                <w:rFonts w:ascii="Palatino Linotype" w:hAnsi="Palatino Linotype"/>
                <w:sz w:val="16"/>
                <w:szCs w:val="16"/>
                <w:lang w:val="ru-RU"/>
              </w:rPr>
            </w:pPr>
            <w:ins w:id="760" w:author="Алексей Ярославцев" w:date="2020-05-25T21:25:00Z">
              <w:r w:rsidRPr="00527F13">
                <w:rPr>
                  <w:rFonts w:ascii="Palatino Linotype" w:hAnsi="Palatino Linotype"/>
                  <w:sz w:val="16"/>
                  <w:szCs w:val="16"/>
                  <w:lang w:val="ru-RU"/>
                </w:rPr>
                <w:t>421.11</w:t>
              </w:r>
            </w:ins>
          </w:p>
        </w:tc>
        <w:tc>
          <w:tcPr>
            <w:tcW w:w="1208" w:type="dxa"/>
            <w:tcBorders>
              <w:top w:val="nil"/>
              <w:left w:val="nil"/>
              <w:bottom w:val="single" w:sz="8" w:space="0" w:color="auto"/>
              <w:right w:val="single" w:sz="8" w:space="0" w:color="auto"/>
            </w:tcBorders>
            <w:shd w:val="clear" w:color="000000" w:fill="FFFFFF"/>
            <w:vAlign w:val="center"/>
            <w:hideMark/>
          </w:tcPr>
          <w:p w14:paraId="67E30798" w14:textId="77777777" w:rsidR="008B1625" w:rsidRPr="00527F13" w:rsidRDefault="008B1625" w:rsidP="008B1625">
            <w:pPr>
              <w:spacing w:line="240" w:lineRule="auto"/>
              <w:jc w:val="right"/>
              <w:rPr>
                <w:ins w:id="761" w:author="Алексей Ярославцев" w:date="2020-05-25T21:25:00Z"/>
                <w:rFonts w:ascii="Palatino Linotype" w:hAnsi="Palatino Linotype"/>
                <w:sz w:val="16"/>
                <w:szCs w:val="16"/>
                <w:lang w:val="ru-RU"/>
              </w:rPr>
            </w:pPr>
            <w:ins w:id="762" w:author="Алексей Ярославцев" w:date="2020-05-25T21:25:00Z">
              <w:r w:rsidRPr="00527F13">
                <w:rPr>
                  <w:rFonts w:ascii="Palatino Linotype" w:hAnsi="Palatino Linotype"/>
                  <w:sz w:val="16"/>
                  <w:szCs w:val="16"/>
                  <w:lang w:val="ru-RU"/>
                </w:rPr>
                <w:t>7.66</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0BA7513A" w14:textId="77777777" w:rsidR="008B1625" w:rsidRPr="00527F13" w:rsidRDefault="008B1625" w:rsidP="008B1625">
            <w:pPr>
              <w:spacing w:line="240" w:lineRule="auto"/>
              <w:jc w:val="right"/>
              <w:rPr>
                <w:ins w:id="763" w:author="Алексей Ярославцев" w:date="2020-05-25T21:25:00Z"/>
                <w:rFonts w:ascii="Palatino Linotype" w:hAnsi="Palatino Linotype"/>
                <w:sz w:val="16"/>
                <w:szCs w:val="16"/>
                <w:lang w:val="ru-RU"/>
              </w:rPr>
            </w:pPr>
            <w:ins w:id="764" w:author="Алексей Ярославцев" w:date="2020-05-25T21:25:00Z">
              <w:r w:rsidRPr="00527F13">
                <w:rPr>
                  <w:rFonts w:ascii="Palatino Linotype" w:hAnsi="Palatino Linotype"/>
                  <w:sz w:val="16"/>
                  <w:szCs w:val="16"/>
                  <w:lang w:val="ru-RU"/>
                </w:rPr>
                <w:t>6.28</w:t>
              </w:r>
            </w:ins>
          </w:p>
        </w:tc>
        <w:tc>
          <w:tcPr>
            <w:tcW w:w="1518" w:type="dxa"/>
            <w:tcBorders>
              <w:top w:val="nil"/>
              <w:left w:val="nil"/>
              <w:bottom w:val="single" w:sz="8" w:space="0" w:color="auto"/>
              <w:right w:val="single" w:sz="8" w:space="0" w:color="auto"/>
            </w:tcBorders>
            <w:shd w:val="clear" w:color="000000" w:fill="FFFFFF"/>
            <w:noWrap/>
            <w:vAlign w:val="center"/>
            <w:hideMark/>
          </w:tcPr>
          <w:p w14:paraId="2CE3CCFA" w14:textId="77777777" w:rsidR="008B1625" w:rsidRPr="00527F13" w:rsidRDefault="008B1625" w:rsidP="008B1625">
            <w:pPr>
              <w:spacing w:line="240" w:lineRule="auto"/>
              <w:jc w:val="right"/>
              <w:rPr>
                <w:ins w:id="765" w:author="Алексей Ярославцев" w:date="2020-05-25T21:25:00Z"/>
                <w:rFonts w:ascii="Palatino Linotype" w:hAnsi="Palatino Linotype"/>
                <w:sz w:val="16"/>
                <w:szCs w:val="16"/>
                <w:lang w:val="ru-RU"/>
              </w:rPr>
            </w:pPr>
            <w:ins w:id="766" w:author="Алексей Ярославцев" w:date="2020-05-25T21:25:00Z">
              <w:r w:rsidRPr="00527F13">
                <w:rPr>
                  <w:rFonts w:ascii="Palatino Linotype" w:hAnsi="Palatino Linotype"/>
                  <w:sz w:val="16"/>
                  <w:szCs w:val="16"/>
                  <w:lang w:val="ru-RU"/>
                </w:rPr>
                <w:t>0.1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3A3B616C" w14:textId="77777777" w:rsidR="008B1625" w:rsidRPr="00527F13" w:rsidRDefault="008B1625" w:rsidP="008B1625">
            <w:pPr>
              <w:spacing w:line="240" w:lineRule="auto"/>
              <w:jc w:val="right"/>
              <w:rPr>
                <w:ins w:id="767" w:author="Алексей Ярославцев" w:date="2020-05-25T21:25:00Z"/>
                <w:rFonts w:ascii="Palatino Linotype" w:hAnsi="Palatino Linotype"/>
                <w:sz w:val="16"/>
                <w:szCs w:val="16"/>
                <w:lang w:val="ru-RU"/>
              </w:rPr>
            </w:pPr>
            <w:ins w:id="768" w:author="Алексей Ярославцев" w:date="2020-05-25T21:25:00Z">
              <w:r w:rsidRPr="00527F13">
                <w:rPr>
                  <w:rFonts w:ascii="Palatino Linotype" w:hAnsi="Palatino Linotype"/>
                  <w:sz w:val="16"/>
                  <w:szCs w:val="16"/>
                  <w:lang w:val="ru-RU"/>
                </w:rPr>
                <w:t>41.04</w:t>
              </w:r>
            </w:ins>
          </w:p>
        </w:tc>
        <w:tc>
          <w:tcPr>
            <w:tcW w:w="1258" w:type="dxa"/>
            <w:tcBorders>
              <w:top w:val="nil"/>
              <w:left w:val="nil"/>
              <w:bottom w:val="single" w:sz="8" w:space="0" w:color="auto"/>
              <w:right w:val="single" w:sz="8" w:space="0" w:color="auto"/>
            </w:tcBorders>
            <w:shd w:val="clear" w:color="000000" w:fill="FFFFFF"/>
            <w:noWrap/>
            <w:vAlign w:val="center"/>
            <w:hideMark/>
          </w:tcPr>
          <w:p w14:paraId="13153478" w14:textId="77777777" w:rsidR="008B1625" w:rsidRPr="00527F13" w:rsidRDefault="008B1625" w:rsidP="008B1625">
            <w:pPr>
              <w:spacing w:line="240" w:lineRule="auto"/>
              <w:jc w:val="right"/>
              <w:rPr>
                <w:ins w:id="769" w:author="Алексей Ярославцев" w:date="2020-05-25T21:25:00Z"/>
                <w:rFonts w:ascii="Palatino Linotype" w:hAnsi="Palatino Linotype"/>
                <w:sz w:val="16"/>
                <w:szCs w:val="16"/>
                <w:lang w:val="ru-RU"/>
              </w:rPr>
            </w:pPr>
            <w:ins w:id="770"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2F8A96F8" w14:textId="77777777" w:rsidR="008B1625" w:rsidRPr="00527F13" w:rsidRDefault="008B1625" w:rsidP="008B1625">
            <w:pPr>
              <w:spacing w:line="240" w:lineRule="auto"/>
              <w:jc w:val="right"/>
              <w:rPr>
                <w:ins w:id="771" w:author="Алексей Ярославцев" w:date="2020-05-25T21:25:00Z"/>
                <w:rFonts w:ascii="Palatino Linotype" w:hAnsi="Palatino Linotype"/>
                <w:sz w:val="16"/>
                <w:szCs w:val="16"/>
                <w:lang w:val="ru-RU"/>
              </w:rPr>
            </w:pPr>
            <w:ins w:id="772" w:author="Алексей Ярославцев" w:date="2020-05-25T21:25:00Z">
              <w:r w:rsidRPr="00527F13">
                <w:rPr>
                  <w:rFonts w:ascii="Palatino Linotype" w:hAnsi="Palatino Linotype"/>
                  <w:sz w:val="16"/>
                  <w:szCs w:val="16"/>
                  <w:lang w:val="ru-RU"/>
                </w:rPr>
                <w:t>0.22</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72CE647C" w14:textId="77777777" w:rsidR="008B1625" w:rsidRPr="00527F13" w:rsidRDefault="008B1625" w:rsidP="008B1625">
            <w:pPr>
              <w:spacing w:line="240" w:lineRule="auto"/>
              <w:jc w:val="right"/>
              <w:rPr>
                <w:ins w:id="773" w:author="Алексей Ярославцев" w:date="2020-05-25T21:25:00Z"/>
                <w:rFonts w:ascii="Palatino Linotype" w:hAnsi="Palatino Linotype"/>
                <w:sz w:val="16"/>
                <w:szCs w:val="16"/>
                <w:lang w:val="ru-RU"/>
              </w:rPr>
            </w:pPr>
            <w:ins w:id="774" w:author="Алексей Ярославцев" w:date="2020-05-25T21:25:00Z">
              <w:r w:rsidRPr="00527F13">
                <w:rPr>
                  <w:rFonts w:ascii="Palatino Linotype" w:hAnsi="Palatino Linotype"/>
                  <w:sz w:val="16"/>
                  <w:szCs w:val="16"/>
                  <w:lang w:val="ru-RU"/>
                </w:rPr>
                <w:t>1701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72F1D251" w14:textId="77777777" w:rsidR="008B1625" w:rsidRPr="00527F13" w:rsidRDefault="008B1625" w:rsidP="008B1625">
            <w:pPr>
              <w:spacing w:line="240" w:lineRule="auto"/>
              <w:jc w:val="right"/>
              <w:rPr>
                <w:ins w:id="775" w:author="Алексей Ярославцев" w:date="2020-05-25T21:25:00Z"/>
                <w:rFonts w:ascii="Palatino Linotype" w:hAnsi="Palatino Linotype"/>
                <w:sz w:val="16"/>
                <w:szCs w:val="16"/>
                <w:lang w:val="ru-RU"/>
              </w:rPr>
            </w:pPr>
            <w:ins w:id="776" w:author="Алексей Ярославцев" w:date="2020-05-25T21:25:00Z">
              <w:r w:rsidRPr="00527F13">
                <w:rPr>
                  <w:rFonts w:ascii="Palatino Linotype" w:hAnsi="Palatino Linotype"/>
                  <w:sz w:val="16"/>
                  <w:szCs w:val="16"/>
                  <w:lang w:val="ru-RU"/>
                </w:rPr>
                <w:t>17527</w:t>
              </w:r>
            </w:ins>
          </w:p>
        </w:tc>
        <w:tc>
          <w:tcPr>
            <w:tcW w:w="1376" w:type="dxa"/>
            <w:tcBorders>
              <w:top w:val="nil"/>
              <w:left w:val="nil"/>
              <w:bottom w:val="single" w:sz="8" w:space="0" w:color="auto"/>
              <w:right w:val="single" w:sz="8" w:space="0" w:color="auto"/>
            </w:tcBorders>
            <w:shd w:val="clear" w:color="000000" w:fill="FFFFFF"/>
            <w:vAlign w:val="center"/>
            <w:hideMark/>
          </w:tcPr>
          <w:p w14:paraId="421E7592" w14:textId="77777777" w:rsidR="008B1625" w:rsidRPr="00527F13" w:rsidRDefault="008B1625" w:rsidP="008B1625">
            <w:pPr>
              <w:spacing w:line="240" w:lineRule="auto"/>
              <w:jc w:val="right"/>
              <w:rPr>
                <w:ins w:id="777" w:author="Алексей Ярославцев" w:date="2020-05-25T21:25:00Z"/>
                <w:rFonts w:ascii="Palatino Linotype" w:hAnsi="Palatino Linotype"/>
                <w:sz w:val="16"/>
                <w:szCs w:val="16"/>
                <w:lang w:val="ru-RU"/>
              </w:rPr>
            </w:pPr>
            <w:ins w:id="778" w:author="Алексей Ярославцев" w:date="2020-05-25T21:25:00Z">
              <w:r w:rsidRPr="00527F13">
                <w:rPr>
                  <w:rFonts w:ascii="Palatino Linotype" w:hAnsi="Palatino Linotype"/>
                  <w:sz w:val="16"/>
                  <w:szCs w:val="16"/>
                  <w:lang w:val="ru-RU"/>
                </w:rPr>
                <w:t>11218</w:t>
              </w:r>
            </w:ins>
          </w:p>
        </w:tc>
        <w:tc>
          <w:tcPr>
            <w:tcW w:w="1376" w:type="dxa"/>
            <w:tcBorders>
              <w:top w:val="nil"/>
              <w:left w:val="nil"/>
              <w:bottom w:val="single" w:sz="8" w:space="0" w:color="auto"/>
              <w:right w:val="single" w:sz="8" w:space="0" w:color="auto"/>
            </w:tcBorders>
            <w:shd w:val="clear" w:color="000000" w:fill="FFFFFF"/>
            <w:vAlign w:val="center"/>
            <w:hideMark/>
          </w:tcPr>
          <w:p w14:paraId="25913D87" w14:textId="77777777" w:rsidR="008B1625" w:rsidRPr="00527F13" w:rsidRDefault="008B1625" w:rsidP="008B1625">
            <w:pPr>
              <w:spacing w:line="240" w:lineRule="auto"/>
              <w:jc w:val="right"/>
              <w:rPr>
                <w:ins w:id="779" w:author="Алексей Ярославцев" w:date="2020-05-25T21:25:00Z"/>
                <w:rFonts w:ascii="Palatino Linotype" w:hAnsi="Palatino Linotype"/>
                <w:sz w:val="16"/>
                <w:szCs w:val="16"/>
                <w:lang w:val="ru-RU"/>
              </w:rPr>
            </w:pPr>
            <w:ins w:id="780" w:author="Алексей Ярославцев" w:date="2020-05-25T21:25:00Z">
              <w:r w:rsidRPr="00527F13">
                <w:rPr>
                  <w:rFonts w:ascii="Palatino Linotype" w:hAnsi="Palatino Linotype"/>
                  <w:sz w:val="16"/>
                  <w:szCs w:val="16"/>
                  <w:lang w:val="ru-RU"/>
                </w:rPr>
                <w:t>4382</w:t>
              </w:r>
            </w:ins>
          </w:p>
        </w:tc>
        <w:tc>
          <w:tcPr>
            <w:tcW w:w="1258" w:type="dxa"/>
            <w:gridSpan w:val="2"/>
            <w:tcBorders>
              <w:top w:val="nil"/>
              <w:left w:val="nil"/>
              <w:bottom w:val="single" w:sz="8" w:space="0" w:color="auto"/>
              <w:right w:val="single" w:sz="8" w:space="0" w:color="auto"/>
            </w:tcBorders>
            <w:shd w:val="clear" w:color="000000" w:fill="FFFFFF"/>
            <w:hideMark/>
          </w:tcPr>
          <w:p w14:paraId="4FF23590" w14:textId="77777777" w:rsidR="008B1625" w:rsidRPr="00527F13" w:rsidRDefault="008B1625" w:rsidP="008B1625">
            <w:pPr>
              <w:spacing w:line="240" w:lineRule="auto"/>
              <w:jc w:val="right"/>
              <w:rPr>
                <w:ins w:id="781" w:author="Алексей Ярославцев" w:date="2020-05-25T21:25:00Z"/>
                <w:rFonts w:ascii="Palatino Linotype" w:hAnsi="Palatino Linotype"/>
                <w:sz w:val="16"/>
                <w:szCs w:val="16"/>
                <w:lang w:val="ru-RU"/>
              </w:rPr>
            </w:pPr>
            <w:ins w:id="782" w:author="Алексей Ярославцев" w:date="2020-05-25T21:25:00Z">
              <w:r w:rsidRPr="00527F13">
                <w:rPr>
                  <w:rFonts w:ascii="Palatino Linotype" w:hAnsi="Palatino Linotype"/>
                  <w:sz w:val="16"/>
                  <w:szCs w:val="16"/>
                </w:rPr>
                <w:t>4.71</w:t>
              </w:r>
            </w:ins>
          </w:p>
        </w:tc>
        <w:tc>
          <w:tcPr>
            <w:tcW w:w="1258" w:type="dxa"/>
            <w:tcBorders>
              <w:top w:val="nil"/>
              <w:left w:val="nil"/>
              <w:bottom w:val="single" w:sz="8" w:space="0" w:color="auto"/>
              <w:right w:val="single" w:sz="8" w:space="0" w:color="auto"/>
            </w:tcBorders>
            <w:shd w:val="clear" w:color="000000" w:fill="FFFFFF"/>
            <w:hideMark/>
          </w:tcPr>
          <w:p w14:paraId="19FDC722" w14:textId="77777777" w:rsidR="008B1625" w:rsidRPr="00527F13" w:rsidRDefault="008B1625" w:rsidP="008B1625">
            <w:pPr>
              <w:spacing w:line="240" w:lineRule="auto"/>
              <w:jc w:val="right"/>
              <w:rPr>
                <w:ins w:id="783" w:author="Алексей Ярославцев" w:date="2020-05-25T21:25:00Z"/>
                <w:rFonts w:ascii="Palatino Linotype" w:hAnsi="Palatino Linotype"/>
                <w:sz w:val="16"/>
                <w:szCs w:val="16"/>
                <w:lang w:val="ru-RU"/>
              </w:rPr>
            </w:pPr>
            <w:ins w:id="784" w:author="Алексей Ярославцев" w:date="2020-05-25T21:25:00Z">
              <w:r w:rsidRPr="00527F13">
                <w:rPr>
                  <w:rFonts w:ascii="Palatino Linotype" w:hAnsi="Palatino Linotype"/>
                  <w:sz w:val="16"/>
                  <w:szCs w:val="16"/>
                </w:rPr>
                <w:t>0.80</w:t>
              </w:r>
            </w:ins>
          </w:p>
        </w:tc>
        <w:tc>
          <w:tcPr>
            <w:tcW w:w="1208" w:type="dxa"/>
            <w:tcBorders>
              <w:top w:val="nil"/>
              <w:left w:val="nil"/>
              <w:bottom w:val="single" w:sz="8" w:space="0" w:color="auto"/>
              <w:right w:val="single" w:sz="8" w:space="0" w:color="auto"/>
            </w:tcBorders>
            <w:shd w:val="clear" w:color="000000" w:fill="FFFFFF"/>
            <w:hideMark/>
          </w:tcPr>
          <w:p w14:paraId="37CD1375" w14:textId="77777777" w:rsidR="008B1625" w:rsidRPr="00527F13" w:rsidRDefault="008B1625" w:rsidP="008B1625">
            <w:pPr>
              <w:spacing w:line="240" w:lineRule="auto"/>
              <w:jc w:val="right"/>
              <w:rPr>
                <w:ins w:id="785" w:author="Алексей Ярославцев" w:date="2020-05-25T21:25:00Z"/>
                <w:rFonts w:ascii="Palatino Linotype" w:hAnsi="Palatino Linotype"/>
                <w:sz w:val="16"/>
                <w:szCs w:val="16"/>
                <w:lang w:val="ru-RU"/>
              </w:rPr>
            </w:pPr>
            <w:ins w:id="786" w:author="Алексей Ярославцев" w:date="2020-05-25T21:25:00Z">
              <w:r w:rsidRPr="00527F13">
                <w:rPr>
                  <w:rFonts w:ascii="Palatino Linotype" w:hAnsi="Palatino Linotype"/>
                  <w:sz w:val="16"/>
                  <w:szCs w:val="16"/>
                </w:rPr>
                <w:t>3.91</w:t>
              </w:r>
            </w:ins>
          </w:p>
        </w:tc>
      </w:tr>
      <w:tr w:rsidR="008B1625" w:rsidRPr="00527F13" w14:paraId="33A36B7C" w14:textId="77777777" w:rsidTr="008B1625">
        <w:trPr>
          <w:gridAfter w:val="1"/>
          <w:wAfter w:w="12" w:type="dxa"/>
          <w:trHeight w:val="121"/>
          <w:ins w:id="787"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5981603F" w14:textId="77777777" w:rsidR="008B1625" w:rsidRPr="00527F13" w:rsidRDefault="008B1625" w:rsidP="008B1625">
            <w:pPr>
              <w:spacing w:line="240" w:lineRule="auto"/>
              <w:jc w:val="right"/>
              <w:rPr>
                <w:ins w:id="788" w:author="Алексей Ярославцев" w:date="2020-05-25T21:25:00Z"/>
                <w:rFonts w:ascii="Palatino Linotype" w:hAnsi="Palatino Linotype"/>
                <w:b/>
                <w:bCs/>
                <w:sz w:val="16"/>
                <w:szCs w:val="16"/>
                <w:lang w:val="ru-RU"/>
              </w:rPr>
            </w:pPr>
            <w:ins w:id="789" w:author="Алексей Ярославцев" w:date="2020-05-25T21:25:00Z">
              <w:r w:rsidRPr="00527F13">
                <w:rPr>
                  <w:rFonts w:ascii="Palatino Linotype" w:hAnsi="Palatino Linotype"/>
                  <w:b/>
                  <w:bCs/>
                  <w:sz w:val="16"/>
                  <w:szCs w:val="16"/>
                  <w:lang w:val="ru-RU"/>
                </w:rPr>
                <w:t>218A0138</w:t>
              </w:r>
            </w:ins>
          </w:p>
        </w:tc>
        <w:tc>
          <w:tcPr>
            <w:tcW w:w="1149" w:type="dxa"/>
            <w:tcBorders>
              <w:top w:val="nil"/>
              <w:left w:val="nil"/>
              <w:bottom w:val="single" w:sz="8" w:space="0" w:color="auto"/>
              <w:right w:val="single" w:sz="8" w:space="0" w:color="auto"/>
            </w:tcBorders>
            <w:shd w:val="clear" w:color="000000" w:fill="FFFFFF"/>
            <w:vAlign w:val="center"/>
            <w:hideMark/>
          </w:tcPr>
          <w:p w14:paraId="5356349E" w14:textId="77777777" w:rsidR="008B1625" w:rsidRPr="00527F13" w:rsidRDefault="008B1625" w:rsidP="008B1625">
            <w:pPr>
              <w:spacing w:line="240" w:lineRule="auto"/>
              <w:jc w:val="right"/>
              <w:rPr>
                <w:ins w:id="790" w:author="Алексей Ярославцев" w:date="2020-05-25T21:25:00Z"/>
                <w:rFonts w:ascii="Palatino Linotype" w:hAnsi="Palatino Linotype"/>
                <w:sz w:val="16"/>
                <w:szCs w:val="16"/>
                <w:lang w:val="ru-RU"/>
              </w:rPr>
            </w:pPr>
            <w:ins w:id="791" w:author="Алексей Ярославцев" w:date="2020-05-25T21:25:00Z">
              <w:r w:rsidRPr="00527F13">
                <w:rPr>
                  <w:rFonts w:ascii="Palatino Linotype" w:hAnsi="Palatino Linotype"/>
                  <w:sz w:val="16"/>
                  <w:szCs w:val="16"/>
                  <w:lang w:val="ru-RU"/>
                </w:rPr>
                <w:t>80-100</w:t>
              </w:r>
            </w:ins>
          </w:p>
        </w:tc>
        <w:tc>
          <w:tcPr>
            <w:tcW w:w="1149" w:type="dxa"/>
            <w:tcBorders>
              <w:top w:val="nil"/>
              <w:left w:val="nil"/>
              <w:bottom w:val="single" w:sz="8" w:space="0" w:color="auto"/>
              <w:right w:val="single" w:sz="8" w:space="0" w:color="auto"/>
            </w:tcBorders>
            <w:shd w:val="clear" w:color="000000" w:fill="FFFFFF"/>
            <w:vAlign w:val="center"/>
            <w:hideMark/>
          </w:tcPr>
          <w:p w14:paraId="2D2D622C" w14:textId="77777777" w:rsidR="008B1625" w:rsidRPr="00527F13" w:rsidRDefault="008B1625" w:rsidP="008B1625">
            <w:pPr>
              <w:spacing w:line="240" w:lineRule="auto"/>
              <w:jc w:val="right"/>
              <w:rPr>
                <w:ins w:id="792" w:author="Алексей Ярославцев" w:date="2020-05-25T21:25:00Z"/>
                <w:rFonts w:ascii="Palatino Linotype" w:hAnsi="Palatino Linotype"/>
                <w:sz w:val="16"/>
                <w:szCs w:val="16"/>
                <w:lang w:val="ru-RU"/>
              </w:rPr>
            </w:pPr>
            <w:ins w:id="793" w:author="Алексей Ярославцев" w:date="2020-05-25T21:25:00Z">
              <w:r w:rsidRPr="00527F13">
                <w:rPr>
                  <w:rFonts w:ascii="Palatino Linotype" w:hAnsi="Palatino Linotype"/>
                  <w:sz w:val="16"/>
                  <w:szCs w:val="16"/>
                  <w:lang w:val="ru-RU"/>
                </w:rPr>
                <w:t>19</w:t>
              </w:r>
            </w:ins>
          </w:p>
        </w:tc>
        <w:tc>
          <w:tcPr>
            <w:tcW w:w="1214" w:type="dxa"/>
            <w:tcBorders>
              <w:top w:val="nil"/>
              <w:left w:val="nil"/>
              <w:bottom w:val="single" w:sz="8" w:space="0" w:color="auto"/>
              <w:right w:val="single" w:sz="8" w:space="0" w:color="auto"/>
            </w:tcBorders>
            <w:shd w:val="clear" w:color="000000" w:fill="FFFFFF"/>
            <w:vAlign w:val="center"/>
            <w:hideMark/>
          </w:tcPr>
          <w:p w14:paraId="411C047B" w14:textId="77777777" w:rsidR="008B1625" w:rsidRPr="00527F13" w:rsidRDefault="008B1625" w:rsidP="008B1625">
            <w:pPr>
              <w:spacing w:line="240" w:lineRule="auto"/>
              <w:jc w:val="right"/>
              <w:rPr>
                <w:ins w:id="794" w:author="Алексей Ярославцев" w:date="2020-05-25T21:25:00Z"/>
                <w:rFonts w:ascii="Palatino Linotype" w:hAnsi="Palatino Linotype"/>
                <w:sz w:val="16"/>
                <w:szCs w:val="16"/>
                <w:lang w:val="ru-RU"/>
              </w:rPr>
            </w:pPr>
            <w:ins w:id="795" w:author="Алексей Ярославцев" w:date="2020-05-25T21:25:00Z">
              <w:r w:rsidRPr="00527F13">
                <w:rPr>
                  <w:rFonts w:ascii="Palatino Linotype" w:hAnsi="Palatino Linotype"/>
                  <w:sz w:val="16"/>
                  <w:szCs w:val="16"/>
                  <w:lang w:val="ru-RU"/>
                </w:rPr>
                <w:t>40.74</w:t>
              </w:r>
            </w:ins>
          </w:p>
        </w:tc>
        <w:tc>
          <w:tcPr>
            <w:tcW w:w="1187" w:type="dxa"/>
            <w:tcBorders>
              <w:top w:val="nil"/>
              <w:left w:val="nil"/>
              <w:bottom w:val="single" w:sz="8" w:space="0" w:color="auto"/>
              <w:right w:val="single" w:sz="8" w:space="0" w:color="auto"/>
            </w:tcBorders>
            <w:shd w:val="clear" w:color="000000" w:fill="FFFFFF"/>
            <w:vAlign w:val="center"/>
            <w:hideMark/>
          </w:tcPr>
          <w:p w14:paraId="6AE4BBFF" w14:textId="77777777" w:rsidR="008B1625" w:rsidRPr="00527F13" w:rsidRDefault="008B1625" w:rsidP="008B1625">
            <w:pPr>
              <w:spacing w:line="240" w:lineRule="auto"/>
              <w:jc w:val="right"/>
              <w:rPr>
                <w:ins w:id="796" w:author="Алексей Ярославцев" w:date="2020-05-25T21:25:00Z"/>
                <w:rFonts w:ascii="Palatino Linotype" w:hAnsi="Palatino Linotype"/>
                <w:sz w:val="16"/>
                <w:szCs w:val="16"/>
                <w:lang w:val="ru-RU"/>
              </w:rPr>
            </w:pPr>
            <w:ins w:id="797" w:author="Алексей Ярославцев" w:date="2020-05-25T21:25:00Z">
              <w:r w:rsidRPr="00527F13">
                <w:rPr>
                  <w:rFonts w:ascii="Palatino Linotype" w:hAnsi="Palatino Linotype"/>
                  <w:sz w:val="16"/>
                  <w:szCs w:val="16"/>
                  <w:lang w:val="ru-RU"/>
                </w:rPr>
                <w:t>2.56</w:t>
              </w:r>
            </w:ins>
          </w:p>
        </w:tc>
        <w:tc>
          <w:tcPr>
            <w:tcW w:w="1208" w:type="dxa"/>
            <w:tcBorders>
              <w:top w:val="nil"/>
              <w:left w:val="nil"/>
              <w:bottom w:val="single" w:sz="8" w:space="0" w:color="auto"/>
              <w:right w:val="single" w:sz="8" w:space="0" w:color="auto"/>
            </w:tcBorders>
            <w:shd w:val="clear" w:color="000000" w:fill="FFFFFF"/>
            <w:vAlign w:val="center"/>
            <w:hideMark/>
          </w:tcPr>
          <w:p w14:paraId="640D1341" w14:textId="77777777" w:rsidR="008B1625" w:rsidRPr="00527F13" w:rsidRDefault="008B1625" w:rsidP="008B1625">
            <w:pPr>
              <w:spacing w:line="240" w:lineRule="auto"/>
              <w:jc w:val="right"/>
              <w:rPr>
                <w:ins w:id="798" w:author="Алексей Ярославцев" w:date="2020-05-25T21:25:00Z"/>
                <w:rFonts w:ascii="Palatino Linotype" w:hAnsi="Palatino Linotype"/>
                <w:sz w:val="16"/>
                <w:szCs w:val="16"/>
                <w:lang w:val="ru-RU"/>
              </w:rPr>
            </w:pPr>
            <w:ins w:id="799" w:author="Алексей Ярославцев" w:date="2020-05-25T21:25:00Z">
              <w:r w:rsidRPr="00527F13">
                <w:rPr>
                  <w:rFonts w:ascii="Palatino Linotype" w:hAnsi="Palatino Linotype"/>
                  <w:sz w:val="16"/>
                  <w:szCs w:val="16"/>
                  <w:lang w:val="ru-RU"/>
                </w:rPr>
                <w:t>37.4</w:t>
              </w:r>
            </w:ins>
          </w:p>
        </w:tc>
        <w:tc>
          <w:tcPr>
            <w:tcW w:w="1149" w:type="dxa"/>
            <w:tcBorders>
              <w:top w:val="nil"/>
              <w:left w:val="nil"/>
              <w:bottom w:val="single" w:sz="8" w:space="0" w:color="auto"/>
              <w:right w:val="single" w:sz="8" w:space="0" w:color="auto"/>
            </w:tcBorders>
            <w:shd w:val="clear" w:color="000000" w:fill="FFFFFF"/>
            <w:vAlign w:val="center"/>
            <w:hideMark/>
          </w:tcPr>
          <w:p w14:paraId="64A89AEC" w14:textId="77777777" w:rsidR="008B1625" w:rsidRPr="00527F13" w:rsidRDefault="008B1625" w:rsidP="008B1625">
            <w:pPr>
              <w:spacing w:line="240" w:lineRule="auto"/>
              <w:jc w:val="right"/>
              <w:rPr>
                <w:ins w:id="800" w:author="Алексей Ярославцев" w:date="2020-05-25T21:25:00Z"/>
                <w:rFonts w:ascii="Palatino Linotype" w:hAnsi="Palatino Linotype"/>
                <w:sz w:val="16"/>
                <w:szCs w:val="16"/>
                <w:lang w:val="ru-RU"/>
              </w:rPr>
            </w:pPr>
            <w:ins w:id="801" w:author="Алексей Ярославцев" w:date="2020-05-25T21:25:00Z">
              <w:r w:rsidRPr="00527F13">
                <w:rPr>
                  <w:rFonts w:ascii="Palatino Linotype" w:hAnsi="Palatino Linotype"/>
                  <w:sz w:val="16"/>
                  <w:szCs w:val="16"/>
                  <w:lang w:val="ru-RU"/>
                </w:rPr>
                <w:t>2</w:t>
              </w:r>
            </w:ins>
          </w:p>
        </w:tc>
        <w:tc>
          <w:tcPr>
            <w:tcW w:w="1149" w:type="dxa"/>
            <w:tcBorders>
              <w:top w:val="nil"/>
              <w:left w:val="nil"/>
              <w:bottom w:val="single" w:sz="8" w:space="0" w:color="auto"/>
              <w:right w:val="single" w:sz="8" w:space="0" w:color="auto"/>
            </w:tcBorders>
            <w:shd w:val="clear" w:color="000000" w:fill="FFFFFF"/>
            <w:vAlign w:val="center"/>
            <w:hideMark/>
          </w:tcPr>
          <w:p w14:paraId="334C48AB" w14:textId="77777777" w:rsidR="008B1625" w:rsidRPr="00527F13" w:rsidRDefault="008B1625" w:rsidP="008B1625">
            <w:pPr>
              <w:spacing w:line="240" w:lineRule="auto"/>
              <w:jc w:val="right"/>
              <w:rPr>
                <w:ins w:id="802" w:author="Алексей Ярославцев" w:date="2020-05-25T21:25:00Z"/>
                <w:rFonts w:ascii="Palatino Linotype" w:hAnsi="Palatino Linotype"/>
                <w:sz w:val="16"/>
                <w:szCs w:val="16"/>
                <w:lang w:val="ru-RU"/>
              </w:rPr>
            </w:pPr>
            <w:ins w:id="803" w:author="Алексей Ярославцев" w:date="2020-05-25T21:25:00Z">
              <w:r w:rsidRPr="00527F13">
                <w:rPr>
                  <w:rFonts w:ascii="Palatino Linotype" w:hAnsi="Palatino Linotype"/>
                  <w:sz w:val="16"/>
                  <w:szCs w:val="16"/>
                  <w:lang w:val="ru-RU"/>
                </w:rPr>
                <w:t>1.13</w:t>
              </w:r>
            </w:ins>
          </w:p>
        </w:tc>
        <w:tc>
          <w:tcPr>
            <w:tcW w:w="1208" w:type="dxa"/>
            <w:tcBorders>
              <w:top w:val="nil"/>
              <w:left w:val="nil"/>
              <w:bottom w:val="single" w:sz="8" w:space="0" w:color="auto"/>
              <w:right w:val="single" w:sz="8" w:space="0" w:color="auto"/>
            </w:tcBorders>
            <w:shd w:val="clear" w:color="000000" w:fill="FFFFFF"/>
            <w:vAlign w:val="center"/>
            <w:hideMark/>
          </w:tcPr>
          <w:p w14:paraId="108CA868" w14:textId="77777777" w:rsidR="008B1625" w:rsidRPr="00527F13" w:rsidRDefault="008B1625" w:rsidP="008B1625">
            <w:pPr>
              <w:spacing w:line="240" w:lineRule="auto"/>
              <w:jc w:val="right"/>
              <w:rPr>
                <w:ins w:id="804" w:author="Алексей Ярославцев" w:date="2020-05-25T21:25:00Z"/>
                <w:rFonts w:ascii="Palatino Linotype" w:hAnsi="Palatino Linotype"/>
                <w:sz w:val="16"/>
                <w:szCs w:val="16"/>
                <w:lang w:val="ru-RU"/>
              </w:rPr>
            </w:pPr>
            <w:ins w:id="805" w:author="Алексей Ярославцев" w:date="2020-05-25T21:25:00Z">
              <w:r w:rsidRPr="00527F13">
                <w:rPr>
                  <w:rFonts w:ascii="Palatino Linotype" w:hAnsi="Palatino Linotype"/>
                  <w:sz w:val="16"/>
                  <w:szCs w:val="16"/>
                  <w:lang w:val="ru-RU"/>
                </w:rPr>
                <w:t>0.754</w:t>
              </w:r>
            </w:ins>
          </w:p>
        </w:tc>
        <w:tc>
          <w:tcPr>
            <w:tcW w:w="1208" w:type="dxa"/>
            <w:tcBorders>
              <w:top w:val="nil"/>
              <w:left w:val="nil"/>
              <w:bottom w:val="single" w:sz="8" w:space="0" w:color="auto"/>
              <w:right w:val="single" w:sz="8" w:space="0" w:color="auto"/>
            </w:tcBorders>
            <w:shd w:val="clear" w:color="000000" w:fill="FFFFFF"/>
            <w:vAlign w:val="center"/>
            <w:hideMark/>
          </w:tcPr>
          <w:p w14:paraId="7F2560EA" w14:textId="77777777" w:rsidR="008B1625" w:rsidRPr="00527F13" w:rsidRDefault="008B1625" w:rsidP="008B1625">
            <w:pPr>
              <w:spacing w:line="240" w:lineRule="auto"/>
              <w:jc w:val="right"/>
              <w:rPr>
                <w:ins w:id="806" w:author="Алексей Ярославцев" w:date="2020-05-25T21:25:00Z"/>
                <w:rFonts w:ascii="Palatino Linotype" w:hAnsi="Palatino Linotype"/>
                <w:sz w:val="16"/>
                <w:szCs w:val="16"/>
                <w:lang w:val="ru-RU"/>
              </w:rPr>
            </w:pPr>
            <w:ins w:id="807" w:author="Алексей Ярославцев" w:date="2020-05-25T21:25:00Z">
              <w:r w:rsidRPr="00527F13">
                <w:rPr>
                  <w:rFonts w:ascii="Palatino Linotype" w:hAnsi="Palatino Linotype"/>
                  <w:sz w:val="16"/>
                  <w:szCs w:val="16"/>
                  <w:lang w:val="ru-RU"/>
                </w:rPr>
                <w:t>0.326</w:t>
              </w:r>
            </w:ins>
          </w:p>
        </w:tc>
        <w:tc>
          <w:tcPr>
            <w:tcW w:w="1392" w:type="dxa"/>
            <w:tcBorders>
              <w:top w:val="nil"/>
              <w:left w:val="nil"/>
              <w:bottom w:val="single" w:sz="8" w:space="0" w:color="auto"/>
              <w:right w:val="single" w:sz="8" w:space="0" w:color="auto"/>
            </w:tcBorders>
            <w:shd w:val="clear" w:color="000000" w:fill="FFFFFF"/>
            <w:vAlign w:val="center"/>
            <w:hideMark/>
          </w:tcPr>
          <w:p w14:paraId="5803E79E" w14:textId="77777777" w:rsidR="008B1625" w:rsidRPr="00527F13" w:rsidRDefault="008B1625" w:rsidP="008B1625">
            <w:pPr>
              <w:spacing w:line="240" w:lineRule="auto"/>
              <w:jc w:val="right"/>
              <w:rPr>
                <w:ins w:id="808" w:author="Алексей Ярославцев" w:date="2020-05-25T21:25:00Z"/>
                <w:rFonts w:ascii="Palatino Linotype" w:hAnsi="Palatino Linotype"/>
                <w:sz w:val="16"/>
                <w:szCs w:val="16"/>
                <w:lang w:val="ru-RU"/>
              </w:rPr>
            </w:pPr>
            <w:ins w:id="809" w:author="Алексей Ярославцев" w:date="2020-05-25T21:25:00Z">
              <w:r w:rsidRPr="00527F13">
                <w:rPr>
                  <w:rFonts w:ascii="Palatino Linotype" w:hAnsi="Palatino Linotype"/>
                  <w:sz w:val="16"/>
                  <w:szCs w:val="16"/>
                  <w:lang w:val="ru-RU"/>
                </w:rPr>
                <w:t>519.51</w:t>
              </w:r>
            </w:ins>
          </w:p>
        </w:tc>
        <w:tc>
          <w:tcPr>
            <w:tcW w:w="1208" w:type="dxa"/>
            <w:tcBorders>
              <w:top w:val="nil"/>
              <w:left w:val="nil"/>
              <w:bottom w:val="single" w:sz="8" w:space="0" w:color="auto"/>
              <w:right w:val="single" w:sz="8" w:space="0" w:color="auto"/>
            </w:tcBorders>
            <w:shd w:val="clear" w:color="000000" w:fill="FFFFFF"/>
            <w:vAlign w:val="center"/>
            <w:hideMark/>
          </w:tcPr>
          <w:p w14:paraId="28D986EB" w14:textId="77777777" w:rsidR="008B1625" w:rsidRPr="00527F13" w:rsidRDefault="008B1625" w:rsidP="008B1625">
            <w:pPr>
              <w:spacing w:line="240" w:lineRule="auto"/>
              <w:jc w:val="right"/>
              <w:rPr>
                <w:ins w:id="810" w:author="Алексей Ярославцев" w:date="2020-05-25T21:25:00Z"/>
                <w:rFonts w:ascii="Palatino Linotype" w:hAnsi="Palatino Linotype"/>
                <w:sz w:val="16"/>
                <w:szCs w:val="16"/>
                <w:lang w:val="ru-RU"/>
              </w:rPr>
            </w:pPr>
            <w:ins w:id="811" w:author="Алексей Ярославцев" w:date="2020-05-25T21:25:00Z">
              <w:r w:rsidRPr="00527F13">
                <w:rPr>
                  <w:rFonts w:ascii="Palatino Linotype" w:hAnsi="Palatino Linotype"/>
                  <w:sz w:val="16"/>
                  <w:szCs w:val="16"/>
                  <w:lang w:val="ru-RU"/>
                </w:rPr>
                <w:t>9.45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3C19BC23" w14:textId="77777777" w:rsidR="008B1625" w:rsidRPr="00527F13" w:rsidRDefault="008B1625" w:rsidP="008B1625">
            <w:pPr>
              <w:spacing w:line="240" w:lineRule="auto"/>
              <w:jc w:val="right"/>
              <w:rPr>
                <w:ins w:id="812" w:author="Алексей Ярославцев" w:date="2020-05-25T21:25:00Z"/>
                <w:rFonts w:ascii="Palatino Linotype" w:hAnsi="Palatino Linotype"/>
                <w:sz w:val="16"/>
                <w:szCs w:val="16"/>
                <w:lang w:val="ru-RU"/>
              </w:rPr>
            </w:pPr>
            <w:ins w:id="813" w:author="Алексей Ярославцев" w:date="2020-05-25T21:25:00Z">
              <w:r w:rsidRPr="00527F13">
                <w:rPr>
                  <w:rFonts w:ascii="Palatino Linotype" w:hAnsi="Palatino Linotype"/>
                  <w:sz w:val="16"/>
                  <w:szCs w:val="16"/>
                  <w:lang w:val="ru-RU"/>
                </w:rPr>
                <w:t>7.75</w:t>
              </w:r>
            </w:ins>
          </w:p>
        </w:tc>
        <w:tc>
          <w:tcPr>
            <w:tcW w:w="1518" w:type="dxa"/>
            <w:tcBorders>
              <w:top w:val="nil"/>
              <w:left w:val="nil"/>
              <w:bottom w:val="single" w:sz="8" w:space="0" w:color="auto"/>
              <w:right w:val="single" w:sz="8" w:space="0" w:color="auto"/>
            </w:tcBorders>
            <w:shd w:val="clear" w:color="000000" w:fill="FFFFFF"/>
            <w:noWrap/>
            <w:vAlign w:val="center"/>
            <w:hideMark/>
          </w:tcPr>
          <w:p w14:paraId="42537197" w14:textId="77777777" w:rsidR="008B1625" w:rsidRPr="00527F13" w:rsidRDefault="008B1625" w:rsidP="008B1625">
            <w:pPr>
              <w:spacing w:line="240" w:lineRule="auto"/>
              <w:jc w:val="right"/>
              <w:rPr>
                <w:ins w:id="814" w:author="Алексей Ярославцев" w:date="2020-05-25T21:25:00Z"/>
                <w:rFonts w:ascii="Palatino Linotype" w:hAnsi="Palatino Linotype"/>
                <w:sz w:val="16"/>
                <w:szCs w:val="16"/>
                <w:lang w:val="ru-RU"/>
              </w:rPr>
            </w:pPr>
            <w:ins w:id="815" w:author="Алексей Ярославцев" w:date="2020-05-25T21:25:00Z">
              <w:r w:rsidRPr="00527F13">
                <w:rPr>
                  <w:rFonts w:ascii="Palatino Linotype" w:hAnsi="Palatino Linotype"/>
                  <w:sz w:val="16"/>
                  <w:szCs w:val="16"/>
                  <w:lang w:val="ru-RU"/>
                </w:rPr>
                <w:t>0.21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63996C2" w14:textId="77777777" w:rsidR="008B1625" w:rsidRPr="00527F13" w:rsidRDefault="008B1625" w:rsidP="008B1625">
            <w:pPr>
              <w:spacing w:line="240" w:lineRule="auto"/>
              <w:jc w:val="right"/>
              <w:rPr>
                <w:ins w:id="816" w:author="Алексей Ярославцев" w:date="2020-05-25T21:25:00Z"/>
                <w:rFonts w:ascii="Palatino Linotype" w:hAnsi="Palatino Linotype"/>
                <w:sz w:val="16"/>
                <w:szCs w:val="16"/>
                <w:lang w:val="ru-RU"/>
              </w:rPr>
            </w:pPr>
            <w:ins w:id="817" w:author="Алексей Ярославцев" w:date="2020-05-25T21:25:00Z">
              <w:r w:rsidRPr="00527F13">
                <w:rPr>
                  <w:rFonts w:ascii="Palatino Linotype" w:hAnsi="Palatino Linotype"/>
                  <w:sz w:val="16"/>
                  <w:szCs w:val="16"/>
                  <w:lang w:val="ru-RU"/>
                </w:rPr>
                <w:t>137.62</w:t>
              </w:r>
            </w:ins>
          </w:p>
        </w:tc>
        <w:tc>
          <w:tcPr>
            <w:tcW w:w="1258" w:type="dxa"/>
            <w:tcBorders>
              <w:top w:val="nil"/>
              <w:left w:val="nil"/>
              <w:bottom w:val="single" w:sz="8" w:space="0" w:color="auto"/>
              <w:right w:val="single" w:sz="8" w:space="0" w:color="auto"/>
            </w:tcBorders>
            <w:shd w:val="clear" w:color="000000" w:fill="FFFFFF"/>
            <w:noWrap/>
            <w:vAlign w:val="center"/>
            <w:hideMark/>
          </w:tcPr>
          <w:p w14:paraId="3A594F58" w14:textId="77777777" w:rsidR="008B1625" w:rsidRPr="00527F13" w:rsidRDefault="008B1625" w:rsidP="008B1625">
            <w:pPr>
              <w:spacing w:line="240" w:lineRule="auto"/>
              <w:jc w:val="right"/>
              <w:rPr>
                <w:ins w:id="818" w:author="Алексей Ярославцев" w:date="2020-05-25T21:25:00Z"/>
                <w:rFonts w:ascii="Palatino Linotype" w:hAnsi="Palatino Linotype"/>
                <w:sz w:val="16"/>
                <w:szCs w:val="16"/>
                <w:lang w:val="ru-RU"/>
              </w:rPr>
            </w:pPr>
            <w:ins w:id="819"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0F45A5A9" w14:textId="77777777" w:rsidR="008B1625" w:rsidRPr="00527F13" w:rsidRDefault="008B1625" w:rsidP="008B1625">
            <w:pPr>
              <w:spacing w:line="240" w:lineRule="auto"/>
              <w:jc w:val="right"/>
              <w:rPr>
                <w:ins w:id="820" w:author="Алексей Ярославцев" w:date="2020-05-25T21:25:00Z"/>
                <w:rFonts w:ascii="Palatino Linotype" w:hAnsi="Palatino Linotype"/>
                <w:sz w:val="16"/>
                <w:szCs w:val="16"/>
                <w:lang w:val="ru-RU"/>
              </w:rPr>
            </w:pPr>
            <w:ins w:id="821" w:author="Алексей Ярославцев" w:date="2020-05-25T21:25:00Z">
              <w:r w:rsidRPr="00527F13">
                <w:rPr>
                  <w:rFonts w:ascii="Palatino Linotype" w:hAnsi="Palatino Linotype"/>
                  <w:sz w:val="16"/>
                  <w:szCs w:val="16"/>
                  <w:lang w:val="ru-RU"/>
                </w:rPr>
                <w:t>0.75</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7DF0EAD4" w14:textId="77777777" w:rsidR="008B1625" w:rsidRPr="00527F13" w:rsidRDefault="008B1625" w:rsidP="008B1625">
            <w:pPr>
              <w:spacing w:line="240" w:lineRule="auto"/>
              <w:jc w:val="right"/>
              <w:rPr>
                <w:ins w:id="822" w:author="Алексей Ярославцев" w:date="2020-05-25T21:25:00Z"/>
                <w:rFonts w:ascii="Palatino Linotype" w:hAnsi="Palatino Linotype"/>
                <w:sz w:val="16"/>
                <w:szCs w:val="16"/>
                <w:lang w:val="ru-RU"/>
              </w:rPr>
            </w:pPr>
            <w:ins w:id="823" w:author="Алексей Ярославцев" w:date="2020-05-25T21:25:00Z">
              <w:r w:rsidRPr="00527F13">
                <w:rPr>
                  <w:rFonts w:ascii="Palatino Linotype" w:hAnsi="Palatino Linotype"/>
                  <w:sz w:val="16"/>
                  <w:szCs w:val="16"/>
                  <w:lang w:val="ru-RU"/>
                </w:rPr>
                <w:t>3238</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E6DCE30" w14:textId="77777777" w:rsidR="008B1625" w:rsidRPr="00527F13" w:rsidRDefault="008B1625" w:rsidP="008B1625">
            <w:pPr>
              <w:spacing w:line="240" w:lineRule="auto"/>
              <w:jc w:val="right"/>
              <w:rPr>
                <w:ins w:id="824" w:author="Алексей Ярославцев" w:date="2020-05-25T21:25:00Z"/>
                <w:rFonts w:ascii="Palatino Linotype" w:hAnsi="Palatino Linotype"/>
                <w:sz w:val="16"/>
                <w:szCs w:val="16"/>
                <w:lang w:val="ru-RU"/>
              </w:rPr>
            </w:pPr>
            <w:ins w:id="825" w:author="Алексей Ярославцев" w:date="2020-05-25T21:25:00Z">
              <w:r w:rsidRPr="00527F13">
                <w:rPr>
                  <w:rFonts w:ascii="Palatino Linotype" w:hAnsi="Palatino Linotype"/>
                  <w:sz w:val="16"/>
                  <w:szCs w:val="16"/>
                  <w:lang w:val="ru-RU"/>
                </w:rPr>
                <w:t>9824</w:t>
              </w:r>
            </w:ins>
          </w:p>
        </w:tc>
        <w:tc>
          <w:tcPr>
            <w:tcW w:w="1376" w:type="dxa"/>
            <w:tcBorders>
              <w:top w:val="nil"/>
              <w:left w:val="nil"/>
              <w:bottom w:val="single" w:sz="8" w:space="0" w:color="auto"/>
              <w:right w:val="single" w:sz="8" w:space="0" w:color="auto"/>
            </w:tcBorders>
            <w:shd w:val="clear" w:color="000000" w:fill="FFFFFF"/>
            <w:vAlign w:val="center"/>
            <w:hideMark/>
          </w:tcPr>
          <w:p w14:paraId="758BD4FC" w14:textId="77777777" w:rsidR="008B1625" w:rsidRPr="00527F13" w:rsidRDefault="008B1625" w:rsidP="008B1625">
            <w:pPr>
              <w:spacing w:line="240" w:lineRule="auto"/>
              <w:jc w:val="right"/>
              <w:rPr>
                <w:ins w:id="826" w:author="Алексей Ярославцев" w:date="2020-05-25T21:25:00Z"/>
                <w:rFonts w:ascii="Palatino Linotype" w:hAnsi="Palatino Linotype"/>
                <w:sz w:val="16"/>
                <w:szCs w:val="16"/>
                <w:lang w:val="ru-RU"/>
              </w:rPr>
            </w:pPr>
            <w:ins w:id="827" w:author="Алексей Ярославцев" w:date="2020-05-25T21:25:00Z">
              <w:r w:rsidRPr="00527F13">
                <w:rPr>
                  <w:rFonts w:ascii="Palatino Linotype" w:hAnsi="Palatino Linotype"/>
                  <w:sz w:val="16"/>
                  <w:szCs w:val="16"/>
                  <w:lang w:val="ru-RU"/>
                </w:rPr>
                <w:t>6288</w:t>
              </w:r>
            </w:ins>
          </w:p>
        </w:tc>
        <w:tc>
          <w:tcPr>
            <w:tcW w:w="1376" w:type="dxa"/>
            <w:tcBorders>
              <w:top w:val="nil"/>
              <w:left w:val="nil"/>
              <w:bottom w:val="single" w:sz="8" w:space="0" w:color="auto"/>
              <w:right w:val="single" w:sz="8" w:space="0" w:color="auto"/>
            </w:tcBorders>
            <w:shd w:val="clear" w:color="000000" w:fill="FFFFFF"/>
            <w:vAlign w:val="center"/>
            <w:hideMark/>
          </w:tcPr>
          <w:p w14:paraId="1076C7AD" w14:textId="77777777" w:rsidR="008B1625" w:rsidRPr="00527F13" w:rsidRDefault="008B1625" w:rsidP="008B1625">
            <w:pPr>
              <w:spacing w:line="240" w:lineRule="auto"/>
              <w:jc w:val="right"/>
              <w:rPr>
                <w:ins w:id="828" w:author="Алексей Ярославцев" w:date="2020-05-25T21:25:00Z"/>
                <w:rFonts w:ascii="Palatino Linotype" w:hAnsi="Palatino Linotype"/>
                <w:sz w:val="16"/>
                <w:szCs w:val="16"/>
                <w:lang w:val="ru-RU"/>
              </w:rPr>
            </w:pPr>
            <w:ins w:id="829" w:author="Алексей Ярославцев" w:date="2020-05-25T21:25:00Z">
              <w:r w:rsidRPr="00527F13">
                <w:rPr>
                  <w:rFonts w:ascii="Palatino Linotype" w:hAnsi="Palatino Linotype"/>
                  <w:sz w:val="16"/>
                  <w:szCs w:val="16"/>
                  <w:lang w:val="ru-RU"/>
                </w:rPr>
                <w:t>2456</w:t>
              </w:r>
            </w:ins>
          </w:p>
        </w:tc>
        <w:tc>
          <w:tcPr>
            <w:tcW w:w="1258" w:type="dxa"/>
            <w:gridSpan w:val="2"/>
            <w:tcBorders>
              <w:top w:val="nil"/>
              <w:left w:val="nil"/>
              <w:bottom w:val="single" w:sz="8" w:space="0" w:color="auto"/>
              <w:right w:val="single" w:sz="8" w:space="0" w:color="auto"/>
            </w:tcBorders>
            <w:shd w:val="clear" w:color="000000" w:fill="FFFFFF"/>
            <w:hideMark/>
          </w:tcPr>
          <w:p w14:paraId="37D702B4" w14:textId="77777777" w:rsidR="008B1625" w:rsidRPr="00527F13" w:rsidRDefault="008B1625" w:rsidP="008B1625">
            <w:pPr>
              <w:spacing w:line="240" w:lineRule="auto"/>
              <w:jc w:val="right"/>
              <w:rPr>
                <w:ins w:id="830" w:author="Алексей Ярославцев" w:date="2020-05-25T21:25:00Z"/>
                <w:rFonts w:ascii="Palatino Linotype" w:hAnsi="Palatino Linotype"/>
                <w:sz w:val="16"/>
                <w:szCs w:val="16"/>
                <w:lang w:val="ru-RU"/>
              </w:rPr>
            </w:pPr>
            <w:ins w:id="831" w:author="Алексей Ярославцев" w:date="2020-05-25T21:25:00Z">
              <w:r w:rsidRPr="00527F13">
                <w:rPr>
                  <w:rFonts w:ascii="Palatino Linotype" w:hAnsi="Palatino Linotype"/>
                  <w:sz w:val="16"/>
                  <w:szCs w:val="16"/>
                </w:rPr>
                <w:t>4.08</w:t>
              </w:r>
            </w:ins>
          </w:p>
        </w:tc>
        <w:tc>
          <w:tcPr>
            <w:tcW w:w="1258" w:type="dxa"/>
            <w:tcBorders>
              <w:top w:val="nil"/>
              <w:left w:val="nil"/>
              <w:bottom w:val="single" w:sz="8" w:space="0" w:color="auto"/>
              <w:right w:val="single" w:sz="8" w:space="0" w:color="auto"/>
            </w:tcBorders>
            <w:shd w:val="clear" w:color="000000" w:fill="FFFFFF"/>
            <w:hideMark/>
          </w:tcPr>
          <w:p w14:paraId="4E8F7879" w14:textId="77777777" w:rsidR="008B1625" w:rsidRPr="00527F13" w:rsidRDefault="008B1625" w:rsidP="008B1625">
            <w:pPr>
              <w:spacing w:line="240" w:lineRule="auto"/>
              <w:jc w:val="right"/>
              <w:rPr>
                <w:ins w:id="832" w:author="Алексей Ярославцев" w:date="2020-05-25T21:25:00Z"/>
                <w:rFonts w:ascii="Palatino Linotype" w:hAnsi="Palatino Linotype"/>
                <w:sz w:val="16"/>
                <w:szCs w:val="16"/>
                <w:lang w:val="ru-RU"/>
              </w:rPr>
            </w:pPr>
            <w:ins w:id="833" w:author="Алексей Ярославцев" w:date="2020-05-25T21:25:00Z">
              <w:r w:rsidRPr="00527F13">
                <w:rPr>
                  <w:rFonts w:ascii="Palatino Linotype" w:hAnsi="Palatino Linotype"/>
                  <w:sz w:val="16"/>
                  <w:szCs w:val="16"/>
                </w:rPr>
                <w:t>0.46</w:t>
              </w:r>
            </w:ins>
          </w:p>
        </w:tc>
        <w:tc>
          <w:tcPr>
            <w:tcW w:w="1208" w:type="dxa"/>
            <w:tcBorders>
              <w:top w:val="nil"/>
              <w:left w:val="nil"/>
              <w:bottom w:val="single" w:sz="8" w:space="0" w:color="auto"/>
              <w:right w:val="single" w:sz="8" w:space="0" w:color="auto"/>
            </w:tcBorders>
            <w:shd w:val="clear" w:color="000000" w:fill="FFFFFF"/>
            <w:hideMark/>
          </w:tcPr>
          <w:p w14:paraId="710DA5ED" w14:textId="77777777" w:rsidR="008B1625" w:rsidRPr="00527F13" w:rsidRDefault="008B1625" w:rsidP="008B1625">
            <w:pPr>
              <w:spacing w:line="240" w:lineRule="auto"/>
              <w:jc w:val="right"/>
              <w:rPr>
                <w:ins w:id="834" w:author="Алексей Ярославцев" w:date="2020-05-25T21:25:00Z"/>
                <w:rFonts w:ascii="Palatino Linotype" w:hAnsi="Palatino Linotype"/>
                <w:sz w:val="16"/>
                <w:szCs w:val="16"/>
                <w:lang w:val="ru-RU"/>
              </w:rPr>
            </w:pPr>
            <w:ins w:id="835" w:author="Алексей Ярославцев" w:date="2020-05-25T21:25:00Z">
              <w:r w:rsidRPr="00527F13">
                <w:rPr>
                  <w:rFonts w:ascii="Palatino Linotype" w:hAnsi="Palatino Linotype"/>
                  <w:sz w:val="16"/>
                  <w:szCs w:val="16"/>
                </w:rPr>
                <w:t>3.62</w:t>
              </w:r>
            </w:ins>
          </w:p>
        </w:tc>
      </w:tr>
      <w:tr w:rsidR="008B1625" w:rsidRPr="00527F13" w14:paraId="0659DEDF" w14:textId="77777777" w:rsidTr="008B1625">
        <w:trPr>
          <w:gridAfter w:val="1"/>
          <w:wAfter w:w="12" w:type="dxa"/>
          <w:trHeight w:val="121"/>
          <w:ins w:id="836"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1F5F4D97" w14:textId="77777777" w:rsidR="008B1625" w:rsidRPr="00527F13" w:rsidRDefault="008B1625" w:rsidP="008B1625">
            <w:pPr>
              <w:spacing w:line="240" w:lineRule="auto"/>
              <w:jc w:val="right"/>
              <w:rPr>
                <w:ins w:id="837" w:author="Алексей Ярославцев" w:date="2020-05-25T21:25:00Z"/>
                <w:rFonts w:ascii="Palatino Linotype" w:hAnsi="Palatino Linotype"/>
                <w:b/>
                <w:bCs/>
                <w:sz w:val="16"/>
                <w:szCs w:val="16"/>
                <w:lang w:val="ru-RU"/>
              </w:rPr>
            </w:pPr>
            <w:ins w:id="838" w:author="Алексей Ярославцев" w:date="2020-05-25T21:25:00Z">
              <w:r w:rsidRPr="00527F13">
                <w:rPr>
                  <w:rFonts w:ascii="Palatino Linotype" w:hAnsi="Palatino Linotype"/>
                  <w:b/>
                  <w:bCs/>
                  <w:sz w:val="16"/>
                  <w:szCs w:val="16"/>
                  <w:lang w:val="ru-RU"/>
                </w:rPr>
                <w:t>218A0277</w:t>
              </w:r>
            </w:ins>
          </w:p>
        </w:tc>
        <w:tc>
          <w:tcPr>
            <w:tcW w:w="1149" w:type="dxa"/>
            <w:tcBorders>
              <w:top w:val="nil"/>
              <w:left w:val="nil"/>
              <w:bottom w:val="single" w:sz="8" w:space="0" w:color="auto"/>
              <w:right w:val="single" w:sz="8" w:space="0" w:color="auto"/>
            </w:tcBorders>
            <w:shd w:val="clear" w:color="000000" w:fill="FFFFFF"/>
            <w:vAlign w:val="center"/>
            <w:hideMark/>
          </w:tcPr>
          <w:p w14:paraId="26304FA8" w14:textId="77777777" w:rsidR="008B1625" w:rsidRPr="00527F13" w:rsidRDefault="008B1625" w:rsidP="008B1625">
            <w:pPr>
              <w:spacing w:line="240" w:lineRule="auto"/>
              <w:jc w:val="right"/>
              <w:rPr>
                <w:ins w:id="839" w:author="Алексей Ярославцев" w:date="2020-05-25T21:25:00Z"/>
                <w:rFonts w:ascii="Palatino Linotype" w:hAnsi="Palatino Linotype"/>
                <w:sz w:val="16"/>
                <w:szCs w:val="16"/>
                <w:lang w:val="ru-RU"/>
              </w:rPr>
            </w:pPr>
            <w:ins w:id="840" w:author="Алексей Ярославцев" w:date="2020-05-25T21:25:00Z">
              <w:r w:rsidRPr="00527F13">
                <w:rPr>
                  <w:rFonts w:ascii="Palatino Linotype" w:hAnsi="Palatino Linotype"/>
                  <w:sz w:val="16"/>
                  <w:szCs w:val="16"/>
                  <w:lang w:val="ru-RU"/>
                </w:rPr>
                <w:t>80-100</w:t>
              </w:r>
            </w:ins>
          </w:p>
        </w:tc>
        <w:tc>
          <w:tcPr>
            <w:tcW w:w="1149" w:type="dxa"/>
            <w:tcBorders>
              <w:top w:val="nil"/>
              <w:left w:val="nil"/>
              <w:bottom w:val="single" w:sz="8" w:space="0" w:color="auto"/>
              <w:right w:val="single" w:sz="8" w:space="0" w:color="auto"/>
            </w:tcBorders>
            <w:shd w:val="clear" w:color="000000" w:fill="FFFFFF"/>
            <w:vAlign w:val="center"/>
            <w:hideMark/>
          </w:tcPr>
          <w:p w14:paraId="266CA38B" w14:textId="77777777" w:rsidR="008B1625" w:rsidRPr="00527F13" w:rsidRDefault="008B1625" w:rsidP="008B1625">
            <w:pPr>
              <w:spacing w:line="240" w:lineRule="auto"/>
              <w:jc w:val="right"/>
              <w:rPr>
                <w:ins w:id="841" w:author="Алексей Ярославцев" w:date="2020-05-25T21:25:00Z"/>
                <w:rFonts w:ascii="Palatino Linotype" w:hAnsi="Palatino Linotype"/>
                <w:sz w:val="16"/>
                <w:szCs w:val="16"/>
                <w:lang w:val="ru-RU"/>
              </w:rPr>
            </w:pPr>
            <w:ins w:id="842" w:author="Алексей Ярославцев" w:date="2020-05-25T21:25:00Z">
              <w:r w:rsidRPr="00527F13">
                <w:rPr>
                  <w:rFonts w:ascii="Palatino Linotype" w:hAnsi="Palatino Linotype"/>
                  <w:sz w:val="16"/>
                  <w:szCs w:val="16"/>
                  <w:lang w:val="ru-RU"/>
                </w:rPr>
                <w:t>24</w:t>
              </w:r>
            </w:ins>
          </w:p>
        </w:tc>
        <w:tc>
          <w:tcPr>
            <w:tcW w:w="1214" w:type="dxa"/>
            <w:tcBorders>
              <w:top w:val="nil"/>
              <w:left w:val="nil"/>
              <w:bottom w:val="single" w:sz="8" w:space="0" w:color="auto"/>
              <w:right w:val="single" w:sz="8" w:space="0" w:color="auto"/>
            </w:tcBorders>
            <w:shd w:val="clear" w:color="000000" w:fill="FFFFFF"/>
            <w:vAlign w:val="center"/>
            <w:hideMark/>
          </w:tcPr>
          <w:p w14:paraId="30CAD839" w14:textId="77777777" w:rsidR="008B1625" w:rsidRPr="00527F13" w:rsidRDefault="008B1625" w:rsidP="008B1625">
            <w:pPr>
              <w:spacing w:line="240" w:lineRule="auto"/>
              <w:jc w:val="right"/>
              <w:rPr>
                <w:ins w:id="843" w:author="Алексей Ярославцев" w:date="2020-05-25T21:25:00Z"/>
                <w:rFonts w:ascii="Palatino Linotype" w:hAnsi="Palatino Linotype"/>
                <w:sz w:val="16"/>
                <w:szCs w:val="16"/>
                <w:lang w:val="ru-RU"/>
              </w:rPr>
            </w:pPr>
            <w:ins w:id="844" w:author="Алексей Ярославцев" w:date="2020-05-25T21:25:00Z">
              <w:r w:rsidRPr="00527F13">
                <w:rPr>
                  <w:rFonts w:ascii="Palatino Linotype" w:hAnsi="Palatino Linotype"/>
                  <w:sz w:val="16"/>
                  <w:szCs w:val="16"/>
                  <w:lang w:val="ru-RU"/>
                </w:rPr>
                <w:t>26.1</w:t>
              </w:r>
            </w:ins>
          </w:p>
        </w:tc>
        <w:tc>
          <w:tcPr>
            <w:tcW w:w="1187" w:type="dxa"/>
            <w:tcBorders>
              <w:top w:val="nil"/>
              <w:left w:val="nil"/>
              <w:bottom w:val="single" w:sz="8" w:space="0" w:color="auto"/>
              <w:right w:val="single" w:sz="8" w:space="0" w:color="auto"/>
            </w:tcBorders>
            <w:shd w:val="clear" w:color="000000" w:fill="FFFFFF"/>
            <w:vAlign w:val="center"/>
            <w:hideMark/>
          </w:tcPr>
          <w:p w14:paraId="70D5DC8B" w14:textId="77777777" w:rsidR="008B1625" w:rsidRPr="00527F13" w:rsidRDefault="008B1625" w:rsidP="008B1625">
            <w:pPr>
              <w:spacing w:line="240" w:lineRule="auto"/>
              <w:jc w:val="right"/>
              <w:rPr>
                <w:ins w:id="845" w:author="Алексей Ярославцев" w:date="2020-05-25T21:25:00Z"/>
                <w:rFonts w:ascii="Palatino Linotype" w:hAnsi="Palatino Linotype"/>
                <w:sz w:val="16"/>
                <w:szCs w:val="16"/>
                <w:lang w:val="ru-RU"/>
              </w:rPr>
            </w:pPr>
            <w:ins w:id="846" w:author="Алексей Ярославцев" w:date="2020-05-25T21:25:00Z">
              <w:r w:rsidRPr="00527F13">
                <w:rPr>
                  <w:rFonts w:ascii="Palatino Linotype" w:hAnsi="Palatino Linotype"/>
                  <w:sz w:val="16"/>
                  <w:szCs w:val="16"/>
                  <w:lang w:val="ru-RU"/>
                </w:rPr>
                <w:t>1.64</w:t>
              </w:r>
            </w:ins>
          </w:p>
        </w:tc>
        <w:tc>
          <w:tcPr>
            <w:tcW w:w="1208" w:type="dxa"/>
            <w:tcBorders>
              <w:top w:val="nil"/>
              <w:left w:val="nil"/>
              <w:bottom w:val="single" w:sz="8" w:space="0" w:color="auto"/>
              <w:right w:val="single" w:sz="8" w:space="0" w:color="auto"/>
            </w:tcBorders>
            <w:shd w:val="clear" w:color="000000" w:fill="FFFFFF"/>
            <w:vAlign w:val="center"/>
            <w:hideMark/>
          </w:tcPr>
          <w:p w14:paraId="577AB888" w14:textId="77777777" w:rsidR="008B1625" w:rsidRPr="00527F13" w:rsidRDefault="008B1625" w:rsidP="008B1625">
            <w:pPr>
              <w:spacing w:line="240" w:lineRule="auto"/>
              <w:jc w:val="right"/>
              <w:rPr>
                <w:ins w:id="847" w:author="Алексей Ярославцев" w:date="2020-05-25T21:25:00Z"/>
                <w:rFonts w:ascii="Palatino Linotype" w:hAnsi="Palatino Linotype"/>
                <w:sz w:val="16"/>
                <w:szCs w:val="16"/>
                <w:lang w:val="ru-RU"/>
              </w:rPr>
            </w:pPr>
            <w:ins w:id="848" w:author="Алексей Ярославцев" w:date="2020-05-25T21:25:00Z">
              <w:r w:rsidRPr="00527F13">
                <w:rPr>
                  <w:rFonts w:ascii="Palatino Linotype" w:hAnsi="Palatino Linotype"/>
                  <w:sz w:val="16"/>
                  <w:szCs w:val="16"/>
                  <w:lang w:val="ru-RU"/>
                </w:rPr>
                <w:t>32.3</w:t>
              </w:r>
            </w:ins>
          </w:p>
        </w:tc>
        <w:tc>
          <w:tcPr>
            <w:tcW w:w="1149" w:type="dxa"/>
            <w:tcBorders>
              <w:top w:val="nil"/>
              <w:left w:val="nil"/>
              <w:bottom w:val="single" w:sz="8" w:space="0" w:color="auto"/>
              <w:right w:val="single" w:sz="8" w:space="0" w:color="auto"/>
            </w:tcBorders>
            <w:shd w:val="clear" w:color="000000" w:fill="FFFFFF"/>
            <w:vAlign w:val="center"/>
            <w:hideMark/>
          </w:tcPr>
          <w:p w14:paraId="1A0612F3" w14:textId="77777777" w:rsidR="008B1625" w:rsidRPr="00527F13" w:rsidRDefault="008B1625" w:rsidP="008B1625">
            <w:pPr>
              <w:spacing w:line="240" w:lineRule="auto"/>
              <w:jc w:val="right"/>
              <w:rPr>
                <w:ins w:id="849" w:author="Алексей Ярославцев" w:date="2020-05-25T21:25:00Z"/>
                <w:rFonts w:ascii="Palatino Linotype" w:hAnsi="Palatino Linotype"/>
                <w:sz w:val="16"/>
                <w:szCs w:val="16"/>
                <w:lang w:val="ru-RU"/>
              </w:rPr>
            </w:pPr>
            <w:ins w:id="850" w:author="Алексей Ярославцев" w:date="2020-05-25T21:25:00Z">
              <w:r w:rsidRPr="00527F13">
                <w:rPr>
                  <w:rFonts w:ascii="Palatino Linotype" w:hAnsi="Palatino Linotype"/>
                  <w:sz w:val="16"/>
                  <w:szCs w:val="16"/>
                  <w:lang w:val="ru-RU"/>
                </w:rPr>
                <w:t>2</w:t>
              </w:r>
            </w:ins>
          </w:p>
        </w:tc>
        <w:tc>
          <w:tcPr>
            <w:tcW w:w="1149" w:type="dxa"/>
            <w:tcBorders>
              <w:top w:val="nil"/>
              <w:left w:val="nil"/>
              <w:bottom w:val="single" w:sz="8" w:space="0" w:color="auto"/>
              <w:right w:val="single" w:sz="8" w:space="0" w:color="auto"/>
            </w:tcBorders>
            <w:shd w:val="clear" w:color="000000" w:fill="FFFFFF"/>
            <w:vAlign w:val="center"/>
            <w:hideMark/>
          </w:tcPr>
          <w:p w14:paraId="7611AA13" w14:textId="77777777" w:rsidR="008B1625" w:rsidRPr="00527F13" w:rsidRDefault="008B1625" w:rsidP="008B1625">
            <w:pPr>
              <w:spacing w:line="240" w:lineRule="auto"/>
              <w:jc w:val="right"/>
              <w:rPr>
                <w:ins w:id="851" w:author="Алексей Ярославцев" w:date="2020-05-25T21:25:00Z"/>
                <w:rFonts w:ascii="Palatino Linotype" w:hAnsi="Palatino Linotype"/>
                <w:sz w:val="16"/>
                <w:szCs w:val="16"/>
                <w:lang w:val="ru-RU"/>
              </w:rPr>
            </w:pPr>
            <w:ins w:id="852" w:author="Алексей Ярославцев" w:date="2020-05-25T21:25:00Z">
              <w:r w:rsidRPr="00527F13">
                <w:rPr>
                  <w:rFonts w:ascii="Palatino Linotype" w:hAnsi="Palatino Linotype"/>
                  <w:sz w:val="16"/>
                  <w:szCs w:val="16"/>
                  <w:lang w:val="ru-RU"/>
                </w:rPr>
                <w:t>1.13</w:t>
              </w:r>
            </w:ins>
          </w:p>
        </w:tc>
        <w:tc>
          <w:tcPr>
            <w:tcW w:w="1208" w:type="dxa"/>
            <w:tcBorders>
              <w:top w:val="nil"/>
              <w:left w:val="nil"/>
              <w:bottom w:val="single" w:sz="8" w:space="0" w:color="auto"/>
              <w:right w:val="single" w:sz="8" w:space="0" w:color="auto"/>
            </w:tcBorders>
            <w:shd w:val="clear" w:color="000000" w:fill="FFFFFF"/>
            <w:vAlign w:val="center"/>
            <w:hideMark/>
          </w:tcPr>
          <w:p w14:paraId="1EB684C7" w14:textId="77777777" w:rsidR="008B1625" w:rsidRPr="00527F13" w:rsidRDefault="008B1625" w:rsidP="008B1625">
            <w:pPr>
              <w:spacing w:line="240" w:lineRule="auto"/>
              <w:jc w:val="right"/>
              <w:rPr>
                <w:ins w:id="853" w:author="Алексей Ярославцев" w:date="2020-05-25T21:25:00Z"/>
                <w:rFonts w:ascii="Palatino Linotype" w:hAnsi="Palatino Linotype"/>
                <w:sz w:val="16"/>
                <w:szCs w:val="16"/>
                <w:lang w:val="ru-RU"/>
              </w:rPr>
            </w:pPr>
            <w:ins w:id="854" w:author="Алексей Ярославцев" w:date="2020-05-25T21:25:00Z">
              <w:r w:rsidRPr="00527F13">
                <w:rPr>
                  <w:rFonts w:ascii="Palatino Linotype" w:hAnsi="Palatino Linotype"/>
                  <w:sz w:val="16"/>
                  <w:szCs w:val="16"/>
                  <w:lang w:val="ru-RU"/>
                </w:rPr>
                <w:t>0.754</w:t>
              </w:r>
            </w:ins>
          </w:p>
        </w:tc>
        <w:tc>
          <w:tcPr>
            <w:tcW w:w="1208" w:type="dxa"/>
            <w:tcBorders>
              <w:top w:val="nil"/>
              <w:left w:val="nil"/>
              <w:bottom w:val="single" w:sz="8" w:space="0" w:color="auto"/>
              <w:right w:val="single" w:sz="8" w:space="0" w:color="auto"/>
            </w:tcBorders>
            <w:shd w:val="clear" w:color="000000" w:fill="FFFFFF"/>
            <w:vAlign w:val="center"/>
            <w:hideMark/>
          </w:tcPr>
          <w:p w14:paraId="5B109318" w14:textId="77777777" w:rsidR="008B1625" w:rsidRPr="00527F13" w:rsidRDefault="008B1625" w:rsidP="008B1625">
            <w:pPr>
              <w:spacing w:line="240" w:lineRule="auto"/>
              <w:jc w:val="right"/>
              <w:rPr>
                <w:ins w:id="855" w:author="Алексей Ярославцев" w:date="2020-05-25T21:25:00Z"/>
                <w:rFonts w:ascii="Palatino Linotype" w:hAnsi="Palatino Linotype"/>
                <w:sz w:val="16"/>
                <w:szCs w:val="16"/>
                <w:lang w:val="ru-RU"/>
              </w:rPr>
            </w:pPr>
            <w:ins w:id="856" w:author="Алексей Ярославцев" w:date="2020-05-25T21:25:00Z">
              <w:r w:rsidRPr="00527F13">
                <w:rPr>
                  <w:rFonts w:ascii="Palatino Linotype" w:hAnsi="Palatino Linotype"/>
                  <w:sz w:val="16"/>
                  <w:szCs w:val="16"/>
                  <w:lang w:val="ru-RU"/>
                </w:rPr>
                <w:t>0.326</w:t>
              </w:r>
            </w:ins>
          </w:p>
        </w:tc>
        <w:tc>
          <w:tcPr>
            <w:tcW w:w="1392" w:type="dxa"/>
            <w:tcBorders>
              <w:top w:val="nil"/>
              <w:left w:val="nil"/>
              <w:bottom w:val="single" w:sz="8" w:space="0" w:color="auto"/>
              <w:right w:val="single" w:sz="8" w:space="0" w:color="auto"/>
            </w:tcBorders>
            <w:shd w:val="clear" w:color="000000" w:fill="FFFFFF"/>
            <w:vAlign w:val="center"/>
            <w:hideMark/>
          </w:tcPr>
          <w:p w14:paraId="25E7E087" w14:textId="77777777" w:rsidR="008B1625" w:rsidRPr="00527F13" w:rsidRDefault="008B1625" w:rsidP="008B1625">
            <w:pPr>
              <w:spacing w:line="240" w:lineRule="auto"/>
              <w:jc w:val="right"/>
              <w:rPr>
                <w:ins w:id="857" w:author="Алексей Ярославцев" w:date="2020-05-25T21:25:00Z"/>
                <w:rFonts w:ascii="Palatino Linotype" w:hAnsi="Palatino Linotype"/>
                <w:sz w:val="16"/>
                <w:szCs w:val="16"/>
                <w:lang w:val="ru-RU"/>
              </w:rPr>
            </w:pPr>
            <w:ins w:id="858" w:author="Алексей Ярославцев" w:date="2020-05-25T21:25:00Z">
              <w:r w:rsidRPr="00527F13">
                <w:rPr>
                  <w:rFonts w:ascii="Palatino Linotype" w:hAnsi="Palatino Linotype"/>
                  <w:sz w:val="16"/>
                  <w:szCs w:val="16"/>
                  <w:lang w:val="ru-RU"/>
                </w:rPr>
                <w:t>272.47</w:t>
              </w:r>
            </w:ins>
          </w:p>
        </w:tc>
        <w:tc>
          <w:tcPr>
            <w:tcW w:w="1208" w:type="dxa"/>
            <w:tcBorders>
              <w:top w:val="nil"/>
              <w:left w:val="nil"/>
              <w:bottom w:val="single" w:sz="8" w:space="0" w:color="auto"/>
              <w:right w:val="single" w:sz="8" w:space="0" w:color="auto"/>
            </w:tcBorders>
            <w:shd w:val="clear" w:color="000000" w:fill="FFFFFF"/>
            <w:vAlign w:val="center"/>
            <w:hideMark/>
          </w:tcPr>
          <w:p w14:paraId="4B9D6898" w14:textId="77777777" w:rsidR="008B1625" w:rsidRPr="00527F13" w:rsidRDefault="008B1625" w:rsidP="008B1625">
            <w:pPr>
              <w:spacing w:line="240" w:lineRule="auto"/>
              <w:jc w:val="right"/>
              <w:rPr>
                <w:ins w:id="859" w:author="Алексей Ярославцев" w:date="2020-05-25T21:25:00Z"/>
                <w:rFonts w:ascii="Palatino Linotype" w:hAnsi="Palatino Linotype"/>
                <w:sz w:val="16"/>
                <w:szCs w:val="16"/>
                <w:lang w:val="ru-RU"/>
              </w:rPr>
            </w:pPr>
            <w:ins w:id="860" w:author="Алексей Ярославцев" w:date="2020-05-25T21:25:00Z">
              <w:r w:rsidRPr="00527F13">
                <w:rPr>
                  <w:rFonts w:ascii="Palatino Linotype" w:hAnsi="Palatino Linotype"/>
                  <w:sz w:val="16"/>
                  <w:szCs w:val="16"/>
                  <w:lang w:val="ru-RU"/>
                </w:rPr>
                <w:t>4.95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70C268FB" w14:textId="77777777" w:rsidR="008B1625" w:rsidRPr="00527F13" w:rsidRDefault="008B1625" w:rsidP="008B1625">
            <w:pPr>
              <w:spacing w:line="240" w:lineRule="auto"/>
              <w:jc w:val="right"/>
              <w:rPr>
                <w:ins w:id="861" w:author="Алексей Ярославцев" w:date="2020-05-25T21:25:00Z"/>
                <w:rFonts w:ascii="Palatino Linotype" w:hAnsi="Palatino Linotype"/>
                <w:sz w:val="16"/>
                <w:szCs w:val="16"/>
                <w:lang w:val="ru-RU"/>
              </w:rPr>
            </w:pPr>
            <w:ins w:id="862" w:author="Алексей Ярославцев" w:date="2020-05-25T21:25:00Z">
              <w:r w:rsidRPr="00527F13">
                <w:rPr>
                  <w:rFonts w:ascii="Palatino Linotype" w:hAnsi="Palatino Linotype"/>
                  <w:sz w:val="16"/>
                  <w:szCs w:val="16"/>
                  <w:lang w:val="ru-RU"/>
                </w:rPr>
                <w:t>4.06</w:t>
              </w:r>
            </w:ins>
          </w:p>
        </w:tc>
        <w:tc>
          <w:tcPr>
            <w:tcW w:w="1518" w:type="dxa"/>
            <w:tcBorders>
              <w:top w:val="nil"/>
              <w:left w:val="nil"/>
              <w:bottom w:val="single" w:sz="8" w:space="0" w:color="auto"/>
              <w:right w:val="single" w:sz="8" w:space="0" w:color="auto"/>
            </w:tcBorders>
            <w:shd w:val="clear" w:color="000000" w:fill="FFFFFF"/>
            <w:noWrap/>
            <w:vAlign w:val="center"/>
            <w:hideMark/>
          </w:tcPr>
          <w:p w14:paraId="6D42563F" w14:textId="77777777" w:rsidR="008B1625" w:rsidRPr="00527F13" w:rsidRDefault="008B1625" w:rsidP="008B1625">
            <w:pPr>
              <w:spacing w:line="240" w:lineRule="auto"/>
              <w:jc w:val="right"/>
              <w:rPr>
                <w:ins w:id="863" w:author="Алексей Ярославцев" w:date="2020-05-25T21:25:00Z"/>
                <w:rFonts w:ascii="Palatino Linotype" w:hAnsi="Palatino Linotype"/>
                <w:sz w:val="16"/>
                <w:szCs w:val="16"/>
                <w:lang w:val="ru-RU"/>
              </w:rPr>
            </w:pPr>
            <w:ins w:id="864" w:author="Алексей Ярославцев" w:date="2020-05-25T21:25:00Z">
              <w:r w:rsidRPr="00527F13">
                <w:rPr>
                  <w:rFonts w:ascii="Palatino Linotype" w:hAnsi="Palatino Linotype"/>
                  <w:sz w:val="16"/>
                  <w:szCs w:val="16"/>
                  <w:lang w:val="ru-RU"/>
                </w:rPr>
                <w:t>0.13</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24F3B2D6" w14:textId="77777777" w:rsidR="008B1625" w:rsidRPr="00527F13" w:rsidRDefault="008B1625" w:rsidP="008B1625">
            <w:pPr>
              <w:spacing w:line="240" w:lineRule="auto"/>
              <w:jc w:val="right"/>
              <w:rPr>
                <w:ins w:id="865" w:author="Алексей Ярославцев" w:date="2020-05-25T21:25:00Z"/>
                <w:rFonts w:ascii="Palatino Linotype" w:hAnsi="Palatino Linotype"/>
                <w:sz w:val="16"/>
                <w:szCs w:val="16"/>
                <w:lang w:val="ru-RU"/>
              </w:rPr>
            </w:pPr>
            <w:ins w:id="866" w:author="Алексей Ярославцев" w:date="2020-05-25T21:25:00Z">
              <w:r w:rsidRPr="00527F13">
                <w:rPr>
                  <w:rFonts w:ascii="Palatino Linotype" w:hAnsi="Palatino Linotype"/>
                  <w:sz w:val="16"/>
                  <w:szCs w:val="16"/>
                  <w:lang w:val="ru-RU"/>
                </w:rPr>
                <w:t>72.88</w:t>
              </w:r>
            </w:ins>
          </w:p>
        </w:tc>
        <w:tc>
          <w:tcPr>
            <w:tcW w:w="1258" w:type="dxa"/>
            <w:tcBorders>
              <w:top w:val="nil"/>
              <w:left w:val="nil"/>
              <w:bottom w:val="single" w:sz="8" w:space="0" w:color="auto"/>
              <w:right w:val="single" w:sz="8" w:space="0" w:color="auto"/>
            </w:tcBorders>
            <w:shd w:val="clear" w:color="000000" w:fill="FFFFFF"/>
            <w:noWrap/>
            <w:vAlign w:val="center"/>
            <w:hideMark/>
          </w:tcPr>
          <w:p w14:paraId="342090A3" w14:textId="77777777" w:rsidR="008B1625" w:rsidRPr="00527F13" w:rsidRDefault="008B1625" w:rsidP="008B1625">
            <w:pPr>
              <w:spacing w:line="240" w:lineRule="auto"/>
              <w:jc w:val="right"/>
              <w:rPr>
                <w:ins w:id="867" w:author="Алексей Ярославцев" w:date="2020-05-25T21:25:00Z"/>
                <w:rFonts w:ascii="Palatino Linotype" w:hAnsi="Palatino Linotype"/>
                <w:sz w:val="16"/>
                <w:szCs w:val="16"/>
                <w:lang w:val="ru-RU"/>
              </w:rPr>
            </w:pPr>
            <w:ins w:id="868"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60598F56" w14:textId="77777777" w:rsidR="008B1625" w:rsidRPr="00527F13" w:rsidRDefault="008B1625" w:rsidP="008B1625">
            <w:pPr>
              <w:spacing w:line="240" w:lineRule="auto"/>
              <w:jc w:val="right"/>
              <w:rPr>
                <w:ins w:id="869" w:author="Алексей Ярославцев" w:date="2020-05-25T21:25:00Z"/>
                <w:rFonts w:ascii="Palatino Linotype" w:hAnsi="Palatino Linotype"/>
                <w:sz w:val="16"/>
                <w:szCs w:val="16"/>
                <w:lang w:val="ru-RU"/>
              </w:rPr>
            </w:pPr>
            <w:ins w:id="870" w:author="Алексей Ярославцев" w:date="2020-05-25T21:25:00Z">
              <w:r w:rsidRPr="00527F13">
                <w:rPr>
                  <w:rFonts w:ascii="Palatino Linotype" w:hAnsi="Palatino Linotype"/>
                  <w:sz w:val="16"/>
                  <w:szCs w:val="16"/>
                  <w:lang w:val="ru-RU"/>
                </w:rPr>
                <w:t>0.4</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66DCB314" w14:textId="77777777" w:rsidR="008B1625" w:rsidRPr="00527F13" w:rsidRDefault="008B1625" w:rsidP="008B1625">
            <w:pPr>
              <w:spacing w:line="240" w:lineRule="auto"/>
              <w:jc w:val="right"/>
              <w:rPr>
                <w:ins w:id="871" w:author="Алексей Ярославцев" w:date="2020-05-25T21:25:00Z"/>
                <w:rFonts w:ascii="Palatino Linotype" w:hAnsi="Palatino Linotype"/>
                <w:sz w:val="16"/>
                <w:szCs w:val="16"/>
                <w:lang w:val="ru-RU"/>
              </w:rPr>
            </w:pPr>
            <w:ins w:id="872" w:author="Алексей Ярославцев" w:date="2020-05-25T21:25:00Z">
              <w:r w:rsidRPr="00527F13">
                <w:rPr>
                  <w:rFonts w:ascii="Palatino Linotype" w:hAnsi="Palatino Linotype"/>
                  <w:sz w:val="16"/>
                  <w:szCs w:val="16"/>
                  <w:lang w:val="ru-RU"/>
                </w:rPr>
                <w:t>1481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3BCEE221" w14:textId="77777777" w:rsidR="008B1625" w:rsidRPr="00527F13" w:rsidRDefault="008B1625" w:rsidP="008B1625">
            <w:pPr>
              <w:spacing w:line="240" w:lineRule="auto"/>
              <w:jc w:val="right"/>
              <w:rPr>
                <w:ins w:id="873" w:author="Алексей Ярославцев" w:date="2020-05-25T21:25:00Z"/>
                <w:rFonts w:ascii="Palatino Linotype" w:hAnsi="Palatino Linotype"/>
                <w:sz w:val="16"/>
                <w:szCs w:val="16"/>
                <w:lang w:val="ru-RU"/>
              </w:rPr>
            </w:pPr>
            <w:ins w:id="874" w:author="Алексей Ярославцев" w:date="2020-05-25T21:25:00Z">
              <w:r w:rsidRPr="00527F13">
                <w:rPr>
                  <w:rFonts w:ascii="Palatino Linotype" w:hAnsi="Palatino Linotype"/>
                  <w:sz w:val="16"/>
                  <w:szCs w:val="16"/>
                  <w:lang w:val="ru-RU"/>
                </w:rPr>
                <w:t>8805</w:t>
              </w:r>
            </w:ins>
          </w:p>
        </w:tc>
        <w:tc>
          <w:tcPr>
            <w:tcW w:w="1376" w:type="dxa"/>
            <w:tcBorders>
              <w:top w:val="nil"/>
              <w:left w:val="nil"/>
              <w:bottom w:val="single" w:sz="8" w:space="0" w:color="auto"/>
              <w:right w:val="single" w:sz="8" w:space="0" w:color="auto"/>
            </w:tcBorders>
            <w:shd w:val="clear" w:color="000000" w:fill="FFFFFF"/>
            <w:vAlign w:val="center"/>
            <w:hideMark/>
          </w:tcPr>
          <w:p w14:paraId="0AC5D9FE" w14:textId="77777777" w:rsidR="008B1625" w:rsidRPr="00527F13" w:rsidRDefault="008B1625" w:rsidP="008B1625">
            <w:pPr>
              <w:spacing w:line="240" w:lineRule="auto"/>
              <w:jc w:val="right"/>
              <w:rPr>
                <w:ins w:id="875" w:author="Алексей Ярославцев" w:date="2020-05-25T21:25:00Z"/>
                <w:rFonts w:ascii="Palatino Linotype" w:hAnsi="Palatino Linotype"/>
                <w:sz w:val="16"/>
                <w:szCs w:val="16"/>
                <w:lang w:val="ru-RU"/>
              </w:rPr>
            </w:pPr>
            <w:ins w:id="876" w:author="Алексей Ярославцев" w:date="2020-05-25T21:25:00Z">
              <w:r w:rsidRPr="00527F13">
                <w:rPr>
                  <w:rFonts w:ascii="Palatino Linotype" w:hAnsi="Palatino Linotype"/>
                  <w:sz w:val="16"/>
                  <w:szCs w:val="16"/>
                  <w:lang w:val="ru-RU"/>
                </w:rPr>
                <w:t>5635</w:t>
              </w:r>
            </w:ins>
          </w:p>
        </w:tc>
        <w:tc>
          <w:tcPr>
            <w:tcW w:w="1376" w:type="dxa"/>
            <w:tcBorders>
              <w:top w:val="nil"/>
              <w:left w:val="nil"/>
              <w:bottom w:val="single" w:sz="8" w:space="0" w:color="auto"/>
              <w:right w:val="single" w:sz="8" w:space="0" w:color="auto"/>
            </w:tcBorders>
            <w:shd w:val="clear" w:color="000000" w:fill="FFFFFF"/>
            <w:vAlign w:val="center"/>
            <w:hideMark/>
          </w:tcPr>
          <w:p w14:paraId="63489C1E" w14:textId="77777777" w:rsidR="008B1625" w:rsidRPr="00527F13" w:rsidRDefault="008B1625" w:rsidP="008B1625">
            <w:pPr>
              <w:spacing w:line="240" w:lineRule="auto"/>
              <w:jc w:val="right"/>
              <w:rPr>
                <w:ins w:id="877" w:author="Алексей Ярославцев" w:date="2020-05-25T21:25:00Z"/>
                <w:rFonts w:ascii="Palatino Linotype" w:hAnsi="Palatino Linotype"/>
                <w:sz w:val="16"/>
                <w:szCs w:val="16"/>
                <w:lang w:val="ru-RU"/>
              </w:rPr>
            </w:pPr>
            <w:ins w:id="878" w:author="Алексей Ярославцев" w:date="2020-05-25T21:25:00Z">
              <w:r w:rsidRPr="00527F13">
                <w:rPr>
                  <w:rFonts w:ascii="Palatino Linotype" w:hAnsi="Palatino Linotype"/>
                  <w:sz w:val="16"/>
                  <w:szCs w:val="16"/>
                  <w:lang w:val="ru-RU"/>
                </w:rPr>
                <w:t>2201</w:t>
              </w:r>
            </w:ins>
          </w:p>
        </w:tc>
        <w:tc>
          <w:tcPr>
            <w:tcW w:w="1258" w:type="dxa"/>
            <w:gridSpan w:val="2"/>
            <w:tcBorders>
              <w:top w:val="nil"/>
              <w:left w:val="nil"/>
              <w:bottom w:val="single" w:sz="8" w:space="0" w:color="auto"/>
              <w:right w:val="single" w:sz="8" w:space="0" w:color="auto"/>
            </w:tcBorders>
            <w:shd w:val="clear" w:color="000000" w:fill="FFFFFF"/>
            <w:hideMark/>
          </w:tcPr>
          <w:p w14:paraId="739A2999" w14:textId="77777777" w:rsidR="008B1625" w:rsidRPr="00527F13" w:rsidRDefault="008B1625" w:rsidP="008B1625">
            <w:pPr>
              <w:spacing w:line="240" w:lineRule="auto"/>
              <w:jc w:val="right"/>
              <w:rPr>
                <w:ins w:id="879" w:author="Алексей Ярославцев" w:date="2020-05-25T21:25:00Z"/>
                <w:rFonts w:ascii="Palatino Linotype" w:hAnsi="Palatino Linotype"/>
                <w:sz w:val="16"/>
                <w:szCs w:val="16"/>
                <w:lang w:val="ru-RU"/>
              </w:rPr>
            </w:pPr>
            <w:ins w:id="880" w:author="Алексей Ярославцев" w:date="2020-05-25T21:25:00Z">
              <w:r w:rsidRPr="00527F13">
                <w:rPr>
                  <w:rFonts w:ascii="Palatino Linotype" w:hAnsi="Palatino Linotype"/>
                  <w:sz w:val="16"/>
                  <w:szCs w:val="16"/>
                </w:rPr>
                <w:t>4.01</w:t>
              </w:r>
            </w:ins>
          </w:p>
        </w:tc>
        <w:tc>
          <w:tcPr>
            <w:tcW w:w="1258" w:type="dxa"/>
            <w:tcBorders>
              <w:top w:val="nil"/>
              <w:left w:val="nil"/>
              <w:bottom w:val="single" w:sz="8" w:space="0" w:color="auto"/>
              <w:right w:val="single" w:sz="8" w:space="0" w:color="auto"/>
            </w:tcBorders>
            <w:shd w:val="clear" w:color="000000" w:fill="FFFFFF"/>
            <w:hideMark/>
          </w:tcPr>
          <w:p w14:paraId="7C3AD8B3" w14:textId="77777777" w:rsidR="008B1625" w:rsidRPr="00527F13" w:rsidRDefault="008B1625" w:rsidP="008B1625">
            <w:pPr>
              <w:spacing w:line="240" w:lineRule="auto"/>
              <w:jc w:val="right"/>
              <w:rPr>
                <w:ins w:id="881" w:author="Алексей Ярославцев" w:date="2020-05-25T21:25:00Z"/>
                <w:rFonts w:ascii="Palatino Linotype" w:hAnsi="Palatino Linotype"/>
                <w:sz w:val="16"/>
                <w:szCs w:val="16"/>
                <w:lang w:val="ru-RU"/>
              </w:rPr>
            </w:pPr>
            <w:ins w:id="882" w:author="Алексей Ярославцев" w:date="2020-05-25T21:25:00Z">
              <w:r w:rsidRPr="00527F13">
                <w:rPr>
                  <w:rFonts w:ascii="Palatino Linotype" w:hAnsi="Palatino Linotype"/>
                  <w:sz w:val="16"/>
                  <w:szCs w:val="16"/>
                </w:rPr>
                <w:t>0.37</w:t>
              </w:r>
            </w:ins>
          </w:p>
        </w:tc>
        <w:tc>
          <w:tcPr>
            <w:tcW w:w="1208" w:type="dxa"/>
            <w:tcBorders>
              <w:top w:val="nil"/>
              <w:left w:val="nil"/>
              <w:bottom w:val="single" w:sz="8" w:space="0" w:color="auto"/>
              <w:right w:val="single" w:sz="8" w:space="0" w:color="auto"/>
            </w:tcBorders>
            <w:shd w:val="clear" w:color="000000" w:fill="FFFFFF"/>
            <w:hideMark/>
          </w:tcPr>
          <w:p w14:paraId="7898509F" w14:textId="77777777" w:rsidR="008B1625" w:rsidRPr="00527F13" w:rsidRDefault="008B1625" w:rsidP="008B1625">
            <w:pPr>
              <w:spacing w:line="240" w:lineRule="auto"/>
              <w:jc w:val="right"/>
              <w:rPr>
                <w:ins w:id="883" w:author="Алексей Ярославцев" w:date="2020-05-25T21:25:00Z"/>
                <w:rFonts w:ascii="Palatino Linotype" w:hAnsi="Palatino Linotype"/>
                <w:sz w:val="16"/>
                <w:szCs w:val="16"/>
                <w:lang w:val="ru-RU"/>
              </w:rPr>
            </w:pPr>
            <w:ins w:id="884" w:author="Алексей Ярославцев" w:date="2020-05-25T21:25:00Z">
              <w:r w:rsidRPr="00527F13">
                <w:rPr>
                  <w:rFonts w:ascii="Palatino Linotype" w:hAnsi="Palatino Linotype"/>
                  <w:sz w:val="16"/>
                  <w:szCs w:val="16"/>
                </w:rPr>
                <w:t>3.64</w:t>
              </w:r>
            </w:ins>
          </w:p>
        </w:tc>
      </w:tr>
      <w:tr w:rsidR="008B1625" w:rsidRPr="00527F13" w14:paraId="4D02CF48" w14:textId="77777777" w:rsidTr="008B1625">
        <w:trPr>
          <w:gridAfter w:val="1"/>
          <w:wAfter w:w="12" w:type="dxa"/>
          <w:trHeight w:val="121"/>
          <w:ins w:id="885"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40C7D546" w14:textId="77777777" w:rsidR="008B1625" w:rsidRPr="00527F13" w:rsidRDefault="008B1625" w:rsidP="008B1625">
            <w:pPr>
              <w:spacing w:line="240" w:lineRule="auto"/>
              <w:jc w:val="right"/>
              <w:rPr>
                <w:ins w:id="886" w:author="Алексей Ярославцев" w:date="2020-05-25T21:25:00Z"/>
                <w:rFonts w:ascii="Palatino Linotype" w:hAnsi="Palatino Linotype"/>
                <w:b/>
                <w:bCs/>
                <w:sz w:val="16"/>
                <w:szCs w:val="16"/>
                <w:lang w:val="ru-RU"/>
              </w:rPr>
            </w:pPr>
            <w:ins w:id="887" w:author="Алексей Ярославцев" w:date="2020-05-25T21:25:00Z">
              <w:r w:rsidRPr="00527F13">
                <w:rPr>
                  <w:rFonts w:ascii="Palatino Linotype" w:hAnsi="Palatino Linotype"/>
                  <w:b/>
                  <w:bCs/>
                  <w:sz w:val="16"/>
                  <w:szCs w:val="16"/>
                  <w:lang w:val="ru-RU"/>
                </w:rPr>
                <w:t> </w:t>
              </w:r>
              <w:proofErr w:type="spellStart"/>
              <w:r w:rsidRPr="00527F13">
                <w:rPr>
                  <w:rFonts w:ascii="Palatino Linotype" w:hAnsi="Palatino Linotype"/>
                  <w:b/>
                  <w:bCs/>
                  <w:sz w:val="16"/>
                  <w:szCs w:val="16"/>
                  <w:lang w:val="ru-RU"/>
                </w:rPr>
                <w:t>Mean</w:t>
              </w:r>
              <w:proofErr w:type="spellEnd"/>
            </w:ins>
          </w:p>
        </w:tc>
        <w:tc>
          <w:tcPr>
            <w:tcW w:w="1149" w:type="dxa"/>
            <w:tcBorders>
              <w:top w:val="nil"/>
              <w:left w:val="nil"/>
              <w:bottom w:val="single" w:sz="8" w:space="0" w:color="auto"/>
              <w:right w:val="single" w:sz="8" w:space="0" w:color="auto"/>
            </w:tcBorders>
            <w:shd w:val="clear" w:color="000000" w:fill="FFFFFF"/>
            <w:vAlign w:val="center"/>
            <w:hideMark/>
          </w:tcPr>
          <w:p w14:paraId="4D4DA41D" w14:textId="77777777" w:rsidR="008B1625" w:rsidRPr="00527F13" w:rsidRDefault="008B1625" w:rsidP="008B1625">
            <w:pPr>
              <w:spacing w:line="240" w:lineRule="auto"/>
              <w:jc w:val="right"/>
              <w:rPr>
                <w:ins w:id="888" w:author="Алексей Ярославцев" w:date="2020-05-25T21:25:00Z"/>
                <w:rFonts w:ascii="Palatino Linotype" w:hAnsi="Palatino Linotype"/>
                <w:sz w:val="16"/>
                <w:szCs w:val="16"/>
                <w:lang w:val="ru-RU"/>
              </w:rPr>
            </w:pPr>
            <w:ins w:id="889"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369DC387" w14:textId="77777777" w:rsidR="008B1625" w:rsidRPr="00527F13" w:rsidRDefault="008B1625" w:rsidP="008B1625">
            <w:pPr>
              <w:spacing w:line="240" w:lineRule="auto"/>
              <w:jc w:val="right"/>
              <w:rPr>
                <w:ins w:id="890" w:author="Алексей Ярославцев" w:date="2020-05-25T21:25:00Z"/>
                <w:rFonts w:ascii="Palatino Linotype" w:hAnsi="Palatino Linotype"/>
                <w:sz w:val="16"/>
                <w:szCs w:val="16"/>
                <w:lang w:val="ru-RU"/>
              </w:rPr>
            </w:pPr>
            <w:ins w:id="891" w:author="Алексей Ярославцев" w:date="2020-05-25T21:25:00Z">
              <w:r w:rsidRPr="00527F13">
                <w:rPr>
                  <w:rFonts w:ascii="Palatino Linotype" w:hAnsi="Palatino Linotype"/>
                  <w:sz w:val="16"/>
                  <w:szCs w:val="16"/>
                  <w:lang w:val="ru-RU"/>
                </w:rPr>
                <w:t>22.7</w:t>
              </w:r>
            </w:ins>
          </w:p>
        </w:tc>
        <w:tc>
          <w:tcPr>
            <w:tcW w:w="1214" w:type="dxa"/>
            <w:tcBorders>
              <w:top w:val="nil"/>
              <w:left w:val="nil"/>
              <w:bottom w:val="single" w:sz="8" w:space="0" w:color="auto"/>
              <w:right w:val="single" w:sz="8" w:space="0" w:color="auto"/>
            </w:tcBorders>
            <w:shd w:val="clear" w:color="000000" w:fill="FFFFFF"/>
            <w:vAlign w:val="center"/>
            <w:hideMark/>
          </w:tcPr>
          <w:p w14:paraId="5D62E776" w14:textId="77777777" w:rsidR="008B1625" w:rsidRPr="00527F13" w:rsidRDefault="008B1625" w:rsidP="008B1625">
            <w:pPr>
              <w:spacing w:line="240" w:lineRule="auto"/>
              <w:jc w:val="right"/>
              <w:rPr>
                <w:ins w:id="892" w:author="Алексей Ярославцев" w:date="2020-05-25T21:25:00Z"/>
                <w:rFonts w:ascii="Palatino Linotype" w:hAnsi="Palatino Linotype"/>
                <w:sz w:val="16"/>
                <w:szCs w:val="16"/>
                <w:lang w:val="ru-RU"/>
              </w:rPr>
            </w:pPr>
            <w:ins w:id="893" w:author="Алексей Ярославцев" w:date="2020-05-25T21:25:00Z">
              <w:r w:rsidRPr="00527F13">
                <w:rPr>
                  <w:rFonts w:ascii="Palatino Linotype" w:hAnsi="Palatino Linotype"/>
                  <w:sz w:val="16"/>
                  <w:szCs w:val="16"/>
                  <w:lang w:val="ru-RU"/>
                </w:rPr>
                <w:t>33</w:t>
              </w:r>
            </w:ins>
          </w:p>
        </w:tc>
        <w:tc>
          <w:tcPr>
            <w:tcW w:w="1187" w:type="dxa"/>
            <w:tcBorders>
              <w:top w:val="nil"/>
              <w:left w:val="nil"/>
              <w:bottom w:val="single" w:sz="8" w:space="0" w:color="auto"/>
              <w:right w:val="single" w:sz="8" w:space="0" w:color="auto"/>
            </w:tcBorders>
            <w:shd w:val="clear" w:color="000000" w:fill="FFFFFF"/>
            <w:vAlign w:val="center"/>
            <w:hideMark/>
          </w:tcPr>
          <w:p w14:paraId="36567668" w14:textId="77777777" w:rsidR="008B1625" w:rsidRPr="00527F13" w:rsidRDefault="008B1625" w:rsidP="008B1625">
            <w:pPr>
              <w:spacing w:line="240" w:lineRule="auto"/>
              <w:jc w:val="right"/>
              <w:rPr>
                <w:ins w:id="894" w:author="Алексей Ярославцев" w:date="2020-05-25T21:25:00Z"/>
                <w:rFonts w:ascii="Palatino Linotype" w:hAnsi="Palatino Linotype"/>
                <w:sz w:val="16"/>
                <w:szCs w:val="16"/>
                <w:lang w:val="ru-RU"/>
              </w:rPr>
            </w:pPr>
            <w:ins w:id="895" w:author="Алексей Ярославцев" w:date="2020-05-25T21:25:00Z">
              <w:r w:rsidRPr="00527F13">
                <w:rPr>
                  <w:rFonts w:ascii="Palatino Linotype" w:hAnsi="Palatino Linotype"/>
                  <w:sz w:val="16"/>
                  <w:szCs w:val="16"/>
                  <w:lang w:val="ru-RU"/>
                </w:rPr>
                <w:t>2.07</w:t>
              </w:r>
            </w:ins>
          </w:p>
        </w:tc>
        <w:tc>
          <w:tcPr>
            <w:tcW w:w="1208" w:type="dxa"/>
            <w:tcBorders>
              <w:top w:val="nil"/>
              <w:left w:val="nil"/>
              <w:bottom w:val="single" w:sz="8" w:space="0" w:color="auto"/>
              <w:right w:val="single" w:sz="8" w:space="0" w:color="auto"/>
            </w:tcBorders>
            <w:shd w:val="clear" w:color="000000" w:fill="FFFFFF"/>
            <w:vAlign w:val="center"/>
            <w:hideMark/>
          </w:tcPr>
          <w:p w14:paraId="2E0933C5" w14:textId="77777777" w:rsidR="008B1625" w:rsidRPr="00527F13" w:rsidRDefault="008B1625" w:rsidP="008B1625">
            <w:pPr>
              <w:spacing w:line="240" w:lineRule="auto"/>
              <w:jc w:val="right"/>
              <w:rPr>
                <w:ins w:id="896" w:author="Алексей Ярославцев" w:date="2020-05-25T21:25:00Z"/>
                <w:rFonts w:ascii="Palatino Linotype" w:hAnsi="Palatino Linotype"/>
                <w:sz w:val="16"/>
                <w:szCs w:val="16"/>
                <w:lang w:val="ru-RU"/>
              </w:rPr>
            </w:pPr>
            <w:ins w:id="897" w:author="Алексей Ярославцев" w:date="2020-05-25T21:25:00Z">
              <w:r w:rsidRPr="00527F13">
                <w:rPr>
                  <w:rFonts w:ascii="Palatino Linotype" w:hAnsi="Palatino Linotype"/>
                  <w:sz w:val="16"/>
                  <w:szCs w:val="16"/>
                  <w:lang w:val="ru-RU"/>
                </w:rPr>
                <w:t>45.2</w:t>
              </w:r>
            </w:ins>
          </w:p>
        </w:tc>
        <w:tc>
          <w:tcPr>
            <w:tcW w:w="1149" w:type="dxa"/>
            <w:tcBorders>
              <w:top w:val="nil"/>
              <w:left w:val="nil"/>
              <w:bottom w:val="single" w:sz="8" w:space="0" w:color="auto"/>
              <w:right w:val="single" w:sz="8" w:space="0" w:color="auto"/>
            </w:tcBorders>
            <w:shd w:val="clear" w:color="000000" w:fill="FFFFFF"/>
            <w:vAlign w:val="center"/>
            <w:hideMark/>
          </w:tcPr>
          <w:p w14:paraId="3213EB0D" w14:textId="77777777" w:rsidR="008B1625" w:rsidRPr="00527F13" w:rsidRDefault="008B1625" w:rsidP="008B1625">
            <w:pPr>
              <w:spacing w:line="240" w:lineRule="auto"/>
              <w:jc w:val="right"/>
              <w:rPr>
                <w:ins w:id="898" w:author="Алексей Ярославцев" w:date="2020-05-25T21:25:00Z"/>
                <w:rFonts w:ascii="Palatino Linotype" w:hAnsi="Palatino Linotype"/>
                <w:sz w:val="16"/>
                <w:szCs w:val="16"/>
                <w:lang w:val="ru-RU"/>
              </w:rPr>
            </w:pPr>
            <w:ins w:id="899"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412D2D6F" w14:textId="77777777" w:rsidR="008B1625" w:rsidRPr="00527F13" w:rsidRDefault="008B1625" w:rsidP="008B1625">
            <w:pPr>
              <w:spacing w:line="240" w:lineRule="auto"/>
              <w:jc w:val="right"/>
              <w:rPr>
                <w:ins w:id="900" w:author="Алексей Ярославцев" w:date="2020-05-25T21:25:00Z"/>
                <w:rFonts w:ascii="Palatino Linotype" w:hAnsi="Palatino Linotype"/>
                <w:sz w:val="16"/>
                <w:szCs w:val="16"/>
                <w:lang w:val="ru-RU"/>
              </w:rPr>
            </w:pPr>
            <w:ins w:id="901"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7D34E1BF" w14:textId="77777777" w:rsidR="008B1625" w:rsidRPr="00527F13" w:rsidRDefault="008B1625" w:rsidP="008B1625">
            <w:pPr>
              <w:spacing w:line="240" w:lineRule="auto"/>
              <w:jc w:val="right"/>
              <w:rPr>
                <w:ins w:id="902" w:author="Алексей Ярославцев" w:date="2020-05-25T21:25:00Z"/>
                <w:rFonts w:ascii="Palatino Linotype" w:hAnsi="Palatino Linotype"/>
                <w:sz w:val="16"/>
                <w:szCs w:val="16"/>
                <w:lang w:val="ru-RU"/>
              </w:rPr>
            </w:pPr>
            <w:ins w:id="903"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70C56833" w14:textId="77777777" w:rsidR="008B1625" w:rsidRPr="00527F13" w:rsidRDefault="008B1625" w:rsidP="008B1625">
            <w:pPr>
              <w:spacing w:line="240" w:lineRule="auto"/>
              <w:jc w:val="right"/>
              <w:rPr>
                <w:ins w:id="904" w:author="Алексей Ярославцев" w:date="2020-05-25T21:25:00Z"/>
                <w:rFonts w:ascii="Palatino Linotype" w:hAnsi="Palatino Linotype"/>
                <w:sz w:val="16"/>
                <w:szCs w:val="16"/>
                <w:lang w:val="ru-RU"/>
              </w:rPr>
            </w:pPr>
            <w:ins w:id="905"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603B6AA1" w14:textId="77777777" w:rsidR="008B1625" w:rsidRPr="00527F13" w:rsidRDefault="008B1625" w:rsidP="008B1625">
            <w:pPr>
              <w:spacing w:line="240" w:lineRule="auto"/>
              <w:jc w:val="right"/>
              <w:rPr>
                <w:ins w:id="906" w:author="Алексей Ярославцев" w:date="2020-05-25T21:25:00Z"/>
                <w:rFonts w:ascii="Palatino Linotype" w:hAnsi="Palatino Linotype"/>
                <w:sz w:val="16"/>
                <w:szCs w:val="16"/>
                <w:lang w:val="ru-RU"/>
              </w:rPr>
            </w:pPr>
            <w:ins w:id="907" w:author="Алексей Ярославцев" w:date="2020-05-25T21:25:00Z">
              <w:r w:rsidRPr="00527F13">
                <w:rPr>
                  <w:rFonts w:ascii="Palatino Linotype" w:hAnsi="Palatino Linotype"/>
                  <w:sz w:val="16"/>
                  <w:szCs w:val="16"/>
                  <w:lang w:val="ru-RU"/>
                </w:rPr>
                <w:t>404.36</w:t>
              </w:r>
            </w:ins>
          </w:p>
        </w:tc>
        <w:tc>
          <w:tcPr>
            <w:tcW w:w="1208" w:type="dxa"/>
            <w:tcBorders>
              <w:top w:val="nil"/>
              <w:left w:val="nil"/>
              <w:bottom w:val="single" w:sz="8" w:space="0" w:color="auto"/>
              <w:right w:val="single" w:sz="8" w:space="0" w:color="auto"/>
            </w:tcBorders>
            <w:shd w:val="clear" w:color="000000" w:fill="FFFFFF"/>
            <w:vAlign w:val="center"/>
            <w:hideMark/>
          </w:tcPr>
          <w:p w14:paraId="6276974D" w14:textId="77777777" w:rsidR="008B1625" w:rsidRPr="00527F13" w:rsidRDefault="008B1625" w:rsidP="008B1625">
            <w:pPr>
              <w:spacing w:line="240" w:lineRule="auto"/>
              <w:jc w:val="right"/>
              <w:rPr>
                <w:ins w:id="908" w:author="Алексей Ярославцев" w:date="2020-05-25T21:25:00Z"/>
                <w:rFonts w:ascii="Palatino Linotype" w:hAnsi="Palatino Linotype"/>
                <w:sz w:val="16"/>
                <w:szCs w:val="16"/>
                <w:lang w:val="ru-RU"/>
              </w:rPr>
            </w:pPr>
            <w:ins w:id="909" w:author="Алексей Ярославцев" w:date="2020-05-25T21:25:00Z">
              <w:r w:rsidRPr="00527F13">
                <w:rPr>
                  <w:rFonts w:ascii="Palatino Linotype" w:hAnsi="Palatino Linotype"/>
                  <w:sz w:val="16"/>
                  <w:szCs w:val="16"/>
                  <w:lang w:val="ru-RU"/>
                </w:rPr>
                <w:t>7.35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7A9745A0" w14:textId="77777777" w:rsidR="008B1625" w:rsidRPr="00527F13" w:rsidRDefault="008B1625" w:rsidP="008B1625">
            <w:pPr>
              <w:spacing w:line="240" w:lineRule="auto"/>
              <w:jc w:val="right"/>
              <w:rPr>
                <w:ins w:id="910" w:author="Алексей Ярославцев" w:date="2020-05-25T21:25:00Z"/>
                <w:rFonts w:ascii="Palatino Linotype" w:hAnsi="Palatino Linotype"/>
                <w:sz w:val="16"/>
                <w:szCs w:val="16"/>
                <w:lang w:val="ru-RU"/>
              </w:rPr>
            </w:pPr>
            <w:ins w:id="911" w:author="Алексей Ярославцев" w:date="2020-05-25T21:25:00Z">
              <w:r w:rsidRPr="00527F13">
                <w:rPr>
                  <w:rFonts w:ascii="Palatino Linotype" w:hAnsi="Palatino Linotype"/>
                  <w:sz w:val="16"/>
                  <w:szCs w:val="16"/>
                  <w:lang w:val="ru-RU"/>
                </w:rPr>
                <w:t>6.03</w:t>
              </w:r>
            </w:ins>
          </w:p>
        </w:tc>
        <w:tc>
          <w:tcPr>
            <w:tcW w:w="1518" w:type="dxa"/>
            <w:tcBorders>
              <w:top w:val="nil"/>
              <w:left w:val="nil"/>
              <w:bottom w:val="single" w:sz="8" w:space="0" w:color="auto"/>
              <w:right w:val="single" w:sz="8" w:space="0" w:color="auto"/>
            </w:tcBorders>
            <w:shd w:val="clear" w:color="000000" w:fill="FFFFFF"/>
            <w:noWrap/>
            <w:vAlign w:val="center"/>
            <w:hideMark/>
          </w:tcPr>
          <w:p w14:paraId="18571778" w14:textId="77777777" w:rsidR="008B1625" w:rsidRPr="00527F13" w:rsidRDefault="008B1625" w:rsidP="008B1625">
            <w:pPr>
              <w:spacing w:line="240" w:lineRule="auto"/>
              <w:jc w:val="right"/>
              <w:rPr>
                <w:ins w:id="912" w:author="Алексей Ярославцев" w:date="2020-05-25T21:25:00Z"/>
                <w:rFonts w:ascii="Palatino Linotype" w:hAnsi="Palatino Linotype"/>
                <w:sz w:val="16"/>
                <w:szCs w:val="16"/>
                <w:lang w:val="ru-RU"/>
              </w:rPr>
            </w:pPr>
            <w:ins w:id="913" w:author="Алексей Ярославцев" w:date="2020-05-25T21:25:00Z">
              <w:r w:rsidRPr="00527F13">
                <w:rPr>
                  <w:rFonts w:ascii="Palatino Linotype" w:hAnsi="Palatino Linotype"/>
                  <w:sz w:val="16"/>
                  <w:szCs w:val="16"/>
                  <w:lang w:val="ru-RU"/>
                </w:rPr>
                <w:t>0.14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602C124F" w14:textId="77777777" w:rsidR="008B1625" w:rsidRPr="00527F13" w:rsidRDefault="008B1625" w:rsidP="008B1625">
            <w:pPr>
              <w:spacing w:line="240" w:lineRule="auto"/>
              <w:jc w:val="right"/>
              <w:rPr>
                <w:ins w:id="914" w:author="Алексей Ярославцев" w:date="2020-05-25T21:25:00Z"/>
                <w:rFonts w:ascii="Palatino Linotype" w:hAnsi="Palatino Linotype"/>
                <w:sz w:val="16"/>
                <w:szCs w:val="16"/>
                <w:lang w:val="ru-RU"/>
              </w:rPr>
            </w:pPr>
            <w:ins w:id="915" w:author="Алексей Ярославцев" w:date="2020-05-25T21:25:00Z">
              <w:r w:rsidRPr="00527F13">
                <w:rPr>
                  <w:rFonts w:ascii="Palatino Linotype" w:hAnsi="Palatino Linotype"/>
                  <w:sz w:val="16"/>
                  <w:szCs w:val="16"/>
                  <w:lang w:val="ru-RU"/>
                </w:rPr>
                <w:t>83.85</w:t>
              </w:r>
            </w:ins>
          </w:p>
        </w:tc>
        <w:tc>
          <w:tcPr>
            <w:tcW w:w="1258" w:type="dxa"/>
            <w:tcBorders>
              <w:top w:val="nil"/>
              <w:left w:val="nil"/>
              <w:bottom w:val="single" w:sz="8" w:space="0" w:color="auto"/>
              <w:right w:val="single" w:sz="8" w:space="0" w:color="auto"/>
            </w:tcBorders>
            <w:shd w:val="clear" w:color="000000" w:fill="FFFFFF"/>
            <w:noWrap/>
            <w:vAlign w:val="center"/>
            <w:hideMark/>
          </w:tcPr>
          <w:p w14:paraId="15C757FD" w14:textId="77777777" w:rsidR="008B1625" w:rsidRPr="00527F13" w:rsidRDefault="008B1625" w:rsidP="008B1625">
            <w:pPr>
              <w:spacing w:line="240" w:lineRule="auto"/>
              <w:jc w:val="right"/>
              <w:rPr>
                <w:ins w:id="916" w:author="Алексей Ярославцев" w:date="2020-05-25T21:25:00Z"/>
                <w:rFonts w:ascii="Palatino Linotype" w:hAnsi="Palatino Linotype"/>
                <w:sz w:val="16"/>
                <w:szCs w:val="16"/>
                <w:lang w:val="ru-RU"/>
              </w:rPr>
            </w:pPr>
            <w:ins w:id="917"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1B873EFB" w14:textId="77777777" w:rsidR="008B1625" w:rsidRPr="00527F13" w:rsidRDefault="008B1625" w:rsidP="008B1625">
            <w:pPr>
              <w:spacing w:line="240" w:lineRule="auto"/>
              <w:jc w:val="right"/>
              <w:rPr>
                <w:ins w:id="918" w:author="Алексей Ярославцев" w:date="2020-05-25T21:25:00Z"/>
                <w:rFonts w:ascii="Palatino Linotype" w:hAnsi="Palatino Linotype"/>
                <w:sz w:val="16"/>
                <w:szCs w:val="16"/>
                <w:lang w:val="ru-RU"/>
              </w:rPr>
            </w:pPr>
            <w:ins w:id="919" w:author="Алексей Ярославцев" w:date="2020-05-25T21:25:00Z">
              <w:r w:rsidRPr="00527F13">
                <w:rPr>
                  <w:rFonts w:ascii="Palatino Linotype" w:hAnsi="Palatino Linotype"/>
                  <w:sz w:val="16"/>
                  <w:szCs w:val="16"/>
                  <w:lang w:val="ru-RU"/>
                </w:rPr>
                <w:t>0.46</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2E87F442" w14:textId="77777777" w:rsidR="008B1625" w:rsidRPr="00527F13" w:rsidRDefault="008B1625" w:rsidP="008B1625">
            <w:pPr>
              <w:spacing w:line="240" w:lineRule="auto"/>
              <w:jc w:val="right"/>
              <w:rPr>
                <w:ins w:id="920" w:author="Алексей Ярославцев" w:date="2020-05-25T21:25:00Z"/>
                <w:rFonts w:ascii="Palatino Linotype" w:hAnsi="Palatino Linotype"/>
                <w:sz w:val="16"/>
                <w:szCs w:val="16"/>
                <w:lang w:val="ru-RU"/>
              </w:rPr>
            </w:pPr>
            <w:ins w:id="921" w:author="Алексей Ярославцев" w:date="2020-05-25T21:25:00Z">
              <w:r w:rsidRPr="00527F13">
                <w:rPr>
                  <w:rFonts w:ascii="Palatino Linotype" w:hAnsi="Palatino Linotype"/>
                  <w:sz w:val="16"/>
                  <w:szCs w:val="16"/>
                  <w:lang w:val="ru-RU"/>
                </w:rPr>
                <w:t>2140</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30B24FFC" w14:textId="77777777" w:rsidR="008B1625" w:rsidRPr="00527F13" w:rsidRDefault="008B1625" w:rsidP="008B1625">
            <w:pPr>
              <w:spacing w:line="240" w:lineRule="auto"/>
              <w:jc w:val="right"/>
              <w:rPr>
                <w:ins w:id="922" w:author="Алексей Ярославцев" w:date="2020-05-25T21:25:00Z"/>
                <w:rFonts w:ascii="Palatino Linotype" w:hAnsi="Palatino Linotype"/>
                <w:sz w:val="16"/>
                <w:szCs w:val="16"/>
                <w:lang w:val="ru-RU"/>
              </w:rPr>
            </w:pPr>
            <w:ins w:id="923" w:author="Алексей Ярославцев" w:date="2020-05-25T21:25:00Z">
              <w:r w:rsidRPr="00527F13">
                <w:rPr>
                  <w:rFonts w:ascii="Palatino Linotype" w:hAnsi="Palatino Linotype"/>
                  <w:sz w:val="16"/>
                  <w:szCs w:val="16"/>
                  <w:lang w:val="ru-RU"/>
                </w:rPr>
                <w:t>12053</w:t>
              </w:r>
            </w:ins>
          </w:p>
        </w:tc>
        <w:tc>
          <w:tcPr>
            <w:tcW w:w="1376" w:type="dxa"/>
            <w:tcBorders>
              <w:top w:val="nil"/>
              <w:left w:val="nil"/>
              <w:bottom w:val="single" w:sz="8" w:space="0" w:color="auto"/>
              <w:right w:val="single" w:sz="8" w:space="0" w:color="auto"/>
            </w:tcBorders>
            <w:shd w:val="clear" w:color="000000" w:fill="FFFFFF"/>
            <w:noWrap/>
            <w:vAlign w:val="center"/>
            <w:hideMark/>
          </w:tcPr>
          <w:p w14:paraId="43B33F61" w14:textId="77777777" w:rsidR="008B1625" w:rsidRPr="00527F13" w:rsidRDefault="008B1625" w:rsidP="008B1625">
            <w:pPr>
              <w:spacing w:line="240" w:lineRule="auto"/>
              <w:jc w:val="right"/>
              <w:rPr>
                <w:ins w:id="924" w:author="Алексей Ярославцев" w:date="2020-05-25T21:25:00Z"/>
                <w:rFonts w:ascii="Palatino Linotype" w:hAnsi="Palatino Linotype"/>
                <w:sz w:val="16"/>
                <w:szCs w:val="16"/>
                <w:lang w:val="ru-RU"/>
              </w:rPr>
            </w:pPr>
            <w:ins w:id="925" w:author="Алексей Ярославцев" w:date="2020-05-25T21:25:00Z">
              <w:r w:rsidRPr="00527F13">
                <w:rPr>
                  <w:rFonts w:ascii="Palatino Linotype" w:hAnsi="Palatino Linotype"/>
                  <w:sz w:val="16"/>
                  <w:szCs w:val="16"/>
                  <w:lang w:val="ru-RU"/>
                </w:rPr>
                <w:t>7713.6</w:t>
              </w:r>
            </w:ins>
          </w:p>
        </w:tc>
        <w:tc>
          <w:tcPr>
            <w:tcW w:w="1376" w:type="dxa"/>
            <w:tcBorders>
              <w:top w:val="nil"/>
              <w:left w:val="nil"/>
              <w:bottom w:val="single" w:sz="8" w:space="0" w:color="auto"/>
              <w:right w:val="single" w:sz="8" w:space="0" w:color="auto"/>
            </w:tcBorders>
            <w:shd w:val="clear" w:color="000000" w:fill="FFFFFF"/>
            <w:noWrap/>
            <w:vAlign w:val="center"/>
            <w:hideMark/>
          </w:tcPr>
          <w:p w14:paraId="4E9334FE" w14:textId="77777777" w:rsidR="008B1625" w:rsidRPr="00527F13" w:rsidRDefault="008B1625" w:rsidP="008B1625">
            <w:pPr>
              <w:spacing w:line="240" w:lineRule="auto"/>
              <w:jc w:val="right"/>
              <w:rPr>
                <w:ins w:id="926" w:author="Алексей Ярославцев" w:date="2020-05-25T21:25:00Z"/>
                <w:rFonts w:ascii="Palatino Linotype" w:hAnsi="Palatino Linotype"/>
                <w:sz w:val="16"/>
                <w:szCs w:val="16"/>
                <w:lang w:val="ru-RU"/>
              </w:rPr>
            </w:pPr>
            <w:ins w:id="927" w:author="Алексей Ярославцев" w:date="2020-05-25T21:25:00Z">
              <w:r w:rsidRPr="00527F13">
                <w:rPr>
                  <w:rFonts w:ascii="Palatino Linotype" w:hAnsi="Palatino Linotype"/>
                  <w:sz w:val="16"/>
                  <w:szCs w:val="16"/>
                  <w:lang w:val="ru-RU"/>
                </w:rPr>
                <w:t>3013.1</w:t>
              </w:r>
            </w:ins>
          </w:p>
        </w:tc>
        <w:tc>
          <w:tcPr>
            <w:tcW w:w="1258" w:type="dxa"/>
            <w:gridSpan w:val="2"/>
            <w:tcBorders>
              <w:top w:val="nil"/>
              <w:left w:val="nil"/>
              <w:bottom w:val="single" w:sz="8" w:space="0" w:color="auto"/>
              <w:right w:val="single" w:sz="8" w:space="0" w:color="auto"/>
            </w:tcBorders>
            <w:shd w:val="clear" w:color="000000" w:fill="FFFFFF"/>
            <w:noWrap/>
            <w:hideMark/>
          </w:tcPr>
          <w:p w14:paraId="0064DC6E" w14:textId="77777777" w:rsidR="008B1625" w:rsidRPr="00527F13" w:rsidRDefault="008B1625" w:rsidP="008B1625">
            <w:pPr>
              <w:spacing w:line="240" w:lineRule="auto"/>
              <w:jc w:val="right"/>
              <w:rPr>
                <w:ins w:id="928" w:author="Алексей Ярославцев" w:date="2020-05-25T21:25:00Z"/>
                <w:rFonts w:ascii="Palatino Linotype" w:hAnsi="Palatino Linotype"/>
                <w:sz w:val="16"/>
                <w:szCs w:val="16"/>
                <w:lang w:val="ru-RU"/>
              </w:rPr>
            </w:pPr>
            <w:ins w:id="929" w:author="Алексей Ярославцев" w:date="2020-05-25T21:25:00Z">
              <w:r w:rsidRPr="00527F13">
                <w:rPr>
                  <w:rFonts w:ascii="Palatino Linotype" w:hAnsi="Palatino Linotype"/>
                  <w:sz w:val="16"/>
                  <w:szCs w:val="16"/>
                </w:rPr>
                <w:t>4.27</w:t>
              </w:r>
            </w:ins>
          </w:p>
        </w:tc>
        <w:tc>
          <w:tcPr>
            <w:tcW w:w="1258" w:type="dxa"/>
            <w:tcBorders>
              <w:top w:val="nil"/>
              <w:left w:val="nil"/>
              <w:bottom w:val="single" w:sz="8" w:space="0" w:color="auto"/>
              <w:right w:val="single" w:sz="8" w:space="0" w:color="auto"/>
            </w:tcBorders>
            <w:shd w:val="clear" w:color="000000" w:fill="FFFFFF"/>
            <w:noWrap/>
            <w:hideMark/>
          </w:tcPr>
          <w:p w14:paraId="38690782" w14:textId="77777777" w:rsidR="008B1625" w:rsidRPr="00527F13" w:rsidRDefault="008B1625" w:rsidP="008B1625">
            <w:pPr>
              <w:spacing w:line="240" w:lineRule="auto"/>
              <w:jc w:val="right"/>
              <w:rPr>
                <w:ins w:id="930" w:author="Алексей Ярославцев" w:date="2020-05-25T21:25:00Z"/>
                <w:rFonts w:ascii="Palatino Linotype" w:hAnsi="Palatino Linotype"/>
                <w:sz w:val="16"/>
                <w:szCs w:val="16"/>
                <w:lang w:val="ru-RU"/>
              </w:rPr>
            </w:pPr>
            <w:ins w:id="931" w:author="Алексей Ярославцев" w:date="2020-05-25T21:25:00Z">
              <w:r w:rsidRPr="00527F13">
                <w:rPr>
                  <w:rFonts w:ascii="Palatino Linotype" w:hAnsi="Palatino Linotype"/>
                  <w:sz w:val="16"/>
                  <w:szCs w:val="16"/>
                </w:rPr>
                <w:t>0.54</w:t>
              </w:r>
            </w:ins>
          </w:p>
        </w:tc>
        <w:tc>
          <w:tcPr>
            <w:tcW w:w="1208" w:type="dxa"/>
            <w:tcBorders>
              <w:top w:val="nil"/>
              <w:left w:val="nil"/>
              <w:bottom w:val="single" w:sz="8" w:space="0" w:color="auto"/>
              <w:right w:val="single" w:sz="8" w:space="0" w:color="auto"/>
            </w:tcBorders>
            <w:shd w:val="clear" w:color="000000" w:fill="FFFFFF"/>
            <w:noWrap/>
            <w:hideMark/>
          </w:tcPr>
          <w:p w14:paraId="3051CBC3" w14:textId="77777777" w:rsidR="008B1625" w:rsidRPr="00527F13" w:rsidRDefault="008B1625" w:rsidP="008B1625">
            <w:pPr>
              <w:spacing w:line="240" w:lineRule="auto"/>
              <w:jc w:val="right"/>
              <w:rPr>
                <w:ins w:id="932" w:author="Алексей Ярославцев" w:date="2020-05-25T21:25:00Z"/>
                <w:rFonts w:ascii="Palatino Linotype" w:hAnsi="Palatino Linotype"/>
                <w:sz w:val="16"/>
                <w:szCs w:val="16"/>
                <w:lang w:val="ru-RU"/>
              </w:rPr>
            </w:pPr>
            <w:ins w:id="933" w:author="Алексей Ярославцев" w:date="2020-05-25T21:25:00Z">
              <w:r w:rsidRPr="00527F13">
                <w:rPr>
                  <w:rFonts w:ascii="Palatino Linotype" w:hAnsi="Palatino Linotype"/>
                  <w:sz w:val="16"/>
                  <w:szCs w:val="16"/>
                </w:rPr>
                <w:t>3.72</w:t>
              </w:r>
            </w:ins>
          </w:p>
        </w:tc>
      </w:tr>
      <w:tr w:rsidR="008B1625" w:rsidRPr="00527F13" w14:paraId="4A17A136" w14:textId="77777777" w:rsidTr="008B1625">
        <w:trPr>
          <w:gridAfter w:val="1"/>
          <w:wAfter w:w="12" w:type="dxa"/>
          <w:trHeight w:val="121"/>
          <w:ins w:id="934"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FD6D605" w14:textId="77777777" w:rsidR="008B1625" w:rsidRPr="00527F13" w:rsidRDefault="008B1625" w:rsidP="008B1625">
            <w:pPr>
              <w:spacing w:line="240" w:lineRule="auto"/>
              <w:jc w:val="right"/>
              <w:rPr>
                <w:ins w:id="935" w:author="Алексей Ярославцев" w:date="2020-05-25T21:25:00Z"/>
                <w:rFonts w:ascii="Palatino Linotype" w:hAnsi="Palatino Linotype"/>
                <w:b/>
                <w:bCs/>
                <w:sz w:val="16"/>
                <w:szCs w:val="16"/>
                <w:lang w:val="ru-RU"/>
              </w:rPr>
            </w:pPr>
            <w:ins w:id="936" w:author="Алексей Ярославцев" w:date="2020-05-25T21:25:00Z">
              <w:r w:rsidRPr="00527F13">
                <w:rPr>
                  <w:rFonts w:ascii="Palatino Linotype" w:hAnsi="Palatino Linotype"/>
                  <w:b/>
                  <w:bCs/>
                  <w:sz w:val="16"/>
                  <w:szCs w:val="16"/>
                  <w:lang w:val="ru-RU"/>
                </w:rPr>
                <w:t> SE</w:t>
              </w:r>
            </w:ins>
          </w:p>
        </w:tc>
        <w:tc>
          <w:tcPr>
            <w:tcW w:w="1149" w:type="dxa"/>
            <w:tcBorders>
              <w:top w:val="nil"/>
              <w:left w:val="nil"/>
              <w:bottom w:val="single" w:sz="8" w:space="0" w:color="auto"/>
              <w:right w:val="single" w:sz="8" w:space="0" w:color="auto"/>
            </w:tcBorders>
            <w:shd w:val="clear" w:color="000000" w:fill="FFFFFF"/>
            <w:vAlign w:val="center"/>
            <w:hideMark/>
          </w:tcPr>
          <w:p w14:paraId="6FDD67FD" w14:textId="77777777" w:rsidR="008B1625" w:rsidRPr="00527F13" w:rsidRDefault="008B1625" w:rsidP="008B1625">
            <w:pPr>
              <w:spacing w:line="240" w:lineRule="auto"/>
              <w:jc w:val="right"/>
              <w:rPr>
                <w:ins w:id="937" w:author="Алексей Ярославцев" w:date="2020-05-25T21:25:00Z"/>
                <w:rFonts w:ascii="Palatino Linotype" w:hAnsi="Palatino Linotype"/>
                <w:sz w:val="16"/>
                <w:szCs w:val="16"/>
                <w:lang w:val="ru-RU"/>
              </w:rPr>
            </w:pPr>
            <w:ins w:id="93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1BEB3D96" w14:textId="77777777" w:rsidR="008B1625" w:rsidRPr="00527F13" w:rsidRDefault="008B1625" w:rsidP="008B1625">
            <w:pPr>
              <w:spacing w:line="240" w:lineRule="auto"/>
              <w:jc w:val="right"/>
              <w:rPr>
                <w:ins w:id="939" w:author="Алексей Ярославцев" w:date="2020-05-25T21:25:00Z"/>
                <w:rFonts w:ascii="Palatino Linotype" w:hAnsi="Palatino Linotype"/>
                <w:sz w:val="16"/>
                <w:szCs w:val="16"/>
                <w:lang w:val="ru-RU"/>
              </w:rPr>
            </w:pPr>
            <w:ins w:id="940" w:author="Алексей Ярославцев" w:date="2020-05-25T21:25:00Z">
              <w:r w:rsidRPr="00527F13">
                <w:rPr>
                  <w:rFonts w:ascii="Palatino Linotype" w:hAnsi="Palatino Linotype"/>
                  <w:sz w:val="16"/>
                  <w:szCs w:val="16"/>
                  <w:lang w:val="ru-RU"/>
                </w:rPr>
                <w:t>2.2</w:t>
              </w:r>
            </w:ins>
          </w:p>
        </w:tc>
        <w:tc>
          <w:tcPr>
            <w:tcW w:w="1214" w:type="dxa"/>
            <w:tcBorders>
              <w:top w:val="nil"/>
              <w:left w:val="nil"/>
              <w:bottom w:val="single" w:sz="8" w:space="0" w:color="auto"/>
              <w:right w:val="single" w:sz="8" w:space="0" w:color="auto"/>
            </w:tcBorders>
            <w:shd w:val="clear" w:color="000000" w:fill="FFFFFF"/>
            <w:vAlign w:val="center"/>
            <w:hideMark/>
          </w:tcPr>
          <w:p w14:paraId="2AA673E4" w14:textId="77777777" w:rsidR="008B1625" w:rsidRPr="00527F13" w:rsidRDefault="008B1625" w:rsidP="008B1625">
            <w:pPr>
              <w:spacing w:line="240" w:lineRule="auto"/>
              <w:jc w:val="right"/>
              <w:rPr>
                <w:ins w:id="941" w:author="Алексей Ярославцев" w:date="2020-05-25T21:25:00Z"/>
                <w:rFonts w:ascii="Palatino Linotype" w:hAnsi="Palatino Linotype"/>
                <w:sz w:val="16"/>
                <w:szCs w:val="16"/>
                <w:lang w:val="ru-RU"/>
              </w:rPr>
            </w:pPr>
            <w:ins w:id="942" w:author="Алексей Ярославцев" w:date="2020-05-25T21:25:00Z">
              <w:r w:rsidRPr="00527F13">
                <w:rPr>
                  <w:rFonts w:ascii="Palatino Linotype" w:hAnsi="Palatino Linotype"/>
                  <w:sz w:val="16"/>
                  <w:szCs w:val="16"/>
                  <w:lang w:val="ru-RU"/>
                </w:rPr>
                <w:t>5.2</w:t>
              </w:r>
            </w:ins>
          </w:p>
        </w:tc>
        <w:tc>
          <w:tcPr>
            <w:tcW w:w="1187" w:type="dxa"/>
            <w:tcBorders>
              <w:top w:val="nil"/>
              <w:left w:val="nil"/>
              <w:bottom w:val="single" w:sz="8" w:space="0" w:color="auto"/>
              <w:right w:val="single" w:sz="8" w:space="0" w:color="auto"/>
            </w:tcBorders>
            <w:shd w:val="clear" w:color="000000" w:fill="FFFFFF"/>
            <w:vAlign w:val="center"/>
            <w:hideMark/>
          </w:tcPr>
          <w:p w14:paraId="4EB8C7D8" w14:textId="77777777" w:rsidR="008B1625" w:rsidRPr="00527F13" w:rsidRDefault="008B1625" w:rsidP="008B1625">
            <w:pPr>
              <w:spacing w:line="240" w:lineRule="auto"/>
              <w:jc w:val="right"/>
              <w:rPr>
                <w:ins w:id="943" w:author="Алексей Ярославцев" w:date="2020-05-25T21:25:00Z"/>
                <w:rFonts w:ascii="Palatino Linotype" w:hAnsi="Palatino Linotype"/>
                <w:sz w:val="16"/>
                <w:szCs w:val="16"/>
                <w:lang w:val="ru-RU"/>
              </w:rPr>
            </w:pPr>
            <w:ins w:id="944" w:author="Алексей Ярославцев" w:date="2020-05-25T21:25:00Z">
              <w:r w:rsidRPr="00527F13">
                <w:rPr>
                  <w:rFonts w:ascii="Palatino Linotype" w:hAnsi="Palatino Linotype"/>
                  <w:sz w:val="16"/>
                  <w:szCs w:val="16"/>
                  <w:lang w:val="ru-RU"/>
                </w:rPr>
                <w:t>0.33</w:t>
              </w:r>
            </w:ins>
          </w:p>
        </w:tc>
        <w:tc>
          <w:tcPr>
            <w:tcW w:w="1208" w:type="dxa"/>
            <w:tcBorders>
              <w:top w:val="nil"/>
              <w:left w:val="nil"/>
              <w:bottom w:val="single" w:sz="8" w:space="0" w:color="auto"/>
              <w:right w:val="single" w:sz="8" w:space="0" w:color="auto"/>
            </w:tcBorders>
            <w:shd w:val="clear" w:color="000000" w:fill="FFFFFF"/>
            <w:vAlign w:val="center"/>
            <w:hideMark/>
          </w:tcPr>
          <w:p w14:paraId="21D79764" w14:textId="77777777" w:rsidR="008B1625" w:rsidRPr="00527F13" w:rsidRDefault="008B1625" w:rsidP="008B1625">
            <w:pPr>
              <w:spacing w:line="240" w:lineRule="auto"/>
              <w:jc w:val="right"/>
              <w:rPr>
                <w:ins w:id="945" w:author="Алексей Ярославцев" w:date="2020-05-25T21:25:00Z"/>
                <w:rFonts w:ascii="Palatino Linotype" w:hAnsi="Palatino Linotype"/>
                <w:sz w:val="16"/>
                <w:szCs w:val="16"/>
                <w:lang w:val="ru-RU"/>
              </w:rPr>
            </w:pPr>
            <w:ins w:id="946" w:author="Алексей Ярославцев" w:date="2020-05-25T21:25:00Z">
              <w:r w:rsidRPr="00527F13">
                <w:rPr>
                  <w:rFonts w:ascii="Palatino Linotype" w:hAnsi="Palatino Linotype"/>
                  <w:sz w:val="16"/>
                  <w:szCs w:val="16"/>
                  <w:lang w:val="ru-RU"/>
                </w:rPr>
                <w:t>12.8</w:t>
              </w:r>
            </w:ins>
          </w:p>
        </w:tc>
        <w:tc>
          <w:tcPr>
            <w:tcW w:w="1149" w:type="dxa"/>
            <w:tcBorders>
              <w:top w:val="nil"/>
              <w:left w:val="nil"/>
              <w:bottom w:val="single" w:sz="8" w:space="0" w:color="auto"/>
              <w:right w:val="single" w:sz="8" w:space="0" w:color="auto"/>
            </w:tcBorders>
            <w:shd w:val="clear" w:color="000000" w:fill="FFFFFF"/>
            <w:vAlign w:val="center"/>
            <w:hideMark/>
          </w:tcPr>
          <w:p w14:paraId="66D79CB6" w14:textId="77777777" w:rsidR="008B1625" w:rsidRPr="00527F13" w:rsidRDefault="008B1625" w:rsidP="008B1625">
            <w:pPr>
              <w:spacing w:line="240" w:lineRule="auto"/>
              <w:jc w:val="right"/>
              <w:rPr>
                <w:ins w:id="947" w:author="Алексей Ярославцев" w:date="2020-05-25T21:25:00Z"/>
                <w:rFonts w:ascii="Palatino Linotype" w:hAnsi="Palatino Linotype"/>
                <w:sz w:val="16"/>
                <w:szCs w:val="16"/>
                <w:lang w:val="ru-RU"/>
              </w:rPr>
            </w:pPr>
            <w:ins w:id="94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78A3D399" w14:textId="77777777" w:rsidR="008B1625" w:rsidRPr="00527F13" w:rsidRDefault="008B1625" w:rsidP="008B1625">
            <w:pPr>
              <w:spacing w:line="240" w:lineRule="auto"/>
              <w:jc w:val="right"/>
              <w:rPr>
                <w:ins w:id="949" w:author="Алексей Ярославцев" w:date="2020-05-25T21:25:00Z"/>
                <w:rFonts w:ascii="Palatino Linotype" w:hAnsi="Palatino Linotype"/>
                <w:sz w:val="16"/>
                <w:szCs w:val="16"/>
                <w:lang w:val="ru-RU"/>
              </w:rPr>
            </w:pPr>
            <w:ins w:id="950"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3FF97A7C" w14:textId="77777777" w:rsidR="008B1625" w:rsidRPr="00527F13" w:rsidRDefault="008B1625" w:rsidP="008B1625">
            <w:pPr>
              <w:spacing w:line="240" w:lineRule="auto"/>
              <w:jc w:val="right"/>
              <w:rPr>
                <w:ins w:id="951" w:author="Алексей Ярославцев" w:date="2020-05-25T21:25:00Z"/>
                <w:rFonts w:ascii="Palatino Linotype" w:hAnsi="Palatino Linotype"/>
                <w:sz w:val="16"/>
                <w:szCs w:val="16"/>
                <w:lang w:val="ru-RU"/>
              </w:rPr>
            </w:pPr>
            <w:ins w:id="952"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60DCC215" w14:textId="77777777" w:rsidR="008B1625" w:rsidRPr="00527F13" w:rsidRDefault="008B1625" w:rsidP="008B1625">
            <w:pPr>
              <w:spacing w:line="240" w:lineRule="auto"/>
              <w:jc w:val="right"/>
              <w:rPr>
                <w:ins w:id="953" w:author="Алексей Ярославцев" w:date="2020-05-25T21:25:00Z"/>
                <w:rFonts w:ascii="Palatino Linotype" w:hAnsi="Palatino Linotype"/>
                <w:sz w:val="16"/>
                <w:szCs w:val="16"/>
                <w:lang w:val="ru-RU"/>
              </w:rPr>
            </w:pPr>
            <w:ins w:id="954"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100E9412" w14:textId="77777777" w:rsidR="008B1625" w:rsidRPr="00527F13" w:rsidRDefault="008B1625" w:rsidP="008B1625">
            <w:pPr>
              <w:spacing w:line="240" w:lineRule="auto"/>
              <w:jc w:val="right"/>
              <w:rPr>
                <w:ins w:id="955" w:author="Алексей Ярославцев" w:date="2020-05-25T21:25:00Z"/>
                <w:rFonts w:ascii="Palatino Linotype" w:hAnsi="Palatino Linotype"/>
                <w:sz w:val="16"/>
                <w:szCs w:val="16"/>
                <w:lang w:val="ru-RU"/>
              </w:rPr>
            </w:pPr>
            <w:ins w:id="956" w:author="Алексей Ярославцев" w:date="2020-05-25T21:25:00Z">
              <w:r w:rsidRPr="00527F13">
                <w:rPr>
                  <w:rFonts w:ascii="Palatino Linotype" w:hAnsi="Palatino Linotype"/>
                  <w:sz w:val="16"/>
                  <w:szCs w:val="16"/>
                  <w:lang w:val="ru-RU"/>
                </w:rPr>
                <w:t>87.94</w:t>
              </w:r>
            </w:ins>
          </w:p>
        </w:tc>
        <w:tc>
          <w:tcPr>
            <w:tcW w:w="1208" w:type="dxa"/>
            <w:tcBorders>
              <w:top w:val="nil"/>
              <w:left w:val="nil"/>
              <w:bottom w:val="single" w:sz="8" w:space="0" w:color="auto"/>
              <w:right w:val="single" w:sz="8" w:space="0" w:color="auto"/>
            </w:tcBorders>
            <w:shd w:val="clear" w:color="000000" w:fill="FFFFFF"/>
            <w:vAlign w:val="center"/>
            <w:hideMark/>
          </w:tcPr>
          <w:p w14:paraId="1A53345C" w14:textId="77777777" w:rsidR="008B1625" w:rsidRPr="00527F13" w:rsidRDefault="008B1625" w:rsidP="008B1625">
            <w:pPr>
              <w:spacing w:line="240" w:lineRule="auto"/>
              <w:jc w:val="right"/>
              <w:rPr>
                <w:ins w:id="957" w:author="Алексей Ярославцев" w:date="2020-05-25T21:25:00Z"/>
                <w:rFonts w:ascii="Palatino Linotype" w:hAnsi="Palatino Linotype"/>
                <w:sz w:val="16"/>
                <w:szCs w:val="16"/>
                <w:lang w:val="ru-RU"/>
              </w:rPr>
            </w:pPr>
            <w:ins w:id="958" w:author="Алексей Ярославцев" w:date="2020-05-25T21:25:00Z">
              <w:r w:rsidRPr="00527F13">
                <w:rPr>
                  <w:rFonts w:ascii="Palatino Linotype" w:hAnsi="Palatino Linotype"/>
                  <w:sz w:val="16"/>
                  <w:szCs w:val="16"/>
                  <w:lang w:val="ru-RU"/>
                </w:rPr>
                <w:t>1.6</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050C5B48" w14:textId="77777777" w:rsidR="008B1625" w:rsidRPr="00527F13" w:rsidRDefault="008B1625" w:rsidP="008B1625">
            <w:pPr>
              <w:spacing w:line="240" w:lineRule="auto"/>
              <w:jc w:val="right"/>
              <w:rPr>
                <w:ins w:id="959" w:author="Алексей Ярославцев" w:date="2020-05-25T21:25:00Z"/>
                <w:rFonts w:ascii="Palatino Linotype" w:hAnsi="Palatino Linotype"/>
                <w:sz w:val="16"/>
                <w:szCs w:val="16"/>
                <w:lang w:val="ru-RU"/>
              </w:rPr>
            </w:pPr>
            <w:ins w:id="960" w:author="Алексей Ярославцев" w:date="2020-05-25T21:25:00Z">
              <w:r w:rsidRPr="00527F13">
                <w:rPr>
                  <w:rFonts w:ascii="Palatino Linotype" w:hAnsi="Palatino Linotype"/>
                  <w:sz w:val="16"/>
                  <w:szCs w:val="16"/>
                  <w:lang w:val="ru-RU"/>
                </w:rPr>
                <w:t>1.31</w:t>
              </w:r>
            </w:ins>
          </w:p>
        </w:tc>
        <w:tc>
          <w:tcPr>
            <w:tcW w:w="1518" w:type="dxa"/>
            <w:tcBorders>
              <w:top w:val="nil"/>
              <w:left w:val="nil"/>
              <w:bottom w:val="single" w:sz="8" w:space="0" w:color="auto"/>
              <w:right w:val="single" w:sz="8" w:space="0" w:color="auto"/>
            </w:tcBorders>
            <w:shd w:val="clear" w:color="000000" w:fill="FFFFFF"/>
            <w:noWrap/>
            <w:vAlign w:val="center"/>
            <w:hideMark/>
          </w:tcPr>
          <w:p w14:paraId="461692ED" w14:textId="77777777" w:rsidR="008B1625" w:rsidRPr="00527F13" w:rsidRDefault="008B1625" w:rsidP="008B1625">
            <w:pPr>
              <w:spacing w:line="240" w:lineRule="auto"/>
              <w:jc w:val="right"/>
              <w:rPr>
                <w:ins w:id="961" w:author="Алексей Ярославцев" w:date="2020-05-25T21:25:00Z"/>
                <w:rFonts w:ascii="Palatino Linotype" w:hAnsi="Palatino Linotype"/>
                <w:sz w:val="16"/>
                <w:szCs w:val="16"/>
                <w:lang w:val="ru-RU"/>
              </w:rPr>
            </w:pPr>
            <w:ins w:id="962" w:author="Алексей Ярославцев" w:date="2020-05-25T21:25:00Z">
              <w:r w:rsidRPr="00527F13">
                <w:rPr>
                  <w:rFonts w:ascii="Palatino Linotype" w:hAnsi="Palatino Linotype"/>
                  <w:sz w:val="16"/>
                  <w:szCs w:val="16"/>
                  <w:lang w:val="ru-RU"/>
                </w:rPr>
                <w:t>0.04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6B0F69A8" w14:textId="77777777" w:rsidR="008B1625" w:rsidRPr="00527F13" w:rsidRDefault="008B1625" w:rsidP="008B1625">
            <w:pPr>
              <w:spacing w:line="240" w:lineRule="auto"/>
              <w:jc w:val="right"/>
              <w:rPr>
                <w:ins w:id="963" w:author="Алексей Ярославцев" w:date="2020-05-25T21:25:00Z"/>
                <w:rFonts w:ascii="Palatino Linotype" w:hAnsi="Palatino Linotype"/>
                <w:sz w:val="16"/>
                <w:szCs w:val="16"/>
                <w:lang w:val="ru-RU"/>
              </w:rPr>
            </w:pPr>
            <w:ins w:id="964" w:author="Алексей Ярославцев" w:date="2020-05-25T21:25:00Z">
              <w:r w:rsidRPr="00527F13">
                <w:rPr>
                  <w:rFonts w:ascii="Palatino Linotype" w:hAnsi="Palatino Linotype"/>
                  <w:sz w:val="16"/>
                  <w:szCs w:val="16"/>
                  <w:lang w:val="ru-RU"/>
                </w:rPr>
                <w:t>34.8</w:t>
              </w:r>
            </w:ins>
          </w:p>
        </w:tc>
        <w:tc>
          <w:tcPr>
            <w:tcW w:w="1258" w:type="dxa"/>
            <w:tcBorders>
              <w:top w:val="nil"/>
              <w:left w:val="nil"/>
              <w:bottom w:val="single" w:sz="8" w:space="0" w:color="auto"/>
              <w:right w:val="single" w:sz="8" w:space="0" w:color="auto"/>
            </w:tcBorders>
            <w:shd w:val="clear" w:color="000000" w:fill="FFFFFF"/>
            <w:noWrap/>
            <w:vAlign w:val="center"/>
            <w:hideMark/>
          </w:tcPr>
          <w:p w14:paraId="495550E2" w14:textId="77777777" w:rsidR="008B1625" w:rsidRPr="00527F13" w:rsidRDefault="008B1625" w:rsidP="008B1625">
            <w:pPr>
              <w:spacing w:line="240" w:lineRule="auto"/>
              <w:jc w:val="right"/>
              <w:rPr>
                <w:ins w:id="965" w:author="Алексей Ярославцев" w:date="2020-05-25T21:25:00Z"/>
                <w:rFonts w:ascii="Palatino Linotype" w:hAnsi="Palatino Linotype"/>
                <w:sz w:val="16"/>
                <w:szCs w:val="16"/>
                <w:lang w:val="ru-RU"/>
              </w:rPr>
            </w:pPr>
            <w:ins w:id="966" w:author="Алексей Ярославцев" w:date="2020-05-25T21:25:00Z">
              <w:r w:rsidRPr="00527F13">
                <w:rPr>
                  <w:rFonts w:ascii="Palatino Linotype" w:hAnsi="Palatino Linotype"/>
                  <w:sz w:val="16"/>
                  <w:szCs w:val="16"/>
                  <w:lang w:val="ru-RU"/>
                </w:rPr>
                <w:t>0</w:t>
              </w:r>
            </w:ins>
          </w:p>
        </w:tc>
        <w:tc>
          <w:tcPr>
            <w:tcW w:w="1258" w:type="dxa"/>
            <w:tcBorders>
              <w:top w:val="nil"/>
              <w:left w:val="nil"/>
              <w:bottom w:val="single" w:sz="8" w:space="0" w:color="auto"/>
              <w:right w:val="single" w:sz="8" w:space="0" w:color="auto"/>
            </w:tcBorders>
            <w:shd w:val="clear" w:color="000000" w:fill="FFFFFF"/>
            <w:noWrap/>
            <w:vAlign w:val="center"/>
            <w:hideMark/>
          </w:tcPr>
          <w:p w14:paraId="690CDBDF" w14:textId="77777777" w:rsidR="008B1625" w:rsidRPr="00527F13" w:rsidRDefault="008B1625" w:rsidP="008B1625">
            <w:pPr>
              <w:spacing w:line="240" w:lineRule="auto"/>
              <w:jc w:val="right"/>
              <w:rPr>
                <w:ins w:id="967" w:author="Алексей Ярославцев" w:date="2020-05-25T21:25:00Z"/>
                <w:rFonts w:ascii="Palatino Linotype" w:hAnsi="Palatino Linotype"/>
                <w:sz w:val="16"/>
                <w:szCs w:val="16"/>
                <w:lang w:val="ru-RU"/>
              </w:rPr>
            </w:pPr>
            <w:ins w:id="968" w:author="Алексей Ярославцев" w:date="2020-05-25T21:25:00Z">
              <w:r w:rsidRPr="00527F13">
                <w:rPr>
                  <w:rFonts w:ascii="Palatino Linotype" w:hAnsi="Palatino Linotype"/>
                  <w:sz w:val="16"/>
                  <w:szCs w:val="16"/>
                  <w:lang w:val="ru-RU"/>
                </w:rPr>
                <w:t>0.19</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2D5BD7D3" w14:textId="77777777" w:rsidR="008B1625" w:rsidRPr="00527F13" w:rsidRDefault="008B1625" w:rsidP="008B1625">
            <w:pPr>
              <w:spacing w:line="240" w:lineRule="auto"/>
              <w:jc w:val="right"/>
              <w:rPr>
                <w:ins w:id="969" w:author="Алексей Ярославцев" w:date="2020-05-25T21:25:00Z"/>
                <w:rFonts w:ascii="Palatino Linotype" w:hAnsi="Palatino Linotype"/>
                <w:sz w:val="16"/>
                <w:szCs w:val="16"/>
                <w:lang w:val="ru-RU"/>
              </w:rPr>
            </w:pPr>
            <w:ins w:id="970" w:author="Алексей Ярославцев" w:date="2020-05-25T21:25:00Z">
              <w:r w:rsidRPr="00527F13">
                <w:rPr>
                  <w:rFonts w:ascii="Palatino Linotype" w:hAnsi="Palatino Linotype"/>
                  <w:sz w:val="16"/>
                  <w:szCs w:val="16"/>
                  <w:lang w:val="ru-RU"/>
                </w:rPr>
                <w:t>676.9</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37737D04" w14:textId="77777777" w:rsidR="008B1625" w:rsidRPr="00527F13" w:rsidRDefault="008B1625" w:rsidP="008B1625">
            <w:pPr>
              <w:spacing w:line="240" w:lineRule="auto"/>
              <w:jc w:val="right"/>
              <w:rPr>
                <w:ins w:id="971" w:author="Алексей Ярославцев" w:date="2020-05-25T21:25:00Z"/>
                <w:rFonts w:ascii="Palatino Linotype" w:hAnsi="Palatino Linotype"/>
                <w:sz w:val="16"/>
                <w:szCs w:val="16"/>
                <w:lang w:val="ru-RU"/>
              </w:rPr>
            </w:pPr>
            <w:ins w:id="972" w:author="Алексей Ярославцев" w:date="2020-05-25T21:25:00Z">
              <w:r w:rsidRPr="00527F13">
                <w:rPr>
                  <w:rFonts w:ascii="Palatino Linotype" w:hAnsi="Palatino Linotype"/>
                  <w:sz w:val="16"/>
                  <w:szCs w:val="16"/>
                  <w:lang w:val="ru-RU"/>
                </w:rPr>
                <w:t>3372.1</w:t>
              </w:r>
            </w:ins>
          </w:p>
        </w:tc>
        <w:tc>
          <w:tcPr>
            <w:tcW w:w="1376" w:type="dxa"/>
            <w:tcBorders>
              <w:top w:val="nil"/>
              <w:left w:val="nil"/>
              <w:bottom w:val="single" w:sz="8" w:space="0" w:color="auto"/>
              <w:right w:val="single" w:sz="8" w:space="0" w:color="auto"/>
            </w:tcBorders>
            <w:shd w:val="clear" w:color="000000" w:fill="FFFFFF"/>
            <w:noWrap/>
            <w:vAlign w:val="center"/>
            <w:hideMark/>
          </w:tcPr>
          <w:p w14:paraId="648FC13E" w14:textId="77777777" w:rsidR="008B1625" w:rsidRPr="00527F13" w:rsidRDefault="008B1625" w:rsidP="008B1625">
            <w:pPr>
              <w:spacing w:line="240" w:lineRule="auto"/>
              <w:jc w:val="right"/>
              <w:rPr>
                <w:ins w:id="973" w:author="Алексей Ярославцев" w:date="2020-05-25T21:25:00Z"/>
                <w:rFonts w:ascii="Palatino Linotype" w:hAnsi="Palatino Linotype"/>
                <w:sz w:val="16"/>
                <w:szCs w:val="16"/>
                <w:lang w:val="ru-RU"/>
              </w:rPr>
            </w:pPr>
            <w:ins w:id="974" w:author="Алексей Ярославцев" w:date="2020-05-25T21:25:00Z">
              <w:r w:rsidRPr="00527F13">
                <w:rPr>
                  <w:rFonts w:ascii="Palatino Linotype" w:hAnsi="Palatino Linotype"/>
                  <w:sz w:val="16"/>
                  <w:szCs w:val="16"/>
                  <w:lang w:val="ru-RU"/>
                </w:rPr>
                <w:t>2158.1</w:t>
              </w:r>
            </w:ins>
          </w:p>
        </w:tc>
        <w:tc>
          <w:tcPr>
            <w:tcW w:w="1376" w:type="dxa"/>
            <w:tcBorders>
              <w:top w:val="nil"/>
              <w:left w:val="nil"/>
              <w:bottom w:val="single" w:sz="8" w:space="0" w:color="auto"/>
              <w:right w:val="single" w:sz="8" w:space="0" w:color="auto"/>
            </w:tcBorders>
            <w:shd w:val="clear" w:color="000000" w:fill="FFFFFF"/>
            <w:noWrap/>
            <w:vAlign w:val="center"/>
            <w:hideMark/>
          </w:tcPr>
          <w:p w14:paraId="79F5499A" w14:textId="77777777" w:rsidR="008B1625" w:rsidRPr="00527F13" w:rsidRDefault="008B1625" w:rsidP="008B1625">
            <w:pPr>
              <w:spacing w:line="240" w:lineRule="auto"/>
              <w:jc w:val="right"/>
              <w:rPr>
                <w:ins w:id="975" w:author="Алексей Ярославцев" w:date="2020-05-25T21:25:00Z"/>
                <w:rFonts w:ascii="Palatino Linotype" w:hAnsi="Palatino Linotype"/>
                <w:sz w:val="16"/>
                <w:szCs w:val="16"/>
                <w:lang w:val="ru-RU"/>
              </w:rPr>
            </w:pPr>
            <w:ins w:id="976" w:author="Алексей Ярославцев" w:date="2020-05-25T21:25:00Z">
              <w:r w:rsidRPr="00527F13">
                <w:rPr>
                  <w:rFonts w:ascii="Palatino Linotype" w:hAnsi="Palatino Linotype"/>
                  <w:sz w:val="16"/>
                  <w:szCs w:val="16"/>
                  <w:lang w:val="ru-RU"/>
                </w:rPr>
                <w:t>843</w:t>
              </w:r>
            </w:ins>
          </w:p>
        </w:tc>
        <w:tc>
          <w:tcPr>
            <w:tcW w:w="1258" w:type="dxa"/>
            <w:gridSpan w:val="2"/>
            <w:tcBorders>
              <w:top w:val="nil"/>
              <w:left w:val="nil"/>
              <w:bottom w:val="single" w:sz="8" w:space="0" w:color="auto"/>
              <w:right w:val="single" w:sz="8" w:space="0" w:color="auto"/>
            </w:tcBorders>
            <w:shd w:val="clear" w:color="000000" w:fill="FFFFFF"/>
            <w:noWrap/>
            <w:hideMark/>
          </w:tcPr>
          <w:p w14:paraId="5215903B" w14:textId="77777777" w:rsidR="008B1625" w:rsidRPr="00527F13" w:rsidRDefault="008B1625" w:rsidP="008B1625">
            <w:pPr>
              <w:spacing w:line="240" w:lineRule="auto"/>
              <w:jc w:val="right"/>
              <w:rPr>
                <w:ins w:id="977" w:author="Алексей Ярославцев" w:date="2020-05-25T21:25:00Z"/>
                <w:rFonts w:ascii="Palatino Linotype" w:hAnsi="Palatino Linotype"/>
                <w:sz w:val="16"/>
                <w:szCs w:val="16"/>
                <w:lang w:val="ru-RU"/>
              </w:rPr>
            </w:pPr>
            <w:ins w:id="978" w:author="Алексей Ярославцев" w:date="2020-05-25T21:25:00Z">
              <w:r w:rsidRPr="00527F13">
                <w:rPr>
                  <w:rFonts w:ascii="Palatino Linotype" w:hAnsi="Palatino Linotype"/>
                  <w:sz w:val="16"/>
                  <w:szCs w:val="16"/>
                </w:rPr>
                <w:t>0.22</w:t>
              </w:r>
            </w:ins>
          </w:p>
        </w:tc>
        <w:tc>
          <w:tcPr>
            <w:tcW w:w="1258" w:type="dxa"/>
            <w:tcBorders>
              <w:top w:val="nil"/>
              <w:left w:val="nil"/>
              <w:bottom w:val="single" w:sz="8" w:space="0" w:color="auto"/>
              <w:right w:val="single" w:sz="8" w:space="0" w:color="auto"/>
            </w:tcBorders>
            <w:shd w:val="clear" w:color="000000" w:fill="FFFFFF"/>
            <w:noWrap/>
            <w:hideMark/>
          </w:tcPr>
          <w:p w14:paraId="204B07DE" w14:textId="77777777" w:rsidR="008B1625" w:rsidRPr="00527F13" w:rsidRDefault="008B1625" w:rsidP="008B1625">
            <w:pPr>
              <w:spacing w:line="240" w:lineRule="auto"/>
              <w:jc w:val="right"/>
              <w:rPr>
                <w:ins w:id="979" w:author="Алексей Ярославцев" w:date="2020-05-25T21:25:00Z"/>
                <w:rFonts w:ascii="Palatino Linotype" w:hAnsi="Palatino Linotype"/>
                <w:sz w:val="16"/>
                <w:szCs w:val="16"/>
                <w:lang w:val="ru-RU"/>
              </w:rPr>
            </w:pPr>
            <w:ins w:id="980" w:author="Алексей Ярославцев" w:date="2020-05-25T21:25:00Z">
              <w:r w:rsidRPr="00527F13">
                <w:rPr>
                  <w:rFonts w:ascii="Palatino Linotype" w:hAnsi="Palatino Linotype"/>
                  <w:sz w:val="16"/>
                  <w:szCs w:val="16"/>
                </w:rPr>
                <w:t>0.10</w:t>
              </w:r>
            </w:ins>
          </w:p>
        </w:tc>
        <w:tc>
          <w:tcPr>
            <w:tcW w:w="1208" w:type="dxa"/>
            <w:tcBorders>
              <w:top w:val="nil"/>
              <w:left w:val="nil"/>
              <w:bottom w:val="single" w:sz="8" w:space="0" w:color="auto"/>
              <w:right w:val="single" w:sz="8" w:space="0" w:color="auto"/>
            </w:tcBorders>
            <w:shd w:val="clear" w:color="000000" w:fill="FFFFFF"/>
            <w:noWrap/>
            <w:hideMark/>
          </w:tcPr>
          <w:p w14:paraId="7979A0B8" w14:textId="77777777" w:rsidR="008B1625" w:rsidRPr="00527F13" w:rsidRDefault="008B1625" w:rsidP="008B1625">
            <w:pPr>
              <w:spacing w:line="240" w:lineRule="auto"/>
              <w:jc w:val="right"/>
              <w:rPr>
                <w:ins w:id="981" w:author="Алексей Ярославцев" w:date="2020-05-25T21:25:00Z"/>
                <w:rFonts w:ascii="Palatino Linotype" w:hAnsi="Palatino Linotype"/>
                <w:sz w:val="16"/>
                <w:szCs w:val="16"/>
                <w:lang w:val="ru-RU"/>
              </w:rPr>
            </w:pPr>
            <w:ins w:id="982" w:author="Алексей Ярославцев" w:date="2020-05-25T21:25:00Z">
              <w:r w:rsidRPr="00527F13">
                <w:rPr>
                  <w:rFonts w:ascii="Palatino Linotype" w:hAnsi="Palatino Linotype"/>
                  <w:sz w:val="16"/>
                  <w:szCs w:val="16"/>
                </w:rPr>
                <w:t>0.09</w:t>
              </w:r>
            </w:ins>
          </w:p>
        </w:tc>
      </w:tr>
      <w:tr w:rsidR="008B1625" w:rsidRPr="00527F13" w14:paraId="4E206B30" w14:textId="77777777" w:rsidTr="008B1625">
        <w:tblPrEx>
          <w:tblW w:w="31680" w:type="dxa"/>
          <w:tblInd w:w="93" w:type="dxa"/>
          <w:tblLayout w:type="fixed"/>
          <w:tblPrExChange w:id="983" w:author="riccardo valentini" w:date="2020-05-18T17:02:00Z">
            <w:tblPrEx>
              <w:tblW w:w="15103" w:type="dxa"/>
              <w:tblInd w:w="93" w:type="dxa"/>
              <w:tblLayout w:type="fixed"/>
            </w:tblPrEx>
          </w:tblPrExChange>
        </w:tblPrEx>
        <w:trPr>
          <w:trHeight w:val="121"/>
          <w:ins w:id="984" w:author="Алексей Ярославцев" w:date="2020-05-25T21:25:00Z"/>
          <w:trPrChange w:id="985" w:author="riccardo valentini" w:date="2020-05-18T17:02:00Z">
            <w:trPr>
              <w:gridAfter w:val="0"/>
              <w:trHeight w:val="170"/>
            </w:trPr>
          </w:trPrChange>
        </w:trPr>
        <w:tc>
          <w:tcPr>
            <w:tcW w:w="31688" w:type="dxa"/>
            <w:gridSpan w:val="30"/>
            <w:tcBorders>
              <w:top w:val="single" w:sz="8" w:space="0" w:color="auto"/>
              <w:left w:val="single" w:sz="8" w:space="0" w:color="auto"/>
              <w:bottom w:val="single" w:sz="8" w:space="0" w:color="auto"/>
              <w:right w:val="single" w:sz="8" w:space="0" w:color="000000"/>
            </w:tcBorders>
            <w:shd w:val="clear" w:color="000000" w:fill="FFFFFF"/>
            <w:vAlign w:val="center"/>
            <w:hideMark/>
            <w:tcPrChange w:id="986" w:author="riccardo valentini" w:date="2020-05-18T17:02:00Z">
              <w:tcPr>
                <w:tcW w:w="15103" w:type="dxa"/>
                <w:gridSpan w:val="12"/>
                <w:tcBorders>
                  <w:top w:val="single" w:sz="8" w:space="0" w:color="auto"/>
                  <w:left w:val="single" w:sz="8" w:space="0" w:color="auto"/>
                  <w:bottom w:val="single" w:sz="8" w:space="0" w:color="auto"/>
                  <w:right w:val="single" w:sz="8" w:space="0" w:color="000000"/>
                </w:tcBorders>
                <w:shd w:val="clear" w:color="000000" w:fill="FFFFFF"/>
                <w:vAlign w:val="center"/>
                <w:hideMark/>
              </w:tcPr>
            </w:tcPrChange>
          </w:tcPr>
          <w:p w14:paraId="079083E4" w14:textId="77777777" w:rsidR="008B1625" w:rsidRPr="00527F13" w:rsidRDefault="008B1625" w:rsidP="008B1625">
            <w:pPr>
              <w:spacing w:line="240" w:lineRule="auto"/>
              <w:jc w:val="center"/>
              <w:rPr>
                <w:ins w:id="987" w:author="Алексей Ярославцев" w:date="2020-05-25T21:25:00Z"/>
                <w:rFonts w:ascii="Palatino Linotype" w:hAnsi="Palatino Linotype"/>
                <w:b/>
                <w:bCs/>
                <w:i/>
                <w:iCs/>
                <w:sz w:val="16"/>
                <w:szCs w:val="16"/>
                <w:lang w:val="ru-RU"/>
              </w:rPr>
            </w:pPr>
            <w:ins w:id="988" w:author="Алексей Ярославцев" w:date="2020-05-25T21:25:00Z">
              <w:r w:rsidRPr="00527F13">
                <w:rPr>
                  <w:rFonts w:ascii="Palatino Linotype" w:hAnsi="Palatino Linotype"/>
                  <w:b/>
                  <w:bCs/>
                  <w:i/>
                  <w:iCs/>
                  <w:sz w:val="16"/>
                  <w:szCs w:val="16"/>
                  <w:lang w:val="ru-RU"/>
                </w:rPr>
                <w:t>Tilia cordata</w:t>
              </w:r>
            </w:ins>
          </w:p>
        </w:tc>
      </w:tr>
      <w:tr w:rsidR="008B1625" w:rsidRPr="00527F13" w14:paraId="0459D13A" w14:textId="77777777" w:rsidTr="008B1625">
        <w:trPr>
          <w:gridAfter w:val="1"/>
          <w:wAfter w:w="12" w:type="dxa"/>
          <w:trHeight w:val="121"/>
          <w:ins w:id="989"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4CBCF477" w14:textId="77777777" w:rsidR="008B1625" w:rsidRPr="00527F13" w:rsidRDefault="008B1625" w:rsidP="008B1625">
            <w:pPr>
              <w:spacing w:line="240" w:lineRule="auto"/>
              <w:jc w:val="right"/>
              <w:rPr>
                <w:ins w:id="990" w:author="Алексей Ярославцев" w:date="2020-05-25T21:25:00Z"/>
                <w:rFonts w:ascii="Palatino Linotype" w:hAnsi="Palatino Linotype"/>
                <w:b/>
                <w:bCs/>
                <w:sz w:val="16"/>
                <w:szCs w:val="16"/>
                <w:lang w:val="ru-RU"/>
              </w:rPr>
            </w:pPr>
            <w:ins w:id="991" w:author="Алексей Ярославцев" w:date="2020-05-25T21:25:00Z">
              <w:r w:rsidRPr="00527F13">
                <w:rPr>
                  <w:rFonts w:ascii="Palatino Linotype" w:hAnsi="Palatino Linotype"/>
                  <w:b/>
                  <w:bCs/>
                  <w:sz w:val="16"/>
                  <w:szCs w:val="16"/>
                  <w:lang w:val="ru-RU"/>
                </w:rPr>
                <w:t>218A0111</w:t>
              </w:r>
            </w:ins>
          </w:p>
        </w:tc>
        <w:tc>
          <w:tcPr>
            <w:tcW w:w="1149" w:type="dxa"/>
            <w:tcBorders>
              <w:top w:val="nil"/>
              <w:left w:val="nil"/>
              <w:bottom w:val="single" w:sz="8" w:space="0" w:color="auto"/>
              <w:right w:val="single" w:sz="8" w:space="0" w:color="auto"/>
            </w:tcBorders>
            <w:shd w:val="clear" w:color="000000" w:fill="FFFFFF"/>
            <w:vAlign w:val="center"/>
            <w:hideMark/>
          </w:tcPr>
          <w:p w14:paraId="07FB65E1" w14:textId="77777777" w:rsidR="008B1625" w:rsidRPr="00527F13" w:rsidRDefault="008B1625" w:rsidP="008B1625">
            <w:pPr>
              <w:spacing w:line="240" w:lineRule="auto"/>
              <w:jc w:val="right"/>
              <w:rPr>
                <w:ins w:id="992" w:author="Алексей Ярославцев" w:date="2020-05-25T21:25:00Z"/>
                <w:rFonts w:ascii="Palatino Linotype" w:hAnsi="Palatino Linotype"/>
                <w:sz w:val="16"/>
                <w:szCs w:val="16"/>
                <w:lang w:val="ru-RU"/>
              </w:rPr>
            </w:pPr>
            <w:ins w:id="993"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52802AC0" w14:textId="77777777" w:rsidR="008B1625" w:rsidRPr="00527F13" w:rsidRDefault="008B1625" w:rsidP="008B1625">
            <w:pPr>
              <w:spacing w:line="240" w:lineRule="auto"/>
              <w:jc w:val="right"/>
              <w:rPr>
                <w:ins w:id="994" w:author="Алексей Ярославцев" w:date="2020-05-25T21:25:00Z"/>
                <w:rFonts w:ascii="Palatino Linotype" w:hAnsi="Palatino Linotype"/>
                <w:sz w:val="16"/>
                <w:szCs w:val="16"/>
                <w:lang w:val="ru-RU"/>
              </w:rPr>
            </w:pPr>
            <w:ins w:id="995" w:author="Алексей Ярославцев" w:date="2020-05-25T21:25:00Z">
              <w:r w:rsidRPr="00527F13">
                <w:rPr>
                  <w:rFonts w:ascii="Palatino Linotype" w:hAnsi="Palatino Linotype"/>
                  <w:sz w:val="16"/>
                  <w:szCs w:val="16"/>
                  <w:lang w:val="ru-RU"/>
                </w:rPr>
                <w:t>12</w:t>
              </w:r>
            </w:ins>
          </w:p>
        </w:tc>
        <w:tc>
          <w:tcPr>
            <w:tcW w:w="1214" w:type="dxa"/>
            <w:tcBorders>
              <w:top w:val="nil"/>
              <w:left w:val="nil"/>
              <w:bottom w:val="single" w:sz="8" w:space="0" w:color="auto"/>
              <w:right w:val="single" w:sz="8" w:space="0" w:color="auto"/>
            </w:tcBorders>
            <w:shd w:val="clear" w:color="000000" w:fill="FFFFFF"/>
            <w:vAlign w:val="center"/>
            <w:hideMark/>
          </w:tcPr>
          <w:p w14:paraId="19F4E291" w14:textId="77777777" w:rsidR="008B1625" w:rsidRPr="00527F13" w:rsidRDefault="008B1625" w:rsidP="008B1625">
            <w:pPr>
              <w:spacing w:line="240" w:lineRule="auto"/>
              <w:jc w:val="right"/>
              <w:rPr>
                <w:ins w:id="996" w:author="Алексей Ярославцев" w:date="2020-05-25T21:25:00Z"/>
                <w:rFonts w:ascii="Palatino Linotype" w:hAnsi="Palatino Linotype"/>
                <w:sz w:val="16"/>
                <w:szCs w:val="16"/>
                <w:lang w:val="ru-RU"/>
              </w:rPr>
            </w:pPr>
            <w:ins w:id="997" w:author="Алексей Ярославцев" w:date="2020-05-25T21:25:00Z">
              <w:r w:rsidRPr="00527F13">
                <w:rPr>
                  <w:rFonts w:ascii="Palatino Linotype" w:hAnsi="Palatino Linotype"/>
                  <w:sz w:val="16"/>
                  <w:szCs w:val="16"/>
                  <w:lang w:val="ru-RU"/>
                </w:rPr>
                <w:t>28.01</w:t>
              </w:r>
            </w:ins>
          </w:p>
        </w:tc>
        <w:tc>
          <w:tcPr>
            <w:tcW w:w="1187" w:type="dxa"/>
            <w:tcBorders>
              <w:top w:val="nil"/>
              <w:left w:val="nil"/>
              <w:bottom w:val="single" w:sz="8" w:space="0" w:color="auto"/>
              <w:right w:val="single" w:sz="8" w:space="0" w:color="auto"/>
            </w:tcBorders>
            <w:shd w:val="clear" w:color="000000" w:fill="FFFFFF"/>
            <w:vAlign w:val="center"/>
            <w:hideMark/>
          </w:tcPr>
          <w:p w14:paraId="62A48DD8" w14:textId="77777777" w:rsidR="008B1625" w:rsidRPr="00527F13" w:rsidRDefault="008B1625" w:rsidP="008B1625">
            <w:pPr>
              <w:spacing w:line="240" w:lineRule="auto"/>
              <w:jc w:val="right"/>
              <w:rPr>
                <w:ins w:id="998" w:author="Алексей Ярославцев" w:date="2020-05-25T21:25:00Z"/>
                <w:rFonts w:ascii="Palatino Linotype" w:hAnsi="Palatino Linotype"/>
                <w:sz w:val="16"/>
                <w:szCs w:val="16"/>
                <w:lang w:val="ru-RU"/>
              </w:rPr>
            </w:pPr>
            <w:ins w:id="999" w:author="Алексей Ярославцев" w:date="2020-05-25T21:25:00Z">
              <w:r w:rsidRPr="00527F13">
                <w:rPr>
                  <w:rFonts w:ascii="Palatino Linotype" w:hAnsi="Palatino Linotype"/>
                  <w:sz w:val="16"/>
                  <w:szCs w:val="16"/>
                  <w:lang w:val="ru-RU"/>
                </w:rPr>
                <w:t>5.28</w:t>
              </w:r>
            </w:ins>
          </w:p>
        </w:tc>
        <w:tc>
          <w:tcPr>
            <w:tcW w:w="1208" w:type="dxa"/>
            <w:tcBorders>
              <w:top w:val="nil"/>
              <w:left w:val="nil"/>
              <w:bottom w:val="single" w:sz="8" w:space="0" w:color="auto"/>
              <w:right w:val="single" w:sz="8" w:space="0" w:color="auto"/>
            </w:tcBorders>
            <w:shd w:val="clear" w:color="000000" w:fill="FFFFFF"/>
            <w:vAlign w:val="center"/>
            <w:hideMark/>
          </w:tcPr>
          <w:p w14:paraId="5DE28802" w14:textId="77777777" w:rsidR="008B1625" w:rsidRPr="00527F13" w:rsidRDefault="008B1625" w:rsidP="008B1625">
            <w:pPr>
              <w:spacing w:line="240" w:lineRule="auto"/>
              <w:jc w:val="right"/>
              <w:rPr>
                <w:ins w:id="1000" w:author="Алексей Ярославцев" w:date="2020-05-25T21:25:00Z"/>
                <w:rFonts w:ascii="Palatino Linotype" w:hAnsi="Palatino Linotype"/>
                <w:sz w:val="16"/>
                <w:szCs w:val="16"/>
                <w:lang w:val="ru-RU"/>
              </w:rPr>
            </w:pPr>
            <w:ins w:id="1001" w:author="Алексей Ярославцев" w:date="2020-05-25T21:25:00Z">
              <w:r w:rsidRPr="00527F13">
                <w:rPr>
                  <w:rFonts w:ascii="Palatino Linotype" w:hAnsi="Palatino Linotype"/>
                  <w:sz w:val="16"/>
                  <w:szCs w:val="16"/>
                  <w:lang w:val="ru-RU"/>
                </w:rPr>
                <w:t>20</w:t>
              </w:r>
            </w:ins>
          </w:p>
        </w:tc>
        <w:tc>
          <w:tcPr>
            <w:tcW w:w="1149" w:type="dxa"/>
            <w:tcBorders>
              <w:top w:val="nil"/>
              <w:left w:val="nil"/>
              <w:bottom w:val="single" w:sz="8" w:space="0" w:color="auto"/>
              <w:right w:val="single" w:sz="8" w:space="0" w:color="auto"/>
            </w:tcBorders>
            <w:shd w:val="clear" w:color="000000" w:fill="FFFFFF"/>
            <w:vAlign w:val="center"/>
            <w:hideMark/>
          </w:tcPr>
          <w:p w14:paraId="5688AE2F" w14:textId="77777777" w:rsidR="008B1625" w:rsidRPr="00527F13" w:rsidRDefault="008B1625" w:rsidP="008B1625">
            <w:pPr>
              <w:spacing w:line="240" w:lineRule="auto"/>
              <w:jc w:val="right"/>
              <w:rPr>
                <w:ins w:id="1002" w:author="Алексей Ярославцев" w:date="2020-05-25T21:25:00Z"/>
                <w:rFonts w:ascii="Palatino Linotype" w:hAnsi="Palatino Linotype"/>
                <w:sz w:val="16"/>
                <w:szCs w:val="16"/>
                <w:lang w:val="ru-RU"/>
              </w:rPr>
            </w:pPr>
            <w:ins w:id="1003" w:author="Алексей Ярославцев" w:date="2020-05-25T21:25:00Z">
              <w:r w:rsidRPr="00527F13">
                <w:rPr>
                  <w:rFonts w:ascii="Palatino Linotype" w:hAnsi="Palatino Linotype"/>
                  <w:sz w:val="16"/>
                  <w:szCs w:val="16"/>
                  <w:lang w:val="ru-RU"/>
                </w:rPr>
                <w:t>3</w:t>
              </w:r>
            </w:ins>
          </w:p>
        </w:tc>
        <w:tc>
          <w:tcPr>
            <w:tcW w:w="1149" w:type="dxa"/>
            <w:tcBorders>
              <w:top w:val="nil"/>
              <w:left w:val="nil"/>
              <w:bottom w:val="single" w:sz="8" w:space="0" w:color="auto"/>
              <w:right w:val="single" w:sz="8" w:space="0" w:color="auto"/>
            </w:tcBorders>
            <w:shd w:val="clear" w:color="000000" w:fill="FFFFFF"/>
            <w:vAlign w:val="center"/>
            <w:hideMark/>
          </w:tcPr>
          <w:p w14:paraId="548F2BC5" w14:textId="77777777" w:rsidR="008B1625" w:rsidRPr="00527F13" w:rsidRDefault="008B1625" w:rsidP="008B1625">
            <w:pPr>
              <w:spacing w:line="240" w:lineRule="auto"/>
              <w:jc w:val="right"/>
              <w:rPr>
                <w:ins w:id="1004" w:author="Алексей Ярославцев" w:date="2020-05-25T21:25:00Z"/>
                <w:rFonts w:ascii="Palatino Linotype" w:hAnsi="Palatino Linotype"/>
                <w:sz w:val="16"/>
                <w:szCs w:val="16"/>
                <w:lang w:val="ru-RU"/>
              </w:rPr>
            </w:pPr>
            <w:ins w:id="1005" w:author="Алексей Ярославцев" w:date="2020-05-25T21:25:00Z">
              <w:r w:rsidRPr="00527F13">
                <w:rPr>
                  <w:rFonts w:ascii="Palatino Linotype" w:hAnsi="Palatino Linotype"/>
                  <w:sz w:val="16"/>
                  <w:szCs w:val="16"/>
                  <w:lang w:val="ru-RU"/>
                </w:rPr>
                <w:t>1.16</w:t>
              </w:r>
            </w:ins>
          </w:p>
        </w:tc>
        <w:tc>
          <w:tcPr>
            <w:tcW w:w="1208" w:type="dxa"/>
            <w:tcBorders>
              <w:top w:val="nil"/>
              <w:left w:val="nil"/>
              <w:bottom w:val="single" w:sz="8" w:space="0" w:color="auto"/>
              <w:right w:val="single" w:sz="8" w:space="0" w:color="auto"/>
            </w:tcBorders>
            <w:shd w:val="clear" w:color="000000" w:fill="FFFFFF"/>
            <w:vAlign w:val="center"/>
            <w:hideMark/>
          </w:tcPr>
          <w:p w14:paraId="138F1796" w14:textId="77777777" w:rsidR="008B1625" w:rsidRPr="00527F13" w:rsidRDefault="008B1625" w:rsidP="008B1625">
            <w:pPr>
              <w:spacing w:line="240" w:lineRule="auto"/>
              <w:jc w:val="right"/>
              <w:rPr>
                <w:ins w:id="1006" w:author="Алексей Ярославцев" w:date="2020-05-25T21:25:00Z"/>
                <w:rFonts w:ascii="Palatino Linotype" w:hAnsi="Palatino Linotype"/>
                <w:sz w:val="16"/>
                <w:szCs w:val="16"/>
                <w:lang w:val="ru-RU"/>
              </w:rPr>
            </w:pPr>
            <w:ins w:id="1007" w:author="Алексей Ярославцев" w:date="2020-05-25T21:25:00Z">
              <w:r w:rsidRPr="00527F13">
                <w:rPr>
                  <w:rFonts w:ascii="Palatino Linotype" w:hAnsi="Palatino Linotype"/>
                  <w:sz w:val="16"/>
                  <w:szCs w:val="16"/>
                  <w:lang w:val="ru-RU"/>
                </w:rPr>
                <w:t>0.682</w:t>
              </w:r>
            </w:ins>
          </w:p>
        </w:tc>
        <w:tc>
          <w:tcPr>
            <w:tcW w:w="1208" w:type="dxa"/>
            <w:tcBorders>
              <w:top w:val="nil"/>
              <w:left w:val="nil"/>
              <w:bottom w:val="single" w:sz="8" w:space="0" w:color="auto"/>
              <w:right w:val="single" w:sz="8" w:space="0" w:color="auto"/>
            </w:tcBorders>
            <w:shd w:val="clear" w:color="000000" w:fill="FFFFFF"/>
            <w:vAlign w:val="center"/>
            <w:hideMark/>
          </w:tcPr>
          <w:p w14:paraId="738881FF" w14:textId="77777777" w:rsidR="008B1625" w:rsidRPr="00527F13" w:rsidRDefault="008B1625" w:rsidP="008B1625">
            <w:pPr>
              <w:spacing w:line="240" w:lineRule="auto"/>
              <w:jc w:val="right"/>
              <w:rPr>
                <w:ins w:id="1008" w:author="Алексей Ярославцев" w:date="2020-05-25T21:25:00Z"/>
                <w:rFonts w:ascii="Palatino Linotype" w:hAnsi="Palatino Linotype"/>
                <w:sz w:val="16"/>
                <w:szCs w:val="16"/>
                <w:lang w:val="ru-RU"/>
              </w:rPr>
            </w:pPr>
            <w:ins w:id="1009" w:author="Алексей Ярославцев" w:date="2020-05-25T21:25:00Z">
              <w:r w:rsidRPr="00527F13">
                <w:rPr>
                  <w:rFonts w:ascii="Palatino Linotype" w:hAnsi="Palatino Linotype"/>
                  <w:sz w:val="16"/>
                  <w:szCs w:val="16"/>
                  <w:lang w:val="ru-RU"/>
                </w:rPr>
                <w:t>0.282</w:t>
              </w:r>
            </w:ins>
          </w:p>
        </w:tc>
        <w:tc>
          <w:tcPr>
            <w:tcW w:w="1392" w:type="dxa"/>
            <w:tcBorders>
              <w:top w:val="nil"/>
              <w:left w:val="nil"/>
              <w:bottom w:val="single" w:sz="8" w:space="0" w:color="auto"/>
              <w:right w:val="single" w:sz="8" w:space="0" w:color="auto"/>
            </w:tcBorders>
            <w:shd w:val="clear" w:color="000000" w:fill="FFFFFF"/>
            <w:vAlign w:val="center"/>
            <w:hideMark/>
          </w:tcPr>
          <w:p w14:paraId="56F00FCB" w14:textId="77777777" w:rsidR="008B1625" w:rsidRPr="00527F13" w:rsidRDefault="008B1625" w:rsidP="008B1625">
            <w:pPr>
              <w:spacing w:line="240" w:lineRule="auto"/>
              <w:jc w:val="right"/>
              <w:rPr>
                <w:ins w:id="1010" w:author="Алексей Ярославцев" w:date="2020-05-25T21:25:00Z"/>
                <w:rFonts w:ascii="Palatino Linotype" w:hAnsi="Palatino Linotype"/>
                <w:sz w:val="16"/>
                <w:szCs w:val="16"/>
                <w:lang w:val="ru-RU"/>
              </w:rPr>
            </w:pPr>
            <w:ins w:id="1011" w:author="Алексей Ярославцев" w:date="2020-05-25T21:25:00Z">
              <w:r w:rsidRPr="00527F13">
                <w:rPr>
                  <w:rFonts w:ascii="Palatino Linotype" w:hAnsi="Palatino Linotype"/>
                  <w:sz w:val="16"/>
                  <w:szCs w:val="16"/>
                  <w:lang w:val="ru-RU"/>
                </w:rPr>
                <w:t>137.55</w:t>
              </w:r>
            </w:ins>
          </w:p>
        </w:tc>
        <w:tc>
          <w:tcPr>
            <w:tcW w:w="1208" w:type="dxa"/>
            <w:tcBorders>
              <w:top w:val="nil"/>
              <w:left w:val="nil"/>
              <w:bottom w:val="single" w:sz="8" w:space="0" w:color="auto"/>
              <w:right w:val="single" w:sz="8" w:space="0" w:color="auto"/>
            </w:tcBorders>
            <w:shd w:val="clear" w:color="000000" w:fill="FFFFFF"/>
            <w:vAlign w:val="center"/>
            <w:hideMark/>
          </w:tcPr>
          <w:p w14:paraId="529AB7D6" w14:textId="77777777" w:rsidR="008B1625" w:rsidRPr="00527F13" w:rsidRDefault="008B1625" w:rsidP="008B1625">
            <w:pPr>
              <w:spacing w:line="240" w:lineRule="auto"/>
              <w:jc w:val="right"/>
              <w:rPr>
                <w:ins w:id="1012" w:author="Алексей Ярославцев" w:date="2020-05-25T21:25:00Z"/>
                <w:rFonts w:ascii="Palatino Linotype" w:hAnsi="Palatino Linotype"/>
                <w:sz w:val="16"/>
                <w:szCs w:val="16"/>
                <w:lang w:val="ru-RU"/>
              </w:rPr>
            </w:pPr>
            <w:ins w:id="1013" w:author="Алексей Ярославцев" w:date="2020-05-25T21:25:00Z">
              <w:r w:rsidRPr="00527F13">
                <w:rPr>
                  <w:rFonts w:ascii="Palatino Linotype" w:hAnsi="Palatino Linotype"/>
                  <w:sz w:val="16"/>
                  <w:szCs w:val="16"/>
                  <w:lang w:val="ru-RU"/>
                </w:rPr>
                <w:t>2.5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148B6576" w14:textId="77777777" w:rsidR="008B1625" w:rsidRPr="00527F13" w:rsidRDefault="008B1625" w:rsidP="008B1625">
            <w:pPr>
              <w:spacing w:line="240" w:lineRule="auto"/>
              <w:jc w:val="right"/>
              <w:rPr>
                <w:ins w:id="1014" w:author="Алексей Ярославцев" w:date="2020-05-25T21:25:00Z"/>
                <w:rFonts w:ascii="Palatino Linotype" w:hAnsi="Palatino Linotype"/>
                <w:sz w:val="16"/>
                <w:szCs w:val="16"/>
                <w:lang w:val="ru-RU"/>
              </w:rPr>
            </w:pPr>
            <w:ins w:id="1015" w:author="Алексей Ярославцев" w:date="2020-05-25T21:25:00Z">
              <w:r w:rsidRPr="00527F13">
                <w:rPr>
                  <w:rFonts w:ascii="Palatino Linotype" w:hAnsi="Palatino Linotype"/>
                  <w:sz w:val="16"/>
                  <w:szCs w:val="16"/>
                  <w:lang w:val="ru-RU"/>
                </w:rPr>
                <w:t>6.12</w:t>
              </w:r>
            </w:ins>
          </w:p>
        </w:tc>
        <w:tc>
          <w:tcPr>
            <w:tcW w:w="1518" w:type="dxa"/>
            <w:tcBorders>
              <w:top w:val="nil"/>
              <w:left w:val="nil"/>
              <w:bottom w:val="single" w:sz="8" w:space="0" w:color="auto"/>
              <w:right w:val="single" w:sz="8" w:space="0" w:color="auto"/>
            </w:tcBorders>
            <w:shd w:val="clear" w:color="000000" w:fill="FFFFFF"/>
            <w:noWrap/>
            <w:vAlign w:val="center"/>
            <w:hideMark/>
          </w:tcPr>
          <w:p w14:paraId="42C015BE" w14:textId="77777777" w:rsidR="008B1625" w:rsidRPr="00527F13" w:rsidRDefault="008B1625" w:rsidP="008B1625">
            <w:pPr>
              <w:spacing w:line="240" w:lineRule="auto"/>
              <w:jc w:val="right"/>
              <w:rPr>
                <w:ins w:id="1016" w:author="Алексей Ярославцев" w:date="2020-05-25T21:25:00Z"/>
                <w:rFonts w:ascii="Palatino Linotype" w:hAnsi="Palatino Linotype"/>
                <w:sz w:val="16"/>
                <w:szCs w:val="16"/>
                <w:lang w:val="ru-RU"/>
              </w:rPr>
            </w:pPr>
            <w:ins w:id="1017" w:author="Алексей Ярославцев" w:date="2020-05-25T21:25:00Z">
              <w:r w:rsidRPr="00527F13">
                <w:rPr>
                  <w:rFonts w:ascii="Palatino Linotype" w:hAnsi="Palatino Linotype"/>
                  <w:sz w:val="16"/>
                  <w:szCs w:val="16"/>
                  <w:lang w:val="ru-RU"/>
                </w:rPr>
                <w:t>0.31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5E0EE480" w14:textId="77777777" w:rsidR="008B1625" w:rsidRPr="00527F13" w:rsidRDefault="008B1625" w:rsidP="008B1625">
            <w:pPr>
              <w:spacing w:line="240" w:lineRule="auto"/>
              <w:jc w:val="right"/>
              <w:rPr>
                <w:ins w:id="1018" w:author="Алексей Ярославцев" w:date="2020-05-25T21:25:00Z"/>
                <w:rFonts w:ascii="Palatino Linotype" w:hAnsi="Palatino Linotype"/>
                <w:sz w:val="16"/>
                <w:szCs w:val="16"/>
                <w:lang w:val="ru-RU"/>
              </w:rPr>
            </w:pPr>
            <w:ins w:id="1019" w:author="Алексей Ярославцев" w:date="2020-05-25T21:25:00Z">
              <w:r w:rsidRPr="00527F13">
                <w:rPr>
                  <w:rFonts w:ascii="Palatino Linotype" w:hAnsi="Palatino Linotype"/>
                  <w:sz w:val="16"/>
                  <w:szCs w:val="16"/>
                  <w:lang w:val="ru-RU"/>
                </w:rPr>
                <w:t>174.45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C60F177" w14:textId="77777777" w:rsidR="008B1625" w:rsidRPr="00527F13" w:rsidRDefault="008B1625" w:rsidP="008B1625">
            <w:pPr>
              <w:spacing w:line="240" w:lineRule="auto"/>
              <w:jc w:val="right"/>
              <w:rPr>
                <w:ins w:id="1020" w:author="Алексей Ярославцев" w:date="2020-05-25T21:25:00Z"/>
                <w:rFonts w:ascii="Palatino Linotype" w:hAnsi="Palatino Linotype"/>
                <w:sz w:val="16"/>
                <w:szCs w:val="16"/>
                <w:lang w:val="ru-RU"/>
              </w:rPr>
            </w:pPr>
            <w:ins w:id="1021"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2E1C62CF" w14:textId="77777777" w:rsidR="008B1625" w:rsidRPr="00527F13" w:rsidRDefault="008B1625" w:rsidP="008B1625">
            <w:pPr>
              <w:spacing w:line="240" w:lineRule="auto"/>
              <w:jc w:val="right"/>
              <w:rPr>
                <w:ins w:id="1022" w:author="Алексей Ярославцев" w:date="2020-05-25T21:25:00Z"/>
                <w:rFonts w:ascii="Palatino Linotype" w:hAnsi="Palatino Linotype"/>
                <w:sz w:val="16"/>
                <w:szCs w:val="16"/>
                <w:lang w:val="ru-RU"/>
              </w:rPr>
            </w:pPr>
            <w:ins w:id="1023" w:author="Алексей Ярославцев" w:date="2020-05-25T21:25:00Z">
              <w:r w:rsidRPr="00527F13">
                <w:rPr>
                  <w:rFonts w:ascii="Palatino Linotype" w:hAnsi="Palatino Linotype"/>
                  <w:sz w:val="16"/>
                  <w:szCs w:val="16"/>
                  <w:lang w:val="ru-RU"/>
                </w:rPr>
                <w:t>0.95</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12076D5A" w14:textId="77777777" w:rsidR="008B1625" w:rsidRPr="00527F13" w:rsidRDefault="008B1625" w:rsidP="008B1625">
            <w:pPr>
              <w:spacing w:line="240" w:lineRule="auto"/>
              <w:jc w:val="right"/>
              <w:rPr>
                <w:ins w:id="1024" w:author="Алексей Ярославцев" w:date="2020-05-25T21:25:00Z"/>
                <w:rFonts w:ascii="Palatino Linotype" w:hAnsi="Palatino Linotype"/>
                <w:sz w:val="16"/>
                <w:szCs w:val="16"/>
                <w:lang w:val="ru-RU"/>
              </w:rPr>
            </w:pPr>
            <w:ins w:id="1025" w:author="Алексей Ярославцев" w:date="2020-05-25T21:25:00Z">
              <w:r w:rsidRPr="00527F13">
                <w:rPr>
                  <w:rFonts w:ascii="Palatino Linotype" w:hAnsi="Palatino Linotype"/>
                  <w:sz w:val="16"/>
                  <w:szCs w:val="16"/>
                  <w:lang w:val="ru-RU"/>
                </w:rPr>
                <w:t>2195</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1FADA7B" w14:textId="77777777" w:rsidR="008B1625" w:rsidRPr="00527F13" w:rsidRDefault="008B1625" w:rsidP="008B1625">
            <w:pPr>
              <w:spacing w:line="240" w:lineRule="auto"/>
              <w:jc w:val="right"/>
              <w:rPr>
                <w:ins w:id="1026" w:author="Алексей Ярославцев" w:date="2020-05-25T21:25:00Z"/>
                <w:rFonts w:ascii="Palatino Linotype" w:hAnsi="Palatino Linotype"/>
                <w:sz w:val="16"/>
                <w:szCs w:val="16"/>
                <w:lang w:val="ru-RU"/>
              </w:rPr>
            </w:pPr>
            <w:ins w:id="1027" w:author="Алексей Ярославцев" w:date="2020-05-25T21:25:00Z">
              <w:r w:rsidRPr="00527F13">
                <w:rPr>
                  <w:rFonts w:ascii="Palatino Linotype" w:hAnsi="Palatino Linotype"/>
                  <w:sz w:val="16"/>
                  <w:szCs w:val="16"/>
                  <w:lang w:val="ru-RU"/>
                </w:rPr>
                <w:t>6454</w:t>
              </w:r>
            </w:ins>
          </w:p>
        </w:tc>
        <w:tc>
          <w:tcPr>
            <w:tcW w:w="1376" w:type="dxa"/>
            <w:tcBorders>
              <w:top w:val="nil"/>
              <w:left w:val="nil"/>
              <w:bottom w:val="single" w:sz="8" w:space="0" w:color="auto"/>
              <w:right w:val="single" w:sz="8" w:space="0" w:color="auto"/>
            </w:tcBorders>
            <w:shd w:val="clear" w:color="000000" w:fill="FFFFFF"/>
            <w:vAlign w:val="center"/>
            <w:hideMark/>
          </w:tcPr>
          <w:p w14:paraId="4F9C70C8" w14:textId="77777777" w:rsidR="008B1625" w:rsidRPr="00527F13" w:rsidRDefault="008B1625" w:rsidP="008B1625">
            <w:pPr>
              <w:spacing w:line="240" w:lineRule="auto"/>
              <w:jc w:val="right"/>
              <w:rPr>
                <w:ins w:id="1028" w:author="Алексей Ярославцев" w:date="2020-05-25T21:25:00Z"/>
                <w:rFonts w:ascii="Palatino Linotype" w:hAnsi="Palatino Linotype"/>
                <w:sz w:val="16"/>
                <w:szCs w:val="16"/>
                <w:lang w:val="ru-RU"/>
              </w:rPr>
            </w:pPr>
            <w:ins w:id="1029" w:author="Алексей Ярославцев" w:date="2020-05-25T21:25:00Z">
              <w:r w:rsidRPr="00527F13">
                <w:rPr>
                  <w:rFonts w:ascii="Palatino Linotype" w:hAnsi="Palatino Linotype"/>
                  <w:sz w:val="16"/>
                  <w:szCs w:val="16"/>
                  <w:lang w:val="ru-RU"/>
                </w:rPr>
                <w:t>4131</w:t>
              </w:r>
            </w:ins>
          </w:p>
        </w:tc>
        <w:tc>
          <w:tcPr>
            <w:tcW w:w="1376" w:type="dxa"/>
            <w:tcBorders>
              <w:top w:val="nil"/>
              <w:left w:val="nil"/>
              <w:bottom w:val="single" w:sz="8" w:space="0" w:color="auto"/>
              <w:right w:val="single" w:sz="8" w:space="0" w:color="auto"/>
            </w:tcBorders>
            <w:shd w:val="clear" w:color="000000" w:fill="FFFFFF"/>
            <w:vAlign w:val="center"/>
            <w:hideMark/>
          </w:tcPr>
          <w:p w14:paraId="3F9F892A" w14:textId="77777777" w:rsidR="008B1625" w:rsidRPr="00527F13" w:rsidRDefault="008B1625" w:rsidP="008B1625">
            <w:pPr>
              <w:spacing w:line="240" w:lineRule="auto"/>
              <w:jc w:val="right"/>
              <w:rPr>
                <w:ins w:id="1030" w:author="Алексей Ярославцев" w:date="2020-05-25T21:25:00Z"/>
                <w:rFonts w:ascii="Palatino Linotype" w:hAnsi="Palatino Linotype"/>
                <w:sz w:val="16"/>
                <w:szCs w:val="16"/>
                <w:lang w:val="ru-RU"/>
              </w:rPr>
            </w:pPr>
            <w:ins w:id="1031" w:author="Алексей Ярославцев" w:date="2020-05-25T21:25:00Z">
              <w:r w:rsidRPr="00527F13">
                <w:rPr>
                  <w:rFonts w:ascii="Palatino Linotype" w:hAnsi="Palatino Linotype"/>
                  <w:sz w:val="16"/>
                  <w:szCs w:val="16"/>
                  <w:lang w:val="ru-RU"/>
                </w:rPr>
                <w:t>1613</w:t>
              </w:r>
            </w:ins>
          </w:p>
        </w:tc>
        <w:tc>
          <w:tcPr>
            <w:tcW w:w="1258" w:type="dxa"/>
            <w:gridSpan w:val="2"/>
            <w:tcBorders>
              <w:top w:val="nil"/>
              <w:left w:val="nil"/>
              <w:bottom w:val="single" w:sz="8" w:space="0" w:color="auto"/>
              <w:right w:val="single" w:sz="8" w:space="0" w:color="auto"/>
            </w:tcBorders>
            <w:shd w:val="clear" w:color="000000" w:fill="FFFFFF"/>
            <w:hideMark/>
          </w:tcPr>
          <w:p w14:paraId="665DE84C" w14:textId="77777777" w:rsidR="008B1625" w:rsidRPr="00527F13" w:rsidRDefault="008B1625" w:rsidP="008B1625">
            <w:pPr>
              <w:spacing w:line="240" w:lineRule="auto"/>
              <w:jc w:val="right"/>
              <w:rPr>
                <w:ins w:id="1032" w:author="Алексей Ярославцев" w:date="2020-05-25T21:25:00Z"/>
                <w:rFonts w:ascii="Palatino Linotype" w:hAnsi="Palatino Linotype"/>
                <w:sz w:val="16"/>
                <w:szCs w:val="16"/>
                <w:lang w:val="ru-RU"/>
              </w:rPr>
            </w:pPr>
            <w:ins w:id="1033" w:author="Алексей Ярославцев" w:date="2020-05-25T21:25:00Z">
              <w:r w:rsidRPr="00527F13">
                <w:rPr>
                  <w:rFonts w:ascii="Palatino Linotype" w:hAnsi="Palatino Linotype"/>
                  <w:sz w:val="16"/>
                  <w:szCs w:val="16"/>
                </w:rPr>
                <w:t>4.31</w:t>
              </w:r>
            </w:ins>
          </w:p>
        </w:tc>
        <w:tc>
          <w:tcPr>
            <w:tcW w:w="1258" w:type="dxa"/>
            <w:tcBorders>
              <w:top w:val="nil"/>
              <w:left w:val="nil"/>
              <w:bottom w:val="single" w:sz="8" w:space="0" w:color="auto"/>
              <w:right w:val="single" w:sz="8" w:space="0" w:color="auto"/>
            </w:tcBorders>
            <w:shd w:val="clear" w:color="000000" w:fill="FFFFFF"/>
            <w:hideMark/>
          </w:tcPr>
          <w:p w14:paraId="3BA595DC" w14:textId="77777777" w:rsidR="008B1625" w:rsidRPr="00527F13" w:rsidRDefault="008B1625" w:rsidP="008B1625">
            <w:pPr>
              <w:spacing w:line="240" w:lineRule="auto"/>
              <w:jc w:val="right"/>
              <w:rPr>
                <w:ins w:id="1034" w:author="Алексей Ярославцев" w:date="2020-05-25T21:25:00Z"/>
                <w:rFonts w:ascii="Palatino Linotype" w:hAnsi="Palatino Linotype"/>
                <w:sz w:val="16"/>
                <w:szCs w:val="16"/>
                <w:lang w:val="ru-RU"/>
              </w:rPr>
            </w:pPr>
            <w:ins w:id="1035" w:author="Алексей Ярославцев" w:date="2020-05-25T21:25:00Z">
              <w:r w:rsidRPr="00527F13">
                <w:rPr>
                  <w:rFonts w:ascii="Palatino Linotype" w:hAnsi="Palatino Linotype"/>
                  <w:sz w:val="16"/>
                  <w:szCs w:val="16"/>
                </w:rPr>
                <w:t>0.53</w:t>
              </w:r>
            </w:ins>
          </w:p>
        </w:tc>
        <w:tc>
          <w:tcPr>
            <w:tcW w:w="1208" w:type="dxa"/>
            <w:tcBorders>
              <w:top w:val="nil"/>
              <w:left w:val="nil"/>
              <w:bottom w:val="single" w:sz="8" w:space="0" w:color="auto"/>
              <w:right w:val="single" w:sz="8" w:space="0" w:color="auto"/>
            </w:tcBorders>
            <w:shd w:val="clear" w:color="000000" w:fill="FFFFFF"/>
            <w:hideMark/>
          </w:tcPr>
          <w:p w14:paraId="5A72E220" w14:textId="77777777" w:rsidR="008B1625" w:rsidRPr="00527F13" w:rsidRDefault="008B1625" w:rsidP="008B1625">
            <w:pPr>
              <w:spacing w:line="240" w:lineRule="auto"/>
              <w:jc w:val="right"/>
              <w:rPr>
                <w:ins w:id="1036" w:author="Алексей Ярославцев" w:date="2020-05-25T21:25:00Z"/>
                <w:rFonts w:ascii="Palatino Linotype" w:hAnsi="Palatino Linotype"/>
                <w:sz w:val="16"/>
                <w:szCs w:val="16"/>
                <w:lang w:val="ru-RU"/>
              </w:rPr>
            </w:pPr>
            <w:ins w:id="1037" w:author="Алексей Ярославцев" w:date="2020-05-25T21:25:00Z">
              <w:r w:rsidRPr="00527F13">
                <w:rPr>
                  <w:rFonts w:ascii="Palatino Linotype" w:hAnsi="Palatino Linotype"/>
                  <w:sz w:val="16"/>
                  <w:szCs w:val="16"/>
                </w:rPr>
                <w:t>3.78</w:t>
              </w:r>
            </w:ins>
          </w:p>
        </w:tc>
      </w:tr>
      <w:tr w:rsidR="008B1625" w:rsidRPr="00527F13" w14:paraId="1714E00E" w14:textId="77777777" w:rsidTr="008B1625">
        <w:trPr>
          <w:gridAfter w:val="1"/>
          <w:wAfter w:w="12" w:type="dxa"/>
          <w:trHeight w:val="121"/>
          <w:ins w:id="1038"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04BC4B42" w14:textId="77777777" w:rsidR="008B1625" w:rsidRPr="00527F13" w:rsidRDefault="008B1625" w:rsidP="008B1625">
            <w:pPr>
              <w:spacing w:line="240" w:lineRule="auto"/>
              <w:jc w:val="right"/>
              <w:rPr>
                <w:ins w:id="1039" w:author="Алексей Ярославцев" w:date="2020-05-25T21:25:00Z"/>
                <w:rFonts w:ascii="Palatino Linotype" w:hAnsi="Palatino Linotype"/>
                <w:b/>
                <w:bCs/>
                <w:sz w:val="16"/>
                <w:szCs w:val="16"/>
                <w:lang w:val="ru-RU"/>
              </w:rPr>
            </w:pPr>
            <w:ins w:id="1040" w:author="Алексей Ярославцев" w:date="2020-05-25T21:25:00Z">
              <w:r w:rsidRPr="00527F13">
                <w:rPr>
                  <w:rFonts w:ascii="Palatino Linotype" w:hAnsi="Palatino Linotype"/>
                  <w:b/>
                  <w:bCs/>
                  <w:sz w:val="16"/>
                  <w:szCs w:val="16"/>
                  <w:lang w:val="ru-RU"/>
                </w:rPr>
                <w:t>218A0121</w:t>
              </w:r>
            </w:ins>
          </w:p>
        </w:tc>
        <w:tc>
          <w:tcPr>
            <w:tcW w:w="1149" w:type="dxa"/>
            <w:tcBorders>
              <w:top w:val="nil"/>
              <w:left w:val="nil"/>
              <w:bottom w:val="single" w:sz="8" w:space="0" w:color="auto"/>
              <w:right w:val="single" w:sz="8" w:space="0" w:color="auto"/>
            </w:tcBorders>
            <w:shd w:val="clear" w:color="000000" w:fill="FFFFFF"/>
            <w:vAlign w:val="center"/>
            <w:hideMark/>
          </w:tcPr>
          <w:p w14:paraId="469FC465" w14:textId="77777777" w:rsidR="008B1625" w:rsidRPr="00527F13" w:rsidRDefault="008B1625" w:rsidP="008B1625">
            <w:pPr>
              <w:spacing w:line="240" w:lineRule="auto"/>
              <w:jc w:val="right"/>
              <w:rPr>
                <w:ins w:id="1041" w:author="Алексей Ярославцев" w:date="2020-05-25T21:25:00Z"/>
                <w:rFonts w:ascii="Palatino Linotype" w:hAnsi="Palatino Linotype"/>
                <w:sz w:val="16"/>
                <w:szCs w:val="16"/>
                <w:lang w:val="ru-RU"/>
              </w:rPr>
            </w:pPr>
            <w:ins w:id="1042" w:author="Алексей Ярославцев" w:date="2020-05-25T21:25:00Z">
              <w:r w:rsidRPr="00527F13">
                <w:rPr>
                  <w:rFonts w:ascii="Palatino Linotype" w:hAnsi="Palatino Linotype"/>
                  <w:sz w:val="16"/>
                  <w:szCs w:val="16"/>
                  <w:lang w:val="ru-RU"/>
                </w:rPr>
                <w:t>50-60</w:t>
              </w:r>
            </w:ins>
          </w:p>
        </w:tc>
        <w:tc>
          <w:tcPr>
            <w:tcW w:w="1149" w:type="dxa"/>
            <w:tcBorders>
              <w:top w:val="nil"/>
              <w:left w:val="nil"/>
              <w:bottom w:val="single" w:sz="8" w:space="0" w:color="auto"/>
              <w:right w:val="single" w:sz="8" w:space="0" w:color="auto"/>
            </w:tcBorders>
            <w:shd w:val="clear" w:color="000000" w:fill="FFFFFF"/>
            <w:vAlign w:val="center"/>
            <w:hideMark/>
          </w:tcPr>
          <w:p w14:paraId="7A3E30FA" w14:textId="77777777" w:rsidR="008B1625" w:rsidRPr="00527F13" w:rsidRDefault="008B1625" w:rsidP="008B1625">
            <w:pPr>
              <w:spacing w:line="240" w:lineRule="auto"/>
              <w:jc w:val="right"/>
              <w:rPr>
                <w:ins w:id="1043" w:author="Алексей Ярославцев" w:date="2020-05-25T21:25:00Z"/>
                <w:rFonts w:ascii="Palatino Linotype" w:hAnsi="Palatino Linotype"/>
                <w:sz w:val="16"/>
                <w:szCs w:val="16"/>
                <w:lang w:val="ru-RU"/>
              </w:rPr>
            </w:pPr>
            <w:ins w:id="1044" w:author="Алексей Ярославцев" w:date="2020-05-25T21:25:00Z">
              <w:r w:rsidRPr="00527F13">
                <w:rPr>
                  <w:rFonts w:ascii="Palatino Linotype" w:hAnsi="Palatino Linotype"/>
                  <w:sz w:val="16"/>
                  <w:szCs w:val="16"/>
                  <w:lang w:val="ru-RU"/>
                </w:rPr>
                <w:t>17</w:t>
              </w:r>
            </w:ins>
          </w:p>
        </w:tc>
        <w:tc>
          <w:tcPr>
            <w:tcW w:w="1214" w:type="dxa"/>
            <w:tcBorders>
              <w:top w:val="nil"/>
              <w:left w:val="nil"/>
              <w:bottom w:val="single" w:sz="8" w:space="0" w:color="auto"/>
              <w:right w:val="single" w:sz="8" w:space="0" w:color="auto"/>
            </w:tcBorders>
            <w:shd w:val="clear" w:color="000000" w:fill="FFFFFF"/>
            <w:vAlign w:val="center"/>
            <w:hideMark/>
          </w:tcPr>
          <w:p w14:paraId="3EE9E24D" w14:textId="77777777" w:rsidR="008B1625" w:rsidRPr="00527F13" w:rsidRDefault="008B1625" w:rsidP="008B1625">
            <w:pPr>
              <w:spacing w:line="240" w:lineRule="auto"/>
              <w:jc w:val="right"/>
              <w:rPr>
                <w:ins w:id="1045" w:author="Алексей Ярославцев" w:date="2020-05-25T21:25:00Z"/>
                <w:rFonts w:ascii="Palatino Linotype" w:hAnsi="Palatino Linotype"/>
                <w:sz w:val="16"/>
                <w:szCs w:val="16"/>
                <w:lang w:val="ru-RU"/>
              </w:rPr>
            </w:pPr>
            <w:ins w:id="1046" w:author="Алексей Ярославцев" w:date="2020-05-25T21:25:00Z">
              <w:r w:rsidRPr="00527F13">
                <w:rPr>
                  <w:rFonts w:ascii="Palatino Linotype" w:hAnsi="Palatino Linotype"/>
                  <w:sz w:val="16"/>
                  <w:szCs w:val="16"/>
                  <w:lang w:val="ru-RU"/>
                </w:rPr>
                <w:t>37.88</w:t>
              </w:r>
            </w:ins>
          </w:p>
        </w:tc>
        <w:tc>
          <w:tcPr>
            <w:tcW w:w="1187" w:type="dxa"/>
            <w:tcBorders>
              <w:top w:val="nil"/>
              <w:left w:val="nil"/>
              <w:bottom w:val="single" w:sz="8" w:space="0" w:color="auto"/>
              <w:right w:val="single" w:sz="8" w:space="0" w:color="auto"/>
            </w:tcBorders>
            <w:shd w:val="clear" w:color="000000" w:fill="FFFFFF"/>
            <w:vAlign w:val="center"/>
            <w:hideMark/>
          </w:tcPr>
          <w:p w14:paraId="2D9B8B00" w14:textId="77777777" w:rsidR="008B1625" w:rsidRPr="00527F13" w:rsidRDefault="008B1625" w:rsidP="008B1625">
            <w:pPr>
              <w:spacing w:line="240" w:lineRule="auto"/>
              <w:jc w:val="right"/>
              <w:rPr>
                <w:ins w:id="1047" w:author="Алексей Ярославцев" w:date="2020-05-25T21:25:00Z"/>
                <w:rFonts w:ascii="Palatino Linotype" w:hAnsi="Palatino Linotype"/>
                <w:sz w:val="16"/>
                <w:szCs w:val="16"/>
                <w:lang w:val="ru-RU"/>
              </w:rPr>
            </w:pPr>
            <w:ins w:id="1048" w:author="Алексей Ярославцев" w:date="2020-05-25T21:25:00Z">
              <w:r w:rsidRPr="00527F13">
                <w:rPr>
                  <w:rFonts w:ascii="Palatino Linotype" w:hAnsi="Palatino Linotype"/>
                  <w:sz w:val="16"/>
                  <w:szCs w:val="16"/>
                  <w:lang w:val="ru-RU"/>
                </w:rPr>
                <w:t>7.14</w:t>
              </w:r>
            </w:ins>
          </w:p>
        </w:tc>
        <w:tc>
          <w:tcPr>
            <w:tcW w:w="1208" w:type="dxa"/>
            <w:tcBorders>
              <w:top w:val="nil"/>
              <w:left w:val="nil"/>
              <w:bottom w:val="single" w:sz="8" w:space="0" w:color="auto"/>
              <w:right w:val="single" w:sz="8" w:space="0" w:color="auto"/>
            </w:tcBorders>
            <w:shd w:val="clear" w:color="000000" w:fill="FFFFFF"/>
            <w:vAlign w:val="center"/>
            <w:hideMark/>
          </w:tcPr>
          <w:p w14:paraId="43304F79" w14:textId="77777777" w:rsidR="008B1625" w:rsidRPr="00527F13" w:rsidRDefault="008B1625" w:rsidP="008B1625">
            <w:pPr>
              <w:spacing w:line="240" w:lineRule="auto"/>
              <w:jc w:val="right"/>
              <w:rPr>
                <w:ins w:id="1049" w:author="Алексей Ярославцев" w:date="2020-05-25T21:25:00Z"/>
                <w:rFonts w:ascii="Palatino Linotype" w:hAnsi="Palatino Linotype"/>
                <w:sz w:val="16"/>
                <w:szCs w:val="16"/>
                <w:lang w:val="ru-RU"/>
              </w:rPr>
            </w:pPr>
            <w:ins w:id="1050" w:author="Алексей Ярославцев" w:date="2020-05-25T21:25:00Z">
              <w:r w:rsidRPr="00527F13">
                <w:rPr>
                  <w:rFonts w:ascii="Palatino Linotype" w:hAnsi="Palatino Linotype"/>
                  <w:sz w:val="16"/>
                  <w:szCs w:val="16"/>
                  <w:lang w:val="ru-RU"/>
                </w:rPr>
                <w:t>31.3</w:t>
              </w:r>
            </w:ins>
          </w:p>
        </w:tc>
        <w:tc>
          <w:tcPr>
            <w:tcW w:w="1149" w:type="dxa"/>
            <w:tcBorders>
              <w:top w:val="nil"/>
              <w:left w:val="nil"/>
              <w:bottom w:val="single" w:sz="8" w:space="0" w:color="auto"/>
              <w:right w:val="single" w:sz="8" w:space="0" w:color="auto"/>
            </w:tcBorders>
            <w:shd w:val="clear" w:color="000000" w:fill="FFFFFF"/>
            <w:vAlign w:val="center"/>
            <w:hideMark/>
          </w:tcPr>
          <w:p w14:paraId="2F65B1F2" w14:textId="77777777" w:rsidR="008B1625" w:rsidRPr="00527F13" w:rsidRDefault="008B1625" w:rsidP="008B1625">
            <w:pPr>
              <w:spacing w:line="240" w:lineRule="auto"/>
              <w:jc w:val="right"/>
              <w:rPr>
                <w:ins w:id="1051" w:author="Алексей Ярославцев" w:date="2020-05-25T21:25:00Z"/>
                <w:rFonts w:ascii="Palatino Linotype" w:hAnsi="Palatino Linotype"/>
                <w:sz w:val="16"/>
                <w:szCs w:val="16"/>
                <w:lang w:val="ru-RU"/>
              </w:rPr>
            </w:pPr>
            <w:ins w:id="1052" w:author="Алексей Ярославцев" w:date="2020-05-25T21:25:00Z">
              <w:r w:rsidRPr="00527F13">
                <w:rPr>
                  <w:rFonts w:ascii="Palatino Linotype" w:hAnsi="Palatino Linotype"/>
                  <w:sz w:val="16"/>
                  <w:szCs w:val="16"/>
                  <w:lang w:val="ru-RU"/>
                </w:rPr>
                <w:t>1</w:t>
              </w:r>
            </w:ins>
          </w:p>
        </w:tc>
        <w:tc>
          <w:tcPr>
            <w:tcW w:w="1149" w:type="dxa"/>
            <w:tcBorders>
              <w:top w:val="nil"/>
              <w:left w:val="nil"/>
              <w:bottom w:val="single" w:sz="8" w:space="0" w:color="auto"/>
              <w:right w:val="single" w:sz="8" w:space="0" w:color="auto"/>
            </w:tcBorders>
            <w:shd w:val="clear" w:color="000000" w:fill="FFFFFF"/>
            <w:vAlign w:val="center"/>
            <w:hideMark/>
          </w:tcPr>
          <w:p w14:paraId="6B685459" w14:textId="77777777" w:rsidR="008B1625" w:rsidRPr="00527F13" w:rsidRDefault="008B1625" w:rsidP="008B1625">
            <w:pPr>
              <w:spacing w:line="240" w:lineRule="auto"/>
              <w:jc w:val="right"/>
              <w:rPr>
                <w:ins w:id="1053" w:author="Алексей Ярославцев" w:date="2020-05-25T21:25:00Z"/>
                <w:rFonts w:ascii="Palatino Linotype" w:hAnsi="Palatino Linotype"/>
                <w:sz w:val="16"/>
                <w:szCs w:val="16"/>
                <w:lang w:val="ru-RU"/>
              </w:rPr>
            </w:pPr>
            <w:ins w:id="1054" w:author="Алексей Ярославцев" w:date="2020-05-25T21:25:00Z">
              <w:r w:rsidRPr="00527F13">
                <w:rPr>
                  <w:rFonts w:ascii="Palatino Linotype" w:hAnsi="Palatino Linotype"/>
                  <w:sz w:val="16"/>
                  <w:szCs w:val="16"/>
                  <w:lang w:val="ru-RU"/>
                </w:rPr>
                <w:t>1.16</w:t>
              </w:r>
            </w:ins>
          </w:p>
        </w:tc>
        <w:tc>
          <w:tcPr>
            <w:tcW w:w="1208" w:type="dxa"/>
            <w:tcBorders>
              <w:top w:val="nil"/>
              <w:left w:val="nil"/>
              <w:bottom w:val="single" w:sz="8" w:space="0" w:color="auto"/>
              <w:right w:val="single" w:sz="8" w:space="0" w:color="auto"/>
            </w:tcBorders>
            <w:shd w:val="clear" w:color="000000" w:fill="FFFFFF"/>
            <w:vAlign w:val="center"/>
            <w:hideMark/>
          </w:tcPr>
          <w:p w14:paraId="1C78C675" w14:textId="77777777" w:rsidR="008B1625" w:rsidRPr="00527F13" w:rsidRDefault="008B1625" w:rsidP="008B1625">
            <w:pPr>
              <w:spacing w:line="240" w:lineRule="auto"/>
              <w:jc w:val="right"/>
              <w:rPr>
                <w:ins w:id="1055" w:author="Алексей Ярославцев" w:date="2020-05-25T21:25:00Z"/>
                <w:rFonts w:ascii="Palatino Linotype" w:hAnsi="Palatino Linotype"/>
                <w:sz w:val="16"/>
                <w:szCs w:val="16"/>
                <w:lang w:val="ru-RU"/>
              </w:rPr>
            </w:pPr>
            <w:ins w:id="1056" w:author="Алексей Ярославцев" w:date="2020-05-25T21:25:00Z">
              <w:r w:rsidRPr="00527F13">
                <w:rPr>
                  <w:rFonts w:ascii="Palatino Linotype" w:hAnsi="Palatino Linotype"/>
                  <w:sz w:val="16"/>
                  <w:szCs w:val="16"/>
                  <w:lang w:val="ru-RU"/>
                </w:rPr>
                <w:t>0.682</w:t>
              </w:r>
            </w:ins>
          </w:p>
        </w:tc>
        <w:tc>
          <w:tcPr>
            <w:tcW w:w="1208" w:type="dxa"/>
            <w:tcBorders>
              <w:top w:val="nil"/>
              <w:left w:val="nil"/>
              <w:bottom w:val="single" w:sz="8" w:space="0" w:color="auto"/>
              <w:right w:val="single" w:sz="8" w:space="0" w:color="auto"/>
            </w:tcBorders>
            <w:shd w:val="clear" w:color="000000" w:fill="FFFFFF"/>
            <w:vAlign w:val="center"/>
            <w:hideMark/>
          </w:tcPr>
          <w:p w14:paraId="60622E2D" w14:textId="77777777" w:rsidR="008B1625" w:rsidRPr="00527F13" w:rsidRDefault="008B1625" w:rsidP="008B1625">
            <w:pPr>
              <w:spacing w:line="240" w:lineRule="auto"/>
              <w:jc w:val="right"/>
              <w:rPr>
                <w:ins w:id="1057" w:author="Алексей Ярославцев" w:date="2020-05-25T21:25:00Z"/>
                <w:rFonts w:ascii="Palatino Linotype" w:hAnsi="Palatino Linotype"/>
                <w:sz w:val="16"/>
                <w:szCs w:val="16"/>
                <w:lang w:val="ru-RU"/>
              </w:rPr>
            </w:pPr>
            <w:ins w:id="1058" w:author="Алексей Ярославцев" w:date="2020-05-25T21:25:00Z">
              <w:r w:rsidRPr="00527F13">
                <w:rPr>
                  <w:rFonts w:ascii="Palatino Linotype" w:hAnsi="Palatino Linotype"/>
                  <w:sz w:val="16"/>
                  <w:szCs w:val="16"/>
                  <w:lang w:val="ru-RU"/>
                </w:rPr>
                <w:t>0.282</w:t>
              </w:r>
            </w:ins>
          </w:p>
        </w:tc>
        <w:tc>
          <w:tcPr>
            <w:tcW w:w="1392" w:type="dxa"/>
            <w:tcBorders>
              <w:top w:val="nil"/>
              <w:left w:val="nil"/>
              <w:bottom w:val="single" w:sz="8" w:space="0" w:color="auto"/>
              <w:right w:val="single" w:sz="8" w:space="0" w:color="auto"/>
            </w:tcBorders>
            <w:shd w:val="clear" w:color="000000" w:fill="FFFFFF"/>
            <w:vAlign w:val="center"/>
            <w:hideMark/>
          </w:tcPr>
          <w:p w14:paraId="31924C9D" w14:textId="77777777" w:rsidR="008B1625" w:rsidRPr="00527F13" w:rsidRDefault="008B1625" w:rsidP="008B1625">
            <w:pPr>
              <w:spacing w:line="240" w:lineRule="auto"/>
              <w:jc w:val="right"/>
              <w:rPr>
                <w:ins w:id="1059" w:author="Алексей Ярославцев" w:date="2020-05-25T21:25:00Z"/>
                <w:rFonts w:ascii="Palatino Linotype" w:hAnsi="Palatino Linotype"/>
                <w:sz w:val="16"/>
                <w:szCs w:val="16"/>
                <w:lang w:val="ru-RU"/>
              </w:rPr>
            </w:pPr>
            <w:ins w:id="1060" w:author="Алексей Ярославцев" w:date="2020-05-25T21:25:00Z">
              <w:r w:rsidRPr="00527F13">
                <w:rPr>
                  <w:rFonts w:ascii="Palatino Linotype" w:hAnsi="Palatino Linotype"/>
                  <w:sz w:val="16"/>
                  <w:szCs w:val="16"/>
                  <w:lang w:val="ru-RU"/>
                </w:rPr>
                <w:t>345</w:t>
              </w:r>
            </w:ins>
          </w:p>
        </w:tc>
        <w:tc>
          <w:tcPr>
            <w:tcW w:w="1208" w:type="dxa"/>
            <w:tcBorders>
              <w:top w:val="nil"/>
              <w:left w:val="nil"/>
              <w:bottom w:val="single" w:sz="8" w:space="0" w:color="auto"/>
              <w:right w:val="single" w:sz="8" w:space="0" w:color="auto"/>
            </w:tcBorders>
            <w:shd w:val="clear" w:color="000000" w:fill="FFFFFF"/>
            <w:vAlign w:val="center"/>
            <w:hideMark/>
          </w:tcPr>
          <w:p w14:paraId="5491FBD3" w14:textId="77777777" w:rsidR="008B1625" w:rsidRPr="00527F13" w:rsidRDefault="008B1625" w:rsidP="008B1625">
            <w:pPr>
              <w:spacing w:line="240" w:lineRule="auto"/>
              <w:jc w:val="right"/>
              <w:rPr>
                <w:ins w:id="1061" w:author="Алексей Ярославцев" w:date="2020-05-25T21:25:00Z"/>
                <w:rFonts w:ascii="Palatino Linotype" w:hAnsi="Palatino Linotype"/>
                <w:sz w:val="16"/>
                <w:szCs w:val="16"/>
                <w:lang w:val="ru-RU"/>
              </w:rPr>
            </w:pPr>
            <w:ins w:id="1062" w:author="Алексей Ярославцев" w:date="2020-05-25T21:25:00Z">
              <w:r w:rsidRPr="00527F13">
                <w:rPr>
                  <w:rFonts w:ascii="Palatino Linotype" w:hAnsi="Palatino Linotype"/>
                  <w:sz w:val="16"/>
                  <w:szCs w:val="16"/>
                  <w:lang w:val="ru-RU"/>
                </w:rPr>
                <w:t>6.27</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7F76B0DB" w14:textId="77777777" w:rsidR="008B1625" w:rsidRPr="00527F13" w:rsidRDefault="008B1625" w:rsidP="008B1625">
            <w:pPr>
              <w:spacing w:line="240" w:lineRule="auto"/>
              <w:jc w:val="right"/>
              <w:rPr>
                <w:ins w:id="1063" w:author="Алексей Ярославцев" w:date="2020-05-25T21:25:00Z"/>
                <w:rFonts w:ascii="Palatino Linotype" w:hAnsi="Palatino Linotype"/>
                <w:sz w:val="16"/>
                <w:szCs w:val="16"/>
                <w:lang w:val="ru-RU"/>
              </w:rPr>
            </w:pPr>
            <w:ins w:id="1064" w:author="Алексей Ярославцев" w:date="2020-05-25T21:25:00Z">
              <w:r w:rsidRPr="00527F13">
                <w:rPr>
                  <w:rFonts w:ascii="Palatino Linotype" w:hAnsi="Palatino Linotype"/>
                  <w:sz w:val="16"/>
                  <w:szCs w:val="16"/>
                  <w:lang w:val="ru-RU"/>
                </w:rPr>
                <w:t>15.34</w:t>
              </w:r>
            </w:ins>
          </w:p>
        </w:tc>
        <w:tc>
          <w:tcPr>
            <w:tcW w:w="1518" w:type="dxa"/>
            <w:tcBorders>
              <w:top w:val="nil"/>
              <w:left w:val="nil"/>
              <w:bottom w:val="single" w:sz="8" w:space="0" w:color="auto"/>
              <w:right w:val="single" w:sz="8" w:space="0" w:color="auto"/>
            </w:tcBorders>
            <w:shd w:val="clear" w:color="000000" w:fill="FFFFFF"/>
            <w:noWrap/>
            <w:vAlign w:val="center"/>
            <w:hideMark/>
          </w:tcPr>
          <w:p w14:paraId="076BAE49" w14:textId="77777777" w:rsidR="008B1625" w:rsidRPr="00527F13" w:rsidRDefault="008B1625" w:rsidP="008B1625">
            <w:pPr>
              <w:spacing w:line="240" w:lineRule="auto"/>
              <w:jc w:val="right"/>
              <w:rPr>
                <w:ins w:id="1065" w:author="Алексей Ярославцев" w:date="2020-05-25T21:25:00Z"/>
                <w:rFonts w:ascii="Palatino Linotype" w:hAnsi="Palatino Linotype"/>
                <w:sz w:val="16"/>
                <w:szCs w:val="16"/>
                <w:lang w:val="ru-RU"/>
              </w:rPr>
            </w:pPr>
            <w:ins w:id="1066" w:author="Алексей Ярославцев" w:date="2020-05-25T21:25:00Z">
              <w:r w:rsidRPr="00527F13">
                <w:rPr>
                  <w:rFonts w:ascii="Palatino Linotype" w:hAnsi="Palatino Linotype"/>
                  <w:sz w:val="16"/>
                  <w:szCs w:val="16"/>
                  <w:lang w:val="ru-RU"/>
                </w:rPr>
                <w:t>0.49</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4909C936" w14:textId="77777777" w:rsidR="008B1625" w:rsidRPr="00527F13" w:rsidRDefault="008B1625" w:rsidP="008B1625">
            <w:pPr>
              <w:spacing w:line="240" w:lineRule="auto"/>
              <w:jc w:val="right"/>
              <w:rPr>
                <w:ins w:id="1067" w:author="Алексей Ярославцев" w:date="2020-05-25T21:25:00Z"/>
                <w:rFonts w:ascii="Palatino Linotype" w:hAnsi="Palatino Linotype"/>
                <w:sz w:val="16"/>
                <w:szCs w:val="16"/>
                <w:lang w:val="ru-RU"/>
              </w:rPr>
            </w:pPr>
            <w:ins w:id="1068" w:author="Алексей Ярославцев" w:date="2020-05-25T21:25:00Z">
              <w:r w:rsidRPr="00527F13">
                <w:rPr>
                  <w:rFonts w:ascii="Palatino Linotype" w:hAnsi="Palatino Linotype"/>
                  <w:sz w:val="16"/>
                  <w:szCs w:val="16"/>
                  <w:lang w:val="ru-RU"/>
                </w:rPr>
                <w:t>171.14</w:t>
              </w:r>
            </w:ins>
          </w:p>
        </w:tc>
        <w:tc>
          <w:tcPr>
            <w:tcW w:w="1258" w:type="dxa"/>
            <w:tcBorders>
              <w:top w:val="nil"/>
              <w:left w:val="nil"/>
              <w:bottom w:val="single" w:sz="8" w:space="0" w:color="auto"/>
              <w:right w:val="single" w:sz="8" w:space="0" w:color="auto"/>
            </w:tcBorders>
            <w:shd w:val="clear" w:color="000000" w:fill="FFFFFF"/>
            <w:noWrap/>
            <w:vAlign w:val="center"/>
            <w:hideMark/>
          </w:tcPr>
          <w:p w14:paraId="1778FA48" w14:textId="77777777" w:rsidR="008B1625" w:rsidRPr="00527F13" w:rsidRDefault="008B1625" w:rsidP="008B1625">
            <w:pPr>
              <w:spacing w:line="240" w:lineRule="auto"/>
              <w:jc w:val="right"/>
              <w:rPr>
                <w:ins w:id="1069" w:author="Алексей Ярославцев" w:date="2020-05-25T21:25:00Z"/>
                <w:rFonts w:ascii="Palatino Linotype" w:hAnsi="Palatino Linotype"/>
                <w:sz w:val="16"/>
                <w:szCs w:val="16"/>
                <w:lang w:val="ru-RU"/>
              </w:rPr>
            </w:pPr>
            <w:ins w:id="1070"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17265195" w14:textId="77777777" w:rsidR="008B1625" w:rsidRPr="00527F13" w:rsidRDefault="008B1625" w:rsidP="008B1625">
            <w:pPr>
              <w:spacing w:line="240" w:lineRule="auto"/>
              <w:jc w:val="right"/>
              <w:rPr>
                <w:ins w:id="1071" w:author="Алексей Ярославцев" w:date="2020-05-25T21:25:00Z"/>
                <w:rFonts w:ascii="Palatino Linotype" w:hAnsi="Palatino Linotype"/>
                <w:sz w:val="16"/>
                <w:szCs w:val="16"/>
                <w:lang w:val="ru-RU"/>
              </w:rPr>
            </w:pPr>
            <w:ins w:id="1072" w:author="Алексей Ярославцев" w:date="2020-05-25T21:25:00Z">
              <w:r w:rsidRPr="00527F13">
                <w:rPr>
                  <w:rFonts w:ascii="Palatino Linotype" w:hAnsi="Palatino Linotype"/>
                  <w:sz w:val="16"/>
                  <w:szCs w:val="16"/>
                  <w:lang w:val="ru-RU"/>
                </w:rPr>
                <w:t>0.93</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34148829" w14:textId="77777777" w:rsidR="008B1625" w:rsidRPr="00527F13" w:rsidRDefault="008B1625" w:rsidP="008B1625">
            <w:pPr>
              <w:spacing w:line="240" w:lineRule="auto"/>
              <w:jc w:val="right"/>
              <w:rPr>
                <w:ins w:id="1073" w:author="Алексей Ярославцев" w:date="2020-05-25T21:25:00Z"/>
                <w:rFonts w:ascii="Palatino Linotype" w:hAnsi="Palatino Linotype"/>
                <w:sz w:val="16"/>
                <w:szCs w:val="16"/>
                <w:lang w:val="ru-RU"/>
              </w:rPr>
            </w:pPr>
            <w:ins w:id="1074" w:author="Алексей Ярославцев" w:date="2020-05-25T21:25:00Z">
              <w:r w:rsidRPr="00527F13">
                <w:rPr>
                  <w:rFonts w:ascii="Palatino Linotype" w:hAnsi="Palatino Linotype"/>
                  <w:sz w:val="16"/>
                  <w:szCs w:val="16"/>
                  <w:lang w:val="ru-RU"/>
                </w:rPr>
                <w:t>3370</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2B86E3B" w14:textId="77777777" w:rsidR="008B1625" w:rsidRPr="00527F13" w:rsidRDefault="008B1625" w:rsidP="008B1625">
            <w:pPr>
              <w:spacing w:line="240" w:lineRule="auto"/>
              <w:jc w:val="right"/>
              <w:rPr>
                <w:ins w:id="1075" w:author="Алексей Ярославцев" w:date="2020-05-25T21:25:00Z"/>
                <w:rFonts w:ascii="Palatino Linotype" w:hAnsi="Palatino Linotype"/>
                <w:sz w:val="16"/>
                <w:szCs w:val="16"/>
                <w:lang w:val="ru-RU"/>
              </w:rPr>
            </w:pPr>
            <w:ins w:id="1076" w:author="Алексей Ярославцев" w:date="2020-05-25T21:25:00Z">
              <w:r w:rsidRPr="00527F13">
                <w:rPr>
                  <w:rFonts w:ascii="Palatino Linotype" w:hAnsi="Palatino Linotype"/>
                  <w:sz w:val="16"/>
                  <w:szCs w:val="16"/>
                  <w:lang w:val="ru-RU"/>
                </w:rPr>
                <w:t>6708</w:t>
              </w:r>
            </w:ins>
          </w:p>
        </w:tc>
        <w:tc>
          <w:tcPr>
            <w:tcW w:w="1376" w:type="dxa"/>
            <w:tcBorders>
              <w:top w:val="nil"/>
              <w:left w:val="nil"/>
              <w:bottom w:val="single" w:sz="8" w:space="0" w:color="auto"/>
              <w:right w:val="single" w:sz="8" w:space="0" w:color="auto"/>
            </w:tcBorders>
            <w:shd w:val="clear" w:color="000000" w:fill="FFFFFF"/>
            <w:vAlign w:val="center"/>
            <w:hideMark/>
          </w:tcPr>
          <w:p w14:paraId="48697F09" w14:textId="77777777" w:rsidR="008B1625" w:rsidRPr="00527F13" w:rsidRDefault="008B1625" w:rsidP="008B1625">
            <w:pPr>
              <w:spacing w:line="240" w:lineRule="auto"/>
              <w:jc w:val="right"/>
              <w:rPr>
                <w:ins w:id="1077" w:author="Алексей Ярославцев" w:date="2020-05-25T21:25:00Z"/>
                <w:rFonts w:ascii="Palatino Linotype" w:hAnsi="Palatino Linotype"/>
                <w:sz w:val="16"/>
                <w:szCs w:val="16"/>
                <w:lang w:val="ru-RU"/>
              </w:rPr>
            </w:pPr>
            <w:ins w:id="1078" w:author="Алексей Ярославцев" w:date="2020-05-25T21:25:00Z">
              <w:r w:rsidRPr="00527F13">
                <w:rPr>
                  <w:rFonts w:ascii="Palatino Linotype" w:hAnsi="Palatino Linotype"/>
                  <w:sz w:val="16"/>
                  <w:szCs w:val="16"/>
                  <w:lang w:val="ru-RU"/>
                </w:rPr>
                <w:t>4293</w:t>
              </w:r>
            </w:ins>
          </w:p>
        </w:tc>
        <w:tc>
          <w:tcPr>
            <w:tcW w:w="1376" w:type="dxa"/>
            <w:tcBorders>
              <w:top w:val="nil"/>
              <w:left w:val="nil"/>
              <w:bottom w:val="single" w:sz="8" w:space="0" w:color="auto"/>
              <w:right w:val="single" w:sz="8" w:space="0" w:color="auto"/>
            </w:tcBorders>
            <w:shd w:val="clear" w:color="000000" w:fill="FFFFFF"/>
            <w:vAlign w:val="center"/>
            <w:hideMark/>
          </w:tcPr>
          <w:p w14:paraId="123B5F8D" w14:textId="77777777" w:rsidR="008B1625" w:rsidRPr="00527F13" w:rsidRDefault="008B1625" w:rsidP="008B1625">
            <w:pPr>
              <w:spacing w:line="240" w:lineRule="auto"/>
              <w:jc w:val="right"/>
              <w:rPr>
                <w:ins w:id="1079" w:author="Алексей Ярославцев" w:date="2020-05-25T21:25:00Z"/>
                <w:rFonts w:ascii="Palatino Linotype" w:hAnsi="Palatino Linotype"/>
                <w:sz w:val="16"/>
                <w:szCs w:val="16"/>
                <w:lang w:val="ru-RU"/>
              </w:rPr>
            </w:pPr>
            <w:ins w:id="1080" w:author="Алексей Ярославцев" w:date="2020-05-25T21:25:00Z">
              <w:r w:rsidRPr="00527F13">
                <w:rPr>
                  <w:rFonts w:ascii="Palatino Linotype" w:hAnsi="Palatino Linotype"/>
                  <w:sz w:val="16"/>
                  <w:szCs w:val="16"/>
                  <w:lang w:val="ru-RU"/>
                </w:rPr>
                <w:t>1677</w:t>
              </w:r>
            </w:ins>
          </w:p>
        </w:tc>
        <w:tc>
          <w:tcPr>
            <w:tcW w:w="1258" w:type="dxa"/>
            <w:gridSpan w:val="2"/>
            <w:tcBorders>
              <w:top w:val="nil"/>
              <w:left w:val="nil"/>
              <w:bottom w:val="single" w:sz="8" w:space="0" w:color="auto"/>
              <w:right w:val="single" w:sz="8" w:space="0" w:color="auto"/>
            </w:tcBorders>
            <w:shd w:val="clear" w:color="000000" w:fill="FFFFFF"/>
            <w:hideMark/>
          </w:tcPr>
          <w:p w14:paraId="0ACD718D" w14:textId="77777777" w:rsidR="008B1625" w:rsidRPr="00527F13" w:rsidRDefault="008B1625" w:rsidP="008B1625">
            <w:pPr>
              <w:spacing w:line="240" w:lineRule="auto"/>
              <w:jc w:val="right"/>
              <w:rPr>
                <w:ins w:id="1081" w:author="Алексей Ярославцев" w:date="2020-05-25T21:25:00Z"/>
                <w:rFonts w:ascii="Palatino Linotype" w:hAnsi="Palatino Linotype"/>
                <w:sz w:val="16"/>
                <w:szCs w:val="16"/>
                <w:lang w:val="ru-RU"/>
              </w:rPr>
            </w:pPr>
            <w:ins w:id="1082" w:author="Алексей Ярославцев" w:date="2020-05-25T21:25:00Z">
              <w:r w:rsidRPr="00527F13">
                <w:rPr>
                  <w:rFonts w:ascii="Palatino Linotype" w:hAnsi="Palatino Linotype"/>
                  <w:sz w:val="16"/>
                  <w:szCs w:val="16"/>
                </w:rPr>
                <w:t>4.59</w:t>
              </w:r>
            </w:ins>
          </w:p>
        </w:tc>
        <w:tc>
          <w:tcPr>
            <w:tcW w:w="1258" w:type="dxa"/>
            <w:tcBorders>
              <w:top w:val="nil"/>
              <w:left w:val="nil"/>
              <w:bottom w:val="single" w:sz="8" w:space="0" w:color="auto"/>
              <w:right w:val="single" w:sz="8" w:space="0" w:color="auto"/>
            </w:tcBorders>
            <w:shd w:val="clear" w:color="000000" w:fill="FFFFFF"/>
            <w:hideMark/>
          </w:tcPr>
          <w:p w14:paraId="0689F316" w14:textId="77777777" w:rsidR="008B1625" w:rsidRPr="00527F13" w:rsidRDefault="008B1625" w:rsidP="008B1625">
            <w:pPr>
              <w:spacing w:line="240" w:lineRule="auto"/>
              <w:jc w:val="right"/>
              <w:rPr>
                <w:ins w:id="1083" w:author="Алексей Ярославцев" w:date="2020-05-25T21:25:00Z"/>
                <w:rFonts w:ascii="Palatino Linotype" w:hAnsi="Palatino Linotype"/>
                <w:sz w:val="16"/>
                <w:szCs w:val="16"/>
                <w:lang w:val="ru-RU"/>
              </w:rPr>
            </w:pPr>
            <w:ins w:id="1084" w:author="Алексей Ярославцев" w:date="2020-05-25T21:25:00Z">
              <w:r w:rsidRPr="00527F13">
                <w:rPr>
                  <w:rFonts w:ascii="Palatino Linotype" w:hAnsi="Palatino Linotype"/>
                  <w:sz w:val="16"/>
                  <w:szCs w:val="16"/>
                </w:rPr>
                <w:t>0.56</w:t>
              </w:r>
            </w:ins>
          </w:p>
        </w:tc>
        <w:tc>
          <w:tcPr>
            <w:tcW w:w="1208" w:type="dxa"/>
            <w:tcBorders>
              <w:top w:val="nil"/>
              <w:left w:val="nil"/>
              <w:bottom w:val="single" w:sz="8" w:space="0" w:color="auto"/>
              <w:right w:val="single" w:sz="8" w:space="0" w:color="auto"/>
            </w:tcBorders>
            <w:shd w:val="clear" w:color="000000" w:fill="FFFFFF"/>
            <w:hideMark/>
          </w:tcPr>
          <w:p w14:paraId="753F43B1" w14:textId="77777777" w:rsidR="008B1625" w:rsidRPr="00527F13" w:rsidRDefault="008B1625" w:rsidP="008B1625">
            <w:pPr>
              <w:spacing w:line="240" w:lineRule="auto"/>
              <w:jc w:val="right"/>
              <w:rPr>
                <w:ins w:id="1085" w:author="Алексей Ярославцев" w:date="2020-05-25T21:25:00Z"/>
                <w:rFonts w:ascii="Palatino Linotype" w:hAnsi="Palatino Linotype"/>
                <w:sz w:val="16"/>
                <w:szCs w:val="16"/>
                <w:lang w:val="ru-RU"/>
              </w:rPr>
            </w:pPr>
            <w:ins w:id="1086" w:author="Алексей Ярославцев" w:date="2020-05-25T21:25:00Z">
              <w:r w:rsidRPr="00527F13">
                <w:rPr>
                  <w:rFonts w:ascii="Palatino Linotype" w:hAnsi="Palatino Linotype"/>
                  <w:sz w:val="16"/>
                  <w:szCs w:val="16"/>
                </w:rPr>
                <w:t>4.03</w:t>
              </w:r>
            </w:ins>
          </w:p>
        </w:tc>
      </w:tr>
      <w:tr w:rsidR="008B1625" w:rsidRPr="00527F13" w14:paraId="52B10E63" w14:textId="77777777" w:rsidTr="008B1625">
        <w:trPr>
          <w:gridAfter w:val="1"/>
          <w:wAfter w:w="12" w:type="dxa"/>
          <w:trHeight w:val="121"/>
          <w:ins w:id="1087"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16E42B37" w14:textId="77777777" w:rsidR="008B1625" w:rsidRPr="00527F13" w:rsidRDefault="008B1625" w:rsidP="008B1625">
            <w:pPr>
              <w:spacing w:line="240" w:lineRule="auto"/>
              <w:jc w:val="right"/>
              <w:rPr>
                <w:ins w:id="1088" w:author="Алексей Ярославцев" w:date="2020-05-25T21:25:00Z"/>
                <w:rFonts w:ascii="Palatino Linotype" w:hAnsi="Palatino Linotype"/>
                <w:b/>
                <w:bCs/>
                <w:sz w:val="16"/>
                <w:szCs w:val="16"/>
                <w:lang w:val="ru-RU"/>
              </w:rPr>
            </w:pPr>
            <w:ins w:id="1089" w:author="Алексей Ярославцев" w:date="2020-05-25T21:25:00Z">
              <w:r w:rsidRPr="00527F13">
                <w:rPr>
                  <w:rFonts w:ascii="Palatino Linotype" w:hAnsi="Palatino Linotype"/>
                  <w:b/>
                  <w:bCs/>
                  <w:sz w:val="16"/>
                  <w:szCs w:val="16"/>
                  <w:lang w:val="ru-RU"/>
                </w:rPr>
                <w:t>218A0153</w:t>
              </w:r>
            </w:ins>
          </w:p>
        </w:tc>
        <w:tc>
          <w:tcPr>
            <w:tcW w:w="1149" w:type="dxa"/>
            <w:tcBorders>
              <w:top w:val="nil"/>
              <w:left w:val="nil"/>
              <w:bottom w:val="single" w:sz="8" w:space="0" w:color="auto"/>
              <w:right w:val="single" w:sz="8" w:space="0" w:color="auto"/>
            </w:tcBorders>
            <w:shd w:val="clear" w:color="000000" w:fill="FFFFFF"/>
            <w:vAlign w:val="center"/>
            <w:hideMark/>
          </w:tcPr>
          <w:p w14:paraId="4A5AA450" w14:textId="77777777" w:rsidR="008B1625" w:rsidRPr="00527F13" w:rsidRDefault="008B1625" w:rsidP="008B1625">
            <w:pPr>
              <w:spacing w:line="240" w:lineRule="auto"/>
              <w:jc w:val="right"/>
              <w:rPr>
                <w:ins w:id="1090" w:author="Алексей Ярославцев" w:date="2020-05-25T21:25:00Z"/>
                <w:rFonts w:ascii="Palatino Linotype" w:hAnsi="Palatino Linotype"/>
                <w:sz w:val="16"/>
                <w:szCs w:val="16"/>
                <w:lang w:val="ru-RU"/>
              </w:rPr>
            </w:pPr>
            <w:ins w:id="1091" w:author="Алексей Ярославцев" w:date="2020-05-25T21:25:00Z">
              <w:r w:rsidRPr="00527F13">
                <w:rPr>
                  <w:rFonts w:ascii="Palatino Linotype" w:hAnsi="Palatino Linotype"/>
                  <w:sz w:val="16"/>
                  <w:szCs w:val="16"/>
                  <w:lang w:val="ru-RU"/>
                </w:rPr>
                <w:t>40-50</w:t>
              </w:r>
            </w:ins>
          </w:p>
        </w:tc>
        <w:tc>
          <w:tcPr>
            <w:tcW w:w="1149" w:type="dxa"/>
            <w:tcBorders>
              <w:top w:val="nil"/>
              <w:left w:val="nil"/>
              <w:bottom w:val="single" w:sz="8" w:space="0" w:color="auto"/>
              <w:right w:val="single" w:sz="8" w:space="0" w:color="auto"/>
            </w:tcBorders>
            <w:shd w:val="clear" w:color="000000" w:fill="FFFFFF"/>
            <w:vAlign w:val="center"/>
            <w:hideMark/>
          </w:tcPr>
          <w:p w14:paraId="125E67E8" w14:textId="77777777" w:rsidR="008B1625" w:rsidRPr="00527F13" w:rsidRDefault="008B1625" w:rsidP="008B1625">
            <w:pPr>
              <w:spacing w:line="240" w:lineRule="auto"/>
              <w:jc w:val="right"/>
              <w:rPr>
                <w:ins w:id="1092" w:author="Алексей Ярославцев" w:date="2020-05-25T21:25:00Z"/>
                <w:rFonts w:ascii="Palatino Linotype" w:hAnsi="Palatino Linotype"/>
                <w:sz w:val="16"/>
                <w:szCs w:val="16"/>
                <w:lang w:val="ru-RU"/>
              </w:rPr>
            </w:pPr>
            <w:ins w:id="1093" w:author="Алексей Ярославцев" w:date="2020-05-25T21:25:00Z">
              <w:r w:rsidRPr="00527F13">
                <w:rPr>
                  <w:rFonts w:ascii="Palatino Linotype" w:hAnsi="Palatino Linotype"/>
                  <w:sz w:val="16"/>
                  <w:szCs w:val="16"/>
                  <w:lang w:val="ru-RU"/>
                </w:rPr>
                <w:t>14</w:t>
              </w:r>
            </w:ins>
          </w:p>
        </w:tc>
        <w:tc>
          <w:tcPr>
            <w:tcW w:w="1214" w:type="dxa"/>
            <w:tcBorders>
              <w:top w:val="nil"/>
              <w:left w:val="nil"/>
              <w:bottom w:val="single" w:sz="8" w:space="0" w:color="auto"/>
              <w:right w:val="single" w:sz="8" w:space="0" w:color="auto"/>
            </w:tcBorders>
            <w:shd w:val="clear" w:color="000000" w:fill="FFFFFF"/>
            <w:vAlign w:val="center"/>
            <w:hideMark/>
          </w:tcPr>
          <w:p w14:paraId="4AC4F6C3" w14:textId="77777777" w:rsidR="008B1625" w:rsidRPr="00527F13" w:rsidRDefault="008B1625" w:rsidP="008B1625">
            <w:pPr>
              <w:spacing w:line="240" w:lineRule="auto"/>
              <w:jc w:val="right"/>
              <w:rPr>
                <w:ins w:id="1094" w:author="Алексей Ярославцев" w:date="2020-05-25T21:25:00Z"/>
                <w:rFonts w:ascii="Palatino Linotype" w:hAnsi="Palatino Linotype"/>
                <w:sz w:val="16"/>
                <w:szCs w:val="16"/>
                <w:lang w:val="ru-RU"/>
              </w:rPr>
            </w:pPr>
            <w:ins w:id="1095" w:author="Алексей Ярославцев" w:date="2020-05-25T21:25:00Z">
              <w:r w:rsidRPr="00527F13">
                <w:rPr>
                  <w:rFonts w:ascii="Palatino Linotype" w:hAnsi="Palatino Linotype"/>
                  <w:sz w:val="16"/>
                  <w:szCs w:val="16"/>
                  <w:lang w:val="ru-RU"/>
                </w:rPr>
                <w:t>35.33</w:t>
              </w:r>
            </w:ins>
          </w:p>
        </w:tc>
        <w:tc>
          <w:tcPr>
            <w:tcW w:w="1187" w:type="dxa"/>
            <w:tcBorders>
              <w:top w:val="nil"/>
              <w:left w:val="nil"/>
              <w:bottom w:val="single" w:sz="8" w:space="0" w:color="auto"/>
              <w:right w:val="single" w:sz="8" w:space="0" w:color="auto"/>
            </w:tcBorders>
            <w:shd w:val="clear" w:color="000000" w:fill="FFFFFF"/>
            <w:vAlign w:val="center"/>
            <w:hideMark/>
          </w:tcPr>
          <w:p w14:paraId="013B7B9F" w14:textId="77777777" w:rsidR="008B1625" w:rsidRPr="00527F13" w:rsidRDefault="008B1625" w:rsidP="008B1625">
            <w:pPr>
              <w:spacing w:line="240" w:lineRule="auto"/>
              <w:jc w:val="right"/>
              <w:rPr>
                <w:ins w:id="1096" w:author="Алексей Ярославцев" w:date="2020-05-25T21:25:00Z"/>
                <w:rFonts w:ascii="Palatino Linotype" w:hAnsi="Palatino Linotype"/>
                <w:sz w:val="16"/>
                <w:szCs w:val="16"/>
                <w:lang w:val="ru-RU"/>
              </w:rPr>
            </w:pPr>
            <w:ins w:id="1097" w:author="Алексей Ярославцев" w:date="2020-05-25T21:25:00Z">
              <w:r w:rsidRPr="00527F13">
                <w:rPr>
                  <w:rFonts w:ascii="Palatino Linotype" w:hAnsi="Palatino Linotype"/>
                  <w:sz w:val="16"/>
                  <w:szCs w:val="16"/>
                  <w:lang w:val="ru-RU"/>
                </w:rPr>
                <w:t>6.66</w:t>
              </w:r>
            </w:ins>
          </w:p>
        </w:tc>
        <w:tc>
          <w:tcPr>
            <w:tcW w:w="1208" w:type="dxa"/>
            <w:tcBorders>
              <w:top w:val="nil"/>
              <w:left w:val="nil"/>
              <w:bottom w:val="single" w:sz="8" w:space="0" w:color="auto"/>
              <w:right w:val="single" w:sz="8" w:space="0" w:color="auto"/>
            </w:tcBorders>
            <w:shd w:val="clear" w:color="000000" w:fill="FFFFFF"/>
            <w:vAlign w:val="center"/>
            <w:hideMark/>
          </w:tcPr>
          <w:p w14:paraId="62024200" w14:textId="77777777" w:rsidR="008B1625" w:rsidRPr="00527F13" w:rsidRDefault="008B1625" w:rsidP="008B1625">
            <w:pPr>
              <w:spacing w:line="240" w:lineRule="auto"/>
              <w:jc w:val="right"/>
              <w:rPr>
                <w:ins w:id="1098" w:author="Алексей Ярославцев" w:date="2020-05-25T21:25:00Z"/>
                <w:rFonts w:ascii="Palatino Linotype" w:hAnsi="Palatino Linotype"/>
                <w:sz w:val="16"/>
                <w:szCs w:val="16"/>
                <w:lang w:val="ru-RU"/>
              </w:rPr>
            </w:pPr>
            <w:ins w:id="1099" w:author="Алексей Ярославцев" w:date="2020-05-25T21:25:00Z">
              <w:r w:rsidRPr="00527F13">
                <w:rPr>
                  <w:rFonts w:ascii="Palatino Linotype" w:hAnsi="Palatino Linotype"/>
                  <w:sz w:val="16"/>
                  <w:szCs w:val="16"/>
                  <w:lang w:val="ru-RU"/>
                </w:rPr>
                <w:t>21.1</w:t>
              </w:r>
            </w:ins>
          </w:p>
        </w:tc>
        <w:tc>
          <w:tcPr>
            <w:tcW w:w="1149" w:type="dxa"/>
            <w:tcBorders>
              <w:top w:val="nil"/>
              <w:left w:val="nil"/>
              <w:bottom w:val="single" w:sz="8" w:space="0" w:color="auto"/>
              <w:right w:val="single" w:sz="8" w:space="0" w:color="auto"/>
            </w:tcBorders>
            <w:shd w:val="clear" w:color="000000" w:fill="FFFFFF"/>
            <w:vAlign w:val="center"/>
            <w:hideMark/>
          </w:tcPr>
          <w:p w14:paraId="0BAADF88" w14:textId="77777777" w:rsidR="008B1625" w:rsidRPr="00527F13" w:rsidRDefault="008B1625" w:rsidP="008B1625">
            <w:pPr>
              <w:spacing w:line="240" w:lineRule="auto"/>
              <w:jc w:val="right"/>
              <w:rPr>
                <w:ins w:id="1100" w:author="Алексей Ярославцев" w:date="2020-05-25T21:25:00Z"/>
                <w:rFonts w:ascii="Palatino Linotype" w:hAnsi="Palatino Linotype"/>
                <w:sz w:val="16"/>
                <w:szCs w:val="16"/>
                <w:lang w:val="ru-RU"/>
              </w:rPr>
            </w:pPr>
            <w:ins w:id="1101" w:author="Алексей Ярославцев" w:date="2020-05-25T21:25:00Z">
              <w:r w:rsidRPr="00527F13">
                <w:rPr>
                  <w:rFonts w:ascii="Palatino Linotype" w:hAnsi="Palatino Linotype"/>
                  <w:sz w:val="16"/>
                  <w:szCs w:val="16"/>
                  <w:lang w:val="ru-RU"/>
                </w:rPr>
                <w:t>2</w:t>
              </w:r>
            </w:ins>
          </w:p>
        </w:tc>
        <w:tc>
          <w:tcPr>
            <w:tcW w:w="1149" w:type="dxa"/>
            <w:tcBorders>
              <w:top w:val="nil"/>
              <w:left w:val="nil"/>
              <w:bottom w:val="single" w:sz="8" w:space="0" w:color="auto"/>
              <w:right w:val="single" w:sz="8" w:space="0" w:color="auto"/>
            </w:tcBorders>
            <w:shd w:val="clear" w:color="000000" w:fill="FFFFFF"/>
            <w:vAlign w:val="center"/>
            <w:hideMark/>
          </w:tcPr>
          <w:p w14:paraId="354E2811" w14:textId="77777777" w:rsidR="008B1625" w:rsidRPr="00527F13" w:rsidRDefault="008B1625" w:rsidP="008B1625">
            <w:pPr>
              <w:spacing w:line="240" w:lineRule="auto"/>
              <w:jc w:val="right"/>
              <w:rPr>
                <w:ins w:id="1102" w:author="Алексей Ярославцев" w:date="2020-05-25T21:25:00Z"/>
                <w:rFonts w:ascii="Palatino Linotype" w:hAnsi="Palatino Linotype"/>
                <w:sz w:val="16"/>
                <w:szCs w:val="16"/>
                <w:lang w:val="ru-RU"/>
              </w:rPr>
            </w:pPr>
            <w:ins w:id="1103" w:author="Алексей Ярославцев" w:date="2020-05-25T21:25:00Z">
              <w:r w:rsidRPr="00527F13">
                <w:rPr>
                  <w:rFonts w:ascii="Palatino Linotype" w:hAnsi="Palatino Linotype"/>
                  <w:sz w:val="16"/>
                  <w:szCs w:val="16"/>
                  <w:lang w:val="ru-RU"/>
                </w:rPr>
                <w:t>1.16</w:t>
              </w:r>
            </w:ins>
          </w:p>
        </w:tc>
        <w:tc>
          <w:tcPr>
            <w:tcW w:w="1208" w:type="dxa"/>
            <w:tcBorders>
              <w:top w:val="nil"/>
              <w:left w:val="nil"/>
              <w:bottom w:val="single" w:sz="8" w:space="0" w:color="auto"/>
              <w:right w:val="single" w:sz="8" w:space="0" w:color="auto"/>
            </w:tcBorders>
            <w:shd w:val="clear" w:color="000000" w:fill="FFFFFF"/>
            <w:vAlign w:val="center"/>
            <w:hideMark/>
          </w:tcPr>
          <w:p w14:paraId="1263EED8" w14:textId="77777777" w:rsidR="008B1625" w:rsidRPr="00527F13" w:rsidRDefault="008B1625" w:rsidP="008B1625">
            <w:pPr>
              <w:spacing w:line="240" w:lineRule="auto"/>
              <w:jc w:val="right"/>
              <w:rPr>
                <w:ins w:id="1104" w:author="Алексей Ярославцев" w:date="2020-05-25T21:25:00Z"/>
                <w:rFonts w:ascii="Palatino Linotype" w:hAnsi="Palatino Linotype"/>
                <w:sz w:val="16"/>
                <w:szCs w:val="16"/>
                <w:lang w:val="ru-RU"/>
              </w:rPr>
            </w:pPr>
            <w:ins w:id="1105" w:author="Алексей Ярославцев" w:date="2020-05-25T21:25:00Z">
              <w:r w:rsidRPr="00527F13">
                <w:rPr>
                  <w:rFonts w:ascii="Palatino Linotype" w:hAnsi="Palatino Linotype"/>
                  <w:sz w:val="16"/>
                  <w:szCs w:val="16"/>
                  <w:lang w:val="ru-RU"/>
                </w:rPr>
                <w:t>0.682</w:t>
              </w:r>
            </w:ins>
          </w:p>
        </w:tc>
        <w:tc>
          <w:tcPr>
            <w:tcW w:w="1208" w:type="dxa"/>
            <w:tcBorders>
              <w:top w:val="nil"/>
              <w:left w:val="nil"/>
              <w:bottom w:val="single" w:sz="8" w:space="0" w:color="auto"/>
              <w:right w:val="single" w:sz="8" w:space="0" w:color="auto"/>
            </w:tcBorders>
            <w:shd w:val="clear" w:color="000000" w:fill="FFFFFF"/>
            <w:vAlign w:val="center"/>
            <w:hideMark/>
          </w:tcPr>
          <w:p w14:paraId="1ECE7FB4" w14:textId="77777777" w:rsidR="008B1625" w:rsidRPr="00527F13" w:rsidRDefault="008B1625" w:rsidP="008B1625">
            <w:pPr>
              <w:spacing w:line="240" w:lineRule="auto"/>
              <w:jc w:val="right"/>
              <w:rPr>
                <w:ins w:id="1106" w:author="Алексей Ярославцев" w:date="2020-05-25T21:25:00Z"/>
                <w:rFonts w:ascii="Palatino Linotype" w:hAnsi="Palatino Linotype"/>
                <w:sz w:val="16"/>
                <w:szCs w:val="16"/>
                <w:lang w:val="ru-RU"/>
              </w:rPr>
            </w:pPr>
            <w:ins w:id="1107" w:author="Алексей Ярославцев" w:date="2020-05-25T21:25:00Z">
              <w:r w:rsidRPr="00527F13">
                <w:rPr>
                  <w:rFonts w:ascii="Palatino Linotype" w:hAnsi="Palatino Linotype"/>
                  <w:sz w:val="16"/>
                  <w:szCs w:val="16"/>
                  <w:lang w:val="ru-RU"/>
                </w:rPr>
                <w:t>0.282</w:t>
              </w:r>
            </w:ins>
          </w:p>
        </w:tc>
        <w:tc>
          <w:tcPr>
            <w:tcW w:w="1392" w:type="dxa"/>
            <w:tcBorders>
              <w:top w:val="nil"/>
              <w:left w:val="nil"/>
              <w:bottom w:val="single" w:sz="8" w:space="0" w:color="auto"/>
              <w:right w:val="single" w:sz="8" w:space="0" w:color="auto"/>
            </w:tcBorders>
            <w:shd w:val="clear" w:color="000000" w:fill="FFFFFF"/>
            <w:vAlign w:val="center"/>
            <w:hideMark/>
          </w:tcPr>
          <w:p w14:paraId="7305EECF" w14:textId="77777777" w:rsidR="008B1625" w:rsidRPr="00527F13" w:rsidRDefault="008B1625" w:rsidP="008B1625">
            <w:pPr>
              <w:spacing w:line="240" w:lineRule="auto"/>
              <w:jc w:val="right"/>
              <w:rPr>
                <w:ins w:id="1108" w:author="Алексей Ярославцев" w:date="2020-05-25T21:25:00Z"/>
                <w:rFonts w:ascii="Palatino Linotype" w:hAnsi="Palatino Linotype"/>
                <w:sz w:val="16"/>
                <w:szCs w:val="16"/>
                <w:lang w:val="ru-RU"/>
              </w:rPr>
            </w:pPr>
            <w:ins w:id="1109" w:author="Алексей Ярославцев" w:date="2020-05-25T21:25:00Z">
              <w:r w:rsidRPr="00527F13">
                <w:rPr>
                  <w:rFonts w:ascii="Palatino Linotype" w:hAnsi="Palatino Linotype"/>
                  <w:sz w:val="16"/>
                  <w:szCs w:val="16"/>
                  <w:lang w:val="ru-RU"/>
                </w:rPr>
                <w:t>245.59</w:t>
              </w:r>
            </w:ins>
          </w:p>
        </w:tc>
        <w:tc>
          <w:tcPr>
            <w:tcW w:w="1208" w:type="dxa"/>
            <w:tcBorders>
              <w:top w:val="nil"/>
              <w:left w:val="nil"/>
              <w:bottom w:val="single" w:sz="8" w:space="0" w:color="auto"/>
              <w:right w:val="single" w:sz="8" w:space="0" w:color="auto"/>
            </w:tcBorders>
            <w:shd w:val="clear" w:color="000000" w:fill="FFFFFF"/>
            <w:vAlign w:val="center"/>
            <w:hideMark/>
          </w:tcPr>
          <w:p w14:paraId="45A773E9" w14:textId="77777777" w:rsidR="008B1625" w:rsidRPr="00527F13" w:rsidRDefault="008B1625" w:rsidP="008B1625">
            <w:pPr>
              <w:spacing w:line="240" w:lineRule="auto"/>
              <w:jc w:val="right"/>
              <w:rPr>
                <w:ins w:id="1110" w:author="Алексей Ярославцев" w:date="2020-05-25T21:25:00Z"/>
                <w:rFonts w:ascii="Palatino Linotype" w:hAnsi="Palatino Linotype"/>
                <w:sz w:val="16"/>
                <w:szCs w:val="16"/>
                <w:lang w:val="ru-RU"/>
              </w:rPr>
            </w:pPr>
            <w:ins w:id="1111" w:author="Алексей Ярославцев" w:date="2020-05-25T21:25:00Z">
              <w:r w:rsidRPr="00527F13">
                <w:rPr>
                  <w:rFonts w:ascii="Palatino Linotype" w:hAnsi="Palatino Linotype"/>
                  <w:sz w:val="16"/>
                  <w:szCs w:val="16"/>
                  <w:lang w:val="ru-RU"/>
                </w:rPr>
                <w:t>4.47</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44167D19" w14:textId="77777777" w:rsidR="008B1625" w:rsidRPr="00527F13" w:rsidRDefault="008B1625" w:rsidP="008B1625">
            <w:pPr>
              <w:spacing w:line="240" w:lineRule="auto"/>
              <w:jc w:val="right"/>
              <w:rPr>
                <w:ins w:id="1112" w:author="Алексей Ярославцев" w:date="2020-05-25T21:25:00Z"/>
                <w:rFonts w:ascii="Palatino Linotype" w:hAnsi="Palatino Linotype"/>
                <w:sz w:val="16"/>
                <w:szCs w:val="16"/>
                <w:lang w:val="ru-RU"/>
              </w:rPr>
            </w:pPr>
            <w:ins w:id="1113" w:author="Алексей Ярославцев" w:date="2020-05-25T21:25:00Z">
              <w:r w:rsidRPr="00527F13">
                <w:rPr>
                  <w:rFonts w:ascii="Palatino Linotype" w:hAnsi="Palatino Linotype"/>
                  <w:sz w:val="16"/>
                  <w:szCs w:val="16"/>
                  <w:lang w:val="ru-RU"/>
                </w:rPr>
                <w:t>10.92</w:t>
              </w:r>
            </w:ins>
          </w:p>
        </w:tc>
        <w:tc>
          <w:tcPr>
            <w:tcW w:w="1518" w:type="dxa"/>
            <w:tcBorders>
              <w:top w:val="nil"/>
              <w:left w:val="nil"/>
              <w:bottom w:val="single" w:sz="8" w:space="0" w:color="auto"/>
              <w:right w:val="single" w:sz="8" w:space="0" w:color="auto"/>
            </w:tcBorders>
            <w:shd w:val="clear" w:color="000000" w:fill="FFFFFF"/>
            <w:noWrap/>
            <w:vAlign w:val="center"/>
            <w:hideMark/>
          </w:tcPr>
          <w:p w14:paraId="2DC9FE8D" w14:textId="77777777" w:rsidR="008B1625" w:rsidRPr="00527F13" w:rsidRDefault="008B1625" w:rsidP="008B1625">
            <w:pPr>
              <w:spacing w:line="240" w:lineRule="auto"/>
              <w:jc w:val="right"/>
              <w:rPr>
                <w:ins w:id="1114" w:author="Алексей Ярославцев" w:date="2020-05-25T21:25:00Z"/>
                <w:rFonts w:ascii="Palatino Linotype" w:hAnsi="Palatino Linotype"/>
                <w:sz w:val="16"/>
                <w:szCs w:val="16"/>
                <w:lang w:val="ru-RU"/>
              </w:rPr>
            </w:pPr>
            <w:ins w:id="1115" w:author="Алексей Ярославцев" w:date="2020-05-25T21:25:00Z">
              <w:r w:rsidRPr="00527F13">
                <w:rPr>
                  <w:rFonts w:ascii="Palatino Linotype" w:hAnsi="Palatino Linotype"/>
                  <w:sz w:val="16"/>
                  <w:szCs w:val="16"/>
                  <w:lang w:val="ru-RU"/>
                </w:rPr>
                <w:t>0.52</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3937323A" w14:textId="77777777" w:rsidR="008B1625" w:rsidRPr="00527F13" w:rsidRDefault="008B1625" w:rsidP="008B1625">
            <w:pPr>
              <w:spacing w:line="240" w:lineRule="auto"/>
              <w:jc w:val="right"/>
              <w:rPr>
                <w:ins w:id="1116" w:author="Алексей Ярославцев" w:date="2020-05-25T21:25:00Z"/>
                <w:rFonts w:ascii="Palatino Linotype" w:hAnsi="Palatino Linotype"/>
                <w:sz w:val="16"/>
                <w:szCs w:val="16"/>
                <w:lang w:val="ru-RU"/>
              </w:rPr>
            </w:pPr>
            <w:ins w:id="1117" w:author="Алексей Ярославцев" w:date="2020-05-25T21:25:00Z">
              <w:r w:rsidRPr="00527F13">
                <w:rPr>
                  <w:rFonts w:ascii="Palatino Linotype" w:hAnsi="Palatino Linotype"/>
                  <w:sz w:val="16"/>
                  <w:szCs w:val="16"/>
                  <w:lang w:val="ru-RU"/>
                </w:rPr>
                <w:t>165.41</w:t>
              </w:r>
            </w:ins>
          </w:p>
        </w:tc>
        <w:tc>
          <w:tcPr>
            <w:tcW w:w="1258" w:type="dxa"/>
            <w:tcBorders>
              <w:top w:val="nil"/>
              <w:left w:val="nil"/>
              <w:bottom w:val="single" w:sz="8" w:space="0" w:color="auto"/>
              <w:right w:val="single" w:sz="8" w:space="0" w:color="auto"/>
            </w:tcBorders>
            <w:shd w:val="clear" w:color="000000" w:fill="FFFFFF"/>
            <w:noWrap/>
            <w:vAlign w:val="center"/>
            <w:hideMark/>
          </w:tcPr>
          <w:p w14:paraId="158EAE18" w14:textId="77777777" w:rsidR="008B1625" w:rsidRPr="00527F13" w:rsidRDefault="008B1625" w:rsidP="008B1625">
            <w:pPr>
              <w:spacing w:line="240" w:lineRule="auto"/>
              <w:jc w:val="right"/>
              <w:rPr>
                <w:ins w:id="1118" w:author="Алексей Ярославцев" w:date="2020-05-25T21:25:00Z"/>
                <w:rFonts w:ascii="Palatino Linotype" w:hAnsi="Palatino Linotype"/>
                <w:sz w:val="16"/>
                <w:szCs w:val="16"/>
                <w:lang w:val="ru-RU"/>
              </w:rPr>
            </w:pPr>
            <w:ins w:id="1119"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1DB98C16" w14:textId="77777777" w:rsidR="008B1625" w:rsidRPr="00527F13" w:rsidRDefault="008B1625" w:rsidP="008B1625">
            <w:pPr>
              <w:spacing w:line="240" w:lineRule="auto"/>
              <w:jc w:val="right"/>
              <w:rPr>
                <w:ins w:id="1120" w:author="Алексей Ярославцев" w:date="2020-05-25T21:25:00Z"/>
                <w:rFonts w:ascii="Palatino Linotype" w:hAnsi="Palatino Linotype"/>
                <w:sz w:val="16"/>
                <w:szCs w:val="16"/>
                <w:lang w:val="ru-RU"/>
              </w:rPr>
            </w:pPr>
            <w:ins w:id="1121" w:author="Алексей Ярославцев" w:date="2020-05-25T21:25:00Z">
              <w:r w:rsidRPr="00527F13">
                <w:rPr>
                  <w:rFonts w:ascii="Palatino Linotype" w:hAnsi="Palatino Linotype"/>
                  <w:sz w:val="16"/>
                  <w:szCs w:val="16"/>
                  <w:lang w:val="ru-RU"/>
                </w:rPr>
                <w:t>0.9</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723FF8C3" w14:textId="77777777" w:rsidR="008B1625" w:rsidRPr="00527F13" w:rsidRDefault="008B1625" w:rsidP="008B1625">
            <w:pPr>
              <w:spacing w:line="240" w:lineRule="auto"/>
              <w:jc w:val="right"/>
              <w:rPr>
                <w:ins w:id="1122" w:author="Алексей Ярославцев" w:date="2020-05-25T21:25:00Z"/>
                <w:rFonts w:ascii="Palatino Linotype" w:hAnsi="Palatino Linotype"/>
                <w:sz w:val="16"/>
                <w:szCs w:val="16"/>
                <w:lang w:val="ru-RU"/>
              </w:rPr>
            </w:pPr>
            <w:ins w:id="1123" w:author="Алексей Ярославцев" w:date="2020-05-25T21:25:00Z">
              <w:r w:rsidRPr="00527F13">
                <w:rPr>
                  <w:rFonts w:ascii="Palatino Linotype" w:hAnsi="Palatino Linotype"/>
                  <w:sz w:val="16"/>
                  <w:szCs w:val="16"/>
                  <w:lang w:val="ru-RU"/>
                </w:rPr>
                <w:t>2196</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1B3749B4" w14:textId="77777777" w:rsidR="008B1625" w:rsidRPr="00527F13" w:rsidRDefault="008B1625" w:rsidP="008B1625">
            <w:pPr>
              <w:spacing w:line="240" w:lineRule="auto"/>
              <w:jc w:val="right"/>
              <w:rPr>
                <w:ins w:id="1124" w:author="Алексей Ярославцев" w:date="2020-05-25T21:25:00Z"/>
                <w:rFonts w:ascii="Palatino Linotype" w:hAnsi="Palatino Linotype"/>
                <w:sz w:val="16"/>
                <w:szCs w:val="16"/>
                <w:lang w:val="ru-RU"/>
              </w:rPr>
            </w:pPr>
            <w:ins w:id="1125" w:author="Алексей Ярославцев" w:date="2020-05-25T21:25:00Z">
              <w:r w:rsidRPr="00527F13">
                <w:rPr>
                  <w:rFonts w:ascii="Palatino Linotype" w:hAnsi="Palatino Linotype"/>
                  <w:sz w:val="16"/>
                  <w:szCs w:val="16"/>
                  <w:lang w:val="ru-RU"/>
                </w:rPr>
                <w:t>5405</w:t>
              </w:r>
            </w:ins>
          </w:p>
        </w:tc>
        <w:tc>
          <w:tcPr>
            <w:tcW w:w="1376" w:type="dxa"/>
            <w:tcBorders>
              <w:top w:val="nil"/>
              <w:left w:val="nil"/>
              <w:bottom w:val="single" w:sz="8" w:space="0" w:color="auto"/>
              <w:right w:val="single" w:sz="8" w:space="0" w:color="auto"/>
            </w:tcBorders>
            <w:shd w:val="clear" w:color="000000" w:fill="FFFFFF"/>
            <w:vAlign w:val="center"/>
            <w:hideMark/>
          </w:tcPr>
          <w:p w14:paraId="3313316B" w14:textId="77777777" w:rsidR="008B1625" w:rsidRPr="00527F13" w:rsidRDefault="008B1625" w:rsidP="008B1625">
            <w:pPr>
              <w:spacing w:line="240" w:lineRule="auto"/>
              <w:jc w:val="right"/>
              <w:rPr>
                <w:ins w:id="1126" w:author="Алексей Ярославцев" w:date="2020-05-25T21:25:00Z"/>
                <w:rFonts w:ascii="Palatino Linotype" w:hAnsi="Palatino Linotype"/>
                <w:sz w:val="16"/>
                <w:szCs w:val="16"/>
                <w:lang w:val="ru-RU"/>
              </w:rPr>
            </w:pPr>
            <w:ins w:id="1127" w:author="Алексей Ярославцев" w:date="2020-05-25T21:25:00Z">
              <w:r w:rsidRPr="00527F13">
                <w:rPr>
                  <w:rFonts w:ascii="Palatino Linotype" w:hAnsi="Palatino Linotype"/>
                  <w:sz w:val="16"/>
                  <w:szCs w:val="16"/>
                  <w:lang w:val="ru-RU"/>
                </w:rPr>
                <w:t>3459</w:t>
              </w:r>
            </w:ins>
          </w:p>
        </w:tc>
        <w:tc>
          <w:tcPr>
            <w:tcW w:w="1376" w:type="dxa"/>
            <w:tcBorders>
              <w:top w:val="nil"/>
              <w:left w:val="nil"/>
              <w:bottom w:val="single" w:sz="8" w:space="0" w:color="auto"/>
              <w:right w:val="single" w:sz="8" w:space="0" w:color="auto"/>
            </w:tcBorders>
            <w:shd w:val="clear" w:color="000000" w:fill="FFFFFF"/>
            <w:vAlign w:val="center"/>
            <w:hideMark/>
          </w:tcPr>
          <w:p w14:paraId="025BA41A" w14:textId="77777777" w:rsidR="008B1625" w:rsidRPr="00527F13" w:rsidRDefault="008B1625" w:rsidP="008B1625">
            <w:pPr>
              <w:spacing w:line="240" w:lineRule="auto"/>
              <w:jc w:val="right"/>
              <w:rPr>
                <w:ins w:id="1128" w:author="Алексей Ярославцев" w:date="2020-05-25T21:25:00Z"/>
                <w:rFonts w:ascii="Palatino Linotype" w:hAnsi="Palatino Linotype"/>
                <w:sz w:val="16"/>
                <w:szCs w:val="16"/>
                <w:lang w:val="ru-RU"/>
              </w:rPr>
            </w:pPr>
            <w:ins w:id="1129" w:author="Алексей Ярославцев" w:date="2020-05-25T21:25:00Z">
              <w:r w:rsidRPr="00527F13">
                <w:rPr>
                  <w:rFonts w:ascii="Palatino Linotype" w:hAnsi="Palatino Linotype"/>
                  <w:sz w:val="16"/>
                  <w:szCs w:val="16"/>
                  <w:lang w:val="ru-RU"/>
                </w:rPr>
                <w:t>1351</w:t>
              </w:r>
            </w:ins>
          </w:p>
        </w:tc>
        <w:tc>
          <w:tcPr>
            <w:tcW w:w="1258" w:type="dxa"/>
            <w:gridSpan w:val="2"/>
            <w:tcBorders>
              <w:top w:val="nil"/>
              <w:left w:val="nil"/>
              <w:bottom w:val="single" w:sz="8" w:space="0" w:color="auto"/>
              <w:right w:val="single" w:sz="8" w:space="0" w:color="auto"/>
            </w:tcBorders>
            <w:shd w:val="clear" w:color="000000" w:fill="FFFFFF"/>
            <w:hideMark/>
          </w:tcPr>
          <w:p w14:paraId="10B31ED6" w14:textId="77777777" w:rsidR="008B1625" w:rsidRPr="00527F13" w:rsidRDefault="008B1625" w:rsidP="008B1625">
            <w:pPr>
              <w:spacing w:line="240" w:lineRule="auto"/>
              <w:jc w:val="right"/>
              <w:rPr>
                <w:ins w:id="1130" w:author="Алексей Ярославцев" w:date="2020-05-25T21:25:00Z"/>
                <w:rFonts w:ascii="Palatino Linotype" w:hAnsi="Palatino Linotype"/>
                <w:sz w:val="16"/>
                <w:szCs w:val="16"/>
                <w:lang w:val="ru-RU"/>
              </w:rPr>
            </w:pPr>
            <w:ins w:id="1131" w:author="Алексей Ярославцев" w:date="2020-05-25T21:25:00Z">
              <w:r w:rsidRPr="00527F13">
                <w:rPr>
                  <w:rFonts w:ascii="Palatino Linotype" w:hAnsi="Palatino Linotype"/>
                  <w:sz w:val="16"/>
                  <w:szCs w:val="16"/>
                </w:rPr>
                <w:t>4.44</w:t>
              </w:r>
            </w:ins>
          </w:p>
        </w:tc>
        <w:tc>
          <w:tcPr>
            <w:tcW w:w="1258" w:type="dxa"/>
            <w:tcBorders>
              <w:top w:val="nil"/>
              <w:left w:val="nil"/>
              <w:bottom w:val="single" w:sz="8" w:space="0" w:color="auto"/>
              <w:right w:val="single" w:sz="8" w:space="0" w:color="auto"/>
            </w:tcBorders>
            <w:shd w:val="clear" w:color="000000" w:fill="FFFFFF"/>
            <w:hideMark/>
          </w:tcPr>
          <w:p w14:paraId="42B2C3B9" w14:textId="77777777" w:rsidR="008B1625" w:rsidRPr="00527F13" w:rsidRDefault="008B1625" w:rsidP="008B1625">
            <w:pPr>
              <w:spacing w:line="240" w:lineRule="auto"/>
              <w:jc w:val="right"/>
              <w:rPr>
                <w:ins w:id="1132" w:author="Алексей Ярославцев" w:date="2020-05-25T21:25:00Z"/>
                <w:rFonts w:ascii="Palatino Linotype" w:hAnsi="Palatino Linotype"/>
                <w:sz w:val="16"/>
                <w:szCs w:val="16"/>
                <w:lang w:val="ru-RU"/>
              </w:rPr>
            </w:pPr>
            <w:ins w:id="1133" w:author="Алексей Ярославцев" w:date="2020-05-25T21:25:00Z">
              <w:r w:rsidRPr="00527F13">
                <w:rPr>
                  <w:rFonts w:ascii="Palatino Linotype" w:hAnsi="Palatino Linotype"/>
                  <w:sz w:val="16"/>
                  <w:szCs w:val="16"/>
                </w:rPr>
                <w:t>0.42</w:t>
              </w:r>
            </w:ins>
          </w:p>
        </w:tc>
        <w:tc>
          <w:tcPr>
            <w:tcW w:w="1208" w:type="dxa"/>
            <w:tcBorders>
              <w:top w:val="nil"/>
              <w:left w:val="nil"/>
              <w:bottom w:val="single" w:sz="8" w:space="0" w:color="auto"/>
              <w:right w:val="single" w:sz="8" w:space="0" w:color="auto"/>
            </w:tcBorders>
            <w:shd w:val="clear" w:color="000000" w:fill="FFFFFF"/>
            <w:hideMark/>
          </w:tcPr>
          <w:p w14:paraId="5F0B61BA" w14:textId="77777777" w:rsidR="008B1625" w:rsidRPr="00527F13" w:rsidRDefault="008B1625" w:rsidP="008B1625">
            <w:pPr>
              <w:spacing w:line="240" w:lineRule="auto"/>
              <w:jc w:val="right"/>
              <w:rPr>
                <w:ins w:id="1134" w:author="Алексей Ярославцев" w:date="2020-05-25T21:25:00Z"/>
                <w:rFonts w:ascii="Palatino Linotype" w:hAnsi="Palatino Linotype"/>
                <w:sz w:val="16"/>
                <w:szCs w:val="16"/>
                <w:lang w:val="ru-RU"/>
              </w:rPr>
            </w:pPr>
            <w:ins w:id="1135" w:author="Алексей Ярославцев" w:date="2020-05-25T21:25:00Z">
              <w:r w:rsidRPr="00527F13">
                <w:rPr>
                  <w:rFonts w:ascii="Palatino Linotype" w:hAnsi="Palatino Linotype"/>
                  <w:sz w:val="16"/>
                  <w:szCs w:val="16"/>
                </w:rPr>
                <w:t>4.02</w:t>
              </w:r>
            </w:ins>
          </w:p>
        </w:tc>
      </w:tr>
      <w:tr w:rsidR="008B1625" w:rsidRPr="00527F13" w14:paraId="67A65F31" w14:textId="77777777" w:rsidTr="008B1625">
        <w:trPr>
          <w:gridAfter w:val="1"/>
          <w:wAfter w:w="12" w:type="dxa"/>
          <w:trHeight w:val="121"/>
          <w:ins w:id="1136"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6D81C26E" w14:textId="77777777" w:rsidR="008B1625" w:rsidRPr="00527F13" w:rsidRDefault="008B1625" w:rsidP="008B1625">
            <w:pPr>
              <w:spacing w:line="240" w:lineRule="auto"/>
              <w:jc w:val="right"/>
              <w:rPr>
                <w:ins w:id="1137" w:author="Алексей Ярославцев" w:date="2020-05-25T21:25:00Z"/>
                <w:rFonts w:ascii="Palatino Linotype" w:hAnsi="Palatino Linotype"/>
                <w:b/>
                <w:bCs/>
                <w:sz w:val="16"/>
                <w:szCs w:val="16"/>
                <w:lang w:val="ru-RU"/>
              </w:rPr>
            </w:pPr>
            <w:ins w:id="1138" w:author="Алексей Ярославцев" w:date="2020-05-25T21:25:00Z">
              <w:r w:rsidRPr="00527F13">
                <w:rPr>
                  <w:rFonts w:ascii="Palatino Linotype" w:hAnsi="Palatino Linotype"/>
                  <w:b/>
                  <w:bCs/>
                  <w:sz w:val="16"/>
                  <w:szCs w:val="16"/>
                  <w:lang w:val="ru-RU"/>
                </w:rPr>
                <w:t>218A0186</w:t>
              </w:r>
            </w:ins>
          </w:p>
        </w:tc>
        <w:tc>
          <w:tcPr>
            <w:tcW w:w="1149" w:type="dxa"/>
            <w:tcBorders>
              <w:top w:val="nil"/>
              <w:left w:val="nil"/>
              <w:bottom w:val="single" w:sz="8" w:space="0" w:color="auto"/>
              <w:right w:val="single" w:sz="8" w:space="0" w:color="auto"/>
            </w:tcBorders>
            <w:shd w:val="clear" w:color="000000" w:fill="FFFFFF"/>
            <w:vAlign w:val="center"/>
            <w:hideMark/>
          </w:tcPr>
          <w:p w14:paraId="260CE754" w14:textId="77777777" w:rsidR="008B1625" w:rsidRPr="00527F13" w:rsidRDefault="008B1625" w:rsidP="008B1625">
            <w:pPr>
              <w:spacing w:line="240" w:lineRule="auto"/>
              <w:jc w:val="right"/>
              <w:rPr>
                <w:ins w:id="1139" w:author="Алексей Ярославцев" w:date="2020-05-25T21:25:00Z"/>
                <w:rFonts w:ascii="Palatino Linotype" w:hAnsi="Palatino Linotype"/>
                <w:sz w:val="16"/>
                <w:szCs w:val="16"/>
                <w:lang w:val="ru-RU"/>
              </w:rPr>
            </w:pPr>
            <w:ins w:id="1140" w:author="Алексей Ярославцев" w:date="2020-05-25T21:25:00Z">
              <w:r w:rsidRPr="00527F13">
                <w:rPr>
                  <w:rFonts w:ascii="Palatino Linotype" w:hAnsi="Palatino Linotype"/>
                  <w:sz w:val="16"/>
                  <w:szCs w:val="16"/>
                  <w:lang w:val="ru-RU"/>
                </w:rPr>
                <w:t>40-50</w:t>
              </w:r>
            </w:ins>
          </w:p>
        </w:tc>
        <w:tc>
          <w:tcPr>
            <w:tcW w:w="1149" w:type="dxa"/>
            <w:tcBorders>
              <w:top w:val="nil"/>
              <w:left w:val="nil"/>
              <w:bottom w:val="single" w:sz="8" w:space="0" w:color="auto"/>
              <w:right w:val="single" w:sz="8" w:space="0" w:color="auto"/>
            </w:tcBorders>
            <w:shd w:val="clear" w:color="000000" w:fill="FFFFFF"/>
            <w:vAlign w:val="center"/>
            <w:hideMark/>
          </w:tcPr>
          <w:p w14:paraId="5813549C" w14:textId="77777777" w:rsidR="008B1625" w:rsidRPr="00527F13" w:rsidRDefault="008B1625" w:rsidP="008B1625">
            <w:pPr>
              <w:spacing w:line="240" w:lineRule="auto"/>
              <w:jc w:val="right"/>
              <w:rPr>
                <w:ins w:id="1141" w:author="Алексей Ярославцев" w:date="2020-05-25T21:25:00Z"/>
                <w:rFonts w:ascii="Palatino Linotype" w:hAnsi="Palatino Linotype"/>
                <w:sz w:val="16"/>
                <w:szCs w:val="16"/>
                <w:lang w:val="ru-RU"/>
              </w:rPr>
            </w:pPr>
            <w:ins w:id="1142" w:author="Алексей Ярославцев" w:date="2020-05-25T21:25:00Z">
              <w:r w:rsidRPr="00527F13">
                <w:rPr>
                  <w:rFonts w:ascii="Palatino Linotype" w:hAnsi="Palatino Linotype"/>
                  <w:sz w:val="16"/>
                  <w:szCs w:val="16"/>
                  <w:lang w:val="ru-RU"/>
                </w:rPr>
                <w:t>17</w:t>
              </w:r>
            </w:ins>
          </w:p>
        </w:tc>
        <w:tc>
          <w:tcPr>
            <w:tcW w:w="1214" w:type="dxa"/>
            <w:tcBorders>
              <w:top w:val="nil"/>
              <w:left w:val="nil"/>
              <w:bottom w:val="single" w:sz="8" w:space="0" w:color="auto"/>
              <w:right w:val="single" w:sz="8" w:space="0" w:color="auto"/>
            </w:tcBorders>
            <w:shd w:val="clear" w:color="000000" w:fill="FFFFFF"/>
            <w:vAlign w:val="center"/>
            <w:hideMark/>
          </w:tcPr>
          <w:p w14:paraId="78A1CF5E" w14:textId="77777777" w:rsidR="008B1625" w:rsidRPr="00527F13" w:rsidRDefault="008B1625" w:rsidP="008B1625">
            <w:pPr>
              <w:spacing w:line="240" w:lineRule="auto"/>
              <w:jc w:val="right"/>
              <w:rPr>
                <w:ins w:id="1143" w:author="Алексей Ярославцев" w:date="2020-05-25T21:25:00Z"/>
                <w:rFonts w:ascii="Palatino Linotype" w:hAnsi="Palatino Linotype"/>
                <w:sz w:val="16"/>
                <w:szCs w:val="16"/>
                <w:lang w:val="ru-RU"/>
              </w:rPr>
            </w:pPr>
            <w:ins w:id="1144" w:author="Алексей Ярославцев" w:date="2020-05-25T21:25:00Z">
              <w:r w:rsidRPr="00527F13">
                <w:rPr>
                  <w:rFonts w:ascii="Palatino Linotype" w:hAnsi="Palatino Linotype"/>
                  <w:sz w:val="16"/>
                  <w:szCs w:val="16"/>
                  <w:lang w:val="ru-RU"/>
                </w:rPr>
                <w:t>40.43</w:t>
              </w:r>
            </w:ins>
          </w:p>
        </w:tc>
        <w:tc>
          <w:tcPr>
            <w:tcW w:w="1187" w:type="dxa"/>
            <w:tcBorders>
              <w:top w:val="nil"/>
              <w:left w:val="nil"/>
              <w:bottom w:val="single" w:sz="8" w:space="0" w:color="auto"/>
              <w:right w:val="single" w:sz="8" w:space="0" w:color="auto"/>
            </w:tcBorders>
            <w:shd w:val="clear" w:color="000000" w:fill="FFFFFF"/>
            <w:vAlign w:val="center"/>
            <w:hideMark/>
          </w:tcPr>
          <w:p w14:paraId="729D3C29" w14:textId="77777777" w:rsidR="008B1625" w:rsidRPr="00527F13" w:rsidRDefault="008B1625" w:rsidP="008B1625">
            <w:pPr>
              <w:spacing w:line="240" w:lineRule="auto"/>
              <w:jc w:val="right"/>
              <w:rPr>
                <w:ins w:id="1145" w:author="Алексей Ярославцев" w:date="2020-05-25T21:25:00Z"/>
                <w:rFonts w:ascii="Palatino Linotype" w:hAnsi="Palatino Linotype"/>
                <w:sz w:val="16"/>
                <w:szCs w:val="16"/>
                <w:lang w:val="ru-RU"/>
              </w:rPr>
            </w:pPr>
            <w:ins w:id="1146" w:author="Алексей Ярославцев" w:date="2020-05-25T21:25:00Z">
              <w:r w:rsidRPr="00527F13">
                <w:rPr>
                  <w:rFonts w:ascii="Palatino Linotype" w:hAnsi="Palatino Linotype"/>
                  <w:sz w:val="16"/>
                  <w:szCs w:val="16"/>
                  <w:lang w:val="ru-RU"/>
                </w:rPr>
                <w:t>7.62</w:t>
              </w:r>
            </w:ins>
          </w:p>
        </w:tc>
        <w:tc>
          <w:tcPr>
            <w:tcW w:w="1208" w:type="dxa"/>
            <w:tcBorders>
              <w:top w:val="nil"/>
              <w:left w:val="nil"/>
              <w:bottom w:val="single" w:sz="8" w:space="0" w:color="auto"/>
              <w:right w:val="single" w:sz="8" w:space="0" w:color="auto"/>
            </w:tcBorders>
            <w:shd w:val="clear" w:color="000000" w:fill="FFFFFF"/>
            <w:vAlign w:val="center"/>
            <w:hideMark/>
          </w:tcPr>
          <w:p w14:paraId="1519EA35" w14:textId="77777777" w:rsidR="008B1625" w:rsidRPr="00527F13" w:rsidRDefault="008B1625" w:rsidP="008B1625">
            <w:pPr>
              <w:spacing w:line="240" w:lineRule="auto"/>
              <w:jc w:val="right"/>
              <w:rPr>
                <w:ins w:id="1147" w:author="Алексей Ярославцев" w:date="2020-05-25T21:25:00Z"/>
                <w:rFonts w:ascii="Palatino Linotype" w:hAnsi="Palatino Linotype"/>
                <w:sz w:val="16"/>
                <w:szCs w:val="16"/>
                <w:lang w:val="ru-RU"/>
              </w:rPr>
            </w:pPr>
            <w:ins w:id="1148" w:author="Алексей Ярославцев" w:date="2020-05-25T21:25:00Z">
              <w:r w:rsidRPr="00527F13">
                <w:rPr>
                  <w:rFonts w:ascii="Palatino Linotype" w:hAnsi="Palatino Linotype"/>
                  <w:sz w:val="16"/>
                  <w:szCs w:val="16"/>
                  <w:lang w:val="ru-RU"/>
                </w:rPr>
                <w:t>19.5</w:t>
              </w:r>
            </w:ins>
          </w:p>
        </w:tc>
        <w:tc>
          <w:tcPr>
            <w:tcW w:w="1149" w:type="dxa"/>
            <w:tcBorders>
              <w:top w:val="nil"/>
              <w:left w:val="nil"/>
              <w:bottom w:val="single" w:sz="8" w:space="0" w:color="auto"/>
              <w:right w:val="single" w:sz="8" w:space="0" w:color="auto"/>
            </w:tcBorders>
            <w:shd w:val="clear" w:color="000000" w:fill="FFFFFF"/>
            <w:vAlign w:val="center"/>
            <w:hideMark/>
          </w:tcPr>
          <w:p w14:paraId="1E3AA9BB" w14:textId="77777777" w:rsidR="008B1625" w:rsidRPr="00527F13" w:rsidRDefault="008B1625" w:rsidP="008B1625">
            <w:pPr>
              <w:spacing w:line="240" w:lineRule="auto"/>
              <w:jc w:val="right"/>
              <w:rPr>
                <w:ins w:id="1149" w:author="Алексей Ярославцев" w:date="2020-05-25T21:25:00Z"/>
                <w:rFonts w:ascii="Palatino Linotype" w:hAnsi="Palatino Linotype"/>
                <w:sz w:val="16"/>
                <w:szCs w:val="16"/>
                <w:lang w:val="ru-RU"/>
              </w:rPr>
            </w:pPr>
            <w:ins w:id="1150" w:author="Алексей Ярославцев" w:date="2020-05-25T21:25:00Z">
              <w:r w:rsidRPr="00527F13">
                <w:rPr>
                  <w:rFonts w:ascii="Palatino Linotype" w:hAnsi="Palatino Linotype"/>
                  <w:sz w:val="16"/>
                  <w:szCs w:val="16"/>
                  <w:lang w:val="ru-RU"/>
                </w:rPr>
                <w:t>3</w:t>
              </w:r>
            </w:ins>
          </w:p>
        </w:tc>
        <w:tc>
          <w:tcPr>
            <w:tcW w:w="1149" w:type="dxa"/>
            <w:tcBorders>
              <w:top w:val="nil"/>
              <w:left w:val="nil"/>
              <w:bottom w:val="single" w:sz="8" w:space="0" w:color="auto"/>
              <w:right w:val="single" w:sz="8" w:space="0" w:color="auto"/>
            </w:tcBorders>
            <w:shd w:val="clear" w:color="000000" w:fill="FFFFFF"/>
            <w:vAlign w:val="center"/>
            <w:hideMark/>
          </w:tcPr>
          <w:p w14:paraId="4B8E206F" w14:textId="77777777" w:rsidR="008B1625" w:rsidRPr="00527F13" w:rsidRDefault="008B1625" w:rsidP="008B1625">
            <w:pPr>
              <w:spacing w:line="240" w:lineRule="auto"/>
              <w:jc w:val="right"/>
              <w:rPr>
                <w:ins w:id="1151" w:author="Алексей Ярославцев" w:date="2020-05-25T21:25:00Z"/>
                <w:rFonts w:ascii="Palatino Linotype" w:hAnsi="Palatino Linotype"/>
                <w:sz w:val="16"/>
                <w:szCs w:val="16"/>
                <w:lang w:val="ru-RU"/>
              </w:rPr>
            </w:pPr>
            <w:ins w:id="1152" w:author="Алексей Ярославцев" w:date="2020-05-25T21:25:00Z">
              <w:r w:rsidRPr="00527F13">
                <w:rPr>
                  <w:rFonts w:ascii="Palatino Linotype" w:hAnsi="Palatino Linotype"/>
                  <w:sz w:val="16"/>
                  <w:szCs w:val="16"/>
                  <w:lang w:val="ru-RU"/>
                </w:rPr>
                <w:t>1.16</w:t>
              </w:r>
            </w:ins>
          </w:p>
        </w:tc>
        <w:tc>
          <w:tcPr>
            <w:tcW w:w="1208" w:type="dxa"/>
            <w:tcBorders>
              <w:top w:val="nil"/>
              <w:left w:val="nil"/>
              <w:bottom w:val="single" w:sz="8" w:space="0" w:color="auto"/>
              <w:right w:val="single" w:sz="8" w:space="0" w:color="auto"/>
            </w:tcBorders>
            <w:shd w:val="clear" w:color="000000" w:fill="FFFFFF"/>
            <w:vAlign w:val="center"/>
            <w:hideMark/>
          </w:tcPr>
          <w:p w14:paraId="267F1054" w14:textId="77777777" w:rsidR="008B1625" w:rsidRPr="00527F13" w:rsidRDefault="008B1625" w:rsidP="008B1625">
            <w:pPr>
              <w:spacing w:line="240" w:lineRule="auto"/>
              <w:jc w:val="right"/>
              <w:rPr>
                <w:ins w:id="1153" w:author="Алексей Ярославцев" w:date="2020-05-25T21:25:00Z"/>
                <w:rFonts w:ascii="Palatino Linotype" w:hAnsi="Palatino Linotype"/>
                <w:sz w:val="16"/>
                <w:szCs w:val="16"/>
                <w:lang w:val="ru-RU"/>
              </w:rPr>
            </w:pPr>
            <w:ins w:id="1154" w:author="Алексей Ярославцев" w:date="2020-05-25T21:25:00Z">
              <w:r w:rsidRPr="00527F13">
                <w:rPr>
                  <w:rFonts w:ascii="Palatino Linotype" w:hAnsi="Palatino Linotype"/>
                  <w:sz w:val="16"/>
                  <w:szCs w:val="16"/>
                  <w:lang w:val="ru-RU"/>
                </w:rPr>
                <w:t>0.682</w:t>
              </w:r>
            </w:ins>
          </w:p>
        </w:tc>
        <w:tc>
          <w:tcPr>
            <w:tcW w:w="1208" w:type="dxa"/>
            <w:tcBorders>
              <w:top w:val="nil"/>
              <w:left w:val="nil"/>
              <w:bottom w:val="single" w:sz="8" w:space="0" w:color="auto"/>
              <w:right w:val="single" w:sz="8" w:space="0" w:color="auto"/>
            </w:tcBorders>
            <w:shd w:val="clear" w:color="000000" w:fill="FFFFFF"/>
            <w:vAlign w:val="center"/>
            <w:hideMark/>
          </w:tcPr>
          <w:p w14:paraId="73A21D5C" w14:textId="77777777" w:rsidR="008B1625" w:rsidRPr="00527F13" w:rsidRDefault="008B1625" w:rsidP="008B1625">
            <w:pPr>
              <w:spacing w:line="240" w:lineRule="auto"/>
              <w:jc w:val="right"/>
              <w:rPr>
                <w:ins w:id="1155" w:author="Алексей Ярославцев" w:date="2020-05-25T21:25:00Z"/>
                <w:rFonts w:ascii="Palatino Linotype" w:hAnsi="Palatino Linotype"/>
                <w:sz w:val="16"/>
                <w:szCs w:val="16"/>
                <w:lang w:val="ru-RU"/>
              </w:rPr>
            </w:pPr>
            <w:ins w:id="1156" w:author="Алексей Ярославцев" w:date="2020-05-25T21:25:00Z">
              <w:r w:rsidRPr="00527F13">
                <w:rPr>
                  <w:rFonts w:ascii="Palatino Linotype" w:hAnsi="Palatino Linotype"/>
                  <w:sz w:val="16"/>
                  <w:szCs w:val="16"/>
                  <w:lang w:val="ru-RU"/>
                </w:rPr>
                <w:t>0.282</w:t>
              </w:r>
            </w:ins>
          </w:p>
        </w:tc>
        <w:tc>
          <w:tcPr>
            <w:tcW w:w="1392" w:type="dxa"/>
            <w:tcBorders>
              <w:top w:val="nil"/>
              <w:left w:val="nil"/>
              <w:bottom w:val="single" w:sz="8" w:space="0" w:color="auto"/>
              <w:right w:val="single" w:sz="8" w:space="0" w:color="auto"/>
            </w:tcBorders>
            <w:shd w:val="clear" w:color="000000" w:fill="FFFFFF"/>
            <w:vAlign w:val="center"/>
            <w:hideMark/>
          </w:tcPr>
          <w:p w14:paraId="2D4D5121" w14:textId="77777777" w:rsidR="008B1625" w:rsidRPr="00527F13" w:rsidRDefault="008B1625" w:rsidP="008B1625">
            <w:pPr>
              <w:spacing w:line="240" w:lineRule="auto"/>
              <w:jc w:val="right"/>
              <w:rPr>
                <w:ins w:id="1157" w:author="Алексей Ярославцев" w:date="2020-05-25T21:25:00Z"/>
                <w:rFonts w:ascii="Palatino Linotype" w:hAnsi="Palatino Linotype"/>
                <w:sz w:val="16"/>
                <w:szCs w:val="16"/>
                <w:lang w:val="ru-RU"/>
              </w:rPr>
            </w:pPr>
            <w:ins w:id="1158" w:author="Алексей Ярославцев" w:date="2020-05-25T21:25:00Z">
              <w:r w:rsidRPr="00527F13">
                <w:rPr>
                  <w:rFonts w:ascii="Palatino Linotype" w:hAnsi="Palatino Linotype"/>
                  <w:sz w:val="16"/>
                  <w:szCs w:val="16"/>
                  <w:lang w:val="ru-RU"/>
                </w:rPr>
                <w:t>400.09</w:t>
              </w:r>
            </w:ins>
          </w:p>
        </w:tc>
        <w:tc>
          <w:tcPr>
            <w:tcW w:w="1208" w:type="dxa"/>
            <w:tcBorders>
              <w:top w:val="nil"/>
              <w:left w:val="nil"/>
              <w:bottom w:val="single" w:sz="8" w:space="0" w:color="auto"/>
              <w:right w:val="single" w:sz="8" w:space="0" w:color="auto"/>
            </w:tcBorders>
            <w:shd w:val="clear" w:color="000000" w:fill="FFFFFF"/>
            <w:vAlign w:val="center"/>
            <w:hideMark/>
          </w:tcPr>
          <w:p w14:paraId="0A2E1876" w14:textId="77777777" w:rsidR="008B1625" w:rsidRPr="00527F13" w:rsidRDefault="008B1625" w:rsidP="008B1625">
            <w:pPr>
              <w:spacing w:line="240" w:lineRule="auto"/>
              <w:jc w:val="right"/>
              <w:rPr>
                <w:ins w:id="1159" w:author="Алексей Ярославцев" w:date="2020-05-25T21:25:00Z"/>
                <w:rFonts w:ascii="Palatino Linotype" w:hAnsi="Palatino Linotype"/>
                <w:sz w:val="16"/>
                <w:szCs w:val="16"/>
                <w:lang w:val="ru-RU"/>
              </w:rPr>
            </w:pPr>
            <w:ins w:id="1160" w:author="Алексей Ярославцев" w:date="2020-05-25T21:25:00Z">
              <w:r w:rsidRPr="00527F13">
                <w:rPr>
                  <w:rFonts w:ascii="Palatino Linotype" w:hAnsi="Palatino Linotype"/>
                  <w:sz w:val="16"/>
                  <w:szCs w:val="16"/>
                  <w:lang w:val="ru-RU"/>
                </w:rPr>
                <w:t>7.27</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256D268F" w14:textId="77777777" w:rsidR="008B1625" w:rsidRPr="00527F13" w:rsidRDefault="008B1625" w:rsidP="008B1625">
            <w:pPr>
              <w:spacing w:line="240" w:lineRule="auto"/>
              <w:jc w:val="right"/>
              <w:rPr>
                <w:ins w:id="1161" w:author="Алексей Ярославцев" w:date="2020-05-25T21:25:00Z"/>
                <w:rFonts w:ascii="Palatino Linotype" w:hAnsi="Palatino Linotype"/>
                <w:sz w:val="16"/>
                <w:szCs w:val="16"/>
                <w:lang w:val="ru-RU"/>
              </w:rPr>
            </w:pPr>
            <w:ins w:id="1162" w:author="Алексей Ярославцев" w:date="2020-05-25T21:25:00Z">
              <w:r w:rsidRPr="00527F13">
                <w:rPr>
                  <w:rFonts w:ascii="Palatino Linotype" w:hAnsi="Palatino Linotype"/>
                  <w:sz w:val="16"/>
                  <w:szCs w:val="16"/>
                  <w:lang w:val="ru-RU"/>
                </w:rPr>
                <w:t>17.79</w:t>
              </w:r>
            </w:ins>
          </w:p>
        </w:tc>
        <w:tc>
          <w:tcPr>
            <w:tcW w:w="1518" w:type="dxa"/>
            <w:tcBorders>
              <w:top w:val="nil"/>
              <w:left w:val="nil"/>
              <w:bottom w:val="single" w:sz="8" w:space="0" w:color="auto"/>
              <w:right w:val="single" w:sz="8" w:space="0" w:color="auto"/>
            </w:tcBorders>
            <w:shd w:val="clear" w:color="000000" w:fill="FFFFFF"/>
            <w:noWrap/>
            <w:vAlign w:val="center"/>
            <w:hideMark/>
          </w:tcPr>
          <w:p w14:paraId="676CFE8F" w14:textId="77777777" w:rsidR="008B1625" w:rsidRPr="00527F13" w:rsidRDefault="008B1625" w:rsidP="008B1625">
            <w:pPr>
              <w:spacing w:line="240" w:lineRule="auto"/>
              <w:jc w:val="right"/>
              <w:rPr>
                <w:ins w:id="1163" w:author="Алексей Ярославцев" w:date="2020-05-25T21:25:00Z"/>
                <w:rFonts w:ascii="Palatino Linotype" w:hAnsi="Palatino Linotype"/>
                <w:sz w:val="16"/>
                <w:szCs w:val="16"/>
                <w:lang w:val="ru-RU"/>
              </w:rPr>
            </w:pPr>
            <w:ins w:id="1164" w:author="Алексей Ярославцев" w:date="2020-05-25T21:25:00Z">
              <w:r w:rsidRPr="00527F13">
                <w:rPr>
                  <w:rFonts w:ascii="Palatino Linotype" w:hAnsi="Palatino Linotype"/>
                  <w:sz w:val="16"/>
                  <w:szCs w:val="16"/>
                  <w:lang w:val="ru-RU"/>
                </w:rPr>
                <w:t>0.91</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5B6EA025" w14:textId="77777777" w:rsidR="008B1625" w:rsidRPr="00527F13" w:rsidRDefault="008B1625" w:rsidP="008B1625">
            <w:pPr>
              <w:spacing w:line="240" w:lineRule="auto"/>
              <w:jc w:val="right"/>
              <w:rPr>
                <w:ins w:id="1165" w:author="Алексей Ярославцев" w:date="2020-05-25T21:25:00Z"/>
                <w:rFonts w:ascii="Palatino Linotype" w:hAnsi="Palatino Linotype"/>
                <w:sz w:val="16"/>
                <w:szCs w:val="16"/>
                <w:lang w:val="ru-RU"/>
              </w:rPr>
            </w:pPr>
            <w:ins w:id="1166" w:author="Алексей Ярославцев" w:date="2020-05-25T21:25:00Z">
              <w:r w:rsidRPr="00527F13">
                <w:rPr>
                  <w:rFonts w:ascii="Palatino Linotype" w:hAnsi="Palatino Linotype"/>
                  <w:sz w:val="16"/>
                  <w:szCs w:val="16"/>
                  <w:lang w:val="ru-RU"/>
                </w:rPr>
                <w:t>175.42</w:t>
              </w:r>
            </w:ins>
          </w:p>
        </w:tc>
        <w:tc>
          <w:tcPr>
            <w:tcW w:w="1258" w:type="dxa"/>
            <w:tcBorders>
              <w:top w:val="nil"/>
              <w:left w:val="nil"/>
              <w:bottom w:val="single" w:sz="8" w:space="0" w:color="auto"/>
              <w:right w:val="single" w:sz="8" w:space="0" w:color="auto"/>
            </w:tcBorders>
            <w:shd w:val="clear" w:color="000000" w:fill="FFFFFF"/>
            <w:noWrap/>
            <w:vAlign w:val="center"/>
            <w:hideMark/>
          </w:tcPr>
          <w:p w14:paraId="3E02905F" w14:textId="77777777" w:rsidR="008B1625" w:rsidRPr="00527F13" w:rsidRDefault="008B1625" w:rsidP="008B1625">
            <w:pPr>
              <w:spacing w:line="240" w:lineRule="auto"/>
              <w:jc w:val="right"/>
              <w:rPr>
                <w:ins w:id="1167" w:author="Алексей Ярославцев" w:date="2020-05-25T21:25:00Z"/>
                <w:rFonts w:ascii="Palatino Linotype" w:hAnsi="Palatino Linotype"/>
                <w:sz w:val="16"/>
                <w:szCs w:val="16"/>
                <w:lang w:val="ru-RU"/>
              </w:rPr>
            </w:pPr>
            <w:ins w:id="1168"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036959B1" w14:textId="77777777" w:rsidR="008B1625" w:rsidRPr="00527F13" w:rsidRDefault="008B1625" w:rsidP="008B1625">
            <w:pPr>
              <w:spacing w:line="240" w:lineRule="auto"/>
              <w:jc w:val="right"/>
              <w:rPr>
                <w:ins w:id="1169" w:author="Алексей Ярославцев" w:date="2020-05-25T21:25:00Z"/>
                <w:rFonts w:ascii="Palatino Linotype" w:hAnsi="Palatino Linotype"/>
                <w:sz w:val="16"/>
                <w:szCs w:val="16"/>
                <w:lang w:val="ru-RU"/>
              </w:rPr>
            </w:pPr>
            <w:ins w:id="1170" w:author="Алексей Ярославцев" w:date="2020-05-25T21:25:00Z">
              <w:r w:rsidRPr="00527F13">
                <w:rPr>
                  <w:rFonts w:ascii="Palatino Linotype" w:hAnsi="Palatino Linotype"/>
                  <w:sz w:val="16"/>
                  <w:szCs w:val="16"/>
                  <w:lang w:val="ru-RU"/>
                </w:rPr>
                <w:t>0.96</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7BA29238" w14:textId="77777777" w:rsidR="008B1625" w:rsidRPr="00527F13" w:rsidRDefault="008B1625" w:rsidP="008B1625">
            <w:pPr>
              <w:spacing w:line="240" w:lineRule="auto"/>
              <w:jc w:val="right"/>
              <w:rPr>
                <w:ins w:id="1171" w:author="Алексей Ярославцев" w:date="2020-05-25T21:25:00Z"/>
                <w:rFonts w:ascii="Palatino Linotype" w:hAnsi="Palatino Linotype"/>
                <w:sz w:val="16"/>
                <w:szCs w:val="16"/>
                <w:lang w:val="ru-RU"/>
              </w:rPr>
            </w:pPr>
            <w:ins w:id="1172" w:author="Алексей Ярославцев" w:date="2020-05-25T21:25:00Z">
              <w:r w:rsidRPr="00527F13">
                <w:rPr>
                  <w:rFonts w:ascii="Palatino Linotype" w:hAnsi="Palatino Linotype"/>
                  <w:sz w:val="16"/>
                  <w:szCs w:val="16"/>
                  <w:lang w:val="ru-RU"/>
                </w:rPr>
                <w:t>2152</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26D07405" w14:textId="77777777" w:rsidR="008B1625" w:rsidRPr="00527F13" w:rsidRDefault="008B1625" w:rsidP="008B1625">
            <w:pPr>
              <w:spacing w:line="240" w:lineRule="auto"/>
              <w:jc w:val="right"/>
              <w:rPr>
                <w:ins w:id="1173" w:author="Алексей Ярославцев" w:date="2020-05-25T21:25:00Z"/>
                <w:rFonts w:ascii="Palatino Linotype" w:hAnsi="Palatino Linotype"/>
                <w:sz w:val="16"/>
                <w:szCs w:val="16"/>
                <w:lang w:val="ru-RU"/>
              </w:rPr>
            </w:pPr>
            <w:ins w:id="1174" w:author="Алексей Ярославцев" w:date="2020-05-25T21:25:00Z">
              <w:r w:rsidRPr="00527F13">
                <w:rPr>
                  <w:rFonts w:ascii="Palatino Linotype" w:hAnsi="Palatino Linotype"/>
                  <w:sz w:val="16"/>
                  <w:szCs w:val="16"/>
                  <w:lang w:val="ru-RU"/>
                </w:rPr>
                <w:t>4893</w:t>
              </w:r>
            </w:ins>
          </w:p>
        </w:tc>
        <w:tc>
          <w:tcPr>
            <w:tcW w:w="1376" w:type="dxa"/>
            <w:tcBorders>
              <w:top w:val="nil"/>
              <w:left w:val="nil"/>
              <w:bottom w:val="single" w:sz="8" w:space="0" w:color="auto"/>
              <w:right w:val="single" w:sz="8" w:space="0" w:color="auto"/>
            </w:tcBorders>
            <w:shd w:val="clear" w:color="000000" w:fill="FFFFFF"/>
            <w:vAlign w:val="center"/>
            <w:hideMark/>
          </w:tcPr>
          <w:p w14:paraId="25FF9918" w14:textId="77777777" w:rsidR="008B1625" w:rsidRPr="00527F13" w:rsidRDefault="008B1625" w:rsidP="008B1625">
            <w:pPr>
              <w:spacing w:line="240" w:lineRule="auto"/>
              <w:jc w:val="right"/>
              <w:rPr>
                <w:ins w:id="1175" w:author="Алексей Ярославцев" w:date="2020-05-25T21:25:00Z"/>
                <w:rFonts w:ascii="Palatino Linotype" w:hAnsi="Palatino Linotype"/>
                <w:sz w:val="16"/>
                <w:szCs w:val="16"/>
                <w:lang w:val="ru-RU"/>
              </w:rPr>
            </w:pPr>
            <w:ins w:id="1176" w:author="Алексей Ярославцев" w:date="2020-05-25T21:25:00Z">
              <w:r w:rsidRPr="00527F13">
                <w:rPr>
                  <w:rFonts w:ascii="Palatino Linotype" w:hAnsi="Palatino Linotype"/>
                  <w:sz w:val="16"/>
                  <w:szCs w:val="16"/>
                  <w:lang w:val="ru-RU"/>
                </w:rPr>
                <w:t>3131</w:t>
              </w:r>
            </w:ins>
          </w:p>
        </w:tc>
        <w:tc>
          <w:tcPr>
            <w:tcW w:w="1376" w:type="dxa"/>
            <w:tcBorders>
              <w:top w:val="nil"/>
              <w:left w:val="nil"/>
              <w:bottom w:val="single" w:sz="8" w:space="0" w:color="auto"/>
              <w:right w:val="single" w:sz="8" w:space="0" w:color="auto"/>
            </w:tcBorders>
            <w:shd w:val="clear" w:color="000000" w:fill="FFFFFF"/>
            <w:vAlign w:val="center"/>
            <w:hideMark/>
          </w:tcPr>
          <w:p w14:paraId="59A0E6D0" w14:textId="77777777" w:rsidR="008B1625" w:rsidRPr="00527F13" w:rsidRDefault="008B1625" w:rsidP="008B1625">
            <w:pPr>
              <w:spacing w:line="240" w:lineRule="auto"/>
              <w:jc w:val="right"/>
              <w:rPr>
                <w:ins w:id="1177" w:author="Алексей Ярославцев" w:date="2020-05-25T21:25:00Z"/>
                <w:rFonts w:ascii="Palatino Linotype" w:hAnsi="Palatino Linotype"/>
                <w:sz w:val="16"/>
                <w:szCs w:val="16"/>
                <w:lang w:val="ru-RU"/>
              </w:rPr>
            </w:pPr>
            <w:ins w:id="1178" w:author="Алексей Ярославцев" w:date="2020-05-25T21:25:00Z">
              <w:r w:rsidRPr="00527F13">
                <w:rPr>
                  <w:rFonts w:ascii="Palatino Linotype" w:hAnsi="Palatino Linotype"/>
                  <w:sz w:val="16"/>
                  <w:szCs w:val="16"/>
                  <w:lang w:val="ru-RU"/>
                </w:rPr>
                <w:t>1223</w:t>
              </w:r>
            </w:ins>
          </w:p>
        </w:tc>
        <w:tc>
          <w:tcPr>
            <w:tcW w:w="1258" w:type="dxa"/>
            <w:gridSpan w:val="2"/>
            <w:tcBorders>
              <w:top w:val="nil"/>
              <w:left w:val="nil"/>
              <w:bottom w:val="single" w:sz="8" w:space="0" w:color="auto"/>
              <w:right w:val="single" w:sz="8" w:space="0" w:color="auto"/>
            </w:tcBorders>
            <w:shd w:val="clear" w:color="000000" w:fill="FFFFFF"/>
            <w:hideMark/>
          </w:tcPr>
          <w:p w14:paraId="0CC3A324" w14:textId="77777777" w:rsidR="008B1625" w:rsidRPr="00527F13" w:rsidRDefault="008B1625" w:rsidP="008B1625">
            <w:pPr>
              <w:spacing w:line="240" w:lineRule="auto"/>
              <w:jc w:val="right"/>
              <w:rPr>
                <w:ins w:id="1179" w:author="Алексей Ярославцев" w:date="2020-05-25T21:25:00Z"/>
                <w:rFonts w:ascii="Palatino Linotype" w:hAnsi="Palatino Linotype"/>
                <w:sz w:val="16"/>
                <w:szCs w:val="16"/>
                <w:lang w:val="ru-RU"/>
              </w:rPr>
            </w:pPr>
            <w:ins w:id="1180" w:author="Алексей Ярославцев" w:date="2020-05-25T21:25:00Z">
              <w:r w:rsidRPr="00527F13">
                <w:rPr>
                  <w:rFonts w:ascii="Palatino Linotype" w:hAnsi="Palatino Linotype"/>
                  <w:sz w:val="16"/>
                  <w:szCs w:val="16"/>
                </w:rPr>
                <w:t>3.8</w:t>
              </w:r>
            </w:ins>
          </w:p>
        </w:tc>
        <w:tc>
          <w:tcPr>
            <w:tcW w:w="1258" w:type="dxa"/>
            <w:tcBorders>
              <w:top w:val="nil"/>
              <w:left w:val="nil"/>
              <w:bottom w:val="single" w:sz="8" w:space="0" w:color="auto"/>
              <w:right w:val="single" w:sz="8" w:space="0" w:color="auto"/>
            </w:tcBorders>
            <w:shd w:val="clear" w:color="000000" w:fill="FFFFFF"/>
            <w:hideMark/>
          </w:tcPr>
          <w:p w14:paraId="48564CEE" w14:textId="77777777" w:rsidR="008B1625" w:rsidRPr="00527F13" w:rsidRDefault="008B1625" w:rsidP="008B1625">
            <w:pPr>
              <w:spacing w:line="240" w:lineRule="auto"/>
              <w:jc w:val="right"/>
              <w:rPr>
                <w:ins w:id="1181" w:author="Алексей Ярославцев" w:date="2020-05-25T21:25:00Z"/>
                <w:rFonts w:ascii="Palatino Linotype" w:hAnsi="Palatino Linotype"/>
                <w:sz w:val="16"/>
                <w:szCs w:val="16"/>
                <w:lang w:val="ru-RU"/>
              </w:rPr>
            </w:pPr>
            <w:ins w:id="1182" w:author="Алексей Ярославцев" w:date="2020-05-25T21:25:00Z">
              <w:r w:rsidRPr="00527F13">
                <w:rPr>
                  <w:rFonts w:ascii="Palatino Linotype" w:hAnsi="Palatino Linotype"/>
                  <w:sz w:val="16"/>
                  <w:szCs w:val="16"/>
                </w:rPr>
                <w:t>0.40</w:t>
              </w:r>
            </w:ins>
          </w:p>
        </w:tc>
        <w:tc>
          <w:tcPr>
            <w:tcW w:w="1208" w:type="dxa"/>
            <w:tcBorders>
              <w:top w:val="nil"/>
              <w:left w:val="nil"/>
              <w:bottom w:val="single" w:sz="8" w:space="0" w:color="auto"/>
              <w:right w:val="single" w:sz="8" w:space="0" w:color="auto"/>
            </w:tcBorders>
            <w:shd w:val="clear" w:color="000000" w:fill="FFFFFF"/>
            <w:hideMark/>
          </w:tcPr>
          <w:p w14:paraId="31D230C9" w14:textId="77777777" w:rsidR="008B1625" w:rsidRPr="00527F13" w:rsidRDefault="008B1625" w:rsidP="008B1625">
            <w:pPr>
              <w:spacing w:line="240" w:lineRule="auto"/>
              <w:jc w:val="right"/>
              <w:rPr>
                <w:ins w:id="1183" w:author="Алексей Ярославцев" w:date="2020-05-25T21:25:00Z"/>
                <w:rFonts w:ascii="Palatino Linotype" w:hAnsi="Palatino Linotype"/>
                <w:sz w:val="16"/>
                <w:szCs w:val="16"/>
                <w:lang w:val="ru-RU"/>
              </w:rPr>
            </w:pPr>
            <w:ins w:id="1184" w:author="Алексей Ярославцев" w:date="2020-05-25T21:25:00Z">
              <w:r w:rsidRPr="00527F13">
                <w:rPr>
                  <w:rFonts w:ascii="Palatino Linotype" w:hAnsi="Palatino Linotype"/>
                  <w:sz w:val="16"/>
                  <w:szCs w:val="16"/>
                </w:rPr>
                <w:t>3.4</w:t>
              </w:r>
            </w:ins>
          </w:p>
        </w:tc>
      </w:tr>
      <w:tr w:rsidR="008B1625" w:rsidRPr="00527F13" w14:paraId="499C900C" w14:textId="77777777" w:rsidTr="008B1625">
        <w:trPr>
          <w:gridAfter w:val="1"/>
          <w:wAfter w:w="12" w:type="dxa"/>
          <w:trHeight w:val="121"/>
          <w:ins w:id="1185"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vAlign w:val="center"/>
            <w:hideMark/>
          </w:tcPr>
          <w:p w14:paraId="749EC246" w14:textId="77777777" w:rsidR="008B1625" w:rsidRPr="00527F13" w:rsidRDefault="008B1625" w:rsidP="008B1625">
            <w:pPr>
              <w:spacing w:line="240" w:lineRule="auto"/>
              <w:jc w:val="right"/>
              <w:rPr>
                <w:ins w:id="1186" w:author="Алексей Ярославцев" w:date="2020-05-25T21:25:00Z"/>
                <w:rFonts w:ascii="Palatino Linotype" w:hAnsi="Palatino Linotype"/>
                <w:b/>
                <w:bCs/>
                <w:sz w:val="16"/>
                <w:szCs w:val="16"/>
                <w:lang w:val="ru-RU"/>
              </w:rPr>
            </w:pPr>
            <w:ins w:id="1187" w:author="Алексей Ярославцев" w:date="2020-05-25T21:25:00Z">
              <w:r w:rsidRPr="00527F13">
                <w:rPr>
                  <w:rFonts w:ascii="Palatino Linotype" w:hAnsi="Palatino Linotype"/>
                  <w:b/>
                  <w:bCs/>
                  <w:sz w:val="16"/>
                  <w:szCs w:val="16"/>
                  <w:lang w:val="ru-RU"/>
                </w:rPr>
                <w:t>218A0270</w:t>
              </w:r>
            </w:ins>
          </w:p>
        </w:tc>
        <w:tc>
          <w:tcPr>
            <w:tcW w:w="1149" w:type="dxa"/>
            <w:tcBorders>
              <w:top w:val="nil"/>
              <w:left w:val="nil"/>
              <w:bottom w:val="single" w:sz="8" w:space="0" w:color="auto"/>
              <w:right w:val="single" w:sz="8" w:space="0" w:color="auto"/>
            </w:tcBorders>
            <w:shd w:val="clear" w:color="000000" w:fill="FFFFFF"/>
            <w:vAlign w:val="center"/>
            <w:hideMark/>
          </w:tcPr>
          <w:p w14:paraId="098FF1B7" w14:textId="77777777" w:rsidR="008B1625" w:rsidRPr="00527F13" w:rsidRDefault="008B1625" w:rsidP="008B1625">
            <w:pPr>
              <w:spacing w:line="240" w:lineRule="auto"/>
              <w:jc w:val="right"/>
              <w:rPr>
                <w:ins w:id="1188" w:author="Алексей Ярославцев" w:date="2020-05-25T21:25:00Z"/>
                <w:rFonts w:ascii="Palatino Linotype" w:hAnsi="Palatino Linotype"/>
                <w:sz w:val="16"/>
                <w:szCs w:val="16"/>
                <w:lang w:val="ru-RU"/>
              </w:rPr>
            </w:pPr>
            <w:ins w:id="1189" w:author="Алексей Ярославцев" w:date="2020-05-25T21:25:00Z">
              <w:r w:rsidRPr="009A574A">
                <w:rPr>
                  <w:rFonts w:ascii="Palatino Linotype" w:hAnsi="Palatino Linotype"/>
                  <w:sz w:val="16"/>
                  <w:szCs w:val="16"/>
                  <w:highlight w:val="yellow"/>
                  <w:lang w:val="ru-RU"/>
                  <w:rPrChange w:id="1190" w:author="riccardo valentini" w:date="2020-05-18T16:20:00Z">
                    <w:rPr>
                      <w:rFonts w:ascii="Palatino Linotype" w:hAnsi="Palatino Linotype"/>
                      <w:sz w:val="16"/>
                      <w:szCs w:val="16"/>
                      <w:lang w:val="ru-RU"/>
                    </w:rPr>
                  </w:rPrChange>
                </w:rPr>
                <w:t>30-40</w:t>
              </w:r>
            </w:ins>
          </w:p>
        </w:tc>
        <w:tc>
          <w:tcPr>
            <w:tcW w:w="1149" w:type="dxa"/>
            <w:tcBorders>
              <w:top w:val="nil"/>
              <w:left w:val="nil"/>
              <w:bottom w:val="single" w:sz="8" w:space="0" w:color="auto"/>
              <w:right w:val="single" w:sz="8" w:space="0" w:color="auto"/>
            </w:tcBorders>
            <w:shd w:val="clear" w:color="000000" w:fill="FFFFFF"/>
            <w:vAlign w:val="center"/>
            <w:hideMark/>
          </w:tcPr>
          <w:p w14:paraId="7238BDBD" w14:textId="77777777" w:rsidR="008B1625" w:rsidRPr="00527F13" w:rsidRDefault="008B1625" w:rsidP="008B1625">
            <w:pPr>
              <w:spacing w:line="240" w:lineRule="auto"/>
              <w:jc w:val="right"/>
              <w:rPr>
                <w:ins w:id="1191" w:author="Алексей Ярославцев" w:date="2020-05-25T21:25:00Z"/>
                <w:rFonts w:ascii="Palatino Linotype" w:hAnsi="Palatino Linotype"/>
                <w:sz w:val="16"/>
                <w:szCs w:val="16"/>
                <w:lang w:val="ru-RU"/>
              </w:rPr>
            </w:pPr>
            <w:ins w:id="1192" w:author="Алексей Ярославцев" w:date="2020-05-25T21:25:00Z">
              <w:r w:rsidRPr="00527F13">
                <w:rPr>
                  <w:rFonts w:ascii="Palatino Linotype" w:hAnsi="Palatino Linotype"/>
                  <w:sz w:val="16"/>
                  <w:szCs w:val="16"/>
                  <w:lang w:val="ru-RU"/>
                </w:rPr>
                <w:t>11</w:t>
              </w:r>
            </w:ins>
          </w:p>
        </w:tc>
        <w:tc>
          <w:tcPr>
            <w:tcW w:w="1214" w:type="dxa"/>
            <w:tcBorders>
              <w:top w:val="nil"/>
              <w:left w:val="nil"/>
              <w:bottom w:val="single" w:sz="8" w:space="0" w:color="auto"/>
              <w:right w:val="single" w:sz="8" w:space="0" w:color="auto"/>
            </w:tcBorders>
            <w:shd w:val="clear" w:color="000000" w:fill="FFFFFF"/>
            <w:vAlign w:val="center"/>
            <w:hideMark/>
          </w:tcPr>
          <w:p w14:paraId="05D3E7B6" w14:textId="77777777" w:rsidR="008B1625" w:rsidRPr="00527F13" w:rsidRDefault="008B1625" w:rsidP="008B1625">
            <w:pPr>
              <w:spacing w:line="240" w:lineRule="auto"/>
              <w:jc w:val="right"/>
              <w:rPr>
                <w:ins w:id="1193" w:author="Алексей Ярославцев" w:date="2020-05-25T21:25:00Z"/>
                <w:rFonts w:ascii="Palatino Linotype" w:hAnsi="Palatino Linotype"/>
                <w:sz w:val="16"/>
                <w:szCs w:val="16"/>
                <w:lang w:val="ru-RU"/>
              </w:rPr>
            </w:pPr>
            <w:ins w:id="1194" w:author="Алексей Ярославцев" w:date="2020-05-25T21:25:00Z">
              <w:r w:rsidRPr="00527F13">
                <w:rPr>
                  <w:rFonts w:ascii="Palatino Linotype" w:hAnsi="Palatino Linotype"/>
                  <w:sz w:val="16"/>
                  <w:szCs w:val="16"/>
                  <w:lang w:val="ru-RU"/>
                </w:rPr>
                <w:t>25.15</w:t>
              </w:r>
            </w:ins>
          </w:p>
        </w:tc>
        <w:tc>
          <w:tcPr>
            <w:tcW w:w="1187" w:type="dxa"/>
            <w:tcBorders>
              <w:top w:val="nil"/>
              <w:left w:val="nil"/>
              <w:bottom w:val="single" w:sz="8" w:space="0" w:color="auto"/>
              <w:right w:val="single" w:sz="8" w:space="0" w:color="auto"/>
            </w:tcBorders>
            <w:shd w:val="clear" w:color="000000" w:fill="FFFFFF"/>
            <w:vAlign w:val="center"/>
            <w:hideMark/>
          </w:tcPr>
          <w:p w14:paraId="2D6CE1E6" w14:textId="77777777" w:rsidR="008B1625" w:rsidRPr="00527F13" w:rsidRDefault="008B1625" w:rsidP="008B1625">
            <w:pPr>
              <w:spacing w:line="240" w:lineRule="auto"/>
              <w:jc w:val="right"/>
              <w:rPr>
                <w:ins w:id="1195" w:author="Алексей Ярославцев" w:date="2020-05-25T21:25:00Z"/>
                <w:rFonts w:ascii="Palatino Linotype" w:hAnsi="Palatino Linotype"/>
                <w:sz w:val="16"/>
                <w:szCs w:val="16"/>
                <w:lang w:val="ru-RU"/>
              </w:rPr>
            </w:pPr>
            <w:ins w:id="1196" w:author="Алексей Ярославцев" w:date="2020-05-25T21:25:00Z">
              <w:r w:rsidRPr="00527F13">
                <w:rPr>
                  <w:rFonts w:ascii="Palatino Linotype" w:hAnsi="Palatino Linotype"/>
                  <w:sz w:val="16"/>
                  <w:szCs w:val="16"/>
                  <w:lang w:val="ru-RU"/>
                </w:rPr>
                <w:t>4.74</w:t>
              </w:r>
            </w:ins>
          </w:p>
        </w:tc>
        <w:tc>
          <w:tcPr>
            <w:tcW w:w="1208" w:type="dxa"/>
            <w:tcBorders>
              <w:top w:val="nil"/>
              <w:left w:val="nil"/>
              <w:bottom w:val="single" w:sz="8" w:space="0" w:color="auto"/>
              <w:right w:val="single" w:sz="8" w:space="0" w:color="auto"/>
            </w:tcBorders>
            <w:shd w:val="clear" w:color="000000" w:fill="FFFFFF"/>
            <w:vAlign w:val="center"/>
            <w:hideMark/>
          </w:tcPr>
          <w:p w14:paraId="4522F18C" w14:textId="77777777" w:rsidR="008B1625" w:rsidRPr="00527F13" w:rsidRDefault="008B1625" w:rsidP="008B1625">
            <w:pPr>
              <w:spacing w:line="240" w:lineRule="auto"/>
              <w:jc w:val="right"/>
              <w:rPr>
                <w:ins w:id="1197" w:author="Алексей Ярославцев" w:date="2020-05-25T21:25:00Z"/>
                <w:rFonts w:ascii="Palatino Linotype" w:hAnsi="Palatino Linotype"/>
                <w:sz w:val="16"/>
                <w:szCs w:val="16"/>
                <w:lang w:val="ru-RU"/>
              </w:rPr>
            </w:pPr>
            <w:ins w:id="1198" w:author="Алексей Ярославцев" w:date="2020-05-25T21:25:00Z">
              <w:r w:rsidRPr="00527F13">
                <w:rPr>
                  <w:rFonts w:ascii="Palatino Linotype" w:hAnsi="Palatino Linotype"/>
                  <w:sz w:val="16"/>
                  <w:szCs w:val="16"/>
                  <w:lang w:val="ru-RU"/>
                </w:rPr>
                <w:t>22.4</w:t>
              </w:r>
            </w:ins>
          </w:p>
        </w:tc>
        <w:tc>
          <w:tcPr>
            <w:tcW w:w="1149" w:type="dxa"/>
            <w:tcBorders>
              <w:top w:val="nil"/>
              <w:left w:val="nil"/>
              <w:bottom w:val="single" w:sz="8" w:space="0" w:color="auto"/>
              <w:right w:val="single" w:sz="8" w:space="0" w:color="auto"/>
            </w:tcBorders>
            <w:shd w:val="clear" w:color="000000" w:fill="FFFFFF"/>
            <w:vAlign w:val="center"/>
            <w:hideMark/>
          </w:tcPr>
          <w:p w14:paraId="68995C27" w14:textId="77777777" w:rsidR="008B1625" w:rsidRPr="00527F13" w:rsidRDefault="008B1625" w:rsidP="008B1625">
            <w:pPr>
              <w:spacing w:line="240" w:lineRule="auto"/>
              <w:jc w:val="right"/>
              <w:rPr>
                <w:ins w:id="1199" w:author="Алексей Ярославцев" w:date="2020-05-25T21:25:00Z"/>
                <w:rFonts w:ascii="Palatino Linotype" w:hAnsi="Palatino Linotype"/>
                <w:sz w:val="16"/>
                <w:szCs w:val="16"/>
                <w:lang w:val="ru-RU"/>
              </w:rPr>
            </w:pPr>
            <w:ins w:id="1200" w:author="Алексей Ярославцев" w:date="2020-05-25T21:25:00Z">
              <w:r w:rsidRPr="00527F13">
                <w:rPr>
                  <w:rFonts w:ascii="Palatino Linotype" w:hAnsi="Palatino Linotype"/>
                  <w:sz w:val="16"/>
                  <w:szCs w:val="16"/>
                  <w:lang w:val="ru-RU"/>
                </w:rPr>
                <w:t>3</w:t>
              </w:r>
            </w:ins>
          </w:p>
        </w:tc>
        <w:tc>
          <w:tcPr>
            <w:tcW w:w="1149" w:type="dxa"/>
            <w:tcBorders>
              <w:top w:val="nil"/>
              <w:left w:val="nil"/>
              <w:bottom w:val="single" w:sz="8" w:space="0" w:color="auto"/>
              <w:right w:val="single" w:sz="8" w:space="0" w:color="auto"/>
            </w:tcBorders>
            <w:shd w:val="clear" w:color="000000" w:fill="FFFFFF"/>
            <w:vAlign w:val="center"/>
            <w:hideMark/>
          </w:tcPr>
          <w:p w14:paraId="5E712B45" w14:textId="77777777" w:rsidR="008B1625" w:rsidRPr="00527F13" w:rsidRDefault="008B1625" w:rsidP="008B1625">
            <w:pPr>
              <w:spacing w:line="240" w:lineRule="auto"/>
              <w:jc w:val="right"/>
              <w:rPr>
                <w:ins w:id="1201" w:author="Алексей Ярославцев" w:date="2020-05-25T21:25:00Z"/>
                <w:rFonts w:ascii="Palatino Linotype" w:hAnsi="Palatino Linotype"/>
                <w:sz w:val="16"/>
                <w:szCs w:val="16"/>
                <w:lang w:val="ru-RU"/>
              </w:rPr>
            </w:pPr>
            <w:ins w:id="1202" w:author="Алексей Ярославцев" w:date="2020-05-25T21:25:00Z">
              <w:r w:rsidRPr="00527F13">
                <w:rPr>
                  <w:rFonts w:ascii="Palatino Linotype" w:hAnsi="Palatino Linotype"/>
                  <w:sz w:val="16"/>
                  <w:szCs w:val="16"/>
                  <w:lang w:val="ru-RU"/>
                </w:rPr>
                <w:t>1.16</w:t>
              </w:r>
            </w:ins>
          </w:p>
        </w:tc>
        <w:tc>
          <w:tcPr>
            <w:tcW w:w="1208" w:type="dxa"/>
            <w:tcBorders>
              <w:top w:val="nil"/>
              <w:left w:val="nil"/>
              <w:bottom w:val="single" w:sz="8" w:space="0" w:color="auto"/>
              <w:right w:val="single" w:sz="8" w:space="0" w:color="auto"/>
            </w:tcBorders>
            <w:shd w:val="clear" w:color="000000" w:fill="FFFFFF"/>
            <w:vAlign w:val="center"/>
            <w:hideMark/>
          </w:tcPr>
          <w:p w14:paraId="3695CD82" w14:textId="77777777" w:rsidR="008B1625" w:rsidRPr="00527F13" w:rsidRDefault="008B1625" w:rsidP="008B1625">
            <w:pPr>
              <w:spacing w:line="240" w:lineRule="auto"/>
              <w:jc w:val="right"/>
              <w:rPr>
                <w:ins w:id="1203" w:author="Алексей Ярославцев" w:date="2020-05-25T21:25:00Z"/>
                <w:rFonts w:ascii="Palatino Linotype" w:hAnsi="Palatino Linotype"/>
                <w:sz w:val="16"/>
                <w:szCs w:val="16"/>
                <w:lang w:val="ru-RU"/>
              </w:rPr>
            </w:pPr>
            <w:ins w:id="1204" w:author="Алексей Ярославцев" w:date="2020-05-25T21:25:00Z">
              <w:r w:rsidRPr="00527F13">
                <w:rPr>
                  <w:rFonts w:ascii="Palatino Linotype" w:hAnsi="Palatino Linotype"/>
                  <w:sz w:val="16"/>
                  <w:szCs w:val="16"/>
                  <w:lang w:val="ru-RU"/>
                </w:rPr>
                <w:t>0.664</w:t>
              </w:r>
            </w:ins>
          </w:p>
        </w:tc>
        <w:tc>
          <w:tcPr>
            <w:tcW w:w="1208" w:type="dxa"/>
            <w:tcBorders>
              <w:top w:val="nil"/>
              <w:left w:val="nil"/>
              <w:bottom w:val="single" w:sz="8" w:space="0" w:color="auto"/>
              <w:right w:val="single" w:sz="8" w:space="0" w:color="auto"/>
            </w:tcBorders>
            <w:shd w:val="clear" w:color="000000" w:fill="FFFFFF"/>
            <w:vAlign w:val="center"/>
            <w:hideMark/>
          </w:tcPr>
          <w:p w14:paraId="2BF9CD18" w14:textId="77777777" w:rsidR="008B1625" w:rsidRPr="00527F13" w:rsidRDefault="008B1625" w:rsidP="008B1625">
            <w:pPr>
              <w:spacing w:line="240" w:lineRule="auto"/>
              <w:jc w:val="right"/>
              <w:rPr>
                <w:ins w:id="1205" w:author="Алексей Ярославцев" w:date="2020-05-25T21:25:00Z"/>
                <w:rFonts w:ascii="Palatino Linotype" w:hAnsi="Palatino Linotype"/>
                <w:sz w:val="16"/>
                <w:szCs w:val="16"/>
                <w:lang w:val="ru-RU"/>
              </w:rPr>
            </w:pPr>
            <w:ins w:id="1206" w:author="Алексей Ярославцев" w:date="2020-05-25T21:25:00Z">
              <w:r w:rsidRPr="00527F13">
                <w:rPr>
                  <w:rFonts w:ascii="Palatino Linotype" w:hAnsi="Palatino Linotype"/>
                  <w:sz w:val="16"/>
                  <w:szCs w:val="16"/>
                  <w:lang w:val="ru-RU"/>
                </w:rPr>
                <w:t>0.272</w:t>
              </w:r>
            </w:ins>
          </w:p>
        </w:tc>
        <w:tc>
          <w:tcPr>
            <w:tcW w:w="1392" w:type="dxa"/>
            <w:tcBorders>
              <w:top w:val="nil"/>
              <w:left w:val="nil"/>
              <w:bottom w:val="single" w:sz="8" w:space="0" w:color="auto"/>
              <w:right w:val="single" w:sz="8" w:space="0" w:color="auto"/>
            </w:tcBorders>
            <w:shd w:val="clear" w:color="000000" w:fill="FFFFFF"/>
            <w:vAlign w:val="center"/>
            <w:hideMark/>
          </w:tcPr>
          <w:p w14:paraId="293DD588" w14:textId="77777777" w:rsidR="008B1625" w:rsidRPr="00527F13" w:rsidRDefault="008B1625" w:rsidP="008B1625">
            <w:pPr>
              <w:spacing w:line="240" w:lineRule="auto"/>
              <w:jc w:val="right"/>
              <w:rPr>
                <w:ins w:id="1207" w:author="Алексей Ярославцев" w:date="2020-05-25T21:25:00Z"/>
                <w:rFonts w:ascii="Palatino Linotype" w:hAnsi="Palatino Linotype"/>
                <w:sz w:val="16"/>
                <w:szCs w:val="16"/>
                <w:lang w:val="ru-RU"/>
              </w:rPr>
            </w:pPr>
            <w:ins w:id="1208" w:author="Алексей Ярославцев" w:date="2020-05-25T21:25:00Z">
              <w:r w:rsidRPr="00527F13">
                <w:rPr>
                  <w:rFonts w:ascii="Palatino Linotype" w:hAnsi="Palatino Linotype"/>
                  <w:sz w:val="16"/>
                  <w:szCs w:val="16"/>
                  <w:lang w:val="ru-RU"/>
                </w:rPr>
                <w:t>96.81</w:t>
              </w:r>
            </w:ins>
          </w:p>
        </w:tc>
        <w:tc>
          <w:tcPr>
            <w:tcW w:w="1208" w:type="dxa"/>
            <w:tcBorders>
              <w:top w:val="nil"/>
              <w:left w:val="nil"/>
              <w:bottom w:val="single" w:sz="8" w:space="0" w:color="auto"/>
              <w:right w:val="single" w:sz="8" w:space="0" w:color="auto"/>
            </w:tcBorders>
            <w:shd w:val="clear" w:color="000000" w:fill="FFFFFF"/>
            <w:vAlign w:val="center"/>
            <w:hideMark/>
          </w:tcPr>
          <w:p w14:paraId="443584A5" w14:textId="77777777" w:rsidR="008B1625" w:rsidRPr="00527F13" w:rsidRDefault="008B1625" w:rsidP="008B1625">
            <w:pPr>
              <w:spacing w:line="240" w:lineRule="auto"/>
              <w:jc w:val="right"/>
              <w:rPr>
                <w:ins w:id="1209" w:author="Алексей Ярославцев" w:date="2020-05-25T21:25:00Z"/>
                <w:rFonts w:ascii="Palatino Linotype" w:hAnsi="Palatino Linotype"/>
                <w:sz w:val="16"/>
                <w:szCs w:val="16"/>
                <w:lang w:val="ru-RU"/>
              </w:rPr>
            </w:pPr>
            <w:ins w:id="1210" w:author="Алексей Ярославцев" w:date="2020-05-25T21:25:00Z">
              <w:r w:rsidRPr="00527F13">
                <w:rPr>
                  <w:rFonts w:ascii="Palatino Linotype" w:hAnsi="Palatino Linotype"/>
                  <w:sz w:val="16"/>
                  <w:szCs w:val="16"/>
                  <w:lang w:val="ru-RU"/>
                </w:rPr>
                <w:t>1.76</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542E774C" w14:textId="77777777" w:rsidR="008B1625" w:rsidRPr="00527F13" w:rsidRDefault="008B1625" w:rsidP="008B1625">
            <w:pPr>
              <w:spacing w:line="240" w:lineRule="auto"/>
              <w:jc w:val="right"/>
              <w:rPr>
                <w:ins w:id="1211" w:author="Алексей Ярославцев" w:date="2020-05-25T21:25:00Z"/>
                <w:rFonts w:ascii="Palatino Linotype" w:hAnsi="Palatino Linotype"/>
                <w:sz w:val="16"/>
                <w:szCs w:val="16"/>
                <w:lang w:val="ru-RU"/>
              </w:rPr>
            </w:pPr>
            <w:ins w:id="1212" w:author="Алексей Ярославцев" w:date="2020-05-25T21:25:00Z">
              <w:r w:rsidRPr="00527F13">
                <w:rPr>
                  <w:rFonts w:ascii="Palatino Linotype" w:hAnsi="Palatino Linotype"/>
                  <w:sz w:val="16"/>
                  <w:szCs w:val="16"/>
                  <w:lang w:val="ru-RU"/>
                </w:rPr>
                <w:t>4.3</w:t>
              </w:r>
            </w:ins>
          </w:p>
        </w:tc>
        <w:tc>
          <w:tcPr>
            <w:tcW w:w="1518" w:type="dxa"/>
            <w:tcBorders>
              <w:top w:val="nil"/>
              <w:left w:val="nil"/>
              <w:bottom w:val="single" w:sz="8" w:space="0" w:color="auto"/>
              <w:right w:val="single" w:sz="8" w:space="0" w:color="auto"/>
            </w:tcBorders>
            <w:shd w:val="clear" w:color="000000" w:fill="FFFFFF"/>
            <w:noWrap/>
            <w:vAlign w:val="center"/>
            <w:hideMark/>
          </w:tcPr>
          <w:p w14:paraId="15A371C8" w14:textId="77777777" w:rsidR="008B1625" w:rsidRPr="00527F13" w:rsidRDefault="008B1625" w:rsidP="008B1625">
            <w:pPr>
              <w:spacing w:line="240" w:lineRule="auto"/>
              <w:jc w:val="right"/>
              <w:rPr>
                <w:ins w:id="1213" w:author="Алексей Ярославцев" w:date="2020-05-25T21:25:00Z"/>
                <w:rFonts w:ascii="Palatino Linotype" w:hAnsi="Palatino Linotype"/>
                <w:sz w:val="16"/>
                <w:szCs w:val="16"/>
                <w:lang w:val="ru-RU"/>
              </w:rPr>
            </w:pPr>
            <w:ins w:id="1214" w:author="Алексей Ярославцев" w:date="2020-05-25T21:25:00Z">
              <w:r w:rsidRPr="00527F13">
                <w:rPr>
                  <w:rFonts w:ascii="Palatino Linotype" w:hAnsi="Palatino Linotype"/>
                  <w:sz w:val="16"/>
                  <w:szCs w:val="16"/>
                  <w:lang w:val="ru-RU"/>
                </w:rPr>
                <w:t>0.19</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3A50D0F6" w14:textId="77777777" w:rsidR="008B1625" w:rsidRPr="00527F13" w:rsidRDefault="008B1625" w:rsidP="008B1625">
            <w:pPr>
              <w:spacing w:line="240" w:lineRule="auto"/>
              <w:jc w:val="right"/>
              <w:rPr>
                <w:ins w:id="1215" w:author="Алексей Ярославцев" w:date="2020-05-25T21:25:00Z"/>
                <w:rFonts w:ascii="Palatino Linotype" w:hAnsi="Palatino Linotype"/>
                <w:sz w:val="16"/>
                <w:szCs w:val="16"/>
                <w:lang w:val="ru-RU"/>
              </w:rPr>
            </w:pPr>
            <w:ins w:id="1216" w:author="Алексей Ярославцев" w:date="2020-05-25T21:25:00Z">
              <w:r w:rsidRPr="00527F13">
                <w:rPr>
                  <w:rFonts w:ascii="Palatino Linotype" w:hAnsi="Palatino Linotype"/>
                  <w:sz w:val="16"/>
                  <w:szCs w:val="16"/>
                  <w:lang w:val="ru-RU"/>
                </w:rPr>
                <w:t>84.88</w:t>
              </w:r>
            </w:ins>
          </w:p>
        </w:tc>
        <w:tc>
          <w:tcPr>
            <w:tcW w:w="1258" w:type="dxa"/>
            <w:tcBorders>
              <w:top w:val="nil"/>
              <w:left w:val="nil"/>
              <w:bottom w:val="single" w:sz="8" w:space="0" w:color="auto"/>
              <w:right w:val="single" w:sz="8" w:space="0" w:color="auto"/>
            </w:tcBorders>
            <w:shd w:val="clear" w:color="000000" w:fill="FFFFFF"/>
            <w:noWrap/>
            <w:vAlign w:val="center"/>
            <w:hideMark/>
          </w:tcPr>
          <w:p w14:paraId="496D35E6" w14:textId="77777777" w:rsidR="008B1625" w:rsidRPr="00527F13" w:rsidRDefault="008B1625" w:rsidP="008B1625">
            <w:pPr>
              <w:spacing w:line="240" w:lineRule="auto"/>
              <w:jc w:val="right"/>
              <w:rPr>
                <w:ins w:id="1217" w:author="Алексей Ярославцев" w:date="2020-05-25T21:25:00Z"/>
                <w:rFonts w:ascii="Palatino Linotype" w:hAnsi="Palatino Linotype"/>
                <w:sz w:val="16"/>
                <w:szCs w:val="16"/>
                <w:lang w:val="ru-RU"/>
              </w:rPr>
            </w:pPr>
            <w:ins w:id="1218"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DB98BCC" w14:textId="77777777" w:rsidR="008B1625" w:rsidRPr="00527F13" w:rsidRDefault="008B1625" w:rsidP="008B1625">
            <w:pPr>
              <w:spacing w:line="240" w:lineRule="auto"/>
              <w:jc w:val="right"/>
              <w:rPr>
                <w:ins w:id="1219" w:author="Алексей Ярославцев" w:date="2020-05-25T21:25:00Z"/>
                <w:rFonts w:ascii="Palatino Linotype" w:hAnsi="Palatino Linotype"/>
                <w:sz w:val="16"/>
                <w:szCs w:val="16"/>
                <w:lang w:val="ru-RU"/>
              </w:rPr>
            </w:pPr>
            <w:ins w:id="1220" w:author="Алексей Ярославцев" w:date="2020-05-25T21:25:00Z">
              <w:r w:rsidRPr="00527F13">
                <w:rPr>
                  <w:rFonts w:ascii="Palatino Linotype" w:hAnsi="Palatino Linotype"/>
                  <w:sz w:val="16"/>
                  <w:szCs w:val="16"/>
                  <w:lang w:val="ru-RU"/>
                </w:rPr>
                <w:t>0.46</w:t>
              </w:r>
            </w:ins>
          </w:p>
        </w:tc>
        <w:tc>
          <w:tcPr>
            <w:tcW w:w="1871" w:type="dxa"/>
            <w:gridSpan w:val="2"/>
            <w:tcBorders>
              <w:top w:val="nil"/>
              <w:left w:val="nil"/>
              <w:bottom w:val="single" w:sz="8" w:space="0" w:color="auto"/>
              <w:right w:val="single" w:sz="8" w:space="0" w:color="auto"/>
            </w:tcBorders>
            <w:shd w:val="clear" w:color="000000" w:fill="FFFFFF"/>
            <w:vAlign w:val="center"/>
            <w:hideMark/>
          </w:tcPr>
          <w:p w14:paraId="523509BE" w14:textId="77777777" w:rsidR="008B1625" w:rsidRPr="00527F13" w:rsidRDefault="008B1625" w:rsidP="008B1625">
            <w:pPr>
              <w:spacing w:line="240" w:lineRule="auto"/>
              <w:jc w:val="right"/>
              <w:rPr>
                <w:ins w:id="1221" w:author="Алексей Ярославцев" w:date="2020-05-25T21:25:00Z"/>
                <w:rFonts w:ascii="Palatino Linotype" w:hAnsi="Palatino Linotype"/>
                <w:sz w:val="16"/>
                <w:szCs w:val="16"/>
                <w:lang w:val="ru-RU"/>
              </w:rPr>
            </w:pPr>
            <w:ins w:id="1222" w:author="Алексей Ярославцев" w:date="2020-05-25T21:25:00Z">
              <w:r w:rsidRPr="00527F13">
                <w:rPr>
                  <w:rFonts w:ascii="Palatino Linotype" w:hAnsi="Palatino Linotype"/>
                  <w:sz w:val="16"/>
                  <w:szCs w:val="16"/>
                  <w:lang w:val="ru-RU"/>
                </w:rPr>
                <w:t>1196</w:t>
              </w:r>
            </w:ins>
          </w:p>
        </w:tc>
        <w:tc>
          <w:tcPr>
            <w:tcW w:w="1376" w:type="dxa"/>
            <w:gridSpan w:val="2"/>
            <w:tcBorders>
              <w:top w:val="nil"/>
              <w:left w:val="nil"/>
              <w:bottom w:val="single" w:sz="8" w:space="0" w:color="auto"/>
              <w:right w:val="single" w:sz="8" w:space="0" w:color="auto"/>
            </w:tcBorders>
            <w:shd w:val="clear" w:color="000000" w:fill="FFFFFF"/>
            <w:vAlign w:val="center"/>
            <w:hideMark/>
          </w:tcPr>
          <w:p w14:paraId="57C3A8F2" w14:textId="77777777" w:rsidR="008B1625" w:rsidRPr="00527F13" w:rsidRDefault="008B1625" w:rsidP="008B1625">
            <w:pPr>
              <w:spacing w:line="240" w:lineRule="auto"/>
              <w:jc w:val="right"/>
              <w:rPr>
                <w:ins w:id="1223" w:author="Алексей Ярославцев" w:date="2020-05-25T21:25:00Z"/>
                <w:rFonts w:ascii="Palatino Linotype" w:hAnsi="Palatino Linotype"/>
                <w:sz w:val="16"/>
                <w:szCs w:val="16"/>
                <w:lang w:val="ru-RU"/>
              </w:rPr>
            </w:pPr>
            <w:ins w:id="1224" w:author="Алексей Ярославцев" w:date="2020-05-25T21:25:00Z">
              <w:r w:rsidRPr="00527F13">
                <w:rPr>
                  <w:rFonts w:ascii="Palatino Linotype" w:hAnsi="Palatino Linotype"/>
                  <w:sz w:val="16"/>
                  <w:szCs w:val="16"/>
                  <w:lang w:val="ru-RU"/>
                </w:rPr>
                <w:t>6478</w:t>
              </w:r>
            </w:ins>
          </w:p>
        </w:tc>
        <w:tc>
          <w:tcPr>
            <w:tcW w:w="1376" w:type="dxa"/>
            <w:tcBorders>
              <w:top w:val="nil"/>
              <w:left w:val="nil"/>
              <w:bottom w:val="single" w:sz="8" w:space="0" w:color="auto"/>
              <w:right w:val="single" w:sz="8" w:space="0" w:color="auto"/>
            </w:tcBorders>
            <w:shd w:val="clear" w:color="000000" w:fill="FFFFFF"/>
            <w:vAlign w:val="center"/>
            <w:hideMark/>
          </w:tcPr>
          <w:p w14:paraId="08352D79" w14:textId="77777777" w:rsidR="008B1625" w:rsidRPr="00527F13" w:rsidRDefault="008B1625" w:rsidP="008B1625">
            <w:pPr>
              <w:spacing w:line="240" w:lineRule="auto"/>
              <w:jc w:val="right"/>
              <w:rPr>
                <w:ins w:id="1225" w:author="Алексей Ярославцев" w:date="2020-05-25T21:25:00Z"/>
                <w:rFonts w:ascii="Palatino Linotype" w:hAnsi="Palatino Linotype"/>
                <w:sz w:val="16"/>
                <w:szCs w:val="16"/>
                <w:lang w:val="ru-RU"/>
              </w:rPr>
            </w:pPr>
            <w:ins w:id="1226" w:author="Алексей Ярославцев" w:date="2020-05-25T21:25:00Z">
              <w:r w:rsidRPr="00527F13">
                <w:rPr>
                  <w:rFonts w:ascii="Palatino Linotype" w:hAnsi="Palatino Linotype"/>
                  <w:sz w:val="16"/>
                  <w:szCs w:val="16"/>
                  <w:lang w:val="ru-RU"/>
                </w:rPr>
                <w:t>4146</w:t>
              </w:r>
            </w:ins>
          </w:p>
        </w:tc>
        <w:tc>
          <w:tcPr>
            <w:tcW w:w="1376" w:type="dxa"/>
            <w:tcBorders>
              <w:top w:val="nil"/>
              <w:left w:val="nil"/>
              <w:bottom w:val="single" w:sz="8" w:space="0" w:color="auto"/>
              <w:right w:val="single" w:sz="8" w:space="0" w:color="auto"/>
            </w:tcBorders>
            <w:shd w:val="clear" w:color="000000" w:fill="FFFFFF"/>
            <w:vAlign w:val="center"/>
            <w:hideMark/>
          </w:tcPr>
          <w:p w14:paraId="7B1E4176" w14:textId="77777777" w:rsidR="008B1625" w:rsidRPr="00527F13" w:rsidRDefault="008B1625" w:rsidP="008B1625">
            <w:pPr>
              <w:spacing w:line="240" w:lineRule="auto"/>
              <w:jc w:val="right"/>
              <w:rPr>
                <w:ins w:id="1227" w:author="Алексей Ярославцев" w:date="2020-05-25T21:25:00Z"/>
                <w:rFonts w:ascii="Palatino Linotype" w:hAnsi="Palatino Linotype"/>
                <w:sz w:val="16"/>
                <w:szCs w:val="16"/>
                <w:lang w:val="ru-RU"/>
              </w:rPr>
            </w:pPr>
            <w:ins w:id="1228" w:author="Алексей Ярославцев" w:date="2020-05-25T21:25:00Z">
              <w:r w:rsidRPr="00527F13">
                <w:rPr>
                  <w:rFonts w:ascii="Palatino Linotype" w:hAnsi="Palatino Linotype"/>
                  <w:sz w:val="16"/>
                  <w:szCs w:val="16"/>
                  <w:lang w:val="ru-RU"/>
                </w:rPr>
                <w:t>1619</w:t>
              </w:r>
            </w:ins>
          </w:p>
        </w:tc>
        <w:tc>
          <w:tcPr>
            <w:tcW w:w="1258" w:type="dxa"/>
            <w:gridSpan w:val="2"/>
            <w:tcBorders>
              <w:top w:val="nil"/>
              <w:left w:val="nil"/>
              <w:bottom w:val="single" w:sz="8" w:space="0" w:color="auto"/>
              <w:right w:val="single" w:sz="8" w:space="0" w:color="auto"/>
            </w:tcBorders>
            <w:shd w:val="clear" w:color="000000" w:fill="FFFFFF"/>
            <w:hideMark/>
          </w:tcPr>
          <w:p w14:paraId="52C24925" w14:textId="77777777" w:rsidR="008B1625" w:rsidRPr="00527F13" w:rsidRDefault="008B1625" w:rsidP="008B1625">
            <w:pPr>
              <w:spacing w:line="240" w:lineRule="auto"/>
              <w:jc w:val="right"/>
              <w:rPr>
                <w:ins w:id="1229" w:author="Алексей Ярославцев" w:date="2020-05-25T21:25:00Z"/>
                <w:rFonts w:ascii="Palatino Linotype" w:hAnsi="Palatino Linotype"/>
                <w:sz w:val="16"/>
                <w:szCs w:val="16"/>
                <w:lang w:val="ru-RU"/>
              </w:rPr>
            </w:pPr>
            <w:ins w:id="1230" w:author="Алексей Ярославцев" w:date="2020-05-25T21:25:00Z">
              <w:r w:rsidRPr="00527F13">
                <w:rPr>
                  <w:rFonts w:ascii="Palatino Linotype" w:hAnsi="Palatino Linotype"/>
                  <w:sz w:val="16"/>
                  <w:szCs w:val="16"/>
                </w:rPr>
                <w:t>4.44</w:t>
              </w:r>
            </w:ins>
          </w:p>
        </w:tc>
        <w:tc>
          <w:tcPr>
            <w:tcW w:w="1258" w:type="dxa"/>
            <w:tcBorders>
              <w:top w:val="nil"/>
              <w:left w:val="nil"/>
              <w:bottom w:val="single" w:sz="8" w:space="0" w:color="auto"/>
              <w:right w:val="single" w:sz="8" w:space="0" w:color="auto"/>
            </w:tcBorders>
            <w:shd w:val="clear" w:color="000000" w:fill="FFFFFF"/>
            <w:hideMark/>
          </w:tcPr>
          <w:p w14:paraId="027D0542" w14:textId="77777777" w:rsidR="008B1625" w:rsidRPr="00527F13" w:rsidRDefault="008B1625" w:rsidP="008B1625">
            <w:pPr>
              <w:spacing w:line="240" w:lineRule="auto"/>
              <w:jc w:val="right"/>
              <w:rPr>
                <w:ins w:id="1231" w:author="Алексей Ярославцев" w:date="2020-05-25T21:25:00Z"/>
                <w:rFonts w:ascii="Palatino Linotype" w:hAnsi="Palatino Linotype"/>
                <w:sz w:val="16"/>
                <w:szCs w:val="16"/>
                <w:lang w:val="ru-RU"/>
              </w:rPr>
            </w:pPr>
            <w:ins w:id="1232" w:author="Алексей Ярославцев" w:date="2020-05-25T21:25:00Z">
              <w:r w:rsidRPr="00527F13">
                <w:rPr>
                  <w:rFonts w:ascii="Palatino Linotype" w:hAnsi="Palatino Linotype"/>
                  <w:sz w:val="16"/>
                  <w:szCs w:val="16"/>
                </w:rPr>
                <w:t>0.48</w:t>
              </w:r>
            </w:ins>
          </w:p>
        </w:tc>
        <w:tc>
          <w:tcPr>
            <w:tcW w:w="1208" w:type="dxa"/>
            <w:tcBorders>
              <w:top w:val="nil"/>
              <w:left w:val="nil"/>
              <w:bottom w:val="single" w:sz="8" w:space="0" w:color="auto"/>
              <w:right w:val="single" w:sz="8" w:space="0" w:color="auto"/>
            </w:tcBorders>
            <w:shd w:val="clear" w:color="000000" w:fill="FFFFFF"/>
            <w:hideMark/>
          </w:tcPr>
          <w:p w14:paraId="113F6F46" w14:textId="77777777" w:rsidR="008B1625" w:rsidRPr="00527F13" w:rsidRDefault="008B1625" w:rsidP="008B1625">
            <w:pPr>
              <w:spacing w:line="240" w:lineRule="auto"/>
              <w:jc w:val="right"/>
              <w:rPr>
                <w:ins w:id="1233" w:author="Алексей Ярославцев" w:date="2020-05-25T21:25:00Z"/>
                <w:rFonts w:ascii="Palatino Linotype" w:hAnsi="Palatino Linotype"/>
                <w:sz w:val="16"/>
                <w:szCs w:val="16"/>
                <w:lang w:val="ru-RU"/>
              </w:rPr>
            </w:pPr>
            <w:ins w:id="1234" w:author="Алексей Ярославцев" w:date="2020-05-25T21:25:00Z">
              <w:r w:rsidRPr="00527F13">
                <w:rPr>
                  <w:rFonts w:ascii="Palatino Linotype" w:hAnsi="Palatino Linotype"/>
                  <w:sz w:val="16"/>
                  <w:szCs w:val="16"/>
                </w:rPr>
                <w:t>3.95</w:t>
              </w:r>
            </w:ins>
          </w:p>
        </w:tc>
      </w:tr>
      <w:tr w:rsidR="008B1625" w:rsidRPr="00527F13" w14:paraId="7EAAD6BF" w14:textId="77777777" w:rsidTr="008B1625">
        <w:trPr>
          <w:gridAfter w:val="1"/>
          <w:wAfter w:w="12" w:type="dxa"/>
          <w:trHeight w:val="121"/>
          <w:ins w:id="1235"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noWrap/>
            <w:vAlign w:val="center"/>
            <w:hideMark/>
          </w:tcPr>
          <w:p w14:paraId="164EEF02" w14:textId="77777777" w:rsidR="008B1625" w:rsidRPr="00527F13" w:rsidRDefault="008B1625" w:rsidP="008B1625">
            <w:pPr>
              <w:spacing w:line="240" w:lineRule="auto"/>
              <w:jc w:val="right"/>
              <w:rPr>
                <w:ins w:id="1236" w:author="Алексей Ярославцев" w:date="2020-05-25T21:25:00Z"/>
                <w:rFonts w:ascii="Palatino Linotype" w:hAnsi="Palatino Linotype"/>
                <w:b/>
                <w:bCs/>
                <w:sz w:val="16"/>
                <w:szCs w:val="16"/>
                <w:lang w:val="ru-RU"/>
              </w:rPr>
            </w:pPr>
            <w:ins w:id="1237" w:author="Алексей Ярославцев" w:date="2020-05-25T21:25:00Z">
              <w:r w:rsidRPr="00527F13">
                <w:rPr>
                  <w:rFonts w:ascii="Palatino Linotype" w:hAnsi="Palatino Linotype"/>
                  <w:b/>
                  <w:bCs/>
                  <w:sz w:val="16"/>
                  <w:szCs w:val="16"/>
                  <w:lang w:val="ru-RU"/>
                </w:rPr>
                <w:t> </w:t>
              </w:r>
              <w:proofErr w:type="spellStart"/>
              <w:r w:rsidRPr="00527F13">
                <w:rPr>
                  <w:rFonts w:ascii="Palatino Linotype" w:hAnsi="Palatino Linotype"/>
                  <w:b/>
                  <w:bCs/>
                  <w:sz w:val="16"/>
                  <w:szCs w:val="16"/>
                  <w:lang w:val="ru-RU"/>
                </w:rPr>
                <w:t>Mean</w:t>
              </w:r>
              <w:proofErr w:type="spellEnd"/>
            </w:ins>
          </w:p>
        </w:tc>
        <w:tc>
          <w:tcPr>
            <w:tcW w:w="1149" w:type="dxa"/>
            <w:tcBorders>
              <w:top w:val="nil"/>
              <w:left w:val="nil"/>
              <w:bottom w:val="single" w:sz="8" w:space="0" w:color="auto"/>
              <w:right w:val="single" w:sz="8" w:space="0" w:color="auto"/>
            </w:tcBorders>
            <w:shd w:val="clear" w:color="000000" w:fill="FFFFFF"/>
            <w:vAlign w:val="center"/>
            <w:hideMark/>
          </w:tcPr>
          <w:p w14:paraId="6D33E09D" w14:textId="77777777" w:rsidR="008B1625" w:rsidRPr="00527F13" w:rsidRDefault="008B1625" w:rsidP="008B1625">
            <w:pPr>
              <w:spacing w:line="240" w:lineRule="auto"/>
              <w:jc w:val="right"/>
              <w:rPr>
                <w:ins w:id="1238" w:author="Алексей Ярославцев" w:date="2020-05-25T21:25:00Z"/>
                <w:rFonts w:ascii="Palatino Linotype" w:hAnsi="Palatino Linotype"/>
                <w:sz w:val="16"/>
                <w:szCs w:val="16"/>
                <w:lang w:val="ru-RU"/>
              </w:rPr>
            </w:pPr>
            <w:ins w:id="1239"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7A3CCC69" w14:textId="77777777" w:rsidR="008B1625" w:rsidRPr="00527F13" w:rsidRDefault="008B1625" w:rsidP="008B1625">
            <w:pPr>
              <w:spacing w:line="240" w:lineRule="auto"/>
              <w:jc w:val="right"/>
              <w:rPr>
                <w:ins w:id="1240" w:author="Алексей Ярославцев" w:date="2020-05-25T21:25:00Z"/>
                <w:rFonts w:ascii="Palatino Linotype" w:hAnsi="Palatino Linotype"/>
                <w:sz w:val="16"/>
                <w:szCs w:val="16"/>
                <w:lang w:val="ru-RU"/>
              </w:rPr>
            </w:pPr>
            <w:ins w:id="1241" w:author="Алексей Ярославцев" w:date="2020-05-25T21:25:00Z">
              <w:r w:rsidRPr="00527F13">
                <w:rPr>
                  <w:rFonts w:ascii="Palatino Linotype" w:hAnsi="Palatino Linotype"/>
                  <w:sz w:val="16"/>
                  <w:szCs w:val="16"/>
                  <w:lang w:val="ru-RU"/>
                </w:rPr>
                <w:t>14.1</w:t>
              </w:r>
            </w:ins>
          </w:p>
        </w:tc>
        <w:tc>
          <w:tcPr>
            <w:tcW w:w="1214" w:type="dxa"/>
            <w:tcBorders>
              <w:top w:val="nil"/>
              <w:left w:val="nil"/>
              <w:bottom w:val="single" w:sz="8" w:space="0" w:color="auto"/>
              <w:right w:val="single" w:sz="8" w:space="0" w:color="auto"/>
            </w:tcBorders>
            <w:shd w:val="clear" w:color="000000" w:fill="FFFFFF"/>
            <w:vAlign w:val="center"/>
            <w:hideMark/>
          </w:tcPr>
          <w:p w14:paraId="097ACF36" w14:textId="77777777" w:rsidR="008B1625" w:rsidRPr="00527F13" w:rsidRDefault="008B1625" w:rsidP="008B1625">
            <w:pPr>
              <w:spacing w:line="240" w:lineRule="auto"/>
              <w:jc w:val="right"/>
              <w:rPr>
                <w:ins w:id="1242" w:author="Алексей Ярославцев" w:date="2020-05-25T21:25:00Z"/>
                <w:rFonts w:ascii="Palatino Linotype" w:hAnsi="Palatino Linotype"/>
                <w:sz w:val="16"/>
                <w:szCs w:val="16"/>
                <w:lang w:val="ru-RU"/>
              </w:rPr>
            </w:pPr>
            <w:ins w:id="1243" w:author="Алексей Ярославцев" w:date="2020-05-25T21:25:00Z">
              <w:r w:rsidRPr="00527F13">
                <w:rPr>
                  <w:rFonts w:ascii="Palatino Linotype" w:hAnsi="Palatino Linotype"/>
                  <w:sz w:val="16"/>
                  <w:szCs w:val="16"/>
                  <w:lang w:val="ru-RU"/>
                </w:rPr>
                <w:t>33.36</w:t>
              </w:r>
            </w:ins>
          </w:p>
        </w:tc>
        <w:tc>
          <w:tcPr>
            <w:tcW w:w="1187" w:type="dxa"/>
            <w:tcBorders>
              <w:top w:val="nil"/>
              <w:left w:val="nil"/>
              <w:bottom w:val="single" w:sz="8" w:space="0" w:color="auto"/>
              <w:right w:val="single" w:sz="8" w:space="0" w:color="auto"/>
            </w:tcBorders>
            <w:shd w:val="clear" w:color="000000" w:fill="FFFFFF"/>
            <w:vAlign w:val="center"/>
            <w:hideMark/>
          </w:tcPr>
          <w:p w14:paraId="476BEFDB" w14:textId="77777777" w:rsidR="008B1625" w:rsidRPr="00527F13" w:rsidRDefault="008B1625" w:rsidP="008B1625">
            <w:pPr>
              <w:spacing w:line="240" w:lineRule="auto"/>
              <w:jc w:val="right"/>
              <w:rPr>
                <w:ins w:id="1244" w:author="Алексей Ярославцев" w:date="2020-05-25T21:25:00Z"/>
                <w:rFonts w:ascii="Palatino Linotype" w:hAnsi="Palatino Linotype"/>
                <w:sz w:val="16"/>
                <w:szCs w:val="16"/>
                <w:lang w:val="ru-RU"/>
              </w:rPr>
            </w:pPr>
            <w:ins w:id="1245" w:author="Алексей Ярославцев" w:date="2020-05-25T21:25:00Z">
              <w:r w:rsidRPr="00527F13">
                <w:rPr>
                  <w:rFonts w:ascii="Palatino Linotype" w:hAnsi="Palatino Linotype"/>
                  <w:sz w:val="16"/>
                  <w:szCs w:val="16"/>
                  <w:lang w:val="ru-RU"/>
                </w:rPr>
                <w:t>6.29</w:t>
              </w:r>
            </w:ins>
          </w:p>
        </w:tc>
        <w:tc>
          <w:tcPr>
            <w:tcW w:w="1208" w:type="dxa"/>
            <w:tcBorders>
              <w:top w:val="nil"/>
              <w:left w:val="nil"/>
              <w:bottom w:val="single" w:sz="8" w:space="0" w:color="auto"/>
              <w:right w:val="single" w:sz="8" w:space="0" w:color="auto"/>
            </w:tcBorders>
            <w:shd w:val="clear" w:color="000000" w:fill="FFFFFF"/>
            <w:vAlign w:val="center"/>
            <w:hideMark/>
          </w:tcPr>
          <w:p w14:paraId="12DD88F7" w14:textId="77777777" w:rsidR="008B1625" w:rsidRPr="00527F13" w:rsidRDefault="008B1625" w:rsidP="008B1625">
            <w:pPr>
              <w:spacing w:line="240" w:lineRule="auto"/>
              <w:jc w:val="right"/>
              <w:rPr>
                <w:ins w:id="1246" w:author="Алексей Ярославцев" w:date="2020-05-25T21:25:00Z"/>
                <w:rFonts w:ascii="Palatino Linotype" w:hAnsi="Palatino Linotype"/>
                <w:sz w:val="16"/>
                <w:szCs w:val="16"/>
                <w:lang w:val="ru-RU"/>
              </w:rPr>
            </w:pPr>
            <w:ins w:id="1247" w:author="Алексей Ярославцев" w:date="2020-05-25T21:25:00Z">
              <w:r w:rsidRPr="00527F13">
                <w:rPr>
                  <w:rFonts w:ascii="Palatino Linotype" w:hAnsi="Palatino Linotype"/>
                  <w:sz w:val="16"/>
                  <w:szCs w:val="16"/>
                  <w:lang w:val="ru-RU"/>
                </w:rPr>
                <w:t>22.86</w:t>
              </w:r>
            </w:ins>
          </w:p>
        </w:tc>
        <w:tc>
          <w:tcPr>
            <w:tcW w:w="1149" w:type="dxa"/>
            <w:tcBorders>
              <w:top w:val="nil"/>
              <w:left w:val="nil"/>
              <w:bottom w:val="single" w:sz="8" w:space="0" w:color="auto"/>
              <w:right w:val="single" w:sz="8" w:space="0" w:color="auto"/>
            </w:tcBorders>
            <w:shd w:val="clear" w:color="000000" w:fill="FFFFFF"/>
            <w:vAlign w:val="center"/>
            <w:hideMark/>
          </w:tcPr>
          <w:p w14:paraId="57DC2E7E" w14:textId="77777777" w:rsidR="008B1625" w:rsidRPr="00527F13" w:rsidRDefault="008B1625" w:rsidP="008B1625">
            <w:pPr>
              <w:spacing w:line="240" w:lineRule="auto"/>
              <w:jc w:val="right"/>
              <w:rPr>
                <w:ins w:id="1248" w:author="Алексей Ярославцев" w:date="2020-05-25T21:25:00Z"/>
                <w:rFonts w:ascii="Palatino Linotype" w:hAnsi="Palatino Linotype"/>
                <w:sz w:val="16"/>
                <w:szCs w:val="16"/>
                <w:lang w:val="ru-RU"/>
              </w:rPr>
            </w:pPr>
            <w:ins w:id="1249"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34F06B8B" w14:textId="77777777" w:rsidR="008B1625" w:rsidRPr="00527F13" w:rsidRDefault="008B1625" w:rsidP="008B1625">
            <w:pPr>
              <w:spacing w:line="240" w:lineRule="auto"/>
              <w:jc w:val="right"/>
              <w:rPr>
                <w:ins w:id="1250" w:author="Алексей Ярославцев" w:date="2020-05-25T21:25:00Z"/>
                <w:rFonts w:ascii="Palatino Linotype" w:hAnsi="Palatino Linotype"/>
                <w:sz w:val="16"/>
                <w:szCs w:val="16"/>
                <w:lang w:val="ru-RU"/>
              </w:rPr>
            </w:pPr>
            <w:ins w:id="1251"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065A9030" w14:textId="77777777" w:rsidR="008B1625" w:rsidRPr="00527F13" w:rsidRDefault="008B1625" w:rsidP="008B1625">
            <w:pPr>
              <w:spacing w:line="240" w:lineRule="auto"/>
              <w:jc w:val="right"/>
              <w:rPr>
                <w:ins w:id="1252" w:author="Алексей Ярославцев" w:date="2020-05-25T21:25:00Z"/>
                <w:rFonts w:ascii="Palatino Linotype" w:hAnsi="Palatino Linotype"/>
                <w:sz w:val="16"/>
                <w:szCs w:val="16"/>
                <w:lang w:val="ru-RU"/>
              </w:rPr>
            </w:pPr>
            <w:ins w:id="1253"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5B5A2900" w14:textId="77777777" w:rsidR="008B1625" w:rsidRPr="00527F13" w:rsidRDefault="008B1625" w:rsidP="008B1625">
            <w:pPr>
              <w:spacing w:line="240" w:lineRule="auto"/>
              <w:jc w:val="right"/>
              <w:rPr>
                <w:ins w:id="1254" w:author="Алексей Ярославцев" w:date="2020-05-25T21:25:00Z"/>
                <w:rFonts w:ascii="Palatino Linotype" w:hAnsi="Palatino Linotype"/>
                <w:sz w:val="16"/>
                <w:szCs w:val="16"/>
                <w:lang w:val="ru-RU"/>
              </w:rPr>
            </w:pPr>
            <w:ins w:id="1255"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2CE3BB3E" w14:textId="77777777" w:rsidR="008B1625" w:rsidRPr="00527F13" w:rsidRDefault="008B1625" w:rsidP="008B1625">
            <w:pPr>
              <w:spacing w:line="240" w:lineRule="auto"/>
              <w:jc w:val="right"/>
              <w:rPr>
                <w:ins w:id="1256" w:author="Алексей Ярославцев" w:date="2020-05-25T21:25:00Z"/>
                <w:rFonts w:ascii="Palatino Linotype" w:hAnsi="Palatino Linotype"/>
                <w:sz w:val="16"/>
                <w:szCs w:val="16"/>
                <w:lang w:val="ru-RU"/>
              </w:rPr>
            </w:pPr>
            <w:ins w:id="1257" w:author="Алексей Ярославцев" w:date="2020-05-25T21:25:00Z">
              <w:r w:rsidRPr="00527F13">
                <w:rPr>
                  <w:rFonts w:ascii="Palatino Linotype" w:hAnsi="Palatino Linotype"/>
                  <w:sz w:val="16"/>
                  <w:szCs w:val="16"/>
                  <w:lang w:val="ru-RU"/>
                </w:rPr>
                <w:t>245.01</w:t>
              </w:r>
            </w:ins>
          </w:p>
        </w:tc>
        <w:tc>
          <w:tcPr>
            <w:tcW w:w="1208" w:type="dxa"/>
            <w:tcBorders>
              <w:top w:val="nil"/>
              <w:left w:val="nil"/>
              <w:bottom w:val="single" w:sz="8" w:space="0" w:color="auto"/>
              <w:right w:val="single" w:sz="8" w:space="0" w:color="auto"/>
            </w:tcBorders>
            <w:shd w:val="clear" w:color="000000" w:fill="FFFFFF"/>
            <w:vAlign w:val="center"/>
            <w:hideMark/>
          </w:tcPr>
          <w:p w14:paraId="379315FC" w14:textId="77777777" w:rsidR="008B1625" w:rsidRPr="00527F13" w:rsidRDefault="008B1625" w:rsidP="008B1625">
            <w:pPr>
              <w:spacing w:line="240" w:lineRule="auto"/>
              <w:jc w:val="right"/>
              <w:rPr>
                <w:ins w:id="1258" w:author="Алексей Ярославцев" w:date="2020-05-25T21:25:00Z"/>
                <w:rFonts w:ascii="Palatino Linotype" w:hAnsi="Palatino Linotype"/>
                <w:sz w:val="16"/>
                <w:szCs w:val="16"/>
                <w:lang w:val="ru-RU"/>
              </w:rPr>
            </w:pPr>
            <w:ins w:id="1259" w:author="Алексей Ярославцев" w:date="2020-05-25T21:25:00Z">
              <w:r w:rsidRPr="00527F13">
                <w:rPr>
                  <w:rFonts w:ascii="Palatino Linotype" w:hAnsi="Palatino Linotype"/>
                  <w:sz w:val="16"/>
                  <w:szCs w:val="16"/>
                  <w:lang w:val="ru-RU"/>
                </w:rPr>
                <w:t>4.45</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20BF43EF" w14:textId="77777777" w:rsidR="008B1625" w:rsidRPr="00527F13" w:rsidRDefault="008B1625" w:rsidP="008B1625">
            <w:pPr>
              <w:spacing w:line="240" w:lineRule="auto"/>
              <w:jc w:val="right"/>
              <w:rPr>
                <w:ins w:id="1260" w:author="Алексей Ярославцев" w:date="2020-05-25T21:25:00Z"/>
                <w:rFonts w:ascii="Palatino Linotype" w:hAnsi="Palatino Linotype"/>
                <w:sz w:val="16"/>
                <w:szCs w:val="16"/>
                <w:lang w:val="ru-RU"/>
              </w:rPr>
            </w:pPr>
            <w:ins w:id="1261" w:author="Алексей Ярославцев" w:date="2020-05-25T21:25:00Z">
              <w:r w:rsidRPr="00527F13">
                <w:rPr>
                  <w:rFonts w:ascii="Palatino Linotype" w:hAnsi="Palatino Linotype"/>
                  <w:sz w:val="16"/>
                  <w:szCs w:val="16"/>
                  <w:lang w:val="ru-RU"/>
                </w:rPr>
                <w:t>10.89</w:t>
              </w:r>
            </w:ins>
          </w:p>
        </w:tc>
        <w:tc>
          <w:tcPr>
            <w:tcW w:w="1518" w:type="dxa"/>
            <w:tcBorders>
              <w:top w:val="nil"/>
              <w:left w:val="nil"/>
              <w:bottom w:val="single" w:sz="8" w:space="0" w:color="auto"/>
              <w:right w:val="single" w:sz="8" w:space="0" w:color="auto"/>
            </w:tcBorders>
            <w:shd w:val="clear" w:color="000000" w:fill="FFFFFF"/>
            <w:noWrap/>
            <w:vAlign w:val="center"/>
            <w:hideMark/>
          </w:tcPr>
          <w:p w14:paraId="649DE411" w14:textId="77777777" w:rsidR="008B1625" w:rsidRPr="00527F13" w:rsidRDefault="008B1625" w:rsidP="008B1625">
            <w:pPr>
              <w:spacing w:line="240" w:lineRule="auto"/>
              <w:jc w:val="right"/>
              <w:rPr>
                <w:ins w:id="1262" w:author="Алексей Ярославцев" w:date="2020-05-25T21:25:00Z"/>
                <w:rFonts w:ascii="Palatino Linotype" w:hAnsi="Palatino Linotype"/>
                <w:sz w:val="16"/>
                <w:szCs w:val="16"/>
                <w:lang w:val="ru-RU"/>
              </w:rPr>
            </w:pPr>
            <w:ins w:id="1263" w:author="Алексей Ярославцев" w:date="2020-05-25T21:25:00Z">
              <w:r w:rsidRPr="00527F13">
                <w:rPr>
                  <w:rFonts w:ascii="Palatino Linotype" w:hAnsi="Palatino Linotype"/>
                  <w:sz w:val="16"/>
                  <w:szCs w:val="16"/>
                  <w:lang w:val="ru-RU"/>
                </w:rPr>
                <w:t>0.48</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18433B84" w14:textId="77777777" w:rsidR="008B1625" w:rsidRPr="00527F13" w:rsidRDefault="008B1625" w:rsidP="008B1625">
            <w:pPr>
              <w:spacing w:line="240" w:lineRule="auto"/>
              <w:jc w:val="right"/>
              <w:rPr>
                <w:ins w:id="1264" w:author="Алексей Ярославцев" w:date="2020-05-25T21:25:00Z"/>
                <w:rFonts w:ascii="Palatino Linotype" w:hAnsi="Palatino Linotype"/>
                <w:sz w:val="16"/>
                <w:szCs w:val="16"/>
                <w:lang w:val="ru-RU"/>
              </w:rPr>
            </w:pPr>
            <w:ins w:id="1265" w:author="Алексей Ярославцев" w:date="2020-05-25T21:25:00Z">
              <w:r w:rsidRPr="00527F13">
                <w:rPr>
                  <w:rFonts w:ascii="Palatino Linotype" w:hAnsi="Palatino Linotype"/>
                  <w:sz w:val="16"/>
                  <w:szCs w:val="16"/>
                  <w:lang w:val="ru-RU"/>
                </w:rPr>
                <w:t>154.26</w:t>
              </w:r>
            </w:ins>
          </w:p>
        </w:tc>
        <w:tc>
          <w:tcPr>
            <w:tcW w:w="1258" w:type="dxa"/>
            <w:tcBorders>
              <w:top w:val="nil"/>
              <w:left w:val="nil"/>
              <w:bottom w:val="single" w:sz="8" w:space="0" w:color="auto"/>
              <w:right w:val="single" w:sz="8" w:space="0" w:color="auto"/>
            </w:tcBorders>
            <w:shd w:val="clear" w:color="000000" w:fill="FFFFFF"/>
            <w:noWrap/>
            <w:vAlign w:val="center"/>
            <w:hideMark/>
          </w:tcPr>
          <w:p w14:paraId="664EFA89" w14:textId="77777777" w:rsidR="008B1625" w:rsidRPr="00527F13" w:rsidRDefault="008B1625" w:rsidP="008B1625">
            <w:pPr>
              <w:spacing w:line="240" w:lineRule="auto"/>
              <w:jc w:val="right"/>
              <w:rPr>
                <w:ins w:id="1266" w:author="Алексей Ярославцев" w:date="2020-05-25T21:25:00Z"/>
                <w:rFonts w:ascii="Palatino Linotype" w:hAnsi="Palatino Linotype"/>
                <w:sz w:val="16"/>
                <w:szCs w:val="16"/>
                <w:lang w:val="ru-RU"/>
              </w:rPr>
            </w:pPr>
            <w:ins w:id="1267" w:author="Алексей Ярославцев" w:date="2020-05-25T21:25:00Z">
              <w:r w:rsidRPr="00527F13">
                <w:rPr>
                  <w:rFonts w:ascii="Palatino Linotype" w:hAnsi="Palatino Linotype"/>
                  <w:sz w:val="16"/>
                  <w:szCs w:val="16"/>
                  <w:lang w:val="ru-RU"/>
                </w:rPr>
                <w:t>183.5</w:t>
              </w:r>
            </w:ins>
          </w:p>
        </w:tc>
        <w:tc>
          <w:tcPr>
            <w:tcW w:w="1258" w:type="dxa"/>
            <w:tcBorders>
              <w:top w:val="nil"/>
              <w:left w:val="nil"/>
              <w:bottom w:val="single" w:sz="8" w:space="0" w:color="auto"/>
              <w:right w:val="single" w:sz="8" w:space="0" w:color="auto"/>
            </w:tcBorders>
            <w:shd w:val="clear" w:color="000000" w:fill="FFFFFF"/>
            <w:noWrap/>
            <w:vAlign w:val="center"/>
            <w:hideMark/>
          </w:tcPr>
          <w:p w14:paraId="7EEE53D3" w14:textId="77777777" w:rsidR="008B1625" w:rsidRPr="00527F13" w:rsidRDefault="008B1625" w:rsidP="008B1625">
            <w:pPr>
              <w:spacing w:line="240" w:lineRule="auto"/>
              <w:jc w:val="right"/>
              <w:rPr>
                <w:ins w:id="1268" w:author="Алексей Ярославцев" w:date="2020-05-25T21:25:00Z"/>
                <w:rFonts w:ascii="Palatino Linotype" w:hAnsi="Palatino Linotype"/>
                <w:sz w:val="16"/>
                <w:szCs w:val="16"/>
                <w:lang w:val="ru-RU"/>
              </w:rPr>
            </w:pPr>
            <w:ins w:id="1269" w:author="Алексей Ярославцев" w:date="2020-05-25T21:25:00Z">
              <w:r w:rsidRPr="00527F13">
                <w:rPr>
                  <w:rFonts w:ascii="Palatino Linotype" w:hAnsi="Palatino Linotype"/>
                  <w:sz w:val="16"/>
                  <w:szCs w:val="16"/>
                  <w:lang w:val="ru-RU"/>
                </w:rPr>
                <w:t>0.84</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1812C1BD" w14:textId="77777777" w:rsidR="008B1625" w:rsidRPr="00527F13" w:rsidRDefault="008B1625" w:rsidP="008B1625">
            <w:pPr>
              <w:spacing w:line="240" w:lineRule="auto"/>
              <w:jc w:val="right"/>
              <w:rPr>
                <w:ins w:id="1270" w:author="Алексей Ярославцев" w:date="2020-05-25T21:25:00Z"/>
                <w:rFonts w:ascii="Palatino Linotype" w:hAnsi="Palatino Linotype"/>
                <w:sz w:val="16"/>
                <w:szCs w:val="16"/>
                <w:lang w:val="ru-RU"/>
              </w:rPr>
            </w:pPr>
            <w:ins w:id="1271" w:author="Алексей Ярославцев" w:date="2020-05-25T21:25:00Z">
              <w:r w:rsidRPr="00527F13">
                <w:rPr>
                  <w:rFonts w:ascii="Palatino Linotype" w:hAnsi="Palatino Linotype"/>
                  <w:sz w:val="16"/>
                  <w:szCs w:val="16"/>
                  <w:lang w:val="ru-RU"/>
                </w:rPr>
                <w:t>2221.7</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229F1B58" w14:textId="77777777" w:rsidR="008B1625" w:rsidRPr="00527F13" w:rsidRDefault="008B1625" w:rsidP="008B1625">
            <w:pPr>
              <w:spacing w:line="240" w:lineRule="auto"/>
              <w:jc w:val="right"/>
              <w:rPr>
                <w:ins w:id="1272" w:author="Алексей Ярославцев" w:date="2020-05-25T21:25:00Z"/>
                <w:rFonts w:ascii="Palatino Linotype" w:hAnsi="Palatino Linotype"/>
                <w:sz w:val="16"/>
                <w:szCs w:val="16"/>
                <w:lang w:val="ru-RU"/>
              </w:rPr>
            </w:pPr>
            <w:ins w:id="1273" w:author="Алексей Ярославцев" w:date="2020-05-25T21:25:00Z">
              <w:r w:rsidRPr="00527F13">
                <w:rPr>
                  <w:rFonts w:ascii="Palatino Linotype" w:hAnsi="Palatino Linotype"/>
                  <w:sz w:val="16"/>
                  <w:szCs w:val="16"/>
                  <w:lang w:val="ru-RU"/>
                </w:rPr>
                <w:t>5987.6</w:t>
              </w:r>
            </w:ins>
          </w:p>
        </w:tc>
        <w:tc>
          <w:tcPr>
            <w:tcW w:w="1376" w:type="dxa"/>
            <w:tcBorders>
              <w:top w:val="nil"/>
              <w:left w:val="nil"/>
              <w:bottom w:val="single" w:sz="8" w:space="0" w:color="auto"/>
              <w:right w:val="single" w:sz="8" w:space="0" w:color="auto"/>
            </w:tcBorders>
            <w:shd w:val="clear" w:color="000000" w:fill="FFFFFF"/>
            <w:noWrap/>
            <w:vAlign w:val="center"/>
            <w:hideMark/>
          </w:tcPr>
          <w:p w14:paraId="4CE8D4D6" w14:textId="77777777" w:rsidR="008B1625" w:rsidRPr="00527F13" w:rsidRDefault="008B1625" w:rsidP="008B1625">
            <w:pPr>
              <w:spacing w:line="240" w:lineRule="auto"/>
              <w:jc w:val="right"/>
              <w:rPr>
                <w:ins w:id="1274" w:author="Алексей Ярославцев" w:date="2020-05-25T21:25:00Z"/>
                <w:rFonts w:ascii="Palatino Linotype" w:hAnsi="Palatino Linotype"/>
                <w:sz w:val="16"/>
                <w:szCs w:val="16"/>
                <w:lang w:val="ru-RU"/>
              </w:rPr>
            </w:pPr>
            <w:ins w:id="1275" w:author="Алексей Ярославцев" w:date="2020-05-25T21:25:00Z">
              <w:r w:rsidRPr="00527F13">
                <w:rPr>
                  <w:rFonts w:ascii="Palatino Linotype" w:hAnsi="Palatino Linotype"/>
                  <w:sz w:val="16"/>
                  <w:szCs w:val="16"/>
                  <w:lang w:val="ru-RU"/>
                </w:rPr>
                <w:t>3832</w:t>
              </w:r>
            </w:ins>
          </w:p>
        </w:tc>
        <w:tc>
          <w:tcPr>
            <w:tcW w:w="1376" w:type="dxa"/>
            <w:tcBorders>
              <w:top w:val="nil"/>
              <w:left w:val="nil"/>
              <w:bottom w:val="single" w:sz="8" w:space="0" w:color="auto"/>
              <w:right w:val="single" w:sz="8" w:space="0" w:color="auto"/>
            </w:tcBorders>
            <w:shd w:val="clear" w:color="000000" w:fill="FFFFFF"/>
            <w:noWrap/>
            <w:vAlign w:val="center"/>
            <w:hideMark/>
          </w:tcPr>
          <w:p w14:paraId="1B39F5BA" w14:textId="77777777" w:rsidR="008B1625" w:rsidRPr="00527F13" w:rsidRDefault="008B1625" w:rsidP="008B1625">
            <w:pPr>
              <w:spacing w:line="240" w:lineRule="auto"/>
              <w:jc w:val="right"/>
              <w:rPr>
                <w:ins w:id="1276" w:author="Алексей Ярославцев" w:date="2020-05-25T21:25:00Z"/>
                <w:rFonts w:ascii="Palatino Linotype" w:hAnsi="Palatino Linotype"/>
                <w:sz w:val="16"/>
                <w:szCs w:val="16"/>
                <w:lang w:val="ru-RU"/>
              </w:rPr>
            </w:pPr>
            <w:ins w:id="1277" w:author="Алексей Ярославцев" w:date="2020-05-25T21:25:00Z">
              <w:r w:rsidRPr="00527F13">
                <w:rPr>
                  <w:rFonts w:ascii="Palatino Linotype" w:hAnsi="Palatino Linotype"/>
                  <w:sz w:val="16"/>
                  <w:szCs w:val="16"/>
                  <w:lang w:val="ru-RU"/>
                </w:rPr>
                <w:t>1496.9</w:t>
              </w:r>
            </w:ins>
          </w:p>
        </w:tc>
        <w:tc>
          <w:tcPr>
            <w:tcW w:w="1258" w:type="dxa"/>
            <w:gridSpan w:val="2"/>
            <w:tcBorders>
              <w:top w:val="nil"/>
              <w:left w:val="nil"/>
              <w:bottom w:val="single" w:sz="8" w:space="0" w:color="auto"/>
              <w:right w:val="single" w:sz="8" w:space="0" w:color="auto"/>
            </w:tcBorders>
            <w:shd w:val="clear" w:color="000000" w:fill="FFFFFF"/>
            <w:noWrap/>
            <w:hideMark/>
          </w:tcPr>
          <w:p w14:paraId="1994AE33" w14:textId="77777777" w:rsidR="008B1625" w:rsidRPr="00527F13" w:rsidRDefault="008B1625" w:rsidP="008B1625">
            <w:pPr>
              <w:spacing w:line="240" w:lineRule="auto"/>
              <w:jc w:val="right"/>
              <w:rPr>
                <w:ins w:id="1278" w:author="Алексей Ярославцев" w:date="2020-05-25T21:25:00Z"/>
                <w:rFonts w:ascii="Palatino Linotype" w:hAnsi="Palatino Linotype"/>
                <w:sz w:val="16"/>
                <w:szCs w:val="16"/>
                <w:lang w:val="ru-RU"/>
              </w:rPr>
            </w:pPr>
            <w:ins w:id="1279" w:author="Алексей Ярославцев" w:date="2020-05-25T21:25:00Z">
              <w:r w:rsidRPr="00527F13">
                <w:rPr>
                  <w:rFonts w:ascii="Palatino Linotype" w:hAnsi="Palatino Linotype"/>
                  <w:sz w:val="16"/>
                  <w:szCs w:val="16"/>
                </w:rPr>
                <w:t>4.32</w:t>
              </w:r>
            </w:ins>
          </w:p>
        </w:tc>
        <w:tc>
          <w:tcPr>
            <w:tcW w:w="1258" w:type="dxa"/>
            <w:tcBorders>
              <w:top w:val="nil"/>
              <w:left w:val="nil"/>
              <w:bottom w:val="single" w:sz="8" w:space="0" w:color="auto"/>
              <w:right w:val="single" w:sz="8" w:space="0" w:color="auto"/>
            </w:tcBorders>
            <w:shd w:val="clear" w:color="000000" w:fill="FFFFFF"/>
            <w:noWrap/>
            <w:hideMark/>
          </w:tcPr>
          <w:p w14:paraId="77EB94E5" w14:textId="77777777" w:rsidR="008B1625" w:rsidRPr="00527F13" w:rsidRDefault="008B1625" w:rsidP="008B1625">
            <w:pPr>
              <w:spacing w:line="240" w:lineRule="auto"/>
              <w:jc w:val="right"/>
              <w:rPr>
                <w:ins w:id="1280" w:author="Алексей Ярославцев" w:date="2020-05-25T21:25:00Z"/>
                <w:rFonts w:ascii="Palatino Linotype" w:hAnsi="Palatino Linotype"/>
                <w:sz w:val="16"/>
                <w:szCs w:val="16"/>
                <w:lang w:val="ru-RU"/>
              </w:rPr>
            </w:pPr>
            <w:ins w:id="1281" w:author="Алексей Ярославцев" w:date="2020-05-25T21:25:00Z">
              <w:r w:rsidRPr="00527F13">
                <w:rPr>
                  <w:rFonts w:ascii="Palatino Linotype" w:hAnsi="Palatino Linotype"/>
                  <w:sz w:val="16"/>
                  <w:szCs w:val="16"/>
                </w:rPr>
                <w:t>0.48</w:t>
              </w:r>
            </w:ins>
          </w:p>
        </w:tc>
        <w:tc>
          <w:tcPr>
            <w:tcW w:w="1208" w:type="dxa"/>
            <w:tcBorders>
              <w:top w:val="nil"/>
              <w:left w:val="nil"/>
              <w:bottom w:val="single" w:sz="8" w:space="0" w:color="auto"/>
              <w:right w:val="single" w:sz="8" w:space="0" w:color="auto"/>
            </w:tcBorders>
            <w:shd w:val="clear" w:color="000000" w:fill="FFFFFF"/>
            <w:noWrap/>
            <w:hideMark/>
          </w:tcPr>
          <w:p w14:paraId="23BC0224" w14:textId="77777777" w:rsidR="008B1625" w:rsidRPr="00527F13" w:rsidRDefault="008B1625" w:rsidP="008B1625">
            <w:pPr>
              <w:spacing w:line="240" w:lineRule="auto"/>
              <w:jc w:val="right"/>
              <w:rPr>
                <w:ins w:id="1282" w:author="Алексей Ярославцев" w:date="2020-05-25T21:25:00Z"/>
                <w:rFonts w:ascii="Palatino Linotype" w:hAnsi="Palatino Linotype"/>
                <w:sz w:val="16"/>
                <w:szCs w:val="16"/>
                <w:lang w:val="ru-RU"/>
              </w:rPr>
            </w:pPr>
            <w:ins w:id="1283" w:author="Алексей Ярославцев" w:date="2020-05-25T21:25:00Z">
              <w:r w:rsidRPr="00527F13">
                <w:rPr>
                  <w:rFonts w:ascii="Palatino Linotype" w:hAnsi="Palatino Linotype"/>
                  <w:sz w:val="16"/>
                  <w:szCs w:val="16"/>
                </w:rPr>
                <w:t>3.84</w:t>
              </w:r>
            </w:ins>
          </w:p>
        </w:tc>
      </w:tr>
      <w:tr w:rsidR="008B1625" w:rsidRPr="00527F13" w14:paraId="42E94536" w14:textId="77777777" w:rsidTr="008B1625">
        <w:trPr>
          <w:gridAfter w:val="1"/>
          <w:wAfter w:w="12" w:type="dxa"/>
          <w:trHeight w:val="121"/>
          <w:ins w:id="1284" w:author="Алексей Ярославцев" w:date="2020-05-25T21:25:00Z"/>
        </w:trPr>
        <w:tc>
          <w:tcPr>
            <w:tcW w:w="2114" w:type="dxa"/>
            <w:tcBorders>
              <w:top w:val="nil"/>
              <w:left w:val="single" w:sz="8" w:space="0" w:color="auto"/>
              <w:bottom w:val="single" w:sz="8" w:space="0" w:color="auto"/>
              <w:right w:val="single" w:sz="8" w:space="0" w:color="auto"/>
            </w:tcBorders>
            <w:shd w:val="clear" w:color="000000" w:fill="FFFFFF"/>
            <w:noWrap/>
            <w:vAlign w:val="center"/>
            <w:hideMark/>
          </w:tcPr>
          <w:p w14:paraId="7AFD5C03" w14:textId="77777777" w:rsidR="008B1625" w:rsidRPr="00527F13" w:rsidRDefault="008B1625" w:rsidP="008B1625">
            <w:pPr>
              <w:spacing w:line="240" w:lineRule="auto"/>
              <w:jc w:val="right"/>
              <w:rPr>
                <w:ins w:id="1285" w:author="Алексей Ярославцев" w:date="2020-05-25T21:25:00Z"/>
                <w:rFonts w:ascii="Palatino Linotype" w:hAnsi="Palatino Linotype"/>
                <w:b/>
                <w:bCs/>
                <w:sz w:val="16"/>
                <w:szCs w:val="16"/>
                <w:lang w:val="ru-RU"/>
              </w:rPr>
            </w:pPr>
            <w:ins w:id="1286" w:author="Алексей Ярославцев" w:date="2020-05-25T21:25:00Z">
              <w:r w:rsidRPr="00527F13">
                <w:rPr>
                  <w:rFonts w:ascii="Palatino Linotype" w:hAnsi="Palatino Linotype"/>
                  <w:b/>
                  <w:bCs/>
                  <w:sz w:val="16"/>
                  <w:szCs w:val="16"/>
                  <w:lang w:val="ru-RU"/>
                </w:rPr>
                <w:t> SE</w:t>
              </w:r>
            </w:ins>
          </w:p>
        </w:tc>
        <w:tc>
          <w:tcPr>
            <w:tcW w:w="1149" w:type="dxa"/>
            <w:tcBorders>
              <w:top w:val="nil"/>
              <w:left w:val="nil"/>
              <w:bottom w:val="single" w:sz="8" w:space="0" w:color="auto"/>
              <w:right w:val="single" w:sz="8" w:space="0" w:color="auto"/>
            </w:tcBorders>
            <w:shd w:val="clear" w:color="000000" w:fill="FFFFFF"/>
            <w:vAlign w:val="center"/>
            <w:hideMark/>
          </w:tcPr>
          <w:p w14:paraId="64BFDE64" w14:textId="77777777" w:rsidR="008B1625" w:rsidRPr="00527F13" w:rsidRDefault="008B1625" w:rsidP="008B1625">
            <w:pPr>
              <w:spacing w:line="240" w:lineRule="auto"/>
              <w:jc w:val="right"/>
              <w:rPr>
                <w:ins w:id="1287" w:author="Алексей Ярославцев" w:date="2020-05-25T21:25:00Z"/>
                <w:rFonts w:ascii="Palatino Linotype" w:hAnsi="Palatino Linotype"/>
                <w:sz w:val="16"/>
                <w:szCs w:val="16"/>
                <w:lang w:val="ru-RU"/>
              </w:rPr>
            </w:pPr>
            <w:ins w:id="128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2FC3938C" w14:textId="77777777" w:rsidR="008B1625" w:rsidRPr="00527F13" w:rsidRDefault="008B1625" w:rsidP="008B1625">
            <w:pPr>
              <w:spacing w:line="240" w:lineRule="auto"/>
              <w:jc w:val="right"/>
              <w:rPr>
                <w:ins w:id="1289" w:author="Алексей Ярославцев" w:date="2020-05-25T21:25:00Z"/>
                <w:rFonts w:ascii="Palatino Linotype" w:hAnsi="Palatino Linotype"/>
                <w:sz w:val="16"/>
                <w:szCs w:val="16"/>
                <w:lang w:val="ru-RU"/>
              </w:rPr>
            </w:pPr>
            <w:ins w:id="1290" w:author="Алексей Ярославцев" w:date="2020-05-25T21:25:00Z">
              <w:r w:rsidRPr="00527F13">
                <w:rPr>
                  <w:rFonts w:ascii="Palatino Linotype" w:hAnsi="Palatino Linotype"/>
                  <w:sz w:val="16"/>
                  <w:szCs w:val="16"/>
                  <w:lang w:val="ru-RU"/>
                </w:rPr>
                <w:t>1.3</w:t>
              </w:r>
            </w:ins>
          </w:p>
        </w:tc>
        <w:tc>
          <w:tcPr>
            <w:tcW w:w="1214" w:type="dxa"/>
            <w:tcBorders>
              <w:top w:val="nil"/>
              <w:left w:val="nil"/>
              <w:bottom w:val="single" w:sz="8" w:space="0" w:color="auto"/>
              <w:right w:val="single" w:sz="8" w:space="0" w:color="auto"/>
            </w:tcBorders>
            <w:shd w:val="clear" w:color="000000" w:fill="FFFFFF"/>
            <w:vAlign w:val="center"/>
            <w:hideMark/>
          </w:tcPr>
          <w:p w14:paraId="7D0026F1" w14:textId="77777777" w:rsidR="008B1625" w:rsidRPr="00527F13" w:rsidRDefault="008B1625" w:rsidP="008B1625">
            <w:pPr>
              <w:spacing w:line="240" w:lineRule="auto"/>
              <w:jc w:val="right"/>
              <w:rPr>
                <w:ins w:id="1291" w:author="Алексей Ярославцев" w:date="2020-05-25T21:25:00Z"/>
                <w:rFonts w:ascii="Palatino Linotype" w:hAnsi="Palatino Linotype"/>
                <w:sz w:val="16"/>
                <w:szCs w:val="16"/>
                <w:lang w:val="ru-RU"/>
              </w:rPr>
            </w:pPr>
            <w:ins w:id="1292" w:author="Алексей Ярославцев" w:date="2020-05-25T21:25:00Z">
              <w:r w:rsidRPr="00527F13">
                <w:rPr>
                  <w:rFonts w:ascii="Palatino Linotype" w:hAnsi="Palatino Linotype"/>
                  <w:sz w:val="16"/>
                  <w:szCs w:val="16"/>
                  <w:lang w:val="ru-RU"/>
                </w:rPr>
                <w:t>3.26</w:t>
              </w:r>
            </w:ins>
          </w:p>
        </w:tc>
        <w:tc>
          <w:tcPr>
            <w:tcW w:w="1187" w:type="dxa"/>
            <w:tcBorders>
              <w:top w:val="nil"/>
              <w:left w:val="nil"/>
              <w:bottom w:val="single" w:sz="8" w:space="0" w:color="auto"/>
              <w:right w:val="single" w:sz="8" w:space="0" w:color="auto"/>
            </w:tcBorders>
            <w:shd w:val="clear" w:color="000000" w:fill="FFFFFF"/>
            <w:vAlign w:val="center"/>
            <w:hideMark/>
          </w:tcPr>
          <w:p w14:paraId="09E2D787" w14:textId="77777777" w:rsidR="008B1625" w:rsidRPr="00527F13" w:rsidRDefault="008B1625" w:rsidP="008B1625">
            <w:pPr>
              <w:spacing w:line="240" w:lineRule="auto"/>
              <w:jc w:val="right"/>
              <w:rPr>
                <w:ins w:id="1293" w:author="Алексей Ярославцев" w:date="2020-05-25T21:25:00Z"/>
                <w:rFonts w:ascii="Palatino Linotype" w:hAnsi="Palatino Linotype"/>
                <w:sz w:val="16"/>
                <w:szCs w:val="16"/>
                <w:lang w:val="ru-RU"/>
              </w:rPr>
            </w:pPr>
            <w:ins w:id="1294" w:author="Алексей Ярославцев" w:date="2020-05-25T21:25:00Z">
              <w:r w:rsidRPr="00527F13">
                <w:rPr>
                  <w:rFonts w:ascii="Palatino Linotype" w:hAnsi="Palatino Linotype"/>
                  <w:sz w:val="16"/>
                  <w:szCs w:val="16"/>
                  <w:lang w:val="ru-RU"/>
                </w:rPr>
                <w:t>0.61</w:t>
              </w:r>
            </w:ins>
          </w:p>
        </w:tc>
        <w:tc>
          <w:tcPr>
            <w:tcW w:w="1208" w:type="dxa"/>
            <w:tcBorders>
              <w:top w:val="nil"/>
              <w:left w:val="nil"/>
              <w:bottom w:val="single" w:sz="8" w:space="0" w:color="auto"/>
              <w:right w:val="single" w:sz="8" w:space="0" w:color="auto"/>
            </w:tcBorders>
            <w:shd w:val="clear" w:color="000000" w:fill="FFFFFF"/>
            <w:vAlign w:val="center"/>
            <w:hideMark/>
          </w:tcPr>
          <w:p w14:paraId="5E72FFC7" w14:textId="77777777" w:rsidR="008B1625" w:rsidRPr="00527F13" w:rsidRDefault="008B1625" w:rsidP="008B1625">
            <w:pPr>
              <w:spacing w:line="240" w:lineRule="auto"/>
              <w:jc w:val="right"/>
              <w:rPr>
                <w:ins w:id="1295" w:author="Алексей Ярославцев" w:date="2020-05-25T21:25:00Z"/>
                <w:rFonts w:ascii="Palatino Linotype" w:hAnsi="Palatino Linotype"/>
                <w:sz w:val="16"/>
                <w:szCs w:val="16"/>
                <w:lang w:val="ru-RU"/>
              </w:rPr>
            </w:pPr>
            <w:ins w:id="1296" w:author="Алексей Ярославцев" w:date="2020-05-25T21:25:00Z">
              <w:r w:rsidRPr="00527F13">
                <w:rPr>
                  <w:rFonts w:ascii="Palatino Linotype" w:hAnsi="Palatino Linotype"/>
                  <w:sz w:val="16"/>
                  <w:szCs w:val="16"/>
                  <w:lang w:val="ru-RU"/>
                </w:rPr>
                <w:t>2.42</w:t>
              </w:r>
            </w:ins>
          </w:p>
        </w:tc>
        <w:tc>
          <w:tcPr>
            <w:tcW w:w="1149" w:type="dxa"/>
            <w:tcBorders>
              <w:top w:val="nil"/>
              <w:left w:val="nil"/>
              <w:bottom w:val="single" w:sz="8" w:space="0" w:color="auto"/>
              <w:right w:val="single" w:sz="8" w:space="0" w:color="auto"/>
            </w:tcBorders>
            <w:shd w:val="clear" w:color="000000" w:fill="FFFFFF"/>
            <w:vAlign w:val="center"/>
            <w:hideMark/>
          </w:tcPr>
          <w:p w14:paraId="7CCB55CC" w14:textId="77777777" w:rsidR="008B1625" w:rsidRPr="00527F13" w:rsidRDefault="008B1625" w:rsidP="008B1625">
            <w:pPr>
              <w:spacing w:line="240" w:lineRule="auto"/>
              <w:jc w:val="right"/>
              <w:rPr>
                <w:ins w:id="1297" w:author="Алексей Ярославцев" w:date="2020-05-25T21:25:00Z"/>
                <w:rFonts w:ascii="Palatino Linotype" w:hAnsi="Palatino Linotype"/>
                <w:sz w:val="16"/>
                <w:szCs w:val="16"/>
                <w:lang w:val="ru-RU"/>
              </w:rPr>
            </w:pPr>
            <w:ins w:id="1298" w:author="Алексей Ярославцев" w:date="2020-05-25T21:25:00Z">
              <w:r w:rsidRPr="00527F13">
                <w:rPr>
                  <w:rFonts w:ascii="Palatino Linotype" w:hAnsi="Palatino Linotype"/>
                  <w:sz w:val="16"/>
                  <w:szCs w:val="16"/>
                  <w:lang w:val="ru-RU"/>
                </w:rPr>
                <w:t> </w:t>
              </w:r>
            </w:ins>
          </w:p>
        </w:tc>
        <w:tc>
          <w:tcPr>
            <w:tcW w:w="1149" w:type="dxa"/>
            <w:tcBorders>
              <w:top w:val="nil"/>
              <w:left w:val="nil"/>
              <w:bottom w:val="single" w:sz="8" w:space="0" w:color="auto"/>
              <w:right w:val="single" w:sz="8" w:space="0" w:color="auto"/>
            </w:tcBorders>
            <w:shd w:val="clear" w:color="000000" w:fill="FFFFFF"/>
            <w:vAlign w:val="center"/>
            <w:hideMark/>
          </w:tcPr>
          <w:p w14:paraId="1FA77184" w14:textId="77777777" w:rsidR="008B1625" w:rsidRPr="00527F13" w:rsidRDefault="008B1625" w:rsidP="008B1625">
            <w:pPr>
              <w:spacing w:line="240" w:lineRule="auto"/>
              <w:jc w:val="right"/>
              <w:rPr>
                <w:ins w:id="1299" w:author="Алексей Ярославцев" w:date="2020-05-25T21:25:00Z"/>
                <w:rFonts w:ascii="Palatino Linotype" w:hAnsi="Palatino Linotype"/>
                <w:sz w:val="16"/>
                <w:szCs w:val="16"/>
                <w:lang w:val="ru-RU"/>
              </w:rPr>
            </w:pPr>
            <w:ins w:id="1300"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75BA98E9" w14:textId="77777777" w:rsidR="008B1625" w:rsidRPr="00527F13" w:rsidRDefault="008B1625" w:rsidP="008B1625">
            <w:pPr>
              <w:spacing w:line="240" w:lineRule="auto"/>
              <w:jc w:val="right"/>
              <w:rPr>
                <w:ins w:id="1301" w:author="Алексей Ярославцев" w:date="2020-05-25T21:25:00Z"/>
                <w:rFonts w:ascii="Palatino Linotype" w:hAnsi="Palatino Linotype"/>
                <w:sz w:val="16"/>
                <w:szCs w:val="16"/>
                <w:lang w:val="ru-RU"/>
              </w:rPr>
            </w:pPr>
            <w:ins w:id="1302" w:author="Алексей Ярославцев" w:date="2020-05-25T21:25:00Z">
              <w:r w:rsidRPr="00527F13">
                <w:rPr>
                  <w:rFonts w:ascii="Palatino Linotype" w:hAnsi="Palatino Linotype"/>
                  <w:sz w:val="16"/>
                  <w:szCs w:val="16"/>
                  <w:lang w:val="ru-RU"/>
                </w:rPr>
                <w:t> </w:t>
              </w:r>
            </w:ins>
          </w:p>
        </w:tc>
        <w:tc>
          <w:tcPr>
            <w:tcW w:w="1208" w:type="dxa"/>
            <w:tcBorders>
              <w:top w:val="nil"/>
              <w:left w:val="nil"/>
              <w:bottom w:val="single" w:sz="8" w:space="0" w:color="auto"/>
              <w:right w:val="single" w:sz="8" w:space="0" w:color="auto"/>
            </w:tcBorders>
            <w:shd w:val="clear" w:color="000000" w:fill="FFFFFF"/>
            <w:vAlign w:val="center"/>
            <w:hideMark/>
          </w:tcPr>
          <w:p w14:paraId="1289192F" w14:textId="77777777" w:rsidR="008B1625" w:rsidRPr="00527F13" w:rsidRDefault="008B1625" w:rsidP="008B1625">
            <w:pPr>
              <w:spacing w:line="240" w:lineRule="auto"/>
              <w:jc w:val="right"/>
              <w:rPr>
                <w:ins w:id="1303" w:author="Алексей Ярославцев" w:date="2020-05-25T21:25:00Z"/>
                <w:rFonts w:ascii="Palatino Linotype" w:hAnsi="Palatino Linotype"/>
                <w:sz w:val="16"/>
                <w:szCs w:val="16"/>
                <w:lang w:val="ru-RU"/>
              </w:rPr>
            </w:pPr>
            <w:ins w:id="1304" w:author="Алексей Ярославцев" w:date="2020-05-25T21:25:00Z">
              <w:r w:rsidRPr="00527F13">
                <w:rPr>
                  <w:rFonts w:ascii="Palatino Linotype" w:hAnsi="Palatino Linotype"/>
                  <w:sz w:val="16"/>
                  <w:szCs w:val="16"/>
                  <w:lang w:val="ru-RU"/>
                </w:rPr>
                <w:t> </w:t>
              </w:r>
            </w:ins>
          </w:p>
        </w:tc>
        <w:tc>
          <w:tcPr>
            <w:tcW w:w="1392" w:type="dxa"/>
            <w:tcBorders>
              <w:top w:val="nil"/>
              <w:left w:val="nil"/>
              <w:bottom w:val="single" w:sz="8" w:space="0" w:color="auto"/>
              <w:right w:val="single" w:sz="8" w:space="0" w:color="auto"/>
            </w:tcBorders>
            <w:shd w:val="clear" w:color="000000" w:fill="FFFFFF"/>
            <w:vAlign w:val="center"/>
            <w:hideMark/>
          </w:tcPr>
          <w:p w14:paraId="3097E157" w14:textId="77777777" w:rsidR="008B1625" w:rsidRPr="00527F13" w:rsidRDefault="008B1625" w:rsidP="008B1625">
            <w:pPr>
              <w:spacing w:line="240" w:lineRule="auto"/>
              <w:jc w:val="right"/>
              <w:rPr>
                <w:ins w:id="1305" w:author="Алексей Ярославцев" w:date="2020-05-25T21:25:00Z"/>
                <w:rFonts w:ascii="Palatino Linotype" w:hAnsi="Palatino Linotype"/>
                <w:sz w:val="16"/>
                <w:szCs w:val="16"/>
                <w:lang w:val="ru-RU"/>
              </w:rPr>
            </w:pPr>
            <w:ins w:id="1306" w:author="Алексей Ярославцев" w:date="2020-05-25T21:25:00Z">
              <w:r w:rsidRPr="00527F13">
                <w:rPr>
                  <w:rFonts w:ascii="Palatino Linotype" w:hAnsi="Palatino Linotype"/>
                  <w:sz w:val="16"/>
                  <w:szCs w:val="16"/>
                  <w:lang w:val="ru-RU"/>
                </w:rPr>
                <w:t>64.98</w:t>
              </w:r>
            </w:ins>
          </w:p>
        </w:tc>
        <w:tc>
          <w:tcPr>
            <w:tcW w:w="1208" w:type="dxa"/>
            <w:tcBorders>
              <w:top w:val="nil"/>
              <w:left w:val="nil"/>
              <w:bottom w:val="single" w:sz="8" w:space="0" w:color="auto"/>
              <w:right w:val="single" w:sz="8" w:space="0" w:color="auto"/>
            </w:tcBorders>
            <w:shd w:val="clear" w:color="000000" w:fill="FFFFFF"/>
            <w:vAlign w:val="center"/>
            <w:hideMark/>
          </w:tcPr>
          <w:p w14:paraId="4DAC8219" w14:textId="77777777" w:rsidR="008B1625" w:rsidRPr="00527F13" w:rsidRDefault="008B1625" w:rsidP="008B1625">
            <w:pPr>
              <w:spacing w:line="240" w:lineRule="auto"/>
              <w:jc w:val="right"/>
              <w:rPr>
                <w:ins w:id="1307" w:author="Алексей Ярославцев" w:date="2020-05-25T21:25:00Z"/>
                <w:rFonts w:ascii="Palatino Linotype" w:hAnsi="Palatino Linotype"/>
                <w:sz w:val="16"/>
                <w:szCs w:val="16"/>
                <w:lang w:val="ru-RU"/>
              </w:rPr>
            </w:pPr>
            <w:ins w:id="1308" w:author="Алексей Ярославцев" w:date="2020-05-25T21:25:00Z">
              <w:r w:rsidRPr="00527F13">
                <w:rPr>
                  <w:rFonts w:ascii="Palatino Linotype" w:hAnsi="Palatino Linotype"/>
                  <w:sz w:val="16"/>
                  <w:szCs w:val="16"/>
                  <w:lang w:val="ru-RU"/>
                </w:rPr>
                <w:t>1.18</w:t>
              </w:r>
            </w:ins>
          </w:p>
        </w:tc>
        <w:tc>
          <w:tcPr>
            <w:tcW w:w="1208" w:type="dxa"/>
            <w:gridSpan w:val="2"/>
            <w:tcBorders>
              <w:top w:val="nil"/>
              <w:left w:val="nil"/>
              <w:bottom w:val="single" w:sz="8" w:space="0" w:color="auto"/>
              <w:right w:val="single" w:sz="8" w:space="0" w:color="auto"/>
            </w:tcBorders>
            <w:shd w:val="clear" w:color="000000" w:fill="FFFFFF"/>
            <w:noWrap/>
            <w:vAlign w:val="center"/>
            <w:hideMark/>
          </w:tcPr>
          <w:p w14:paraId="6E07DB76" w14:textId="77777777" w:rsidR="008B1625" w:rsidRPr="00527F13" w:rsidRDefault="008B1625" w:rsidP="008B1625">
            <w:pPr>
              <w:spacing w:line="240" w:lineRule="auto"/>
              <w:jc w:val="right"/>
              <w:rPr>
                <w:ins w:id="1309" w:author="Алексей Ярославцев" w:date="2020-05-25T21:25:00Z"/>
                <w:rFonts w:ascii="Palatino Linotype" w:hAnsi="Palatino Linotype"/>
                <w:sz w:val="16"/>
                <w:szCs w:val="16"/>
                <w:lang w:val="ru-RU"/>
              </w:rPr>
            </w:pPr>
            <w:ins w:id="1310" w:author="Алексей Ярославцев" w:date="2020-05-25T21:25:00Z">
              <w:r w:rsidRPr="00527F13">
                <w:rPr>
                  <w:rFonts w:ascii="Palatino Linotype" w:hAnsi="Palatino Linotype"/>
                  <w:sz w:val="16"/>
                  <w:szCs w:val="16"/>
                  <w:lang w:val="ru-RU"/>
                </w:rPr>
                <w:t>2.89</w:t>
              </w:r>
            </w:ins>
          </w:p>
        </w:tc>
        <w:tc>
          <w:tcPr>
            <w:tcW w:w="1518" w:type="dxa"/>
            <w:tcBorders>
              <w:top w:val="nil"/>
              <w:left w:val="nil"/>
              <w:bottom w:val="single" w:sz="8" w:space="0" w:color="auto"/>
              <w:right w:val="single" w:sz="8" w:space="0" w:color="auto"/>
            </w:tcBorders>
            <w:shd w:val="clear" w:color="000000" w:fill="FFFFFF"/>
            <w:noWrap/>
            <w:vAlign w:val="center"/>
            <w:hideMark/>
          </w:tcPr>
          <w:p w14:paraId="3E7B2AAA" w14:textId="77777777" w:rsidR="008B1625" w:rsidRPr="00527F13" w:rsidRDefault="008B1625" w:rsidP="008B1625">
            <w:pPr>
              <w:spacing w:line="240" w:lineRule="auto"/>
              <w:jc w:val="right"/>
              <w:rPr>
                <w:ins w:id="1311" w:author="Алексей Ярославцев" w:date="2020-05-25T21:25:00Z"/>
                <w:rFonts w:ascii="Palatino Linotype" w:hAnsi="Palatino Linotype"/>
                <w:sz w:val="16"/>
                <w:szCs w:val="16"/>
                <w:lang w:val="ru-RU"/>
              </w:rPr>
            </w:pPr>
            <w:ins w:id="1312" w:author="Алексей Ярославцев" w:date="2020-05-25T21:25:00Z">
              <w:r w:rsidRPr="00527F13">
                <w:rPr>
                  <w:rFonts w:ascii="Palatino Linotype" w:hAnsi="Palatino Linotype"/>
                  <w:sz w:val="16"/>
                  <w:szCs w:val="16"/>
                  <w:lang w:val="ru-RU"/>
                </w:rPr>
                <w:t>0.14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16208BB6" w14:textId="77777777" w:rsidR="008B1625" w:rsidRPr="00527F13" w:rsidRDefault="008B1625" w:rsidP="008B1625">
            <w:pPr>
              <w:spacing w:line="240" w:lineRule="auto"/>
              <w:jc w:val="right"/>
              <w:rPr>
                <w:ins w:id="1313" w:author="Алексей Ярославцев" w:date="2020-05-25T21:25:00Z"/>
                <w:rFonts w:ascii="Palatino Linotype" w:hAnsi="Palatino Linotype"/>
                <w:sz w:val="16"/>
                <w:szCs w:val="16"/>
                <w:lang w:val="ru-RU"/>
              </w:rPr>
            </w:pPr>
            <w:ins w:id="1314" w:author="Алексей Ярославцев" w:date="2020-05-25T21:25:00Z">
              <w:r w:rsidRPr="00527F13">
                <w:rPr>
                  <w:rFonts w:ascii="Palatino Linotype" w:hAnsi="Palatino Linotype"/>
                  <w:sz w:val="16"/>
                  <w:szCs w:val="16"/>
                  <w:lang w:val="ru-RU"/>
                </w:rPr>
                <w:t>19.49</w:t>
              </w:r>
            </w:ins>
          </w:p>
        </w:tc>
        <w:tc>
          <w:tcPr>
            <w:tcW w:w="1258" w:type="dxa"/>
            <w:tcBorders>
              <w:top w:val="nil"/>
              <w:left w:val="nil"/>
              <w:bottom w:val="single" w:sz="8" w:space="0" w:color="auto"/>
              <w:right w:val="single" w:sz="8" w:space="0" w:color="auto"/>
            </w:tcBorders>
            <w:shd w:val="clear" w:color="000000" w:fill="FFFFFF"/>
            <w:noWrap/>
            <w:vAlign w:val="center"/>
            <w:hideMark/>
          </w:tcPr>
          <w:p w14:paraId="799C7152" w14:textId="77777777" w:rsidR="008B1625" w:rsidRPr="00527F13" w:rsidRDefault="008B1625" w:rsidP="008B1625">
            <w:pPr>
              <w:spacing w:line="240" w:lineRule="auto"/>
              <w:jc w:val="right"/>
              <w:rPr>
                <w:ins w:id="1315" w:author="Алексей Ярославцев" w:date="2020-05-25T21:25:00Z"/>
                <w:rFonts w:ascii="Palatino Linotype" w:hAnsi="Palatino Linotype"/>
                <w:sz w:val="16"/>
                <w:szCs w:val="16"/>
                <w:lang w:val="ru-RU"/>
              </w:rPr>
            </w:pPr>
            <w:ins w:id="1316" w:author="Алексей Ярославцев" w:date="2020-05-25T21:25:00Z">
              <w:r w:rsidRPr="00527F13">
                <w:rPr>
                  <w:rFonts w:ascii="Palatino Linotype" w:hAnsi="Palatino Linotype"/>
                  <w:sz w:val="16"/>
                  <w:szCs w:val="16"/>
                  <w:lang w:val="ru-RU"/>
                </w:rPr>
                <w:t>0</w:t>
              </w:r>
            </w:ins>
          </w:p>
        </w:tc>
        <w:tc>
          <w:tcPr>
            <w:tcW w:w="1258" w:type="dxa"/>
            <w:tcBorders>
              <w:top w:val="nil"/>
              <w:left w:val="nil"/>
              <w:bottom w:val="single" w:sz="8" w:space="0" w:color="auto"/>
              <w:right w:val="single" w:sz="8" w:space="0" w:color="auto"/>
            </w:tcBorders>
            <w:shd w:val="clear" w:color="000000" w:fill="FFFFFF"/>
            <w:noWrap/>
            <w:vAlign w:val="center"/>
            <w:hideMark/>
          </w:tcPr>
          <w:p w14:paraId="01B45D70" w14:textId="77777777" w:rsidR="008B1625" w:rsidRPr="00527F13" w:rsidRDefault="008B1625" w:rsidP="008B1625">
            <w:pPr>
              <w:spacing w:line="240" w:lineRule="auto"/>
              <w:jc w:val="right"/>
              <w:rPr>
                <w:ins w:id="1317" w:author="Алексей Ярославцев" w:date="2020-05-25T21:25:00Z"/>
                <w:rFonts w:ascii="Palatino Linotype" w:hAnsi="Palatino Linotype"/>
                <w:sz w:val="16"/>
                <w:szCs w:val="16"/>
                <w:lang w:val="ru-RU"/>
              </w:rPr>
            </w:pPr>
            <w:ins w:id="1318" w:author="Алексей Ярославцев" w:date="2020-05-25T21:25:00Z">
              <w:r w:rsidRPr="00527F13">
                <w:rPr>
                  <w:rFonts w:ascii="Palatino Linotype" w:hAnsi="Palatino Linotype"/>
                  <w:sz w:val="16"/>
                  <w:szCs w:val="16"/>
                  <w:lang w:val="ru-RU"/>
                </w:rPr>
                <w:t>0.11</w:t>
              </w:r>
            </w:ins>
          </w:p>
        </w:tc>
        <w:tc>
          <w:tcPr>
            <w:tcW w:w="1871" w:type="dxa"/>
            <w:gridSpan w:val="2"/>
            <w:tcBorders>
              <w:top w:val="nil"/>
              <w:left w:val="nil"/>
              <w:bottom w:val="single" w:sz="8" w:space="0" w:color="auto"/>
              <w:right w:val="single" w:sz="8" w:space="0" w:color="auto"/>
            </w:tcBorders>
            <w:shd w:val="clear" w:color="000000" w:fill="FFFFFF"/>
            <w:noWrap/>
            <w:vAlign w:val="center"/>
            <w:hideMark/>
          </w:tcPr>
          <w:p w14:paraId="7F7154E5" w14:textId="77777777" w:rsidR="008B1625" w:rsidRPr="00527F13" w:rsidRDefault="008B1625" w:rsidP="008B1625">
            <w:pPr>
              <w:spacing w:line="240" w:lineRule="auto"/>
              <w:jc w:val="right"/>
              <w:rPr>
                <w:ins w:id="1319" w:author="Алексей Ярославцев" w:date="2020-05-25T21:25:00Z"/>
                <w:rFonts w:ascii="Palatino Linotype" w:hAnsi="Palatino Linotype"/>
                <w:sz w:val="16"/>
                <w:szCs w:val="16"/>
                <w:lang w:val="ru-RU"/>
              </w:rPr>
            </w:pPr>
            <w:ins w:id="1320" w:author="Алексей Ярославцев" w:date="2020-05-25T21:25:00Z">
              <w:r w:rsidRPr="00527F13">
                <w:rPr>
                  <w:rFonts w:ascii="Palatino Linotype" w:hAnsi="Palatino Linotype"/>
                  <w:sz w:val="16"/>
                  <w:szCs w:val="16"/>
                  <w:lang w:val="ru-RU"/>
                </w:rPr>
                <w:t>385.4</w:t>
              </w:r>
            </w:ins>
          </w:p>
        </w:tc>
        <w:tc>
          <w:tcPr>
            <w:tcW w:w="1376" w:type="dxa"/>
            <w:gridSpan w:val="2"/>
            <w:tcBorders>
              <w:top w:val="nil"/>
              <w:left w:val="nil"/>
              <w:bottom w:val="single" w:sz="8" w:space="0" w:color="auto"/>
              <w:right w:val="single" w:sz="8" w:space="0" w:color="auto"/>
            </w:tcBorders>
            <w:shd w:val="clear" w:color="000000" w:fill="FFFFFF"/>
            <w:noWrap/>
            <w:vAlign w:val="center"/>
            <w:hideMark/>
          </w:tcPr>
          <w:p w14:paraId="39D2D2C6" w14:textId="77777777" w:rsidR="008B1625" w:rsidRPr="00527F13" w:rsidRDefault="008B1625" w:rsidP="008B1625">
            <w:pPr>
              <w:spacing w:line="240" w:lineRule="auto"/>
              <w:jc w:val="right"/>
              <w:rPr>
                <w:ins w:id="1321" w:author="Алексей Ярославцев" w:date="2020-05-25T21:25:00Z"/>
                <w:rFonts w:ascii="Palatino Linotype" w:hAnsi="Palatino Linotype"/>
                <w:sz w:val="16"/>
                <w:szCs w:val="16"/>
                <w:lang w:val="ru-RU"/>
              </w:rPr>
            </w:pPr>
            <w:ins w:id="1322" w:author="Алексей Ярославцев" w:date="2020-05-25T21:25:00Z">
              <w:r w:rsidRPr="00527F13">
                <w:rPr>
                  <w:rFonts w:ascii="Palatino Linotype" w:hAnsi="Palatino Linotype"/>
                  <w:sz w:val="16"/>
                  <w:szCs w:val="16"/>
                  <w:lang w:val="ru-RU"/>
                </w:rPr>
                <w:t>396.4</w:t>
              </w:r>
            </w:ins>
          </w:p>
        </w:tc>
        <w:tc>
          <w:tcPr>
            <w:tcW w:w="1376" w:type="dxa"/>
            <w:tcBorders>
              <w:top w:val="nil"/>
              <w:left w:val="nil"/>
              <w:bottom w:val="single" w:sz="8" w:space="0" w:color="auto"/>
              <w:right w:val="single" w:sz="8" w:space="0" w:color="auto"/>
            </w:tcBorders>
            <w:shd w:val="clear" w:color="000000" w:fill="FFFFFF"/>
            <w:noWrap/>
            <w:vAlign w:val="center"/>
            <w:hideMark/>
          </w:tcPr>
          <w:p w14:paraId="67ECD0F7" w14:textId="77777777" w:rsidR="008B1625" w:rsidRPr="00527F13" w:rsidRDefault="008B1625" w:rsidP="008B1625">
            <w:pPr>
              <w:spacing w:line="240" w:lineRule="auto"/>
              <w:jc w:val="right"/>
              <w:rPr>
                <w:ins w:id="1323" w:author="Алексей Ярославцев" w:date="2020-05-25T21:25:00Z"/>
                <w:rFonts w:ascii="Palatino Linotype" w:hAnsi="Palatino Linotype"/>
                <w:sz w:val="16"/>
                <w:szCs w:val="16"/>
                <w:lang w:val="ru-RU"/>
              </w:rPr>
            </w:pPr>
            <w:ins w:id="1324" w:author="Алексей Ярославцев" w:date="2020-05-25T21:25:00Z">
              <w:r w:rsidRPr="00527F13">
                <w:rPr>
                  <w:rFonts w:ascii="Palatino Linotype" w:hAnsi="Palatino Linotype"/>
                  <w:sz w:val="16"/>
                  <w:szCs w:val="16"/>
                  <w:lang w:val="ru-RU"/>
                </w:rPr>
                <w:t>253.7</w:t>
              </w:r>
            </w:ins>
          </w:p>
        </w:tc>
        <w:tc>
          <w:tcPr>
            <w:tcW w:w="1376" w:type="dxa"/>
            <w:tcBorders>
              <w:top w:val="nil"/>
              <w:left w:val="nil"/>
              <w:bottom w:val="single" w:sz="8" w:space="0" w:color="auto"/>
              <w:right w:val="single" w:sz="8" w:space="0" w:color="auto"/>
            </w:tcBorders>
            <w:shd w:val="clear" w:color="000000" w:fill="FFFFFF"/>
            <w:noWrap/>
            <w:vAlign w:val="center"/>
            <w:hideMark/>
          </w:tcPr>
          <w:p w14:paraId="0319882C" w14:textId="77777777" w:rsidR="008B1625" w:rsidRPr="00527F13" w:rsidRDefault="008B1625" w:rsidP="008B1625">
            <w:pPr>
              <w:spacing w:line="240" w:lineRule="auto"/>
              <w:jc w:val="right"/>
              <w:rPr>
                <w:ins w:id="1325" w:author="Алексей Ярославцев" w:date="2020-05-25T21:25:00Z"/>
                <w:rFonts w:ascii="Palatino Linotype" w:hAnsi="Palatino Linotype"/>
                <w:sz w:val="16"/>
                <w:szCs w:val="16"/>
                <w:lang w:val="ru-RU"/>
              </w:rPr>
            </w:pPr>
            <w:ins w:id="1326" w:author="Алексей Ярославцев" w:date="2020-05-25T21:25:00Z">
              <w:r w:rsidRPr="00527F13">
                <w:rPr>
                  <w:rFonts w:ascii="Palatino Linotype" w:hAnsi="Palatino Linotype"/>
                  <w:sz w:val="16"/>
                  <w:szCs w:val="16"/>
                  <w:lang w:val="ru-RU"/>
                </w:rPr>
                <w:t>99.1</w:t>
              </w:r>
            </w:ins>
          </w:p>
        </w:tc>
        <w:tc>
          <w:tcPr>
            <w:tcW w:w="1258" w:type="dxa"/>
            <w:gridSpan w:val="2"/>
            <w:tcBorders>
              <w:top w:val="nil"/>
              <w:left w:val="nil"/>
              <w:bottom w:val="single" w:sz="8" w:space="0" w:color="auto"/>
              <w:right w:val="single" w:sz="8" w:space="0" w:color="auto"/>
            </w:tcBorders>
            <w:shd w:val="clear" w:color="000000" w:fill="FFFFFF"/>
            <w:noWrap/>
            <w:hideMark/>
          </w:tcPr>
          <w:p w14:paraId="0589BDCE" w14:textId="77777777" w:rsidR="008B1625" w:rsidRPr="00527F13" w:rsidRDefault="008B1625" w:rsidP="008B1625">
            <w:pPr>
              <w:spacing w:line="240" w:lineRule="auto"/>
              <w:jc w:val="right"/>
              <w:rPr>
                <w:ins w:id="1327" w:author="Алексей Ярославцев" w:date="2020-05-25T21:25:00Z"/>
                <w:rFonts w:ascii="Palatino Linotype" w:hAnsi="Palatino Linotype"/>
                <w:sz w:val="16"/>
                <w:szCs w:val="16"/>
                <w:lang w:val="ru-RU"/>
              </w:rPr>
            </w:pPr>
            <w:ins w:id="1328" w:author="Алексей Ярославцев" w:date="2020-05-25T21:25:00Z">
              <w:r w:rsidRPr="00527F13">
                <w:rPr>
                  <w:rFonts w:ascii="Palatino Linotype" w:hAnsi="Palatino Linotype"/>
                  <w:sz w:val="16"/>
                  <w:szCs w:val="16"/>
                </w:rPr>
                <w:t>0.14</w:t>
              </w:r>
            </w:ins>
          </w:p>
        </w:tc>
        <w:tc>
          <w:tcPr>
            <w:tcW w:w="1258" w:type="dxa"/>
            <w:tcBorders>
              <w:top w:val="nil"/>
              <w:left w:val="nil"/>
              <w:bottom w:val="single" w:sz="8" w:space="0" w:color="auto"/>
              <w:right w:val="single" w:sz="8" w:space="0" w:color="auto"/>
            </w:tcBorders>
            <w:shd w:val="clear" w:color="000000" w:fill="FFFFFF"/>
            <w:noWrap/>
            <w:hideMark/>
          </w:tcPr>
          <w:p w14:paraId="104335B3" w14:textId="77777777" w:rsidR="008B1625" w:rsidRPr="00527F13" w:rsidRDefault="008B1625" w:rsidP="008B1625">
            <w:pPr>
              <w:spacing w:line="240" w:lineRule="auto"/>
              <w:jc w:val="right"/>
              <w:rPr>
                <w:ins w:id="1329" w:author="Алексей Ярославцев" w:date="2020-05-25T21:25:00Z"/>
                <w:rFonts w:ascii="Palatino Linotype" w:hAnsi="Palatino Linotype"/>
                <w:sz w:val="16"/>
                <w:szCs w:val="16"/>
                <w:lang w:val="ru-RU"/>
              </w:rPr>
            </w:pPr>
            <w:ins w:id="1330" w:author="Алексей Ярославцев" w:date="2020-05-25T21:25:00Z">
              <w:r w:rsidRPr="00527F13">
                <w:rPr>
                  <w:rFonts w:ascii="Palatino Linotype" w:hAnsi="Palatino Linotype"/>
                  <w:sz w:val="16"/>
                  <w:szCs w:val="16"/>
                </w:rPr>
                <w:t>0.03</w:t>
              </w:r>
            </w:ins>
          </w:p>
        </w:tc>
        <w:tc>
          <w:tcPr>
            <w:tcW w:w="1208" w:type="dxa"/>
            <w:tcBorders>
              <w:top w:val="nil"/>
              <w:left w:val="nil"/>
              <w:bottom w:val="single" w:sz="8" w:space="0" w:color="auto"/>
              <w:right w:val="single" w:sz="8" w:space="0" w:color="auto"/>
            </w:tcBorders>
            <w:shd w:val="clear" w:color="000000" w:fill="FFFFFF"/>
            <w:noWrap/>
            <w:hideMark/>
          </w:tcPr>
          <w:p w14:paraId="7D6FBE6D" w14:textId="77777777" w:rsidR="008B1625" w:rsidRPr="00527F13" w:rsidRDefault="008B1625" w:rsidP="008B1625">
            <w:pPr>
              <w:spacing w:line="240" w:lineRule="auto"/>
              <w:jc w:val="right"/>
              <w:rPr>
                <w:ins w:id="1331" w:author="Алексей Ярославцев" w:date="2020-05-25T21:25:00Z"/>
                <w:rFonts w:ascii="Palatino Linotype" w:hAnsi="Palatino Linotype"/>
                <w:sz w:val="16"/>
                <w:szCs w:val="16"/>
                <w:lang w:val="ru-RU"/>
              </w:rPr>
            </w:pPr>
            <w:ins w:id="1332" w:author="Алексей Ярославцев" w:date="2020-05-25T21:25:00Z">
              <w:r w:rsidRPr="00527F13">
                <w:rPr>
                  <w:rFonts w:ascii="Palatino Linotype" w:hAnsi="Palatino Linotype"/>
                  <w:sz w:val="16"/>
                  <w:szCs w:val="16"/>
                </w:rPr>
                <w:t>0.12</w:t>
              </w:r>
            </w:ins>
          </w:p>
        </w:tc>
      </w:tr>
    </w:tbl>
    <w:p w14:paraId="0A10F02D" w14:textId="77777777" w:rsidR="008B1625" w:rsidRDefault="008B1625" w:rsidP="00664321">
      <w:pPr>
        <w:pStyle w:val="MDPI21heading1"/>
        <w:rPr>
          <w:ins w:id="1333" w:author="Алексей Ярославцев" w:date="2020-05-25T21:25:00Z"/>
        </w:rPr>
      </w:pPr>
    </w:p>
    <w:p w14:paraId="46DAB3BB" w14:textId="77777777" w:rsidR="008B1625" w:rsidRPr="009E46F1" w:rsidRDefault="008B1625" w:rsidP="00664321">
      <w:pPr>
        <w:pStyle w:val="MDPI21heading1"/>
      </w:pPr>
    </w:p>
    <w:tbl>
      <w:tblPr>
        <w:tblW w:w="15349" w:type="dxa"/>
        <w:tblInd w:w="93" w:type="dxa"/>
        <w:tblLayout w:type="fixed"/>
        <w:tblLook w:val="04A0" w:firstRow="1" w:lastRow="0" w:firstColumn="1" w:lastColumn="0" w:noHBand="0" w:noVBand="1"/>
      </w:tblPr>
      <w:tblGrid>
        <w:gridCol w:w="1008"/>
        <w:gridCol w:w="708"/>
        <w:gridCol w:w="548"/>
        <w:gridCol w:w="576"/>
        <w:gridCol w:w="548"/>
        <w:gridCol w:w="576"/>
        <w:gridCol w:w="548"/>
        <w:gridCol w:w="548"/>
        <w:gridCol w:w="576"/>
        <w:gridCol w:w="576"/>
        <w:gridCol w:w="656"/>
        <w:gridCol w:w="576"/>
        <w:gridCol w:w="680"/>
        <w:gridCol w:w="724"/>
        <w:gridCol w:w="665"/>
        <w:gridCol w:w="600"/>
        <w:gridCol w:w="600"/>
        <w:gridCol w:w="892"/>
        <w:gridCol w:w="656"/>
        <w:gridCol w:w="656"/>
        <w:gridCol w:w="656"/>
        <w:gridCol w:w="600"/>
        <w:gridCol w:w="600"/>
        <w:gridCol w:w="576"/>
      </w:tblGrid>
      <w:tr w:rsidR="00527F13" w:rsidRPr="00527F13" w:rsidDel="008B1625" w14:paraId="042A1BCF" w14:textId="77777777" w:rsidTr="0050150B">
        <w:trPr>
          <w:trHeight w:val="400"/>
          <w:del w:id="1334"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F2DEE6A" w14:textId="77777777" w:rsidR="00527F13" w:rsidRPr="00527F13" w:rsidDel="008B1625" w:rsidRDefault="00527F13" w:rsidP="0050150B">
            <w:pPr>
              <w:spacing w:line="240" w:lineRule="auto"/>
              <w:jc w:val="left"/>
              <w:rPr>
                <w:del w:id="1335" w:author="Алексей Ярославцев" w:date="2020-05-25T21:25:00Z"/>
                <w:rFonts w:ascii="Palatino Linotype" w:hAnsi="Palatino Linotype"/>
                <w:b/>
                <w:bCs/>
                <w:sz w:val="16"/>
                <w:szCs w:val="16"/>
              </w:rPr>
            </w:pPr>
            <w:del w:id="1336" w:author="Алексей Ярославцев" w:date="2020-05-25T21:25:00Z">
              <w:r w:rsidRPr="00527F13" w:rsidDel="008B1625">
                <w:rPr>
                  <w:rFonts w:ascii="Palatino Linotype" w:hAnsi="Palatino Linotype"/>
                  <w:b/>
                  <w:bCs/>
                  <w:sz w:val="16"/>
                  <w:szCs w:val="16"/>
                </w:rPr>
                <w:delText> </w:delText>
              </w:r>
            </w:del>
          </w:p>
        </w:tc>
        <w:tc>
          <w:tcPr>
            <w:tcW w:w="6436" w:type="dxa"/>
            <w:gridSpan w:val="11"/>
            <w:tcBorders>
              <w:top w:val="single" w:sz="8" w:space="0" w:color="auto"/>
              <w:left w:val="nil"/>
              <w:bottom w:val="single" w:sz="8" w:space="0" w:color="auto"/>
              <w:right w:val="single" w:sz="8" w:space="0" w:color="000000"/>
            </w:tcBorders>
            <w:shd w:val="clear" w:color="000000" w:fill="FFFFFF"/>
            <w:vAlign w:val="center"/>
            <w:hideMark/>
          </w:tcPr>
          <w:p w14:paraId="30203E69" w14:textId="77777777" w:rsidR="00527F13" w:rsidRPr="00527F13" w:rsidDel="008B1625" w:rsidRDefault="00527F13" w:rsidP="0050150B">
            <w:pPr>
              <w:spacing w:line="240" w:lineRule="auto"/>
              <w:jc w:val="center"/>
              <w:rPr>
                <w:del w:id="1337" w:author="Алексей Ярославцев" w:date="2020-05-25T21:25:00Z"/>
                <w:rFonts w:ascii="Palatino Linotype" w:hAnsi="Palatino Linotype"/>
                <w:b/>
                <w:bCs/>
                <w:sz w:val="16"/>
                <w:szCs w:val="16"/>
                <w:lang w:val="ru-RU"/>
              </w:rPr>
            </w:pPr>
            <w:del w:id="1338" w:author="Алексей Ярославцев" w:date="2020-05-25T21:25:00Z">
              <w:r w:rsidRPr="00527F13" w:rsidDel="008B1625">
                <w:rPr>
                  <w:rFonts w:ascii="Palatino Linotype" w:hAnsi="Palatino Linotype"/>
                  <w:b/>
                  <w:bCs/>
                  <w:sz w:val="16"/>
                  <w:szCs w:val="16"/>
                </w:rPr>
                <w:delText>Trees description</w:delText>
              </w:r>
            </w:del>
          </w:p>
        </w:tc>
        <w:tc>
          <w:tcPr>
            <w:tcW w:w="1404" w:type="dxa"/>
            <w:gridSpan w:val="2"/>
            <w:tcBorders>
              <w:top w:val="single" w:sz="8" w:space="0" w:color="auto"/>
              <w:left w:val="nil"/>
              <w:bottom w:val="single" w:sz="8" w:space="0" w:color="auto"/>
              <w:right w:val="single" w:sz="8" w:space="0" w:color="000000"/>
            </w:tcBorders>
            <w:shd w:val="clear" w:color="000000" w:fill="FFFFFF"/>
            <w:noWrap/>
            <w:vAlign w:val="center"/>
            <w:hideMark/>
          </w:tcPr>
          <w:p w14:paraId="60071D2E" w14:textId="77777777" w:rsidR="00527F13" w:rsidRPr="00527F13" w:rsidDel="008B1625" w:rsidRDefault="00527F13" w:rsidP="0050150B">
            <w:pPr>
              <w:spacing w:line="240" w:lineRule="auto"/>
              <w:jc w:val="center"/>
              <w:rPr>
                <w:del w:id="1339" w:author="Алексей Ярославцев" w:date="2020-05-25T21:25:00Z"/>
                <w:rFonts w:ascii="Palatino Linotype" w:hAnsi="Palatino Linotype"/>
                <w:b/>
                <w:bCs/>
                <w:sz w:val="16"/>
                <w:szCs w:val="16"/>
                <w:lang w:val="ru-RU"/>
              </w:rPr>
            </w:pPr>
            <w:del w:id="1340" w:author="Алексей Ярославцев" w:date="2020-05-25T21:25:00Z">
              <w:r w:rsidRPr="00527F13" w:rsidDel="008B1625">
                <w:rPr>
                  <w:rFonts w:ascii="Palatino Linotype" w:hAnsi="Palatino Linotype"/>
                  <w:b/>
                  <w:bCs/>
                  <w:sz w:val="16"/>
                  <w:szCs w:val="16"/>
                  <w:lang w:val="ru-RU"/>
                </w:rPr>
                <w:delText>Biomass carbon</w:delText>
              </w:r>
            </w:del>
          </w:p>
        </w:tc>
        <w:tc>
          <w:tcPr>
            <w:tcW w:w="1865" w:type="dxa"/>
            <w:gridSpan w:val="3"/>
            <w:tcBorders>
              <w:top w:val="single" w:sz="8" w:space="0" w:color="auto"/>
              <w:left w:val="nil"/>
              <w:bottom w:val="single" w:sz="8" w:space="0" w:color="auto"/>
              <w:right w:val="single" w:sz="8" w:space="0" w:color="000000"/>
            </w:tcBorders>
            <w:shd w:val="clear" w:color="000000" w:fill="FFFFFF"/>
            <w:vAlign w:val="center"/>
            <w:hideMark/>
          </w:tcPr>
          <w:p w14:paraId="0BF76227" w14:textId="77777777" w:rsidR="00527F13" w:rsidRPr="00527F13" w:rsidDel="008B1625" w:rsidRDefault="00527F13" w:rsidP="0050150B">
            <w:pPr>
              <w:spacing w:line="240" w:lineRule="auto"/>
              <w:jc w:val="center"/>
              <w:rPr>
                <w:del w:id="1341" w:author="Алексей Ярославцев" w:date="2020-05-25T21:25:00Z"/>
                <w:rFonts w:ascii="Palatino Linotype" w:hAnsi="Palatino Linotype"/>
                <w:b/>
                <w:bCs/>
                <w:sz w:val="16"/>
                <w:szCs w:val="16"/>
                <w:lang w:val="ru-RU"/>
              </w:rPr>
            </w:pPr>
            <w:del w:id="1342" w:author="Алексей Ярославцев" w:date="2020-05-25T21:25:00Z">
              <w:r w:rsidRPr="00527F13" w:rsidDel="008B1625">
                <w:rPr>
                  <w:rFonts w:ascii="Palatino Linotype" w:hAnsi="Palatino Linotype"/>
                  <w:b/>
                  <w:bCs/>
                  <w:sz w:val="16"/>
                  <w:szCs w:val="16"/>
                  <w:lang w:val="ru-RU"/>
                </w:rPr>
                <w:delText>Transpiration and precipitation</w:delText>
              </w:r>
            </w:del>
          </w:p>
        </w:tc>
        <w:tc>
          <w:tcPr>
            <w:tcW w:w="892" w:type="dxa"/>
            <w:tcBorders>
              <w:top w:val="nil"/>
              <w:left w:val="nil"/>
              <w:bottom w:val="single" w:sz="8" w:space="0" w:color="auto"/>
              <w:right w:val="single" w:sz="8" w:space="0" w:color="auto"/>
            </w:tcBorders>
            <w:shd w:val="clear" w:color="000000" w:fill="FFFFFF"/>
            <w:vAlign w:val="center"/>
            <w:hideMark/>
          </w:tcPr>
          <w:p w14:paraId="2C7D2FFC" w14:textId="77777777" w:rsidR="00527F13" w:rsidRPr="00527F13" w:rsidDel="008B1625" w:rsidRDefault="00527F13" w:rsidP="0050150B">
            <w:pPr>
              <w:spacing w:line="240" w:lineRule="auto"/>
              <w:jc w:val="center"/>
              <w:rPr>
                <w:del w:id="1343" w:author="Алексей Ярославцев" w:date="2020-05-25T21:25:00Z"/>
                <w:rFonts w:ascii="Palatino Linotype" w:hAnsi="Palatino Linotype"/>
                <w:b/>
                <w:bCs/>
                <w:sz w:val="16"/>
                <w:szCs w:val="16"/>
                <w:lang w:val="ru-RU"/>
              </w:rPr>
            </w:pPr>
            <w:del w:id="1344" w:author="Алексей Ярославцев" w:date="2020-05-25T21:25:00Z">
              <w:r w:rsidRPr="00527F13" w:rsidDel="008B1625">
                <w:rPr>
                  <w:rFonts w:ascii="Palatino Linotype" w:hAnsi="Palatino Linotype"/>
                  <w:b/>
                  <w:bCs/>
                  <w:sz w:val="16"/>
                  <w:szCs w:val="16"/>
                  <w:lang w:val="ru-RU"/>
                </w:rPr>
                <w:delText>Energy asborbed</w:delText>
              </w:r>
            </w:del>
          </w:p>
        </w:tc>
        <w:tc>
          <w:tcPr>
            <w:tcW w:w="1968" w:type="dxa"/>
            <w:gridSpan w:val="3"/>
            <w:tcBorders>
              <w:top w:val="single" w:sz="8" w:space="0" w:color="auto"/>
              <w:left w:val="nil"/>
              <w:bottom w:val="single" w:sz="8" w:space="0" w:color="auto"/>
              <w:right w:val="single" w:sz="8" w:space="0" w:color="000000"/>
            </w:tcBorders>
            <w:shd w:val="clear" w:color="000000" w:fill="FFFFFF"/>
            <w:vAlign w:val="center"/>
            <w:hideMark/>
          </w:tcPr>
          <w:p w14:paraId="59A6AAC4" w14:textId="77777777" w:rsidR="00527F13" w:rsidRPr="00527F13" w:rsidDel="008B1625" w:rsidRDefault="00527F13" w:rsidP="0050150B">
            <w:pPr>
              <w:spacing w:line="240" w:lineRule="auto"/>
              <w:jc w:val="center"/>
              <w:rPr>
                <w:del w:id="1345" w:author="Алексей Ярославцев" w:date="2020-05-25T21:25:00Z"/>
                <w:rFonts w:ascii="Palatino Linotype" w:hAnsi="Palatino Linotype"/>
                <w:b/>
                <w:bCs/>
                <w:sz w:val="16"/>
                <w:szCs w:val="16"/>
                <w:lang w:val="ru-RU"/>
              </w:rPr>
            </w:pPr>
            <w:del w:id="1346" w:author="Алексей Ярославцев" w:date="2020-05-25T21:25:00Z">
              <w:r w:rsidRPr="00527F13" w:rsidDel="008B1625">
                <w:rPr>
                  <w:rFonts w:ascii="Palatino Linotype" w:hAnsi="Palatino Linotype"/>
                  <w:b/>
                  <w:bCs/>
                  <w:sz w:val="16"/>
                  <w:szCs w:val="16"/>
                  <w:lang w:val="ru-RU"/>
                </w:rPr>
                <w:delText>PM10 particles absorbed, g</w:delText>
              </w:r>
            </w:del>
          </w:p>
        </w:tc>
        <w:tc>
          <w:tcPr>
            <w:tcW w:w="1776" w:type="dxa"/>
            <w:gridSpan w:val="3"/>
            <w:tcBorders>
              <w:top w:val="single" w:sz="8" w:space="0" w:color="auto"/>
              <w:left w:val="nil"/>
              <w:bottom w:val="single" w:sz="8" w:space="0" w:color="auto"/>
              <w:right w:val="single" w:sz="8" w:space="0" w:color="000000"/>
            </w:tcBorders>
            <w:shd w:val="clear" w:color="000000" w:fill="FFFFFF"/>
            <w:vAlign w:val="center"/>
            <w:hideMark/>
          </w:tcPr>
          <w:p w14:paraId="69F20155" w14:textId="77777777" w:rsidR="00527F13" w:rsidRPr="00527F13" w:rsidDel="008B1625" w:rsidRDefault="00527F13" w:rsidP="0050150B">
            <w:pPr>
              <w:spacing w:line="240" w:lineRule="auto"/>
              <w:jc w:val="center"/>
              <w:rPr>
                <w:del w:id="1347" w:author="Алексей Ярославцев" w:date="2020-05-25T21:25:00Z"/>
                <w:rFonts w:ascii="Palatino Linotype" w:hAnsi="Palatino Linotype"/>
                <w:b/>
                <w:bCs/>
                <w:sz w:val="16"/>
                <w:szCs w:val="16"/>
                <w:lang w:val="ru-RU"/>
              </w:rPr>
            </w:pPr>
            <w:del w:id="1348" w:author="Алексей Ярославцев" w:date="2020-05-25T21:25:00Z">
              <w:r w:rsidRPr="00527F13" w:rsidDel="008B1625">
                <w:rPr>
                  <w:rFonts w:ascii="Palatino Linotype" w:hAnsi="Palatino Linotype"/>
                  <w:b/>
                  <w:bCs/>
                  <w:sz w:val="16"/>
                  <w:szCs w:val="16"/>
                  <w:lang w:val="ru-RU"/>
                </w:rPr>
                <w:delText>Leaf and wood indexes</w:delText>
              </w:r>
            </w:del>
          </w:p>
        </w:tc>
      </w:tr>
      <w:tr w:rsidR="00527F13" w:rsidRPr="00527F13" w:rsidDel="008B1625" w14:paraId="6FC2A3E7" w14:textId="77777777" w:rsidTr="0050150B">
        <w:trPr>
          <w:cantSplit/>
          <w:trHeight w:val="1699"/>
          <w:del w:id="1349"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E798653" w14:textId="77777777" w:rsidR="00527F13" w:rsidRPr="00527F13" w:rsidDel="008B1625" w:rsidRDefault="00527F13" w:rsidP="0050150B">
            <w:pPr>
              <w:spacing w:line="240" w:lineRule="auto"/>
              <w:jc w:val="center"/>
              <w:rPr>
                <w:del w:id="1350" w:author="Алексей Ярославцев" w:date="2020-05-25T21:25:00Z"/>
                <w:rFonts w:ascii="Palatino Linotype" w:hAnsi="Palatino Linotype"/>
                <w:b/>
                <w:bCs/>
                <w:sz w:val="16"/>
                <w:szCs w:val="16"/>
                <w:lang w:val="ru-RU"/>
              </w:rPr>
            </w:pPr>
            <w:del w:id="1351" w:author="Алексей Ярославцев" w:date="2020-05-25T21:25:00Z">
              <w:r w:rsidRPr="00527F13" w:rsidDel="008B1625">
                <w:rPr>
                  <w:rFonts w:ascii="Palatino Linotype" w:hAnsi="Palatino Linotype"/>
                  <w:b/>
                  <w:bCs/>
                  <w:sz w:val="16"/>
                  <w:szCs w:val="16"/>
                  <w:lang w:val="ru-RU"/>
                </w:rPr>
                <w:delText>id</w:delText>
              </w:r>
            </w:del>
          </w:p>
        </w:tc>
        <w:tc>
          <w:tcPr>
            <w:tcW w:w="708" w:type="dxa"/>
            <w:tcBorders>
              <w:top w:val="nil"/>
              <w:left w:val="nil"/>
              <w:bottom w:val="single" w:sz="8" w:space="0" w:color="auto"/>
              <w:right w:val="single" w:sz="8" w:space="0" w:color="auto"/>
            </w:tcBorders>
            <w:shd w:val="clear" w:color="000000" w:fill="FFFFFF"/>
            <w:textDirection w:val="btLr"/>
            <w:vAlign w:val="center"/>
            <w:hideMark/>
          </w:tcPr>
          <w:p w14:paraId="77230BD8" w14:textId="77777777" w:rsidR="00527F13" w:rsidRPr="00527F13" w:rsidDel="008B1625" w:rsidRDefault="00527F13" w:rsidP="0050150B">
            <w:pPr>
              <w:spacing w:line="240" w:lineRule="auto"/>
              <w:jc w:val="center"/>
              <w:rPr>
                <w:del w:id="1352" w:author="Алексей Ярославцев" w:date="2020-05-25T21:25:00Z"/>
                <w:rFonts w:ascii="Palatino Linotype" w:hAnsi="Palatino Linotype"/>
                <w:b/>
                <w:bCs/>
                <w:sz w:val="16"/>
                <w:szCs w:val="16"/>
                <w:lang w:val="ru-RU"/>
              </w:rPr>
            </w:pPr>
            <w:del w:id="1353" w:author="Алексей Ярославцев" w:date="2020-05-25T21:25:00Z">
              <w:r w:rsidRPr="00527F13" w:rsidDel="008B1625">
                <w:rPr>
                  <w:rFonts w:ascii="Palatino Linotype" w:hAnsi="Palatino Linotype"/>
                  <w:b/>
                  <w:bCs/>
                  <w:sz w:val="16"/>
                  <w:szCs w:val="16"/>
                  <w:lang w:val="ru-RU"/>
                </w:rPr>
                <w:delText>Age group</w:delText>
              </w:r>
            </w:del>
          </w:p>
        </w:tc>
        <w:tc>
          <w:tcPr>
            <w:tcW w:w="548" w:type="dxa"/>
            <w:tcBorders>
              <w:top w:val="nil"/>
              <w:left w:val="nil"/>
              <w:bottom w:val="single" w:sz="8" w:space="0" w:color="auto"/>
              <w:right w:val="single" w:sz="8" w:space="0" w:color="auto"/>
            </w:tcBorders>
            <w:shd w:val="clear" w:color="000000" w:fill="FFFFFF"/>
            <w:textDirection w:val="btLr"/>
            <w:vAlign w:val="center"/>
            <w:hideMark/>
          </w:tcPr>
          <w:p w14:paraId="168A5AAD" w14:textId="77777777" w:rsidR="00527F13" w:rsidRPr="00527F13" w:rsidDel="008B1625" w:rsidRDefault="00527F13" w:rsidP="0050150B">
            <w:pPr>
              <w:spacing w:line="240" w:lineRule="auto"/>
              <w:jc w:val="center"/>
              <w:rPr>
                <w:del w:id="1354" w:author="Алексей Ярославцев" w:date="2020-05-25T21:25:00Z"/>
                <w:rFonts w:ascii="Palatino Linotype" w:hAnsi="Palatino Linotype"/>
                <w:b/>
                <w:bCs/>
                <w:sz w:val="16"/>
                <w:szCs w:val="16"/>
                <w:lang w:val="ru-RU"/>
              </w:rPr>
            </w:pPr>
            <w:del w:id="1355" w:author="Алексей Ярославцев" w:date="2020-05-25T21:25:00Z">
              <w:r w:rsidRPr="00527F13" w:rsidDel="008B1625">
                <w:rPr>
                  <w:rFonts w:ascii="Palatino Linotype" w:hAnsi="Palatino Linotype"/>
                  <w:b/>
                  <w:bCs/>
                  <w:sz w:val="16"/>
                  <w:szCs w:val="16"/>
                  <w:lang w:val="ru-RU"/>
                </w:rPr>
                <w:delText>Tree height, m</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54C56667" w14:textId="77777777" w:rsidR="00527F13" w:rsidRPr="00527F13" w:rsidDel="008B1625" w:rsidRDefault="00527F13" w:rsidP="0050150B">
            <w:pPr>
              <w:spacing w:line="240" w:lineRule="auto"/>
              <w:jc w:val="center"/>
              <w:rPr>
                <w:del w:id="1356" w:author="Алексей Ярославцев" w:date="2020-05-25T21:25:00Z"/>
                <w:rFonts w:ascii="Palatino Linotype" w:hAnsi="Palatino Linotype"/>
                <w:b/>
                <w:bCs/>
                <w:sz w:val="16"/>
                <w:szCs w:val="16"/>
                <w:lang w:val="ru-RU"/>
              </w:rPr>
            </w:pPr>
            <w:del w:id="1357" w:author="Алексей Ярославцев" w:date="2020-05-25T21:25:00Z">
              <w:r w:rsidRPr="00527F13" w:rsidDel="008B1625">
                <w:rPr>
                  <w:rFonts w:ascii="Palatino Linotype" w:hAnsi="Palatino Linotype"/>
                  <w:b/>
                  <w:bCs/>
                  <w:sz w:val="16"/>
                  <w:szCs w:val="16"/>
                  <w:lang w:val="ru-RU"/>
                </w:rPr>
                <w:delText>Trunk diameter,cm</w:delText>
              </w:r>
            </w:del>
          </w:p>
        </w:tc>
        <w:tc>
          <w:tcPr>
            <w:tcW w:w="548" w:type="dxa"/>
            <w:tcBorders>
              <w:top w:val="nil"/>
              <w:left w:val="nil"/>
              <w:bottom w:val="single" w:sz="8" w:space="0" w:color="auto"/>
              <w:right w:val="single" w:sz="8" w:space="0" w:color="auto"/>
            </w:tcBorders>
            <w:shd w:val="clear" w:color="000000" w:fill="FFFFFF"/>
            <w:textDirection w:val="btLr"/>
            <w:vAlign w:val="center"/>
            <w:hideMark/>
          </w:tcPr>
          <w:p w14:paraId="33F6692A" w14:textId="77777777" w:rsidR="00527F13" w:rsidRPr="00527F13" w:rsidDel="008B1625" w:rsidRDefault="00527F13" w:rsidP="0050150B">
            <w:pPr>
              <w:spacing w:line="240" w:lineRule="auto"/>
              <w:jc w:val="center"/>
              <w:rPr>
                <w:del w:id="1358" w:author="Алексей Ярославцев" w:date="2020-05-25T21:25:00Z"/>
                <w:rFonts w:ascii="Palatino Linotype" w:hAnsi="Palatino Linotype"/>
                <w:b/>
                <w:bCs/>
                <w:sz w:val="16"/>
                <w:szCs w:val="16"/>
                <w:lang w:val="ru-RU"/>
              </w:rPr>
            </w:pPr>
            <w:del w:id="1359" w:author="Алексей Ярославцев" w:date="2020-05-25T21:25:00Z">
              <w:r w:rsidRPr="00527F13" w:rsidDel="008B1625">
                <w:rPr>
                  <w:rFonts w:ascii="Palatino Linotype" w:hAnsi="Palatino Linotype"/>
                  <w:b/>
                  <w:bCs/>
                  <w:sz w:val="16"/>
                  <w:szCs w:val="16"/>
                  <w:lang w:val="ru-RU"/>
                </w:rPr>
                <w:delText>Trunk growth,mm</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0F2D51BE" w14:textId="77777777" w:rsidR="00527F13" w:rsidRPr="00527F13" w:rsidDel="008B1625" w:rsidRDefault="00527F13" w:rsidP="0050150B">
            <w:pPr>
              <w:spacing w:line="240" w:lineRule="auto"/>
              <w:jc w:val="center"/>
              <w:rPr>
                <w:del w:id="1360" w:author="Алексей Ярославцев" w:date="2020-05-25T21:25:00Z"/>
                <w:rFonts w:ascii="Palatino Linotype" w:hAnsi="Palatino Linotype"/>
                <w:b/>
                <w:bCs/>
                <w:sz w:val="16"/>
                <w:szCs w:val="16"/>
                <w:lang w:val="ru-RU"/>
              </w:rPr>
            </w:pPr>
            <w:del w:id="1361" w:author="Алексей Ярославцев" w:date="2020-05-25T21:25:00Z">
              <w:r w:rsidRPr="00527F13" w:rsidDel="008B1625">
                <w:rPr>
                  <w:rFonts w:ascii="Palatino Linotype" w:hAnsi="Palatino Linotype"/>
                  <w:b/>
                  <w:bCs/>
                  <w:sz w:val="16"/>
                  <w:szCs w:val="16"/>
                  <w:lang w:val="ru-RU"/>
                </w:rPr>
                <w:delText>Canopy area, m</w:delText>
              </w:r>
              <w:r w:rsidRPr="00527F13" w:rsidDel="008B1625">
                <w:rPr>
                  <w:rFonts w:ascii="Palatino Linotype" w:hAnsi="Palatino Linotype"/>
                  <w:b/>
                  <w:bCs/>
                  <w:sz w:val="16"/>
                  <w:szCs w:val="16"/>
                  <w:vertAlign w:val="superscript"/>
                  <w:lang w:val="ru-RU"/>
                </w:rPr>
                <w:delText>2</w:delText>
              </w:r>
            </w:del>
          </w:p>
        </w:tc>
        <w:tc>
          <w:tcPr>
            <w:tcW w:w="548" w:type="dxa"/>
            <w:tcBorders>
              <w:top w:val="nil"/>
              <w:left w:val="nil"/>
              <w:bottom w:val="single" w:sz="8" w:space="0" w:color="auto"/>
              <w:right w:val="single" w:sz="8" w:space="0" w:color="auto"/>
            </w:tcBorders>
            <w:shd w:val="clear" w:color="000000" w:fill="FFFFFF"/>
            <w:textDirection w:val="btLr"/>
            <w:vAlign w:val="center"/>
            <w:hideMark/>
          </w:tcPr>
          <w:p w14:paraId="58A5A590" w14:textId="77777777" w:rsidR="00527F13" w:rsidRPr="00527F13" w:rsidDel="008B1625" w:rsidRDefault="00527F13" w:rsidP="0050150B">
            <w:pPr>
              <w:spacing w:line="240" w:lineRule="auto"/>
              <w:jc w:val="center"/>
              <w:rPr>
                <w:del w:id="1362" w:author="Алексей Ярославцев" w:date="2020-05-25T21:25:00Z"/>
                <w:rFonts w:ascii="Palatino Linotype" w:hAnsi="Palatino Linotype"/>
                <w:b/>
                <w:bCs/>
                <w:sz w:val="16"/>
                <w:szCs w:val="16"/>
                <w:lang w:val="ru-RU"/>
              </w:rPr>
            </w:pPr>
            <w:del w:id="1363" w:author="Алексей Ярославцев" w:date="2020-05-25T21:25:00Z">
              <w:r w:rsidRPr="00527F13" w:rsidDel="008B1625">
                <w:rPr>
                  <w:rFonts w:ascii="Palatino Linotype" w:hAnsi="Palatino Linotype"/>
                  <w:b/>
                  <w:bCs/>
                  <w:sz w:val="16"/>
                  <w:szCs w:val="16"/>
                  <w:lang w:val="ru-RU"/>
                </w:rPr>
                <w:delText>VTA</w:delText>
              </w:r>
            </w:del>
          </w:p>
        </w:tc>
        <w:tc>
          <w:tcPr>
            <w:tcW w:w="548" w:type="dxa"/>
            <w:tcBorders>
              <w:top w:val="nil"/>
              <w:left w:val="nil"/>
              <w:bottom w:val="single" w:sz="8" w:space="0" w:color="auto"/>
              <w:right w:val="single" w:sz="8" w:space="0" w:color="auto"/>
            </w:tcBorders>
            <w:shd w:val="clear" w:color="000000" w:fill="FFFFFF"/>
            <w:textDirection w:val="btLr"/>
            <w:vAlign w:val="center"/>
            <w:hideMark/>
          </w:tcPr>
          <w:p w14:paraId="65CD6059" w14:textId="77777777" w:rsidR="00527F13" w:rsidRPr="00527F13" w:rsidDel="008B1625" w:rsidRDefault="00527F13" w:rsidP="0050150B">
            <w:pPr>
              <w:spacing w:line="240" w:lineRule="auto"/>
              <w:jc w:val="center"/>
              <w:rPr>
                <w:del w:id="1364" w:author="Алексей Ярославцев" w:date="2020-05-25T21:25:00Z"/>
                <w:rFonts w:ascii="Palatino Linotype" w:hAnsi="Palatino Linotype"/>
                <w:b/>
                <w:bCs/>
                <w:sz w:val="16"/>
                <w:szCs w:val="16"/>
                <w:lang w:val="ru-RU"/>
              </w:rPr>
            </w:pPr>
            <w:del w:id="1365" w:author="Алексей Ярославцев" w:date="2020-05-25T21:25:00Z">
              <w:r w:rsidRPr="00527F13" w:rsidDel="008B1625">
                <w:rPr>
                  <w:rFonts w:ascii="Palatino Linotype" w:hAnsi="Palatino Linotype"/>
                  <w:b/>
                  <w:bCs/>
                  <w:sz w:val="16"/>
                  <w:szCs w:val="16"/>
                  <w:lang w:val="ru-RU"/>
                </w:rPr>
                <w:delText>BEF</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12F62AC6" w14:textId="77777777" w:rsidR="00527F13" w:rsidRPr="00527F13" w:rsidDel="008B1625" w:rsidRDefault="00527F13" w:rsidP="0050150B">
            <w:pPr>
              <w:spacing w:line="240" w:lineRule="auto"/>
              <w:jc w:val="center"/>
              <w:rPr>
                <w:del w:id="1366" w:author="Алексей Ярославцев" w:date="2020-05-25T21:25:00Z"/>
                <w:rFonts w:ascii="Palatino Linotype" w:hAnsi="Palatino Linotype"/>
                <w:b/>
                <w:bCs/>
                <w:sz w:val="16"/>
                <w:szCs w:val="16"/>
                <w:lang w:val="ru-RU"/>
              </w:rPr>
            </w:pPr>
            <w:del w:id="1367" w:author="Алексей Ярославцев" w:date="2020-05-25T21:25:00Z">
              <w:r w:rsidRPr="00527F13" w:rsidDel="008B1625">
                <w:rPr>
                  <w:rFonts w:ascii="Palatino Linotype" w:hAnsi="Palatino Linotype"/>
                  <w:b/>
                  <w:bCs/>
                  <w:sz w:val="16"/>
                  <w:szCs w:val="16"/>
                  <w:lang w:val="ru-RU"/>
                </w:rPr>
                <w:delText>BCEF</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08D3ABC0" w14:textId="77777777" w:rsidR="00527F13" w:rsidRPr="00527F13" w:rsidDel="008B1625" w:rsidRDefault="00527F13" w:rsidP="0050150B">
            <w:pPr>
              <w:spacing w:line="240" w:lineRule="auto"/>
              <w:jc w:val="center"/>
              <w:rPr>
                <w:del w:id="1368" w:author="Алексей Ярославцев" w:date="2020-05-25T21:25:00Z"/>
                <w:rFonts w:ascii="Palatino Linotype" w:hAnsi="Palatino Linotype"/>
                <w:b/>
                <w:bCs/>
                <w:sz w:val="16"/>
                <w:szCs w:val="16"/>
                <w:lang w:val="ru-RU"/>
              </w:rPr>
            </w:pPr>
            <w:del w:id="1369" w:author="Алексей Ярославцев" w:date="2020-05-25T21:25:00Z">
              <w:r w:rsidRPr="00527F13" w:rsidDel="008B1625">
                <w:rPr>
                  <w:rFonts w:ascii="Palatino Linotype" w:hAnsi="Palatino Linotype"/>
                  <w:b/>
                  <w:bCs/>
                  <w:sz w:val="16"/>
                  <w:szCs w:val="16"/>
                  <w:lang w:val="ru-RU"/>
                </w:rPr>
                <w:delText>R/S</w:delText>
              </w:r>
            </w:del>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3B70929B" w14:textId="77777777" w:rsidR="00527F13" w:rsidRPr="00527F13" w:rsidDel="008B1625" w:rsidRDefault="00527F13" w:rsidP="0050150B">
            <w:pPr>
              <w:spacing w:line="240" w:lineRule="auto"/>
              <w:jc w:val="center"/>
              <w:rPr>
                <w:del w:id="1370" w:author="Алексей Ярославцев" w:date="2020-05-25T21:25:00Z"/>
                <w:rFonts w:ascii="Palatino Linotype" w:hAnsi="Palatino Linotype"/>
                <w:b/>
                <w:bCs/>
                <w:sz w:val="16"/>
                <w:szCs w:val="16"/>
                <w:lang w:val="ru-RU"/>
              </w:rPr>
            </w:pPr>
            <w:del w:id="1371" w:author="Алексей Ярославцев" w:date="2020-05-25T21:25:00Z">
              <w:r w:rsidRPr="00527F13" w:rsidDel="008B1625">
                <w:rPr>
                  <w:rFonts w:ascii="Palatino Linotype" w:hAnsi="Palatino Linotype"/>
                  <w:b/>
                  <w:bCs/>
                  <w:sz w:val="16"/>
                  <w:szCs w:val="16"/>
                  <w:lang w:val="ru-RU"/>
                </w:rPr>
                <w:delText>Total tree carbon, kg</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68B52470" w14:textId="77777777" w:rsidR="00527F13" w:rsidRPr="00527F13" w:rsidDel="008B1625" w:rsidRDefault="00527F13" w:rsidP="0050150B">
            <w:pPr>
              <w:spacing w:line="240" w:lineRule="auto"/>
              <w:jc w:val="center"/>
              <w:rPr>
                <w:del w:id="1372" w:author="Алексей Ярославцев" w:date="2020-05-25T21:25:00Z"/>
                <w:rFonts w:ascii="Palatino Linotype" w:hAnsi="Palatino Linotype"/>
                <w:b/>
                <w:bCs/>
                <w:sz w:val="16"/>
                <w:szCs w:val="16"/>
              </w:rPr>
            </w:pPr>
            <w:del w:id="1373" w:author="Алексей Ярославцев" w:date="2020-05-25T21:25:00Z">
              <w:r w:rsidRPr="00527F13" w:rsidDel="008B1625">
                <w:rPr>
                  <w:rFonts w:ascii="Palatino Linotype" w:hAnsi="Palatino Linotype"/>
                  <w:b/>
                  <w:bCs/>
                  <w:sz w:val="16"/>
                  <w:szCs w:val="16"/>
                </w:rPr>
                <w:delText>Average annual tree carbon increment, kg</w:delText>
              </w:r>
            </w:del>
          </w:p>
        </w:tc>
        <w:tc>
          <w:tcPr>
            <w:tcW w:w="680" w:type="dxa"/>
            <w:tcBorders>
              <w:top w:val="nil"/>
              <w:left w:val="nil"/>
              <w:bottom w:val="single" w:sz="8" w:space="0" w:color="auto"/>
              <w:right w:val="single" w:sz="8" w:space="0" w:color="auto"/>
            </w:tcBorders>
            <w:shd w:val="clear" w:color="000000" w:fill="FFFFFF"/>
            <w:textDirection w:val="btLr"/>
            <w:vAlign w:val="center"/>
            <w:hideMark/>
          </w:tcPr>
          <w:p w14:paraId="0843DE9E" w14:textId="77777777" w:rsidR="00527F13" w:rsidRPr="00527F13" w:rsidDel="008B1625" w:rsidRDefault="00527F13" w:rsidP="0050150B">
            <w:pPr>
              <w:spacing w:line="240" w:lineRule="auto"/>
              <w:jc w:val="center"/>
              <w:rPr>
                <w:del w:id="1374" w:author="Алексей Ярославцев" w:date="2020-05-25T21:25:00Z"/>
                <w:rFonts w:ascii="Palatino Linotype" w:hAnsi="Palatino Linotype"/>
                <w:b/>
                <w:bCs/>
                <w:sz w:val="16"/>
                <w:szCs w:val="16"/>
                <w:lang w:val="ru-RU"/>
              </w:rPr>
            </w:pPr>
            <w:commentRangeStart w:id="1375"/>
            <w:del w:id="1376" w:author="Алексей Ярославцев" w:date="2020-05-25T21:25:00Z">
              <w:r w:rsidRPr="00527F13" w:rsidDel="008B1625">
                <w:rPr>
                  <w:rFonts w:ascii="Palatino Linotype" w:hAnsi="Palatino Linotype"/>
                  <w:b/>
                  <w:bCs/>
                  <w:sz w:val="16"/>
                  <w:szCs w:val="16"/>
                  <w:lang w:val="ru-RU"/>
                </w:rPr>
                <w:delText>Carbon stored, kg</w:delText>
              </w:r>
              <w:commentRangeEnd w:id="1375"/>
              <w:r w:rsidR="00E85B3C" w:rsidDel="008B1625">
                <w:rPr>
                  <w:rStyle w:val="af"/>
                </w:rPr>
                <w:commentReference w:id="1375"/>
              </w:r>
            </w:del>
          </w:p>
        </w:tc>
        <w:tc>
          <w:tcPr>
            <w:tcW w:w="724" w:type="dxa"/>
            <w:tcBorders>
              <w:top w:val="nil"/>
              <w:left w:val="nil"/>
              <w:bottom w:val="single" w:sz="8" w:space="0" w:color="auto"/>
              <w:right w:val="single" w:sz="8" w:space="0" w:color="auto"/>
            </w:tcBorders>
            <w:shd w:val="clear" w:color="000000" w:fill="FFFFFF"/>
            <w:textDirection w:val="btLr"/>
            <w:vAlign w:val="center"/>
            <w:hideMark/>
          </w:tcPr>
          <w:p w14:paraId="2EC00587" w14:textId="77777777" w:rsidR="00527F13" w:rsidRPr="00527F13" w:rsidDel="008B1625" w:rsidRDefault="00527F13" w:rsidP="0050150B">
            <w:pPr>
              <w:spacing w:line="240" w:lineRule="auto"/>
              <w:jc w:val="center"/>
              <w:rPr>
                <w:del w:id="1377" w:author="Алексей Ярославцев" w:date="2020-05-25T21:25:00Z"/>
                <w:rFonts w:ascii="Palatino Linotype" w:hAnsi="Palatino Linotype"/>
                <w:b/>
                <w:bCs/>
                <w:sz w:val="16"/>
                <w:szCs w:val="16"/>
              </w:rPr>
            </w:pPr>
            <w:del w:id="1378" w:author="Алексей Ярославцев" w:date="2020-05-25T21:25:00Z">
              <w:r w:rsidRPr="00527F13" w:rsidDel="008B1625">
                <w:rPr>
                  <w:rFonts w:ascii="Palatino Linotype" w:hAnsi="Palatino Linotype"/>
                  <w:b/>
                  <w:bCs/>
                  <w:sz w:val="16"/>
                  <w:szCs w:val="16"/>
                </w:rPr>
                <w:delText>Carbon stored per canopy area, kg m</w:delText>
              </w:r>
              <w:r w:rsidRPr="00527F13" w:rsidDel="008B1625">
                <w:rPr>
                  <w:rFonts w:ascii="Palatino Linotype" w:hAnsi="Palatino Linotype"/>
                  <w:b/>
                  <w:bCs/>
                  <w:sz w:val="16"/>
                  <w:szCs w:val="16"/>
                  <w:vertAlign w:val="superscript"/>
                </w:rPr>
                <w:delText>-2</w:delText>
              </w:r>
            </w:del>
          </w:p>
        </w:tc>
        <w:tc>
          <w:tcPr>
            <w:tcW w:w="665" w:type="dxa"/>
            <w:tcBorders>
              <w:top w:val="nil"/>
              <w:left w:val="nil"/>
              <w:bottom w:val="single" w:sz="8" w:space="0" w:color="auto"/>
              <w:right w:val="single" w:sz="8" w:space="0" w:color="auto"/>
            </w:tcBorders>
            <w:shd w:val="clear" w:color="000000" w:fill="FFFFFF"/>
            <w:textDirection w:val="btLr"/>
            <w:vAlign w:val="center"/>
            <w:hideMark/>
          </w:tcPr>
          <w:p w14:paraId="17A0D361" w14:textId="77777777" w:rsidR="00527F13" w:rsidRPr="00527F13" w:rsidDel="008B1625" w:rsidRDefault="00527F13" w:rsidP="0050150B">
            <w:pPr>
              <w:spacing w:line="240" w:lineRule="auto"/>
              <w:jc w:val="center"/>
              <w:rPr>
                <w:del w:id="1379" w:author="Алексей Ярославцев" w:date="2020-05-25T21:25:00Z"/>
                <w:rFonts w:ascii="Palatino Linotype" w:hAnsi="Palatino Linotype"/>
                <w:b/>
                <w:bCs/>
                <w:sz w:val="16"/>
                <w:szCs w:val="16"/>
                <w:lang w:val="ru-RU"/>
              </w:rPr>
            </w:pPr>
            <w:del w:id="1380" w:author="Алексей Ярославцев" w:date="2020-05-25T21:25:00Z">
              <w:r w:rsidRPr="00527F13" w:rsidDel="008B1625">
                <w:rPr>
                  <w:rFonts w:ascii="Palatino Linotype" w:hAnsi="Palatino Linotype"/>
                  <w:b/>
                  <w:bCs/>
                  <w:sz w:val="16"/>
                  <w:szCs w:val="16"/>
                  <w:lang w:val="ru-RU"/>
                </w:rPr>
                <w:delText>Transpiration, mm</w:delText>
              </w:r>
            </w:del>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0FD9E0B8" w14:textId="77777777" w:rsidR="00527F13" w:rsidRPr="00527F13" w:rsidDel="008B1625" w:rsidRDefault="00527F13" w:rsidP="0050150B">
            <w:pPr>
              <w:spacing w:line="240" w:lineRule="auto"/>
              <w:jc w:val="center"/>
              <w:rPr>
                <w:del w:id="1381" w:author="Алексей Ярославцев" w:date="2020-05-25T21:25:00Z"/>
                <w:rFonts w:ascii="Palatino Linotype" w:hAnsi="Palatino Linotype"/>
                <w:b/>
                <w:bCs/>
                <w:sz w:val="16"/>
                <w:szCs w:val="16"/>
                <w:lang w:val="ru-RU"/>
              </w:rPr>
            </w:pPr>
            <w:del w:id="1382" w:author="Алексей Ярославцев" w:date="2020-05-25T21:25:00Z">
              <w:r w:rsidRPr="00527F13" w:rsidDel="008B1625">
                <w:rPr>
                  <w:rFonts w:ascii="Palatino Linotype" w:hAnsi="Palatino Linotype"/>
                  <w:b/>
                  <w:bCs/>
                  <w:sz w:val="16"/>
                  <w:szCs w:val="16"/>
                  <w:lang w:val="ru-RU"/>
                </w:rPr>
                <w:delText>Precipitation, mm</w:delText>
              </w:r>
            </w:del>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348EBA54" w14:textId="77777777" w:rsidR="00527F13" w:rsidRPr="00527F13" w:rsidDel="008B1625" w:rsidRDefault="00527F13" w:rsidP="0050150B">
            <w:pPr>
              <w:spacing w:line="240" w:lineRule="auto"/>
              <w:jc w:val="center"/>
              <w:rPr>
                <w:del w:id="1383" w:author="Алексей Ярославцев" w:date="2020-05-25T21:25:00Z"/>
                <w:rFonts w:ascii="Palatino Linotype" w:hAnsi="Palatino Linotype"/>
                <w:b/>
                <w:bCs/>
                <w:sz w:val="16"/>
                <w:szCs w:val="16"/>
              </w:rPr>
            </w:pPr>
            <w:del w:id="1384" w:author="Алексей Ярославцев" w:date="2020-05-25T21:25:00Z">
              <w:r w:rsidRPr="00527F13" w:rsidDel="008B1625">
                <w:rPr>
                  <w:rFonts w:ascii="Palatino Linotype" w:hAnsi="Palatino Linotype"/>
                  <w:b/>
                  <w:bCs/>
                  <w:sz w:val="16"/>
                  <w:szCs w:val="16"/>
                </w:rPr>
                <w:delText>Ratio of precipitation evaporated, mm</w:delText>
              </w:r>
            </w:del>
          </w:p>
        </w:tc>
        <w:tc>
          <w:tcPr>
            <w:tcW w:w="892" w:type="dxa"/>
            <w:tcBorders>
              <w:top w:val="nil"/>
              <w:left w:val="nil"/>
              <w:bottom w:val="single" w:sz="8" w:space="0" w:color="auto"/>
              <w:right w:val="single" w:sz="8" w:space="0" w:color="auto"/>
            </w:tcBorders>
            <w:shd w:val="clear" w:color="000000" w:fill="FFFFFF"/>
            <w:textDirection w:val="btLr"/>
            <w:vAlign w:val="center"/>
            <w:hideMark/>
          </w:tcPr>
          <w:p w14:paraId="628EE6EE" w14:textId="77777777" w:rsidR="00527F13" w:rsidRPr="00527F13" w:rsidDel="008B1625" w:rsidRDefault="00527F13" w:rsidP="0050150B">
            <w:pPr>
              <w:spacing w:line="240" w:lineRule="auto"/>
              <w:jc w:val="center"/>
              <w:rPr>
                <w:del w:id="1385" w:author="Алексей Ярославцев" w:date="2020-05-25T21:25:00Z"/>
                <w:rFonts w:ascii="Palatino Linotype" w:hAnsi="Palatino Linotype"/>
                <w:b/>
                <w:bCs/>
                <w:sz w:val="16"/>
                <w:szCs w:val="16"/>
                <w:lang w:val="ru-RU"/>
              </w:rPr>
            </w:pPr>
            <w:del w:id="1386" w:author="Алексей Ярославцев" w:date="2020-05-25T21:25:00Z">
              <w:r w:rsidRPr="00527F13" w:rsidDel="008B1625">
                <w:rPr>
                  <w:rFonts w:ascii="Palatino Linotype" w:hAnsi="Palatino Linotype"/>
                  <w:b/>
                  <w:bCs/>
                  <w:sz w:val="16"/>
                  <w:szCs w:val="16"/>
                  <w:lang w:val="ru-RU"/>
                </w:rPr>
                <w:delText>L, kWh</w:delText>
              </w:r>
            </w:del>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1F3E1E11" w14:textId="77777777" w:rsidR="00527F13" w:rsidRPr="00527F13" w:rsidDel="008B1625" w:rsidRDefault="00527F13" w:rsidP="0050150B">
            <w:pPr>
              <w:spacing w:line="240" w:lineRule="auto"/>
              <w:jc w:val="center"/>
              <w:rPr>
                <w:del w:id="1387" w:author="Алексей Ярославцев" w:date="2020-05-25T21:25:00Z"/>
                <w:rFonts w:ascii="Palatino Linotype" w:hAnsi="Palatino Linotype"/>
                <w:b/>
                <w:bCs/>
                <w:sz w:val="16"/>
                <w:szCs w:val="16"/>
                <w:lang w:val="ru-RU"/>
              </w:rPr>
            </w:pPr>
            <w:del w:id="1388" w:author="Алексей Ярославцев" w:date="2020-05-25T21:25:00Z">
              <w:r w:rsidRPr="00527F13" w:rsidDel="008B1625">
                <w:rPr>
                  <w:rFonts w:ascii="Palatino Linotype" w:hAnsi="Palatino Linotype"/>
                  <w:b/>
                  <w:bCs/>
                  <w:sz w:val="16"/>
                  <w:szCs w:val="16"/>
                  <w:lang w:val="ru-RU"/>
                </w:rPr>
                <w:delText>PM</w:delText>
              </w:r>
              <w:r w:rsidRPr="00527F13" w:rsidDel="008B1625">
                <w:rPr>
                  <w:rFonts w:ascii="Palatino Linotype" w:hAnsi="Palatino Linotype"/>
                  <w:b/>
                  <w:bCs/>
                  <w:sz w:val="16"/>
                  <w:szCs w:val="16"/>
                  <w:vertAlign w:val="subscript"/>
                  <w:lang w:val="ru-RU"/>
                </w:rPr>
                <w:delText>10max</w:delText>
              </w:r>
            </w:del>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2D143158" w14:textId="77777777" w:rsidR="00527F13" w:rsidRPr="00527F13" w:rsidDel="008B1625" w:rsidRDefault="00527F13" w:rsidP="0050150B">
            <w:pPr>
              <w:spacing w:line="240" w:lineRule="auto"/>
              <w:jc w:val="center"/>
              <w:rPr>
                <w:del w:id="1389" w:author="Алексей Ярославцев" w:date="2020-05-25T21:25:00Z"/>
                <w:rFonts w:ascii="Palatino Linotype" w:hAnsi="Palatino Linotype"/>
                <w:b/>
                <w:bCs/>
                <w:sz w:val="16"/>
                <w:szCs w:val="16"/>
                <w:lang w:val="ru-RU"/>
              </w:rPr>
            </w:pPr>
            <w:del w:id="1390" w:author="Алексей Ярославцев" w:date="2020-05-25T21:25:00Z">
              <w:r w:rsidRPr="00527F13" w:rsidDel="008B1625">
                <w:rPr>
                  <w:rFonts w:ascii="Palatino Linotype" w:hAnsi="Palatino Linotype"/>
                  <w:b/>
                  <w:bCs/>
                  <w:sz w:val="16"/>
                  <w:szCs w:val="16"/>
                  <w:lang w:val="ru-RU"/>
                </w:rPr>
                <w:delText>PM</w:delText>
              </w:r>
              <w:r w:rsidRPr="00527F13" w:rsidDel="008B1625">
                <w:rPr>
                  <w:rFonts w:ascii="Palatino Linotype" w:hAnsi="Palatino Linotype"/>
                  <w:b/>
                  <w:bCs/>
                  <w:sz w:val="16"/>
                  <w:szCs w:val="16"/>
                  <w:vertAlign w:val="subscript"/>
                  <w:lang w:val="ru-RU"/>
                </w:rPr>
                <w:delText>10avg</w:delText>
              </w:r>
            </w:del>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7AB5B529" w14:textId="77777777" w:rsidR="00527F13" w:rsidRPr="00527F13" w:rsidDel="008B1625" w:rsidRDefault="00527F13" w:rsidP="0050150B">
            <w:pPr>
              <w:spacing w:line="240" w:lineRule="auto"/>
              <w:jc w:val="center"/>
              <w:rPr>
                <w:del w:id="1391" w:author="Алексей Ярославцев" w:date="2020-05-25T21:25:00Z"/>
                <w:rFonts w:ascii="Palatino Linotype" w:hAnsi="Palatino Linotype"/>
                <w:b/>
                <w:bCs/>
                <w:sz w:val="16"/>
                <w:szCs w:val="16"/>
                <w:lang w:val="ru-RU"/>
              </w:rPr>
            </w:pPr>
            <w:del w:id="1392" w:author="Алексей Ярославцев" w:date="2020-05-25T21:25:00Z">
              <w:r w:rsidRPr="00527F13" w:rsidDel="008B1625">
                <w:rPr>
                  <w:rFonts w:ascii="Palatino Linotype" w:hAnsi="Palatino Linotype"/>
                  <w:b/>
                  <w:bCs/>
                  <w:sz w:val="16"/>
                  <w:szCs w:val="16"/>
                  <w:lang w:val="ru-RU"/>
                </w:rPr>
                <w:delText>PM</w:delText>
              </w:r>
              <w:r w:rsidRPr="00527F13" w:rsidDel="008B1625">
                <w:rPr>
                  <w:rFonts w:ascii="Palatino Linotype" w:hAnsi="Palatino Linotype"/>
                  <w:b/>
                  <w:bCs/>
                  <w:sz w:val="16"/>
                  <w:szCs w:val="16"/>
                  <w:vertAlign w:val="subscript"/>
                  <w:lang w:val="ru-RU"/>
                </w:rPr>
                <w:delText>10min</w:delText>
              </w:r>
            </w:del>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27F3EEF1" w14:textId="77777777" w:rsidR="00527F13" w:rsidRPr="00527F13" w:rsidDel="008B1625" w:rsidRDefault="00527F13" w:rsidP="0050150B">
            <w:pPr>
              <w:spacing w:line="240" w:lineRule="auto"/>
              <w:jc w:val="center"/>
              <w:rPr>
                <w:del w:id="1393" w:author="Алексей Ярославцев" w:date="2020-05-25T21:25:00Z"/>
                <w:rFonts w:ascii="Palatino Linotype" w:hAnsi="Palatino Linotype"/>
                <w:b/>
                <w:bCs/>
                <w:sz w:val="16"/>
                <w:szCs w:val="16"/>
                <w:lang w:val="ru-RU"/>
              </w:rPr>
            </w:pPr>
            <w:del w:id="1394" w:author="Алексей Ярославцев" w:date="2020-05-25T21:25:00Z">
              <w:r w:rsidRPr="00527F13" w:rsidDel="008B1625">
                <w:rPr>
                  <w:rFonts w:ascii="Palatino Linotype" w:hAnsi="Palatino Linotype"/>
                  <w:b/>
                  <w:bCs/>
                  <w:sz w:val="16"/>
                  <w:szCs w:val="16"/>
                  <w:lang w:val="ru-RU"/>
                </w:rPr>
                <w:delText>PAI, m</w:delText>
              </w:r>
              <w:r w:rsidRPr="00527F13" w:rsidDel="008B1625">
                <w:rPr>
                  <w:rFonts w:ascii="Palatino Linotype" w:hAnsi="Palatino Linotype"/>
                  <w:b/>
                  <w:bCs/>
                  <w:sz w:val="16"/>
                  <w:szCs w:val="16"/>
                  <w:vertAlign w:val="superscript"/>
                  <w:lang w:val="ru-RU"/>
                </w:rPr>
                <w:delText>2</w:delText>
              </w:r>
              <w:r w:rsidRPr="00527F13" w:rsidDel="008B1625">
                <w:rPr>
                  <w:rFonts w:ascii="Palatino Linotype" w:hAnsi="Palatino Linotype"/>
                  <w:b/>
                  <w:bCs/>
                  <w:sz w:val="16"/>
                  <w:szCs w:val="16"/>
                  <w:lang w:val="ru-RU"/>
                </w:rPr>
                <w:delText>m</w:delText>
              </w:r>
              <w:r w:rsidRPr="00527F13" w:rsidDel="008B1625">
                <w:rPr>
                  <w:rFonts w:ascii="Palatino Linotype" w:hAnsi="Palatino Linotype"/>
                  <w:b/>
                  <w:bCs/>
                  <w:sz w:val="16"/>
                  <w:szCs w:val="16"/>
                  <w:vertAlign w:val="superscript"/>
                  <w:lang w:val="ru-RU"/>
                </w:rPr>
                <w:delText>-2</w:delText>
              </w:r>
            </w:del>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54224F91" w14:textId="77777777" w:rsidR="00527F13" w:rsidRPr="00527F13" w:rsidDel="008B1625" w:rsidRDefault="00527F13" w:rsidP="0050150B">
            <w:pPr>
              <w:spacing w:line="240" w:lineRule="auto"/>
              <w:jc w:val="center"/>
              <w:rPr>
                <w:del w:id="1395" w:author="Алексей Ярославцев" w:date="2020-05-25T21:25:00Z"/>
                <w:rFonts w:ascii="Palatino Linotype" w:hAnsi="Palatino Linotype"/>
                <w:b/>
                <w:bCs/>
                <w:sz w:val="16"/>
                <w:szCs w:val="16"/>
                <w:lang w:val="ru-RU"/>
              </w:rPr>
            </w:pPr>
            <w:del w:id="1396" w:author="Алексей Ярославцев" w:date="2020-05-25T21:25:00Z">
              <w:r w:rsidRPr="00527F13" w:rsidDel="008B1625">
                <w:rPr>
                  <w:rFonts w:ascii="Palatino Linotype" w:hAnsi="Palatino Linotype"/>
                  <w:b/>
                  <w:bCs/>
                  <w:sz w:val="16"/>
                  <w:szCs w:val="16"/>
                  <w:lang w:val="ru-RU"/>
                </w:rPr>
                <w:delText>WAI, m</w:delText>
              </w:r>
              <w:r w:rsidRPr="00527F13" w:rsidDel="008B1625">
                <w:rPr>
                  <w:rFonts w:ascii="Palatino Linotype" w:hAnsi="Palatino Linotype"/>
                  <w:b/>
                  <w:bCs/>
                  <w:sz w:val="16"/>
                  <w:szCs w:val="16"/>
                  <w:vertAlign w:val="superscript"/>
                  <w:lang w:val="ru-RU"/>
                </w:rPr>
                <w:delText>2</w:delText>
              </w:r>
              <w:r w:rsidRPr="00527F13" w:rsidDel="008B1625">
                <w:rPr>
                  <w:rFonts w:ascii="Palatino Linotype" w:hAnsi="Palatino Linotype"/>
                  <w:b/>
                  <w:bCs/>
                  <w:sz w:val="16"/>
                  <w:szCs w:val="16"/>
                  <w:lang w:val="ru-RU"/>
                </w:rPr>
                <w:delText>m</w:delText>
              </w:r>
              <w:r w:rsidRPr="00527F13" w:rsidDel="008B1625">
                <w:rPr>
                  <w:rFonts w:ascii="Palatino Linotype" w:hAnsi="Palatino Linotype"/>
                  <w:b/>
                  <w:bCs/>
                  <w:sz w:val="16"/>
                  <w:szCs w:val="16"/>
                  <w:vertAlign w:val="superscript"/>
                  <w:lang w:val="ru-RU"/>
                </w:rPr>
                <w:delText>-2</w:delText>
              </w:r>
            </w:del>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43535A79" w14:textId="77777777" w:rsidR="00527F13" w:rsidRPr="00527F13" w:rsidDel="008B1625" w:rsidRDefault="00527F13" w:rsidP="0050150B">
            <w:pPr>
              <w:spacing w:line="240" w:lineRule="auto"/>
              <w:jc w:val="center"/>
              <w:rPr>
                <w:del w:id="1397" w:author="Алексей Ярославцев" w:date="2020-05-25T21:25:00Z"/>
                <w:rFonts w:ascii="Palatino Linotype" w:hAnsi="Palatino Linotype"/>
                <w:b/>
                <w:bCs/>
                <w:sz w:val="16"/>
                <w:szCs w:val="16"/>
                <w:lang w:val="ru-RU"/>
              </w:rPr>
            </w:pPr>
            <w:del w:id="1398" w:author="Алексей Ярославцев" w:date="2020-05-25T21:25:00Z">
              <w:r w:rsidRPr="00527F13" w:rsidDel="008B1625">
                <w:rPr>
                  <w:rFonts w:ascii="Palatino Linotype" w:hAnsi="Palatino Linotype"/>
                  <w:b/>
                  <w:bCs/>
                  <w:sz w:val="16"/>
                  <w:szCs w:val="16"/>
                  <w:lang w:val="ru-RU"/>
                </w:rPr>
                <w:delText>LAI, m</w:delText>
              </w:r>
              <w:r w:rsidRPr="00527F13" w:rsidDel="008B1625">
                <w:rPr>
                  <w:rFonts w:ascii="Palatino Linotype" w:hAnsi="Palatino Linotype"/>
                  <w:b/>
                  <w:bCs/>
                  <w:sz w:val="16"/>
                  <w:szCs w:val="16"/>
                  <w:vertAlign w:val="superscript"/>
                  <w:lang w:val="ru-RU"/>
                </w:rPr>
                <w:delText>2</w:delText>
              </w:r>
              <w:r w:rsidRPr="00527F13" w:rsidDel="008B1625">
                <w:rPr>
                  <w:rFonts w:ascii="Palatino Linotype" w:hAnsi="Palatino Linotype"/>
                  <w:b/>
                  <w:bCs/>
                  <w:sz w:val="16"/>
                  <w:szCs w:val="16"/>
                  <w:lang w:val="ru-RU"/>
                </w:rPr>
                <w:delText>m</w:delText>
              </w:r>
              <w:r w:rsidRPr="00527F13" w:rsidDel="008B1625">
                <w:rPr>
                  <w:rFonts w:ascii="Palatino Linotype" w:hAnsi="Palatino Linotype"/>
                  <w:b/>
                  <w:bCs/>
                  <w:sz w:val="16"/>
                  <w:szCs w:val="16"/>
                  <w:vertAlign w:val="superscript"/>
                  <w:lang w:val="ru-RU"/>
                </w:rPr>
                <w:delText>-2</w:delText>
              </w:r>
            </w:del>
          </w:p>
        </w:tc>
      </w:tr>
      <w:tr w:rsidR="00527F13" w:rsidRPr="00527F13" w:rsidDel="008B1625" w14:paraId="1AE404A1" w14:textId="77777777" w:rsidTr="0050150B">
        <w:trPr>
          <w:trHeight w:val="170"/>
          <w:del w:id="1399" w:author="Алексей Ярославцев" w:date="2020-05-25T21:25:00Z"/>
        </w:trPr>
        <w:tc>
          <w:tcPr>
            <w:tcW w:w="1534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1916CDDB" w14:textId="77777777" w:rsidR="00527F13" w:rsidRPr="00527F13" w:rsidDel="008B1625" w:rsidRDefault="00527F13" w:rsidP="0050150B">
            <w:pPr>
              <w:spacing w:line="240" w:lineRule="auto"/>
              <w:jc w:val="center"/>
              <w:rPr>
                <w:del w:id="1400" w:author="Алексей Ярославцев" w:date="2020-05-25T21:25:00Z"/>
                <w:rFonts w:ascii="Palatino Linotype" w:hAnsi="Palatino Linotype"/>
                <w:b/>
                <w:bCs/>
                <w:i/>
                <w:iCs/>
                <w:sz w:val="16"/>
                <w:szCs w:val="16"/>
                <w:lang w:val="ru-RU"/>
              </w:rPr>
            </w:pPr>
            <w:del w:id="1401" w:author="Алексей Ярославцев" w:date="2020-05-25T21:25:00Z">
              <w:r w:rsidRPr="00527F13" w:rsidDel="008B1625">
                <w:rPr>
                  <w:rFonts w:ascii="Palatino Linotype" w:hAnsi="Palatino Linotype"/>
                  <w:b/>
                  <w:bCs/>
                  <w:i/>
                  <w:iCs/>
                  <w:sz w:val="16"/>
                  <w:szCs w:val="16"/>
                  <w:lang w:val="ru-RU"/>
                </w:rPr>
                <w:delText>Acer platanoides</w:delText>
              </w:r>
            </w:del>
          </w:p>
        </w:tc>
      </w:tr>
      <w:tr w:rsidR="00527F13" w:rsidRPr="00527F13" w:rsidDel="008B1625" w14:paraId="7EF2568E" w14:textId="77777777" w:rsidTr="0050150B">
        <w:trPr>
          <w:trHeight w:val="170"/>
          <w:del w:id="1402"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8926590" w14:textId="77777777" w:rsidR="00527F13" w:rsidRPr="00527F13" w:rsidDel="008B1625" w:rsidRDefault="00527F13" w:rsidP="0050150B">
            <w:pPr>
              <w:spacing w:line="240" w:lineRule="auto"/>
              <w:jc w:val="left"/>
              <w:rPr>
                <w:del w:id="1403" w:author="Алексей Ярославцев" w:date="2020-05-25T21:25:00Z"/>
                <w:rFonts w:ascii="Palatino Linotype" w:hAnsi="Palatino Linotype"/>
                <w:b/>
                <w:bCs/>
                <w:sz w:val="16"/>
                <w:szCs w:val="16"/>
                <w:lang w:val="ru-RU"/>
              </w:rPr>
            </w:pPr>
            <w:del w:id="1404" w:author="Алексей Ярославцев" w:date="2020-05-25T21:25:00Z">
              <w:r w:rsidRPr="00527F13" w:rsidDel="008B1625">
                <w:rPr>
                  <w:rFonts w:ascii="Palatino Linotype" w:hAnsi="Palatino Linotype"/>
                  <w:b/>
                  <w:bCs/>
                  <w:sz w:val="16"/>
                  <w:szCs w:val="16"/>
                  <w:lang w:val="ru-RU"/>
                </w:rPr>
                <w:delText>218A0077</w:delText>
              </w:r>
            </w:del>
          </w:p>
        </w:tc>
        <w:tc>
          <w:tcPr>
            <w:tcW w:w="708" w:type="dxa"/>
            <w:tcBorders>
              <w:top w:val="nil"/>
              <w:left w:val="nil"/>
              <w:bottom w:val="single" w:sz="8" w:space="0" w:color="auto"/>
              <w:right w:val="single" w:sz="8" w:space="0" w:color="auto"/>
            </w:tcBorders>
            <w:shd w:val="clear" w:color="000000" w:fill="FFFFFF"/>
            <w:vAlign w:val="center"/>
            <w:hideMark/>
          </w:tcPr>
          <w:p w14:paraId="634F0D51" w14:textId="77777777" w:rsidR="00527F13" w:rsidRPr="00527F13" w:rsidDel="008B1625" w:rsidRDefault="00527F13" w:rsidP="0050150B">
            <w:pPr>
              <w:spacing w:line="240" w:lineRule="auto"/>
              <w:jc w:val="left"/>
              <w:rPr>
                <w:del w:id="1405" w:author="Алексей Ярославцев" w:date="2020-05-25T21:25:00Z"/>
                <w:rFonts w:ascii="Palatino Linotype" w:hAnsi="Palatino Linotype"/>
                <w:sz w:val="16"/>
                <w:szCs w:val="16"/>
                <w:lang w:val="ru-RU"/>
              </w:rPr>
            </w:pPr>
            <w:del w:id="1406"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6ABECB9E" w14:textId="77777777" w:rsidR="00527F13" w:rsidRPr="00527F13" w:rsidDel="008B1625" w:rsidRDefault="00527F13" w:rsidP="0050150B">
            <w:pPr>
              <w:spacing w:line="240" w:lineRule="auto"/>
              <w:jc w:val="left"/>
              <w:rPr>
                <w:del w:id="1407" w:author="Алексей Ярославцев" w:date="2020-05-25T21:25:00Z"/>
                <w:rFonts w:ascii="Palatino Linotype" w:hAnsi="Palatino Linotype"/>
                <w:sz w:val="16"/>
                <w:szCs w:val="16"/>
                <w:lang w:val="ru-RU"/>
              </w:rPr>
            </w:pPr>
            <w:del w:id="1408" w:author="Алексей Ярославцев" w:date="2020-05-25T21:25:00Z">
              <w:r w:rsidRPr="00527F13" w:rsidDel="008B1625">
                <w:rPr>
                  <w:rFonts w:ascii="Palatino Linotype" w:hAnsi="Palatino Linotype"/>
                  <w:sz w:val="16"/>
                  <w:szCs w:val="16"/>
                  <w:lang w:val="ru-RU"/>
                </w:rPr>
                <w:delText>20</w:delText>
              </w:r>
            </w:del>
          </w:p>
        </w:tc>
        <w:tc>
          <w:tcPr>
            <w:tcW w:w="576" w:type="dxa"/>
            <w:tcBorders>
              <w:top w:val="nil"/>
              <w:left w:val="nil"/>
              <w:bottom w:val="single" w:sz="8" w:space="0" w:color="auto"/>
              <w:right w:val="single" w:sz="8" w:space="0" w:color="auto"/>
            </w:tcBorders>
            <w:shd w:val="clear" w:color="000000" w:fill="FFFFFF"/>
            <w:vAlign w:val="center"/>
            <w:hideMark/>
          </w:tcPr>
          <w:p w14:paraId="34965B85" w14:textId="77777777" w:rsidR="00527F13" w:rsidRPr="00527F13" w:rsidDel="008B1625" w:rsidRDefault="00527F13" w:rsidP="0050150B">
            <w:pPr>
              <w:spacing w:line="240" w:lineRule="auto"/>
              <w:jc w:val="left"/>
              <w:rPr>
                <w:del w:id="1409" w:author="Алексей Ярославцев" w:date="2020-05-25T21:25:00Z"/>
                <w:rFonts w:ascii="Palatino Linotype" w:hAnsi="Palatino Linotype"/>
                <w:sz w:val="16"/>
                <w:szCs w:val="16"/>
                <w:lang w:val="ru-RU"/>
              </w:rPr>
            </w:pPr>
            <w:del w:id="1410" w:author="Алексей Ярославцев" w:date="2020-05-25T21:25:00Z">
              <w:r w:rsidRPr="00527F13" w:rsidDel="008B1625">
                <w:rPr>
                  <w:rFonts w:ascii="Palatino Linotype" w:hAnsi="Palatino Linotype"/>
                  <w:sz w:val="16"/>
                  <w:szCs w:val="16"/>
                  <w:lang w:val="ru-RU"/>
                </w:rPr>
                <w:delText>35.65</w:delText>
              </w:r>
            </w:del>
          </w:p>
        </w:tc>
        <w:tc>
          <w:tcPr>
            <w:tcW w:w="548" w:type="dxa"/>
            <w:tcBorders>
              <w:top w:val="nil"/>
              <w:left w:val="nil"/>
              <w:bottom w:val="single" w:sz="8" w:space="0" w:color="auto"/>
              <w:right w:val="single" w:sz="8" w:space="0" w:color="auto"/>
            </w:tcBorders>
            <w:shd w:val="clear" w:color="000000" w:fill="FFFFFF"/>
            <w:vAlign w:val="center"/>
            <w:hideMark/>
          </w:tcPr>
          <w:p w14:paraId="0741BF1B" w14:textId="77777777" w:rsidR="00527F13" w:rsidRPr="00527F13" w:rsidDel="008B1625" w:rsidRDefault="00527F13" w:rsidP="0050150B">
            <w:pPr>
              <w:spacing w:line="240" w:lineRule="auto"/>
              <w:jc w:val="left"/>
              <w:rPr>
                <w:del w:id="1411" w:author="Алексей Ярославцев" w:date="2020-05-25T21:25:00Z"/>
                <w:rFonts w:ascii="Palatino Linotype" w:hAnsi="Palatino Linotype"/>
                <w:sz w:val="16"/>
                <w:szCs w:val="16"/>
                <w:lang w:val="ru-RU"/>
              </w:rPr>
            </w:pPr>
            <w:del w:id="1412" w:author="Алексей Ярославцев" w:date="2020-05-25T21:25:00Z">
              <w:r w:rsidRPr="00527F13" w:rsidDel="008B1625">
                <w:rPr>
                  <w:rFonts w:ascii="Palatino Linotype" w:hAnsi="Palatino Linotype"/>
                  <w:sz w:val="16"/>
                  <w:szCs w:val="16"/>
                  <w:lang w:val="ru-RU"/>
                </w:rPr>
                <w:delText>3.36</w:delText>
              </w:r>
            </w:del>
          </w:p>
        </w:tc>
        <w:tc>
          <w:tcPr>
            <w:tcW w:w="576" w:type="dxa"/>
            <w:tcBorders>
              <w:top w:val="nil"/>
              <w:left w:val="nil"/>
              <w:bottom w:val="single" w:sz="8" w:space="0" w:color="auto"/>
              <w:right w:val="single" w:sz="8" w:space="0" w:color="auto"/>
            </w:tcBorders>
            <w:shd w:val="clear" w:color="000000" w:fill="FFFFFF"/>
            <w:vAlign w:val="center"/>
            <w:hideMark/>
          </w:tcPr>
          <w:p w14:paraId="004D34B9" w14:textId="77777777" w:rsidR="00527F13" w:rsidRPr="00527F13" w:rsidDel="008B1625" w:rsidRDefault="00527F13" w:rsidP="0050150B">
            <w:pPr>
              <w:spacing w:line="240" w:lineRule="auto"/>
              <w:jc w:val="left"/>
              <w:rPr>
                <w:del w:id="1413" w:author="Алексей Ярославцев" w:date="2020-05-25T21:25:00Z"/>
                <w:rFonts w:ascii="Palatino Linotype" w:hAnsi="Palatino Linotype"/>
                <w:sz w:val="16"/>
                <w:szCs w:val="16"/>
                <w:lang w:val="ru-RU"/>
              </w:rPr>
            </w:pPr>
            <w:del w:id="1414" w:author="Алексей Ярославцев" w:date="2020-05-25T21:25:00Z">
              <w:r w:rsidRPr="00527F13" w:rsidDel="008B1625">
                <w:rPr>
                  <w:rFonts w:ascii="Palatino Linotype" w:hAnsi="Palatino Linotype"/>
                  <w:sz w:val="16"/>
                  <w:szCs w:val="16"/>
                  <w:lang w:val="ru-RU"/>
                </w:rPr>
                <w:delText>55.7</w:delText>
              </w:r>
            </w:del>
          </w:p>
        </w:tc>
        <w:tc>
          <w:tcPr>
            <w:tcW w:w="548" w:type="dxa"/>
            <w:tcBorders>
              <w:top w:val="nil"/>
              <w:left w:val="nil"/>
              <w:bottom w:val="single" w:sz="8" w:space="0" w:color="auto"/>
              <w:right w:val="single" w:sz="8" w:space="0" w:color="auto"/>
            </w:tcBorders>
            <w:shd w:val="clear" w:color="000000" w:fill="FFFFFF"/>
            <w:vAlign w:val="center"/>
            <w:hideMark/>
          </w:tcPr>
          <w:p w14:paraId="2CEC3C61" w14:textId="77777777" w:rsidR="00527F13" w:rsidRPr="00527F13" w:rsidDel="008B1625" w:rsidRDefault="00527F13" w:rsidP="0050150B">
            <w:pPr>
              <w:spacing w:line="240" w:lineRule="auto"/>
              <w:jc w:val="left"/>
              <w:rPr>
                <w:del w:id="1415" w:author="Алексей Ярославцев" w:date="2020-05-25T21:25:00Z"/>
                <w:rFonts w:ascii="Palatino Linotype" w:hAnsi="Palatino Linotype"/>
                <w:sz w:val="16"/>
                <w:szCs w:val="16"/>
                <w:lang w:val="ru-RU"/>
              </w:rPr>
            </w:pPr>
            <w:del w:id="1416" w:author="Алексей Ярославцев" w:date="2020-05-25T21:25:00Z">
              <w:r w:rsidRPr="00527F13" w:rsidDel="008B1625">
                <w:rPr>
                  <w:rFonts w:ascii="Palatino Linotype" w:hAnsi="Palatino Linotype"/>
                  <w:sz w:val="16"/>
                  <w:szCs w:val="16"/>
                  <w:lang w:val="ru-RU"/>
                </w:rPr>
                <w:delText>2</w:delText>
              </w:r>
            </w:del>
          </w:p>
        </w:tc>
        <w:tc>
          <w:tcPr>
            <w:tcW w:w="548" w:type="dxa"/>
            <w:tcBorders>
              <w:top w:val="nil"/>
              <w:left w:val="nil"/>
              <w:bottom w:val="single" w:sz="8" w:space="0" w:color="auto"/>
              <w:right w:val="single" w:sz="8" w:space="0" w:color="auto"/>
            </w:tcBorders>
            <w:shd w:val="clear" w:color="000000" w:fill="FFFFFF"/>
            <w:vAlign w:val="center"/>
            <w:hideMark/>
          </w:tcPr>
          <w:p w14:paraId="7DD51E4B" w14:textId="77777777" w:rsidR="00527F13" w:rsidRPr="00527F13" w:rsidDel="008B1625" w:rsidRDefault="00527F13" w:rsidP="0050150B">
            <w:pPr>
              <w:spacing w:line="240" w:lineRule="auto"/>
              <w:jc w:val="left"/>
              <w:rPr>
                <w:del w:id="1417" w:author="Алексей Ярославцев" w:date="2020-05-25T21:25:00Z"/>
                <w:rFonts w:ascii="Palatino Linotype" w:hAnsi="Palatino Linotype"/>
                <w:sz w:val="16"/>
                <w:szCs w:val="16"/>
                <w:lang w:val="ru-RU"/>
              </w:rPr>
            </w:pPr>
            <w:del w:id="1418" w:author="Алексей Ярославцев" w:date="2020-05-25T21:25:00Z">
              <w:r w:rsidRPr="00527F13" w:rsidDel="008B1625">
                <w:rPr>
                  <w:rFonts w:ascii="Palatino Linotype" w:hAnsi="Palatino Linotype"/>
                  <w:sz w:val="16"/>
                  <w:szCs w:val="16"/>
                  <w:lang w:val="ru-RU"/>
                </w:rPr>
                <w:delText>1.31</w:delText>
              </w:r>
            </w:del>
          </w:p>
        </w:tc>
        <w:tc>
          <w:tcPr>
            <w:tcW w:w="576" w:type="dxa"/>
            <w:tcBorders>
              <w:top w:val="nil"/>
              <w:left w:val="nil"/>
              <w:bottom w:val="single" w:sz="8" w:space="0" w:color="auto"/>
              <w:right w:val="single" w:sz="8" w:space="0" w:color="auto"/>
            </w:tcBorders>
            <w:shd w:val="clear" w:color="000000" w:fill="FFFFFF"/>
            <w:vAlign w:val="center"/>
            <w:hideMark/>
          </w:tcPr>
          <w:p w14:paraId="73F80F4A" w14:textId="77777777" w:rsidR="00527F13" w:rsidRPr="00527F13" w:rsidDel="008B1625" w:rsidRDefault="00527F13" w:rsidP="0050150B">
            <w:pPr>
              <w:spacing w:line="240" w:lineRule="auto"/>
              <w:jc w:val="left"/>
              <w:rPr>
                <w:del w:id="1419" w:author="Алексей Ярославцев" w:date="2020-05-25T21:25:00Z"/>
                <w:rFonts w:ascii="Palatino Linotype" w:hAnsi="Palatino Linotype"/>
                <w:sz w:val="16"/>
                <w:szCs w:val="16"/>
                <w:lang w:val="ru-RU"/>
              </w:rPr>
            </w:pPr>
            <w:del w:id="1420" w:author="Алексей Ярославцев" w:date="2020-05-25T21:25:00Z">
              <w:r w:rsidRPr="00527F13" w:rsidDel="008B1625">
                <w:rPr>
                  <w:rFonts w:ascii="Palatino Linotype" w:hAnsi="Palatino Linotype"/>
                  <w:sz w:val="16"/>
                  <w:szCs w:val="16"/>
                  <w:lang w:val="ru-RU"/>
                </w:rPr>
                <w:delText>1.05</w:delText>
              </w:r>
            </w:del>
          </w:p>
        </w:tc>
        <w:tc>
          <w:tcPr>
            <w:tcW w:w="576" w:type="dxa"/>
            <w:tcBorders>
              <w:top w:val="nil"/>
              <w:left w:val="nil"/>
              <w:bottom w:val="single" w:sz="8" w:space="0" w:color="auto"/>
              <w:right w:val="single" w:sz="8" w:space="0" w:color="auto"/>
            </w:tcBorders>
            <w:shd w:val="clear" w:color="000000" w:fill="FFFFFF"/>
            <w:vAlign w:val="center"/>
            <w:hideMark/>
          </w:tcPr>
          <w:p w14:paraId="0E6F8764" w14:textId="77777777" w:rsidR="00527F13" w:rsidRPr="00527F13" w:rsidDel="008B1625" w:rsidRDefault="00527F13" w:rsidP="0050150B">
            <w:pPr>
              <w:spacing w:line="240" w:lineRule="auto"/>
              <w:jc w:val="left"/>
              <w:rPr>
                <w:del w:id="1421" w:author="Алексей Ярославцев" w:date="2020-05-25T21:25:00Z"/>
                <w:rFonts w:ascii="Palatino Linotype" w:hAnsi="Palatino Linotype"/>
                <w:sz w:val="16"/>
                <w:szCs w:val="16"/>
                <w:lang w:val="ru-RU"/>
              </w:rPr>
            </w:pPr>
            <w:del w:id="1422" w:author="Алексей Ярославцев" w:date="2020-05-25T21:25:00Z">
              <w:r w:rsidRPr="00527F13" w:rsidDel="008B1625">
                <w:rPr>
                  <w:rFonts w:ascii="Palatino Linotype" w:hAnsi="Palatino Linotype"/>
                  <w:sz w:val="16"/>
                  <w:szCs w:val="16"/>
                  <w:lang w:val="ru-RU"/>
                </w:rPr>
                <w:delText>0.317</w:delText>
              </w:r>
            </w:del>
          </w:p>
        </w:tc>
        <w:tc>
          <w:tcPr>
            <w:tcW w:w="656" w:type="dxa"/>
            <w:tcBorders>
              <w:top w:val="nil"/>
              <w:left w:val="nil"/>
              <w:bottom w:val="single" w:sz="8" w:space="0" w:color="auto"/>
              <w:right w:val="single" w:sz="8" w:space="0" w:color="auto"/>
            </w:tcBorders>
            <w:shd w:val="clear" w:color="000000" w:fill="FFFFFF"/>
            <w:vAlign w:val="center"/>
            <w:hideMark/>
          </w:tcPr>
          <w:p w14:paraId="67A9C465" w14:textId="77777777" w:rsidR="00527F13" w:rsidRPr="00527F13" w:rsidDel="008B1625" w:rsidRDefault="00527F13" w:rsidP="0050150B">
            <w:pPr>
              <w:spacing w:line="240" w:lineRule="auto"/>
              <w:jc w:val="left"/>
              <w:rPr>
                <w:del w:id="1423" w:author="Алексей Ярославцев" w:date="2020-05-25T21:25:00Z"/>
                <w:rFonts w:ascii="Palatino Linotype" w:hAnsi="Palatino Linotype"/>
                <w:sz w:val="16"/>
                <w:szCs w:val="16"/>
                <w:lang w:val="ru-RU"/>
              </w:rPr>
            </w:pPr>
            <w:del w:id="1424" w:author="Алексей Ярославцев" w:date="2020-05-25T21:25:00Z">
              <w:r w:rsidRPr="00527F13" w:rsidDel="008B1625">
                <w:rPr>
                  <w:rFonts w:ascii="Palatino Linotype" w:hAnsi="Palatino Linotype"/>
                  <w:sz w:val="16"/>
                  <w:szCs w:val="16"/>
                  <w:lang w:val="ru-RU"/>
                </w:rPr>
                <w:delText>580.02</w:delText>
              </w:r>
            </w:del>
          </w:p>
        </w:tc>
        <w:tc>
          <w:tcPr>
            <w:tcW w:w="576" w:type="dxa"/>
            <w:tcBorders>
              <w:top w:val="nil"/>
              <w:left w:val="nil"/>
              <w:bottom w:val="single" w:sz="8" w:space="0" w:color="auto"/>
              <w:right w:val="single" w:sz="8" w:space="0" w:color="auto"/>
            </w:tcBorders>
            <w:shd w:val="clear" w:color="000000" w:fill="FFFFFF"/>
            <w:vAlign w:val="center"/>
            <w:hideMark/>
          </w:tcPr>
          <w:p w14:paraId="76E031F3" w14:textId="77777777" w:rsidR="00527F13" w:rsidRPr="00527F13" w:rsidDel="008B1625" w:rsidRDefault="00527F13" w:rsidP="0050150B">
            <w:pPr>
              <w:spacing w:line="240" w:lineRule="auto"/>
              <w:jc w:val="left"/>
              <w:rPr>
                <w:del w:id="1425" w:author="Алексей Ярославцев" w:date="2020-05-25T21:25:00Z"/>
                <w:rFonts w:ascii="Palatino Linotype" w:hAnsi="Palatino Linotype"/>
                <w:sz w:val="16"/>
                <w:szCs w:val="16"/>
                <w:lang w:val="ru-RU"/>
              </w:rPr>
            </w:pPr>
            <w:del w:id="1426" w:author="Алексей Ярославцев" w:date="2020-05-25T21:25:00Z">
              <w:r w:rsidRPr="00527F13" w:rsidDel="008B1625">
                <w:rPr>
                  <w:rFonts w:ascii="Palatino Linotype" w:hAnsi="Palatino Linotype"/>
                  <w:sz w:val="16"/>
                  <w:szCs w:val="16"/>
                  <w:lang w:val="ru-RU"/>
                </w:rPr>
                <w:delText>10.55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11E940A0" w14:textId="77777777" w:rsidR="00527F13" w:rsidRPr="00527F13" w:rsidDel="008B1625" w:rsidRDefault="00527F13" w:rsidP="0050150B">
            <w:pPr>
              <w:spacing w:line="240" w:lineRule="auto"/>
              <w:jc w:val="left"/>
              <w:rPr>
                <w:del w:id="1427" w:author="Алексей Ярославцев" w:date="2020-05-25T21:25:00Z"/>
                <w:rFonts w:ascii="Palatino Linotype" w:hAnsi="Palatino Linotype"/>
                <w:sz w:val="16"/>
                <w:szCs w:val="16"/>
                <w:lang w:val="ru-RU"/>
              </w:rPr>
            </w:pPr>
            <w:del w:id="1428" w:author="Алексей Ярославцев" w:date="2020-05-25T21:25:00Z">
              <w:r w:rsidRPr="00527F13" w:rsidDel="008B1625">
                <w:rPr>
                  <w:rFonts w:ascii="Palatino Linotype" w:hAnsi="Palatino Linotype"/>
                  <w:sz w:val="16"/>
                  <w:szCs w:val="16"/>
                  <w:lang w:val="ru-RU"/>
                </w:rPr>
                <w:delText>12.95</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C60EBA7" w14:textId="77777777" w:rsidR="00527F13" w:rsidRPr="00527F13" w:rsidDel="008B1625" w:rsidRDefault="00527F13" w:rsidP="0050150B">
            <w:pPr>
              <w:spacing w:line="240" w:lineRule="auto"/>
              <w:jc w:val="left"/>
              <w:rPr>
                <w:del w:id="1429" w:author="Алексей Ярославцев" w:date="2020-05-25T21:25:00Z"/>
                <w:rFonts w:ascii="Palatino Linotype" w:hAnsi="Palatino Linotype"/>
                <w:sz w:val="16"/>
                <w:szCs w:val="16"/>
                <w:lang w:val="ru-RU"/>
              </w:rPr>
            </w:pPr>
            <w:del w:id="1430" w:author="Алексей Ярославцев" w:date="2020-05-25T21:25:00Z">
              <w:r w:rsidRPr="00527F13" w:rsidDel="008B1625">
                <w:rPr>
                  <w:rFonts w:ascii="Palatino Linotype" w:hAnsi="Palatino Linotype"/>
                  <w:sz w:val="16"/>
                  <w:szCs w:val="16"/>
                  <w:lang w:val="ru-RU"/>
                </w:rPr>
                <w:delText>0.23</w:delText>
              </w:r>
            </w:del>
          </w:p>
        </w:tc>
        <w:tc>
          <w:tcPr>
            <w:tcW w:w="665" w:type="dxa"/>
            <w:tcBorders>
              <w:top w:val="nil"/>
              <w:left w:val="nil"/>
              <w:bottom w:val="single" w:sz="8" w:space="0" w:color="auto"/>
              <w:right w:val="single" w:sz="8" w:space="0" w:color="auto"/>
            </w:tcBorders>
            <w:shd w:val="clear" w:color="000000" w:fill="FFFFFF"/>
            <w:vAlign w:val="center"/>
            <w:hideMark/>
          </w:tcPr>
          <w:p w14:paraId="6D3D41FA" w14:textId="77777777" w:rsidR="00527F13" w:rsidRPr="00527F13" w:rsidDel="008B1625" w:rsidRDefault="00527F13" w:rsidP="0050150B">
            <w:pPr>
              <w:spacing w:line="240" w:lineRule="auto"/>
              <w:jc w:val="left"/>
              <w:rPr>
                <w:del w:id="1431" w:author="Алексей Ярославцев" w:date="2020-05-25T21:25:00Z"/>
                <w:rFonts w:ascii="Palatino Linotype" w:hAnsi="Palatino Linotype"/>
                <w:sz w:val="16"/>
                <w:szCs w:val="16"/>
                <w:lang w:val="ru-RU"/>
              </w:rPr>
            </w:pPr>
            <w:del w:id="1432" w:author="Алексей Ярославцев" w:date="2020-05-25T21:25:00Z">
              <w:r w:rsidRPr="00527F13" w:rsidDel="008B1625">
                <w:rPr>
                  <w:rFonts w:ascii="Palatino Linotype" w:hAnsi="Palatino Linotype"/>
                  <w:sz w:val="16"/>
                  <w:szCs w:val="16"/>
                  <w:lang w:val="ru-RU"/>
                </w:rPr>
                <w:delText>83.59</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62190BA1" w14:textId="77777777" w:rsidR="00527F13" w:rsidRPr="00527F13" w:rsidDel="008B1625" w:rsidRDefault="00527F13" w:rsidP="0050150B">
            <w:pPr>
              <w:spacing w:line="240" w:lineRule="auto"/>
              <w:jc w:val="left"/>
              <w:rPr>
                <w:del w:id="1433" w:author="Алексей Ярославцев" w:date="2020-05-25T21:25:00Z"/>
                <w:rFonts w:ascii="Palatino Linotype" w:hAnsi="Palatino Linotype"/>
                <w:sz w:val="16"/>
                <w:szCs w:val="16"/>
                <w:lang w:val="ru-RU"/>
              </w:rPr>
            </w:pPr>
            <w:del w:id="1434"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75E00A68" w14:textId="77777777" w:rsidR="00527F13" w:rsidRPr="00527F13" w:rsidDel="008B1625" w:rsidRDefault="00527F13" w:rsidP="0050150B">
            <w:pPr>
              <w:spacing w:line="240" w:lineRule="auto"/>
              <w:jc w:val="left"/>
              <w:rPr>
                <w:del w:id="1435" w:author="Алексей Ярославцев" w:date="2020-05-25T21:25:00Z"/>
                <w:rFonts w:ascii="Palatino Linotype" w:hAnsi="Palatino Linotype"/>
                <w:sz w:val="16"/>
                <w:szCs w:val="16"/>
                <w:lang w:val="ru-RU"/>
              </w:rPr>
            </w:pPr>
            <w:del w:id="1436" w:author="Алексей Ярославцев" w:date="2020-05-25T21:25:00Z">
              <w:r w:rsidRPr="00527F13" w:rsidDel="008B1625">
                <w:rPr>
                  <w:rFonts w:ascii="Palatino Linotype" w:hAnsi="Palatino Linotype"/>
                  <w:sz w:val="16"/>
                  <w:szCs w:val="16"/>
                  <w:lang w:val="ru-RU"/>
                </w:rPr>
                <w:delText>0.46</w:delText>
              </w:r>
            </w:del>
          </w:p>
        </w:tc>
        <w:tc>
          <w:tcPr>
            <w:tcW w:w="892" w:type="dxa"/>
            <w:tcBorders>
              <w:top w:val="nil"/>
              <w:left w:val="nil"/>
              <w:bottom w:val="single" w:sz="8" w:space="0" w:color="auto"/>
              <w:right w:val="single" w:sz="8" w:space="0" w:color="auto"/>
            </w:tcBorders>
            <w:shd w:val="clear" w:color="000000" w:fill="FFFFFF"/>
            <w:vAlign w:val="center"/>
            <w:hideMark/>
          </w:tcPr>
          <w:p w14:paraId="2EFC3FB4" w14:textId="77777777" w:rsidR="00527F13" w:rsidRPr="00527F13" w:rsidDel="008B1625" w:rsidRDefault="00527F13" w:rsidP="0050150B">
            <w:pPr>
              <w:spacing w:line="240" w:lineRule="auto"/>
              <w:jc w:val="left"/>
              <w:rPr>
                <w:del w:id="1437" w:author="Алексей Ярославцев" w:date="2020-05-25T21:25:00Z"/>
                <w:rFonts w:ascii="Palatino Linotype" w:hAnsi="Palatino Linotype"/>
                <w:sz w:val="16"/>
                <w:szCs w:val="16"/>
                <w:lang w:val="ru-RU"/>
              </w:rPr>
            </w:pPr>
            <w:del w:id="1438" w:author="Алексей Ярославцев" w:date="2020-05-25T21:25:00Z">
              <w:r w:rsidRPr="00527F13" w:rsidDel="008B1625">
                <w:rPr>
                  <w:rFonts w:ascii="Palatino Linotype" w:hAnsi="Palatino Linotype"/>
                  <w:sz w:val="16"/>
                  <w:szCs w:val="16"/>
                  <w:lang w:val="ru-RU"/>
                </w:rPr>
                <w:delText>2454</w:delText>
              </w:r>
            </w:del>
          </w:p>
        </w:tc>
        <w:tc>
          <w:tcPr>
            <w:tcW w:w="656" w:type="dxa"/>
            <w:tcBorders>
              <w:top w:val="nil"/>
              <w:left w:val="nil"/>
              <w:bottom w:val="single" w:sz="8" w:space="0" w:color="auto"/>
              <w:right w:val="single" w:sz="8" w:space="0" w:color="auto"/>
            </w:tcBorders>
            <w:shd w:val="clear" w:color="000000" w:fill="FFFFFF"/>
            <w:vAlign w:val="center"/>
            <w:hideMark/>
          </w:tcPr>
          <w:p w14:paraId="1E24A30D" w14:textId="77777777" w:rsidR="00527F13" w:rsidRPr="00527F13" w:rsidDel="008B1625" w:rsidRDefault="00527F13" w:rsidP="0050150B">
            <w:pPr>
              <w:spacing w:line="240" w:lineRule="auto"/>
              <w:jc w:val="left"/>
              <w:rPr>
                <w:del w:id="1439" w:author="Алексей Ярославцев" w:date="2020-05-25T21:25:00Z"/>
                <w:rFonts w:ascii="Palatino Linotype" w:hAnsi="Palatino Linotype"/>
                <w:sz w:val="16"/>
                <w:szCs w:val="16"/>
                <w:lang w:val="ru-RU"/>
              </w:rPr>
            </w:pPr>
            <w:del w:id="1440" w:author="Алексей Ярославцев" w:date="2020-05-25T21:25:00Z">
              <w:r w:rsidRPr="00527F13" w:rsidDel="008B1625">
                <w:rPr>
                  <w:rFonts w:ascii="Palatino Linotype" w:hAnsi="Palatino Linotype"/>
                  <w:sz w:val="16"/>
                  <w:szCs w:val="16"/>
                  <w:lang w:val="ru-RU"/>
                </w:rPr>
                <w:delText>17976</w:delText>
              </w:r>
            </w:del>
          </w:p>
        </w:tc>
        <w:tc>
          <w:tcPr>
            <w:tcW w:w="656" w:type="dxa"/>
            <w:tcBorders>
              <w:top w:val="nil"/>
              <w:left w:val="nil"/>
              <w:bottom w:val="single" w:sz="8" w:space="0" w:color="auto"/>
              <w:right w:val="single" w:sz="8" w:space="0" w:color="auto"/>
            </w:tcBorders>
            <w:shd w:val="clear" w:color="000000" w:fill="FFFFFF"/>
            <w:vAlign w:val="center"/>
            <w:hideMark/>
          </w:tcPr>
          <w:p w14:paraId="7E8FE836" w14:textId="77777777" w:rsidR="00527F13" w:rsidRPr="00527F13" w:rsidDel="008B1625" w:rsidRDefault="00527F13" w:rsidP="0050150B">
            <w:pPr>
              <w:spacing w:line="240" w:lineRule="auto"/>
              <w:jc w:val="left"/>
              <w:rPr>
                <w:del w:id="1441" w:author="Алексей Ярославцев" w:date="2020-05-25T21:25:00Z"/>
                <w:rFonts w:ascii="Palatino Linotype" w:hAnsi="Palatino Linotype"/>
                <w:sz w:val="16"/>
                <w:szCs w:val="16"/>
                <w:lang w:val="ru-RU"/>
              </w:rPr>
            </w:pPr>
            <w:del w:id="1442" w:author="Алексей Ярославцев" w:date="2020-05-25T21:25:00Z">
              <w:r w:rsidRPr="00527F13" w:rsidDel="008B1625">
                <w:rPr>
                  <w:rFonts w:ascii="Palatino Linotype" w:hAnsi="Palatino Linotype"/>
                  <w:sz w:val="16"/>
                  <w:szCs w:val="16"/>
                  <w:lang w:val="ru-RU"/>
                </w:rPr>
                <w:delText>11504</w:delText>
              </w:r>
            </w:del>
          </w:p>
        </w:tc>
        <w:tc>
          <w:tcPr>
            <w:tcW w:w="656" w:type="dxa"/>
            <w:tcBorders>
              <w:top w:val="nil"/>
              <w:left w:val="nil"/>
              <w:bottom w:val="single" w:sz="8" w:space="0" w:color="auto"/>
              <w:right w:val="single" w:sz="8" w:space="0" w:color="auto"/>
            </w:tcBorders>
            <w:shd w:val="clear" w:color="000000" w:fill="FFFFFF"/>
            <w:vAlign w:val="center"/>
            <w:hideMark/>
          </w:tcPr>
          <w:p w14:paraId="71CC4C30" w14:textId="77777777" w:rsidR="00527F13" w:rsidRPr="00527F13" w:rsidDel="008B1625" w:rsidRDefault="00527F13" w:rsidP="0050150B">
            <w:pPr>
              <w:spacing w:line="240" w:lineRule="auto"/>
              <w:jc w:val="left"/>
              <w:rPr>
                <w:del w:id="1443" w:author="Алексей Ярославцев" w:date="2020-05-25T21:25:00Z"/>
                <w:rFonts w:ascii="Palatino Linotype" w:hAnsi="Palatino Linotype"/>
                <w:sz w:val="16"/>
                <w:szCs w:val="16"/>
                <w:lang w:val="ru-RU"/>
              </w:rPr>
            </w:pPr>
            <w:del w:id="1444" w:author="Алексей Ярославцев" w:date="2020-05-25T21:25:00Z">
              <w:r w:rsidRPr="00527F13" w:rsidDel="008B1625">
                <w:rPr>
                  <w:rFonts w:ascii="Palatino Linotype" w:hAnsi="Palatino Linotype"/>
                  <w:sz w:val="16"/>
                  <w:szCs w:val="16"/>
                  <w:lang w:val="ru-RU"/>
                </w:rPr>
                <w:delText>4494</w:delText>
              </w:r>
            </w:del>
          </w:p>
        </w:tc>
        <w:tc>
          <w:tcPr>
            <w:tcW w:w="600" w:type="dxa"/>
            <w:tcBorders>
              <w:top w:val="nil"/>
              <w:left w:val="nil"/>
              <w:bottom w:val="single" w:sz="8" w:space="0" w:color="auto"/>
              <w:right w:val="single" w:sz="8" w:space="0" w:color="auto"/>
            </w:tcBorders>
            <w:shd w:val="clear" w:color="000000" w:fill="FFFFFF"/>
            <w:hideMark/>
          </w:tcPr>
          <w:p w14:paraId="4593AEEB" w14:textId="77777777" w:rsidR="00527F13" w:rsidRPr="00527F13" w:rsidDel="008B1625" w:rsidRDefault="00527F13" w:rsidP="0050150B">
            <w:pPr>
              <w:spacing w:line="240" w:lineRule="auto"/>
              <w:jc w:val="left"/>
              <w:rPr>
                <w:del w:id="1445" w:author="Алексей Ярославцев" w:date="2020-05-25T21:25:00Z"/>
                <w:rFonts w:ascii="Palatino Linotype" w:hAnsi="Palatino Linotype"/>
                <w:sz w:val="16"/>
                <w:szCs w:val="16"/>
                <w:lang w:val="ru-RU"/>
              </w:rPr>
            </w:pPr>
            <w:del w:id="1446" w:author="Алексей Ярославцев" w:date="2020-05-25T21:25:00Z">
              <w:r w:rsidRPr="00527F13" w:rsidDel="008B1625">
                <w:rPr>
                  <w:rFonts w:ascii="Palatino Linotype" w:hAnsi="Palatino Linotype"/>
                  <w:sz w:val="16"/>
                  <w:szCs w:val="16"/>
                </w:rPr>
                <w:delText>4.81</w:delText>
              </w:r>
            </w:del>
          </w:p>
        </w:tc>
        <w:tc>
          <w:tcPr>
            <w:tcW w:w="600" w:type="dxa"/>
            <w:tcBorders>
              <w:top w:val="nil"/>
              <w:left w:val="nil"/>
              <w:bottom w:val="single" w:sz="8" w:space="0" w:color="auto"/>
              <w:right w:val="single" w:sz="8" w:space="0" w:color="auto"/>
            </w:tcBorders>
            <w:shd w:val="clear" w:color="000000" w:fill="FFFFFF"/>
            <w:hideMark/>
          </w:tcPr>
          <w:p w14:paraId="4DAA5359" w14:textId="77777777" w:rsidR="00527F13" w:rsidRPr="00527F13" w:rsidDel="008B1625" w:rsidRDefault="00527F13" w:rsidP="0050150B">
            <w:pPr>
              <w:spacing w:line="240" w:lineRule="auto"/>
              <w:jc w:val="left"/>
              <w:rPr>
                <w:del w:id="1447" w:author="Алексей Ярославцев" w:date="2020-05-25T21:25:00Z"/>
                <w:rFonts w:ascii="Palatino Linotype" w:hAnsi="Palatino Linotype"/>
                <w:sz w:val="16"/>
                <w:szCs w:val="16"/>
                <w:lang w:val="ru-RU"/>
              </w:rPr>
            </w:pPr>
            <w:del w:id="1448" w:author="Алексей Ярославцев" w:date="2020-05-25T21:25:00Z">
              <w:r w:rsidRPr="00527F13" w:rsidDel="008B1625">
                <w:rPr>
                  <w:rFonts w:ascii="Palatino Linotype" w:hAnsi="Palatino Linotype"/>
                  <w:sz w:val="16"/>
                  <w:szCs w:val="16"/>
                </w:rPr>
                <w:delText>0.47</w:delText>
              </w:r>
            </w:del>
          </w:p>
        </w:tc>
        <w:tc>
          <w:tcPr>
            <w:tcW w:w="576" w:type="dxa"/>
            <w:tcBorders>
              <w:top w:val="nil"/>
              <w:left w:val="nil"/>
              <w:bottom w:val="single" w:sz="8" w:space="0" w:color="auto"/>
              <w:right w:val="single" w:sz="8" w:space="0" w:color="auto"/>
            </w:tcBorders>
            <w:shd w:val="clear" w:color="000000" w:fill="FFFFFF"/>
            <w:hideMark/>
          </w:tcPr>
          <w:p w14:paraId="1A4C5F57" w14:textId="77777777" w:rsidR="00527F13" w:rsidRPr="00527F13" w:rsidDel="008B1625" w:rsidRDefault="00527F13" w:rsidP="0050150B">
            <w:pPr>
              <w:spacing w:line="240" w:lineRule="auto"/>
              <w:jc w:val="left"/>
              <w:rPr>
                <w:del w:id="1449" w:author="Алексей Ярославцев" w:date="2020-05-25T21:25:00Z"/>
                <w:rFonts w:ascii="Palatino Linotype" w:hAnsi="Palatino Linotype"/>
                <w:sz w:val="16"/>
                <w:szCs w:val="16"/>
                <w:lang w:val="ru-RU"/>
              </w:rPr>
            </w:pPr>
            <w:del w:id="1450" w:author="Алексей Ярославцев" w:date="2020-05-25T21:25:00Z">
              <w:r w:rsidRPr="00527F13" w:rsidDel="008B1625">
                <w:rPr>
                  <w:rFonts w:ascii="Palatino Linotype" w:hAnsi="Palatino Linotype"/>
                  <w:sz w:val="16"/>
                  <w:szCs w:val="16"/>
                </w:rPr>
                <w:delText>4.34</w:delText>
              </w:r>
            </w:del>
          </w:p>
        </w:tc>
      </w:tr>
      <w:tr w:rsidR="00527F13" w:rsidRPr="00527F13" w:rsidDel="008B1625" w14:paraId="4115155C" w14:textId="77777777" w:rsidTr="0050150B">
        <w:trPr>
          <w:trHeight w:val="170"/>
          <w:del w:id="1451"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1EF9081" w14:textId="77777777" w:rsidR="00527F13" w:rsidRPr="00527F13" w:rsidDel="008B1625" w:rsidRDefault="00527F13" w:rsidP="0050150B">
            <w:pPr>
              <w:spacing w:line="240" w:lineRule="auto"/>
              <w:jc w:val="left"/>
              <w:rPr>
                <w:del w:id="1452" w:author="Алексей Ярославцев" w:date="2020-05-25T21:25:00Z"/>
                <w:rFonts w:ascii="Palatino Linotype" w:hAnsi="Palatino Linotype"/>
                <w:b/>
                <w:bCs/>
                <w:sz w:val="16"/>
                <w:szCs w:val="16"/>
                <w:lang w:val="ru-RU"/>
              </w:rPr>
            </w:pPr>
            <w:del w:id="1453" w:author="Алексей Ярославцев" w:date="2020-05-25T21:25:00Z">
              <w:r w:rsidRPr="00527F13" w:rsidDel="008B1625">
                <w:rPr>
                  <w:rFonts w:ascii="Palatino Linotype" w:hAnsi="Palatino Linotype"/>
                  <w:b/>
                  <w:bCs/>
                  <w:sz w:val="16"/>
                  <w:szCs w:val="16"/>
                  <w:lang w:val="ru-RU"/>
                </w:rPr>
                <w:delText>218A0212</w:delText>
              </w:r>
            </w:del>
          </w:p>
        </w:tc>
        <w:tc>
          <w:tcPr>
            <w:tcW w:w="708" w:type="dxa"/>
            <w:tcBorders>
              <w:top w:val="nil"/>
              <w:left w:val="nil"/>
              <w:bottom w:val="single" w:sz="8" w:space="0" w:color="auto"/>
              <w:right w:val="single" w:sz="8" w:space="0" w:color="auto"/>
            </w:tcBorders>
            <w:shd w:val="clear" w:color="000000" w:fill="FFFFFF"/>
            <w:vAlign w:val="center"/>
            <w:hideMark/>
          </w:tcPr>
          <w:p w14:paraId="4E8775B6" w14:textId="77777777" w:rsidR="00527F13" w:rsidRPr="00527F13" w:rsidDel="008B1625" w:rsidRDefault="00527F13" w:rsidP="0050150B">
            <w:pPr>
              <w:spacing w:line="240" w:lineRule="auto"/>
              <w:jc w:val="left"/>
              <w:rPr>
                <w:del w:id="1454" w:author="Алексей Ярославцев" w:date="2020-05-25T21:25:00Z"/>
                <w:rFonts w:ascii="Palatino Linotype" w:hAnsi="Palatino Linotype"/>
                <w:sz w:val="16"/>
                <w:szCs w:val="16"/>
                <w:lang w:val="ru-RU"/>
              </w:rPr>
            </w:pPr>
            <w:del w:id="1455"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3DBBA095" w14:textId="77777777" w:rsidR="00527F13" w:rsidRPr="00527F13" w:rsidDel="008B1625" w:rsidRDefault="00527F13" w:rsidP="0050150B">
            <w:pPr>
              <w:spacing w:line="240" w:lineRule="auto"/>
              <w:jc w:val="left"/>
              <w:rPr>
                <w:del w:id="1456" w:author="Алексей Ярославцев" w:date="2020-05-25T21:25:00Z"/>
                <w:rFonts w:ascii="Palatino Linotype" w:hAnsi="Palatino Linotype"/>
                <w:sz w:val="16"/>
                <w:szCs w:val="16"/>
                <w:lang w:val="ru-RU"/>
              </w:rPr>
            </w:pPr>
            <w:del w:id="1457" w:author="Алексей Ярославцев" w:date="2020-05-25T21:25:00Z">
              <w:r w:rsidRPr="00527F13" w:rsidDel="008B1625">
                <w:rPr>
                  <w:rFonts w:ascii="Palatino Linotype" w:hAnsi="Palatino Linotype"/>
                  <w:sz w:val="16"/>
                  <w:szCs w:val="16"/>
                  <w:lang w:val="ru-RU"/>
                </w:rPr>
                <w:delText>15</w:delText>
              </w:r>
            </w:del>
          </w:p>
        </w:tc>
        <w:tc>
          <w:tcPr>
            <w:tcW w:w="576" w:type="dxa"/>
            <w:tcBorders>
              <w:top w:val="nil"/>
              <w:left w:val="nil"/>
              <w:bottom w:val="single" w:sz="8" w:space="0" w:color="auto"/>
              <w:right w:val="single" w:sz="8" w:space="0" w:color="auto"/>
            </w:tcBorders>
            <w:shd w:val="clear" w:color="000000" w:fill="FFFFFF"/>
            <w:vAlign w:val="center"/>
            <w:hideMark/>
          </w:tcPr>
          <w:p w14:paraId="620C4952" w14:textId="77777777" w:rsidR="00527F13" w:rsidRPr="00527F13" w:rsidDel="008B1625" w:rsidRDefault="00527F13" w:rsidP="0050150B">
            <w:pPr>
              <w:spacing w:line="240" w:lineRule="auto"/>
              <w:jc w:val="left"/>
              <w:rPr>
                <w:del w:id="1458" w:author="Алексей Ярославцев" w:date="2020-05-25T21:25:00Z"/>
                <w:rFonts w:ascii="Palatino Linotype" w:hAnsi="Palatino Linotype"/>
                <w:sz w:val="16"/>
                <w:szCs w:val="16"/>
                <w:lang w:val="ru-RU"/>
              </w:rPr>
            </w:pPr>
            <w:del w:id="1459" w:author="Алексей Ярославцев" w:date="2020-05-25T21:25:00Z">
              <w:r w:rsidRPr="00527F13" w:rsidDel="008B1625">
                <w:rPr>
                  <w:rFonts w:ascii="Palatino Linotype" w:hAnsi="Palatino Linotype"/>
                  <w:sz w:val="16"/>
                  <w:szCs w:val="16"/>
                  <w:lang w:val="ru-RU"/>
                </w:rPr>
                <w:delText>33.74</w:delText>
              </w:r>
            </w:del>
          </w:p>
        </w:tc>
        <w:tc>
          <w:tcPr>
            <w:tcW w:w="548" w:type="dxa"/>
            <w:tcBorders>
              <w:top w:val="nil"/>
              <w:left w:val="nil"/>
              <w:bottom w:val="single" w:sz="8" w:space="0" w:color="auto"/>
              <w:right w:val="single" w:sz="8" w:space="0" w:color="auto"/>
            </w:tcBorders>
            <w:shd w:val="clear" w:color="000000" w:fill="FFFFFF"/>
            <w:vAlign w:val="center"/>
            <w:hideMark/>
          </w:tcPr>
          <w:p w14:paraId="0C65BCCA" w14:textId="77777777" w:rsidR="00527F13" w:rsidRPr="00527F13" w:rsidDel="008B1625" w:rsidRDefault="00527F13" w:rsidP="0050150B">
            <w:pPr>
              <w:spacing w:line="240" w:lineRule="auto"/>
              <w:jc w:val="left"/>
              <w:rPr>
                <w:del w:id="1460" w:author="Алексей Ярославцев" w:date="2020-05-25T21:25:00Z"/>
                <w:rFonts w:ascii="Palatino Linotype" w:hAnsi="Palatino Linotype"/>
                <w:sz w:val="16"/>
                <w:szCs w:val="16"/>
                <w:lang w:val="ru-RU"/>
              </w:rPr>
            </w:pPr>
            <w:del w:id="1461" w:author="Алексей Ярославцев" w:date="2020-05-25T21:25:00Z">
              <w:r w:rsidRPr="00527F13" w:rsidDel="008B1625">
                <w:rPr>
                  <w:rFonts w:ascii="Palatino Linotype" w:hAnsi="Palatino Linotype"/>
                  <w:sz w:val="16"/>
                  <w:szCs w:val="16"/>
                  <w:lang w:val="ru-RU"/>
                </w:rPr>
                <w:delText>3.18</w:delText>
              </w:r>
            </w:del>
          </w:p>
        </w:tc>
        <w:tc>
          <w:tcPr>
            <w:tcW w:w="576" w:type="dxa"/>
            <w:tcBorders>
              <w:top w:val="nil"/>
              <w:left w:val="nil"/>
              <w:bottom w:val="single" w:sz="8" w:space="0" w:color="auto"/>
              <w:right w:val="single" w:sz="8" w:space="0" w:color="auto"/>
            </w:tcBorders>
            <w:shd w:val="clear" w:color="000000" w:fill="FFFFFF"/>
            <w:vAlign w:val="center"/>
            <w:hideMark/>
          </w:tcPr>
          <w:p w14:paraId="3608375F" w14:textId="77777777" w:rsidR="00527F13" w:rsidRPr="00527F13" w:rsidDel="008B1625" w:rsidRDefault="00527F13" w:rsidP="0050150B">
            <w:pPr>
              <w:spacing w:line="240" w:lineRule="auto"/>
              <w:jc w:val="left"/>
              <w:rPr>
                <w:del w:id="1462" w:author="Алексей Ярославцев" w:date="2020-05-25T21:25:00Z"/>
                <w:rFonts w:ascii="Palatino Linotype" w:hAnsi="Palatino Linotype"/>
                <w:sz w:val="16"/>
                <w:szCs w:val="16"/>
                <w:lang w:val="ru-RU"/>
              </w:rPr>
            </w:pPr>
            <w:del w:id="1463" w:author="Алексей Ярославцев" w:date="2020-05-25T21:25:00Z">
              <w:r w:rsidRPr="00527F13" w:rsidDel="008B1625">
                <w:rPr>
                  <w:rFonts w:ascii="Palatino Linotype" w:hAnsi="Palatino Linotype"/>
                  <w:sz w:val="16"/>
                  <w:szCs w:val="16"/>
                  <w:lang w:val="ru-RU"/>
                </w:rPr>
                <w:delText>27.6</w:delText>
              </w:r>
            </w:del>
          </w:p>
        </w:tc>
        <w:tc>
          <w:tcPr>
            <w:tcW w:w="548" w:type="dxa"/>
            <w:tcBorders>
              <w:top w:val="nil"/>
              <w:left w:val="nil"/>
              <w:bottom w:val="single" w:sz="8" w:space="0" w:color="auto"/>
              <w:right w:val="single" w:sz="8" w:space="0" w:color="auto"/>
            </w:tcBorders>
            <w:shd w:val="clear" w:color="000000" w:fill="FFFFFF"/>
            <w:vAlign w:val="center"/>
            <w:hideMark/>
          </w:tcPr>
          <w:p w14:paraId="744114DF" w14:textId="77777777" w:rsidR="00527F13" w:rsidRPr="00527F13" w:rsidDel="008B1625" w:rsidRDefault="00527F13" w:rsidP="0050150B">
            <w:pPr>
              <w:spacing w:line="240" w:lineRule="auto"/>
              <w:jc w:val="left"/>
              <w:rPr>
                <w:del w:id="1464" w:author="Алексей Ярославцев" w:date="2020-05-25T21:25:00Z"/>
                <w:rFonts w:ascii="Palatino Linotype" w:hAnsi="Palatino Linotype"/>
                <w:sz w:val="16"/>
                <w:szCs w:val="16"/>
                <w:lang w:val="ru-RU"/>
              </w:rPr>
            </w:pPr>
            <w:del w:id="1465" w:author="Алексей Ярославцев" w:date="2020-05-25T21:25:00Z">
              <w:r w:rsidRPr="00527F13" w:rsidDel="008B1625">
                <w:rPr>
                  <w:rFonts w:ascii="Palatino Linotype" w:hAnsi="Palatino Linotype"/>
                  <w:sz w:val="16"/>
                  <w:szCs w:val="16"/>
                  <w:lang w:val="ru-RU"/>
                </w:rPr>
                <w:delText>3</w:delText>
              </w:r>
            </w:del>
          </w:p>
        </w:tc>
        <w:tc>
          <w:tcPr>
            <w:tcW w:w="548" w:type="dxa"/>
            <w:tcBorders>
              <w:top w:val="nil"/>
              <w:left w:val="nil"/>
              <w:bottom w:val="single" w:sz="8" w:space="0" w:color="auto"/>
              <w:right w:val="single" w:sz="8" w:space="0" w:color="auto"/>
            </w:tcBorders>
            <w:shd w:val="clear" w:color="000000" w:fill="FFFFFF"/>
            <w:vAlign w:val="center"/>
            <w:hideMark/>
          </w:tcPr>
          <w:p w14:paraId="7FCA9549" w14:textId="77777777" w:rsidR="00527F13" w:rsidRPr="00527F13" w:rsidDel="008B1625" w:rsidRDefault="00527F13" w:rsidP="0050150B">
            <w:pPr>
              <w:spacing w:line="240" w:lineRule="auto"/>
              <w:jc w:val="left"/>
              <w:rPr>
                <w:del w:id="1466" w:author="Алексей Ярославцев" w:date="2020-05-25T21:25:00Z"/>
                <w:rFonts w:ascii="Palatino Linotype" w:hAnsi="Palatino Linotype"/>
                <w:sz w:val="16"/>
                <w:szCs w:val="16"/>
                <w:lang w:val="ru-RU"/>
              </w:rPr>
            </w:pPr>
            <w:del w:id="1467" w:author="Алексей Ярославцев" w:date="2020-05-25T21:25:00Z">
              <w:r w:rsidRPr="00527F13" w:rsidDel="008B1625">
                <w:rPr>
                  <w:rFonts w:ascii="Palatino Linotype" w:hAnsi="Palatino Linotype"/>
                  <w:sz w:val="16"/>
                  <w:szCs w:val="16"/>
                  <w:lang w:val="ru-RU"/>
                </w:rPr>
                <w:delText>1.31</w:delText>
              </w:r>
            </w:del>
          </w:p>
        </w:tc>
        <w:tc>
          <w:tcPr>
            <w:tcW w:w="576" w:type="dxa"/>
            <w:tcBorders>
              <w:top w:val="nil"/>
              <w:left w:val="nil"/>
              <w:bottom w:val="single" w:sz="8" w:space="0" w:color="auto"/>
              <w:right w:val="single" w:sz="8" w:space="0" w:color="auto"/>
            </w:tcBorders>
            <w:shd w:val="clear" w:color="000000" w:fill="FFFFFF"/>
            <w:vAlign w:val="center"/>
            <w:hideMark/>
          </w:tcPr>
          <w:p w14:paraId="19CE0F7A" w14:textId="77777777" w:rsidR="00527F13" w:rsidRPr="00527F13" w:rsidDel="008B1625" w:rsidRDefault="00527F13" w:rsidP="0050150B">
            <w:pPr>
              <w:spacing w:line="240" w:lineRule="auto"/>
              <w:jc w:val="left"/>
              <w:rPr>
                <w:del w:id="1468" w:author="Алексей Ярославцев" w:date="2020-05-25T21:25:00Z"/>
                <w:rFonts w:ascii="Palatino Linotype" w:hAnsi="Palatino Linotype"/>
                <w:sz w:val="16"/>
                <w:szCs w:val="16"/>
                <w:lang w:val="ru-RU"/>
              </w:rPr>
            </w:pPr>
            <w:del w:id="1469" w:author="Алексей Ярославцев" w:date="2020-05-25T21:25:00Z">
              <w:r w:rsidRPr="00527F13" w:rsidDel="008B1625">
                <w:rPr>
                  <w:rFonts w:ascii="Palatino Linotype" w:hAnsi="Palatino Linotype"/>
                  <w:sz w:val="16"/>
                  <w:szCs w:val="16"/>
                  <w:lang w:val="ru-RU"/>
                </w:rPr>
                <w:delText>1.05</w:delText>
              </w:r>
            </w:del>
          </w:p>
        </w:tc>
        <w:tc>
          <w:tcPr>
            <w:tcW w:w="576" w:type="dxa"/>
            <w:tcBorders>
              <w:top w:val="nil"/>
              <w:left w:val="nil"/>
              <w:bottom w:val="single" w:sz="8" w:space="0" w:color="auto"/>
              <w:right w:val="single" w:sz="8" w:space="0" w:color="auto"/>
            </w:tcBorders>
            <w:shd w:val="clear" w:color="000000" w:fill="FFFFFF"/>
            <w:vAlign w:val="center"/>
            <w:hideMark/>
          </w:tcPr>
          <w:p w14:paraId="11347BD6" w14:textId="77777777" w:rsidR="00527F13" w:rsidRPr="00527F13" w:rsidDel="008B1625" w:rsidRDefault="00527F13" w:rsidP="0050150B">
            <w:pPr>
              <w:spacing w:line="240" w:lineRule="auto"/>
              <w:jc w:val="left"/>
              <w:rPr>
                <w:del w:id="1470" w:author="Алексей Ярославцев" w:date="2020-05-25T21:25:00Z"/>
                <w:rFonts w:ascii="Palatino Linotype" w:hAnsi="Palatino Linotype"/>
                <w:sz w:val="16"/>
                <w:szCs w:val="16"/>
                <w:lang w:val="ru-RU"/>
              </w:rPr>
            </w:pPr>
            <w:del w:id="1471" w:author="Алексей Ярославцев" w:date="2020-05-25T21:25:00Z">
              <w:r w:rsidRPr="00527F13" w:rsidDel="008B1625">
                <w:rPr>
                  <w:rFonts w:ascii="Palatino Linotype" w:hAnsi="Palatino Linotype"/>
                  <w:sz w:val="16"/>
                  <w:szCs w:val="16"/>
                  <w:lang w:val="ru-RU"/>
                </w:rPr>
                <w:delText>0.317</w:delText>
              </w:r>
            </w:del>
          </w:p>
        </w:tc>
        <w:tc>
          <w:tcPr>
            <w:tcW w:w="656" w:type="dxa"/>
            <w:tcBorders>
              <w:top w:val="nil"/>
              <w:left w:val="nil"/>
              <w:bottom w:val="single" w:sz="8" w:space="0" w:color="auto"/>
              <w:right w:val="single" w:sz="8" w:space="0" w:color="auto"/>
            </w:tcBorders>
            <w:shd w:val="clear" w:color="000000" w:fill="FFFFFF"/>
            <w:vAlign w:val="center"/>
            <w:hideMark/>
          </w:tcPr>
          <w:p w14:paraId="257F8348" w14:textId="77777777" w:rsidR="00527F13" w:rsidRPr="00527F13" w:rsidDel="008B1625" w:rsidRDefault="00527F13" w:rsidP="0050150B">
            <w:pPr>
              <w:spacing w:line="240" w:lineRule="auto"/>
              <w:jc w:val="left"/>
              <w:rPr>
                <w:del w:id="1472" w:author="Алексей Ярославцев" w:date="2020-05-25T21:25:00Z"/>
                <w:rFonts w:ascii="Palatino Linotype" w:hAnsi="Palatino Linotype"/>
                <w:sz w:val="16"/>
                <w:szCs w:val="16"/>
                <w:lang w:val="ru-RU"/>
              </w:rPr>
            </w:pPr>
            <w:del w:id="1473" w:author="Алексей Ярославцев" w:date="2020-05-25T21:25:00Z">
              <w:r w:rsidRPr="00527F13" w:rsidDel="008B1625">
                <w:rPr>
                  <w:rFonts w:ascii="Palatino Linotype" w:hAnsi="Palatino Linotype"/>
                  <w:sz w:val="16"/>
                  <w:szCs w:val="16"/>
                  <w:lang w:val="ru-RU"/>
                </w:rPr>
                <w:delText>393.59</w:delText>
              </w:r>
            </w:del>
          </w:p>
        </w:tc>
        <w:tc>
          <w:tcPr>
            <w:tcW w:w="576" w:type="dxa"/>
            <w:tcBorders>
              <w:top w:val="nil"/>
              <w:left w:val="nil"/>
              <w:bottom w:val="single" w:sz="8" w:space="0" w:color="auto"/>
              <w:right w:val="single" w:sz="8" w:space="0" w:color="auto"/>
            </w:tcBorders>
            <w:shd w:val="clear" w:color="000000" w:fill="FFFFFF"/>
            <w:vAlign w:val="center"/>
            <w:hideMark/>
          </w:tcPr>
          <w:p w14:paraId="27DC2006" w14:textId="77777777" w:rsidR="00527F13" w:rsidRPr="00527F13" w:rsidDel="008B1625" w:rsidRDefault="00527F13" w:rsidP="0050150B">
            <w:pPr>
              <w:spacing w:line="240" w:lineRule="auto"/>
              <w:jc w:val="left"/>
              <w:rPr>
                <w:del w:id="1474" w:author="Алексей Ярославцев" w:date="2020-05-25T21:25:00Z"/>
                <w:rFonts w:ascii="Palatino Linotype" w:hAnsi="Palatino Linotype"/>
                <w:sz w:val="16"/>
                <w:szCs w:val="16"/>
                <w:lang w:val="ru-RU"/>
              </w:rPr>
            </w:pPr>
            <w:del w:id="1475" w:author="Алексей Ярославцев" w:date="2020-05-25T21:25:00Z">
              <w:r w:rsidRPr="00527F13" w:rsidDel="008B1625">
                <w:rPr>
                  <w:rFonts w:ascii="Palatino Linotype" w:hAnsi="Palatino Linotype"/>
                  <w:sz w:val="16"/>
                  <w:szCs w:val="16"/>
                  <w:lang w:val="ru-RU"/>
                </w:rPr>
                <w:delText>7.16</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2C548DE" w14:textId="77777777" w:rsidR="00527F13" w:rsidRPr="00527F13" w:rsidDel="008B1625" w:rsidRDefault="00527F13" w:rsidP="0050150B">
            <w:pPr>
              <w:spacing w:line="240" w:lineRule="auto"/>
              <w:jc w:val="left"/>
              <w:rPr>
                <w:del w:id="1476" w:author="Алексей Ярославцев" w:date="2020-05-25T21:25:00Z"/>
                <w:rFonts w:ascii="Palatino Linotype" w:hAnsi="Palatino Linotype"/>
                <w:sz w:val="16"/>
                <w:szCs w:val="16"/>
                <w:lang w:val="ru-RU"/>
              </w:rPr>
            </w:pPr>
            <w:del w:id="1477" w:author="Алексей Ярославцев" w:date="2020-05-25T21:25:00Z">
              <w:r w:rsidRPr="00527F13" w:rsidDel="008B1625">
                <w:rPr>
                  <w:rFonts w:ascii="Palatino Linotype" w:hAnsi="Palatino Linotype"/>
                  <w:sz w:val="16"/>
                  <w:szCs w:val="16"/>
                  <w:lang w:val="ru-RU"/>
                </w:rPr>
                <w:delText>8.79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25893974" w14:textId="77777777" w:rsidR="00527F13" w:rsidRPr="00527F13" w:rsidDel="008B1625" w:rsidRDefault="00527F13" w:rsidP="0050150B">
            <w:pPr>
              <w:spacing w:line="240" w:lineRule="auto"/>
              <w:jc w:val="left"/>
              <w:rPr>
                <w:del w:id="1478" w:author="Алексей Ярославцев" w:date="2020-05-25T21:25:00Z"/>
                <w:rFonts w:ascii="Palatino Linotype" w:hAnsi="Palatino Linotype"/>
                <w:sz w:val="16"/>
                <w:szCs w:val="16"/>
                <w:lang w:val="ru-RU"/>
              </w:rPr>
            </w:pPr>
            <w:del w:id="1479" w:author="Алексей Ярославцев" w:date="2020-05-25T21:25:00Z">
              <w:r w:rsidRPr="00527F13" w:rsidDel="008B1625">
                <w:rPr>
                  <w:rFonts w:ascii="Palatino Linotype" w:hAnsi="Palatino Linotype"/>
                  <w:sz w:val="16"/>
                  <w:szCs w:val="16"/>
                  <w:lang w:val="ru-RU"/>
                </w:rPr>
                <w:delText>0.32</w:delText>
              </w:r>
            </w:del>
          </w:p>
        </w:tc>
        <w:tc>
          <w:tcPr>
            <w:tcW w:w="665" w:type="dxa"/>
            <w:tcBorders>
              <w:top w:val="nil"/>
              <w:left w:val="nil"/>
              <w:bottom w:val="single" w:sz="8" w:space="0" w:color="auto"/>
              <w:right w:val="single" w:sz="8" w:space="0" w:color="auto"/>
            </w:tcBorders>
            <w:shd w:val="clear" w:color="000000" w:fill="FFFFFF"/>
            <w:vAlign w:val="center"/>
            <w:hideMark/>
          </w:tcPr>
          <w:p w14:paraId="1C6DD196" w14:textId="77777777" w:rsidR="00527F13" w:rsidRPr="00527F13" w:rsidDel="008B1625" w:rsidRDefault="00527F13" w:rsidP="0050150B">
            <w:pPr>
              <w:spacing w:line="240" w:lineRule="auto"/>
              <w:jc w:val="left"/>
              <w:rPr>
                <w:del w:id="1480" w:author="Алексей Ярославцев" w:date="2020-05-25T21:25:00Z"/>
                <w:rFonts w:ascii="Palatino Linotype" w:hAnsi="Palatino Linotype"/>
                <w:sz w:val="16"/>
                <w:szCs w:val="16"/>
                <w:lang w:val="ru-RU"/>
              </w:rPr>
            </w:pPr>
            <w:del w:id="1481" w:author="Алексей Ярославцев" w:date="2020-05-25T21:25:00Z">
              <w:r w:rsidRPr="00527F13" w:rsidDel="008B1625">
                <w:rPr>
                  <w:rFonts w:ascii="Palatino Linotype" w:hAnsi="Palatino Linotype"/>
                  <w:sz w:val="16"/>
                  <w:szCs w:val="16"/>
                  <w:lang w:val="ru-RU"/>
                </w:rPr>
                <w:delText>130.8</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C0E350B" w14:textId="77777777" w:rsidR="00527F13" w:rsidRPr="00527F13" w:rsidDel="008B1625" w:rsidRDefault="00527F13" w:rsidP="0050150B">
            <w:pPr>
              <w:spacing w:line="240" w:lineRule="auto"/>
              <w:jc w:val="left"/>
              <w:rPr>
                <w:del w:id="1482" w:author="Алексей Ярославцев" w:date="2020-05-25T21:25:00Z"/>
                <w:rFonts w:ascii="Palatino Linotype" w:hAnsi="Palatino Linotype"/>
                <w:sz w:val="16"/>
                <w:szCs w:val="16"/>
                <w:lang w:val="ru-RU"/>
              </w:rPr>
            </w:pPr>
            <w:del w:id="1483"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815C0C4" w14:textId="77777777" w:rsidR="00527F13" w:rsidRPr="00527F13" w:rsidDel="008B1625" w:rsidRDefault="00527F13" w:rsidP="0050150B">
            <w:pPr>
              <w:spacing w:line="240" w:lineRule="auto"/>
              <w:jc w:val="left"/>
              <w:rPr>
                <w:del w:id="1484" w:author="Алексей Ярославцев" w:date="2020-05-25T21:25:00Z"/>
                <w:rFonts w:ascii="Palatino Linotype" w:hAnsi="Palatino Linotype"/>
                <w:sz w:val="16"/>
                <w:szCs w:val="16"/>
                <w:lang w:val="ru-RU"/>
              </w:rPr>
            </w:pPr>
            <w:del w:id="1485" w:author="Алексей Ярославцев" w:date="2020-05-25T21:25:00Z">
              <w:r w:rsidRPr="00527F13" w:rsidDel="008B1625">
                <w:rPr>
                  <w:rFonts w:ascii="Palatino Linotype" w:hAnsi="Palatino Linotype"/>
                  <w:sz w:val="16"/>
                  <w:szCs w:val="16"/>
                  <w:lang w:val="ru-RU"/>
                </w:rPr>
                <w:delText>0.71</w:delText>
              </w:r>
            </w:del>
          </w:p>
        </w:tc>
        <w:tc>
          <w:tcPr>
            <w:tcW w:w="892" w:type="dxa"/>
            <w:tcBorders>
              <w:top w:val="nil"/>
              <w:left w:val="nil"/>
              <w:bottom w:val="single" w:sz="8" w:space="0" w:color="auto"/>
              <w:right w:val="single" w:sz="8" w:space="0" w:color="auto"/>
            </w:tcBorders>
            <w:shd w:val="clear" w:color="auto" w:fill="auto"/>
            <w:noWrap/>
            <w:vAlign w:val="center"/>
            <w:hideMark/>
          </w:tcPr>
          <w:p w14:paraId="4590C38B" w14:textId="77777777" w:rsidR="00527F13" w:rsidRPr="00527F13" w:rsidDel="008B1625" w:rsidRDefault="00527F13" w:rsidP="0050150B">
            <w:pPr>
              <w:spacing w:line="240" w:lineRule="auto"/>
              <w:jc w:val="left"/>
              <w:rPr>
                <w:del w:id="1486" w:author="Алексей Ярославцев" w:date="2020-05-25T21:25:00Z"/>
                <w:rFonts w:ascii="Palatino Linotype" w:hAnsi="Palatino Linotype"/>
                <w:color w:val="333333"/>
                <w:sz w:val="16"/>
                <w:szCs w:val="16"/>
                <w:lang w:val="ru-RU"/>
              </w:rPr>
            </w:pPr>
            <w:del w:id="1487" w:author="Алексей Ярославцев" w:date="2020-05-25T21:25:00Z">
              <w:r w:rsidRPr="00527F13" w:rsidDel="008B1625">
                <w:rPr>
                  <w:rFonts w:ascii="Palatino Linotype" w:hAnsi="Palatino Linotype"/>
                  <w:color w:val="333333"/>
                  <w:sz w:val="16"/>
                  <w:szCs w:val="16"/>
                  <w:lang w:val="ru-RU"/>
                </w:rPr>
                <w:delText>1615</w:delText>
              </w:r>
            </w:del>
          </w:p>
        </w:tc>
        <w:tc>
          <w:tcPr>
            <w:tcW w:w="656" w:type="dxa"/>
            <w:tcBorders>
              <w:top w:val="nil"/>
              <w:left w:val="nil"/>
              <w:bottom w:val="single" w:sz="8" w:space="0" w:color="auto"/>
              <w:right w:val="single" w:sz="8" w:space="0" w:color="auto"/>
            </w:tcBorders>
            <w:shd w:val="clear" w:color="000000" w:fill="FFFFFF"/>
            <w:vAlign w:val="center"/>
            <w:hideMark/>
          </w:tcPr>
          <w:p w14:paraId="5DAA8901" w14:textId="77777777" w:rsidR="00527F13" w:rsidRPr="00527F13" w:rsidDel="008B1625" w:rsidRDefault="00527F13" w:rsidP="0050150B">
            <w:pPr>
              <w:spacing w:line="240" w:lineRule="auto"/>
              <w:jc w:val="left"/>
              <w:rPr>
                <w:del w:id="1488" w:author="Алексей Ярославцев" w:date="2020-05-25T21:25:00Z"/>
                <w:rFonts w:ascii="Palatino Linotype" w:hAnsi="Palatino Linotype"/>
                <w:sz w:val="16"/>
                <w:szCs w:val="16"/>
                <w:lang w:val="ru-RU"/>
              </w:rPr>
            </w:pPr>
            <w:del w:id="1489" w:author="Алексей Ярославцев" w:date="2020-05-25T21:25:00Z">
              <w:r w:rsidRPr="00527F13" w:rsidDel="008B1625">
                <w:rPr>
                  <w:rFonts w:ascii="Palatino Linotype" w:hAnsi="Palatino Linotype"/>
                  <w:sz w:val="16"/>
                  <w:szCs w:val="16"/>
                  <w:lang w:val="ru-RU"/>
                </w:rPr>
                <w:delText>7250</w:delText>
              </w:r>
            </w:del>
          </w:p>
        </w:tc>
        <w:tc>
          <w:tcPr>
            <w:tcW w:w="656" w:type="dxa"/>
            <w:tcBorders>
              <w:top w:val="nil"/>
              <w:left w:val="nil"/>
              <w:bottom w:val="single" w:sz="8" w:space="0" w:color="auto"/>
              <w:right w:val="single" w:sz="8" w:space="0" w:color="auto"/>
            </w:tcBorders>
            <w:shd w:val="clear" w:color="000000" w:fill="FFFFFF"/>
            <w:vAlign w:val="center"/>
            <w:hideMark/>
          </w:tcPr>
          <w:p w14:paraId="7256DF93" w14:textId="77777777" w:rsidR="00527F13" w:rsidRPr="00527F13" w:rsidDel="008B1625" w:rsidRDefault="00527F13" w:rsidP="0050150B">
            <w:pPr>
              <w:spacing w:line="240" w:lineRule="auto"/>
              <w:jc w:val="left"/>
              <w:rPr>
                <w:del w:id="1490" w:author="Алексей Ярославцев" w:date="2020-05-25T21:25:00Z"/>
                <w:rFonts w:ascii="Palatino Linotype" w:hAnsi="Palatino Linotype"/>
                <w:sz w:val="16"/>
                <w:szCs w:val="16"/>
                <w:lang w:val="ru-RU"/>
              </w:rPr>
            </w:pPr>
            <w:del w:id="1491" w:author="Алексей Ярославцев" w:date="2020-05-25T21:25:00Z">
              <w:r w:rsidRPr="00527F13" w:rsidDel="008B1625">
                <w:rPr>
                  <w:rFonts w:ascii="Palatino Linotype" w:hAnsi="Palatino Linotype"/>
                  <w:sz w:val="16"/>
                  <w:szCs w:val="16"/>
                  <w:lang w:val="ru-RU"/>
                </w:rPr>
                <w:delText>4640</w:delText>
              </w:r>
            </w:del>
          </w:p>
        </w:tc>
        <w:tc>
          <w:tcPr>
            <w:tcW w:w="656" w:type="dxa"/>
            <w:tcBorders>
              <w:top w:val="nil"/>
              <w:left w:val="nil"/>
              <w:bottom w:val="single" w:sz="8" w:space="0" w:color="auto"/>
              <w:right w:val="single" w:sz="8" w:space="0" w:color="auto"/>
            </w:tcBorders>
            <w:shd w:val="clear" w:color="000000" w:fill="FFFFFF"/>
            <w:vAlign w:val="center"/>
            <w:hideMark/>
          </w:tcPr>
          <w:p w14:paraId="09CC000B" w14:textId="77777777" w:rsidR="00527F13" w:rsidRPr="00527F13" w:rsidDel="008B1625" w:rsidRDefault="00527F13" w:rsidP="0050150B">
            <w:pPr>
              <w:spacing w:line="240" w:lineRule="auto"/>
              <w:jc w:val="left"/>
              <w:rPr>
                <w:del w:id="1492" w:author="Алексей Ярославцев" w:date="2020-05-25T21:25:00Z"/>
                <w:rFonts w:ascii="Palatino Linotype" w:hAnsi="Palatino Linotype"/>
                <w:sz w:val="16"/>
                <w:szCs w:val="16"/>
                <w:lang w:val="ru-RU"/>
              </w:rPr>
            </w:pPr>
            <w:del w:id="1493" w:author="Алексей Ярославцев" w:date="2020-05-25T21:25:00Z">
              <w:r w:rsidRPr="00527F13" w:rsidDel="008B1625">
                <w:rPr>
                  <w:rFonts w:ascii="Palatino Linotype" w:hAnsi="Palatino Linotype"/>
                  <w:sz w:val="16"/>
                  <w:szCs w:val="16"/>
                  <w:lang w:val="ru-RU"/>
                </w:rPr>
                <w:delText>1812</w:delText>
              </w:r>
            </w:del>
          </w:p>
        </w:tc>
        <w:tc>
          <w:tcPr>
            <w:tcW w:w="600" w:type="dxa"/>
            <w:tcBorders>
              <w:top w:val="nil"/>
              <w:left w:val="nil"/>
              <w:bottom w:val="single" w:sz="8" w:space="0" w:color="auto"/>
              <w:right w:val="single" w:sz="8" w:space="0" w:color="auto"/>
            </w:tcBorders>
            <w:shd w:val="clear" w:color="000000" w:fill="FFFFFF"/>
            <w:hideMark/>
          </w:tcPr>
          <w:p w14:paraId="722A605D" w14:textId="77777777" w:rsidR="00527F13" w:rsidRPr="00527F13" w:rsidDel="008B1625" w:rsidRDefault="00527F13" w:rsidP="0050150B">
            <w:pPr>
              <w:spacing w:line="240" w:lineRule="auto"/>
              <w:jc w:val="left"/>
              <w:rPr>
                <w:del w:id="1494" w:author="Алексей Ярославцев" w:date="2020-05-25T21:25:00Z"/>
                <w:rFonts w:ascii="Palatino Linotype" w:hAnsi="Palatino Linotype"/>
                <w:sz w:val="16"/>
                <w:szCs w:val="16"/>
                <w:lang w:val="ru-RU"/>
              </w:rPr>
            </w:pPr>
            <w:del w:id="1495" w:author="Алексей Ярославцев" w:date="2020-05-25T21:25:00Z">
              <w:r w:rsidRPr="00527F13" w:rsidDel="008B1625">
                <w:rPr>
                  <w:rFonts w:ascii="Palatino Linotype" w:hAnsi="Palatino Linotype"/>
                  <w:sz w:val="16"/>
                  <w:szCs w:val="16"/>
                </w:rPr>
                <w:delText>3.99</w:delText>
              </w:r>
            </w:del>
          </w:p>
        </w:tc>
        <w:tc>
          <w:tcPr>
            <w:tcW w:w="600" w:type="dxa"/>
            <w:tcBorders>
              <w:top w:val="nil"/>
              <w:left w:val="nil"/>
              <w:bottom w:val="single" w:sz="8" w:space="0" w:color="auto"/>
              <w:right w:val="single" w:sz="8" w:space="0" w:color="auto"/>
            </w:tcBorders>
            <w:shd w:val="clear" w:color="000000" w:fill="FFFFFF"/>
            <w:hideMark/>
          </w:tcPr>
          <w:p w14:paraId="5EBFBCBB" w14:textId="77777777" w:rsidR="00527F13" w:rsidRPr="00527F13" w:rsidDel="008B1625" w:rsidRDefault="00527F13" w:rsidP="0050150B">
            <w:pPr>
              <w:spacing w:line="240" w:lineRule="auto"/>
              <w:jc w:val="left"/>
              <w:rPr>
                <w:del w:id="1496" w:author="Алексей Ярославцев" w:date="2020-05-25T21:25:00Z"/>
                <w:rFonts w:ascii="Palatino Linotype" w:hAnsi="Palatino Linotype"/>
                <w:sz w:val="16"/>
                <w:szCs w:val="16"/>
                <w:lang w:val="ru-RU"/>
              </w:rPr>
            </w:pPr>
            <w:del w:id="1497" w:author="Алексей Ярославцев" w:date="2020-05-25T21:25:00Z">
              <w:r w:rsidRPr="00527F13" w:rsidDel="008B1625">
                <w:rPr>
                  <w:rFonts w:ascii="Palatino Linotype" w:hAnsi="Palatino Linotype"/>
                  <w:sz w:val="16"/>
                  <w:szCs w:val="16"/>
                </w:rPr>
                <w:delText>0.51</w:delText>
              </w:r>
            </w:del>
          </w:p>
        </w:tc>
        <w:tc>
          <w:tcPr>
            <w:tcW w:w="576" w:type="dxa"/>
            <w:tcBorders>
              <w:top w:val="nil"/>
              <w:left w:val="nil"/>
              <w:bottom w:val="single" w:sz="8" w:space="0" w:color="auto"/>
              <w:right w:val="single" w:sz="8" w:space="0" w:color="auto"/>
            </w:tcBorders>
            <w:shd w:val="clear" w:color="000000" w:fill="FFFFFF"/>
            <w:hideMark/>
          </w:tcPr>
          <w:p w14:paraId="7CB82FF7" w14:textId="77777777" w:rsidR="00527F13" w:rsidRPr="00527F13" w:rsidDel="008B1625" w:rsidRDefault="00527F13" w:rsidP="0050150B">
            <w:pPr>
              <w:spacing w:line="240" w:lineRule="auto"/>
              <w:jc w:val="left"/>
              <w:rPr>
                <w:del w:id="1498" w:author="Алексей Ярославцев" w:date="2020-05-25T21:25:00Z"/>
                <w:rFonts w:ascii="Palatino Linotype" w:hAnsi="Palatino Linotype"/>
                <w:sz w:val="16"/>
                <w:szCs w:val="16"/>
                <w:lang w:val="ru-RU"/>
              </w:rPr>
            </w:pPr>
            <w:del w:id="1499" w:author="Алексей Ярославцев" w:date="2020-05-25T21:25:00Z">
              <w:r w:rsidRPr="00527F13" w:rsidDel="008B1625">
                <w:rPr>
                  <w:rFonts w:ascii="Palatino Linotype" w:hAnsi="Palatino Linotype"/>
                  <w:sz w:val="16"/>
                  <w:szCs w:val="16"/>
                </w:rPr>
                <w:delText>3.49</w:delText>
              </w:r>
            </w:del>
          </w:p>
        </w:tc>
      </w:tr>
      <w:tr w:rsidR="00527F13" w:rsidRPr="00527F13" w:rsidDel="008B1625" w14:paraId="1B3F5267" w14:textId="77777777" w:rsidTr="0050150B">
        <w:trPr>
          <w:trHeight w:val="170"/>
          <w:del w:id="1500"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60E1435C" w14:textId="77777777" w:rsidR="00527F13" w:rsidRPr="00527F13" w:rsidDel="008B1625" w:rsidRDefault="00527F13" w:rsidP="0050150B">
            <w:pPr>
              <w:spacing w:line="240" w:lineRule="auto"/>
              <w:jc w:val="left"/>
              <w:rPr>
                <w:del w:id="1501" w:author="Алексей Ярославцев" w:date="2020-05-25T21:25:00Z"/>
                <w:rFonts w:ascii="Palatino Linotype" w:hAnsi="Palatino Linotype"/>
                <w:b/>
                <w:bCs/>
                <w:sz w:val="16"/>
                <w:szCs w:val="16"/>
                <w:lang w:val="ru-RU"/>
              </w:rPr>
            </w:pPr>
            <w:del w:id="1502" w:author="Алексей Ярославцев" w:date="2020-05-25T21:25:00Z">
              <w:r w:rsidRPr="00527F13" w:rsidDel="008B1625">
                <w:rPr>
                  <w:rFonts w:ascii="Palatino Linotype" w:hAnsi="Palatino Linotype"/>
                  <w:b/>
                  <w:bCs/>
                  <w:sz w:val="16"/>
                  <w:szCs w:val="16"/>
                  <w:lang w:val="ru-RU"/>
                </w:rPr>
                <w:delText>218A0255</w:delText>
              </w:r>
            </w:del>
          </w:p>
        </w:tc>
        <w:tc>
          <w:tcPr>
            <w:tcW w:w="708" w:type="dxa"/>
            <w:tcBorders>
              <w:top w:val="nil"/>
              <w:left w:val="nil"/>
              <w:bottom w:val="single" w:sz="8" w:space="0" w:color="auto"/>
              <w:right w:val="single" w:sz="8" w:space="0" w:color="auto"/>
            </w:tcBorders>
            <w:shd w:val="clear" w:color="000000" w:fill="FFFFFF"/>
            <w:vAlign w:val="center"/>
            <w:hideMark/>
          </w:tcPr>
          <w:p w14:paraId="3CE21190" w14:textId="77777777" w:rsidR="00527F13" w:rsidRPr="00527F13" w:rsidDel="008B1625" w:rsidRDefault="00527F13" w:rsidP="0050150B">
            <w:pPr>
              <w:spacing w:line="240" w:lineRule="auto"/>
              <w:jc w:val="left"/>
              <w:rPr>
                <w:del w:id="1503" w:author="Алексей Ярославцев" w:date="2020-05-25T21:25:00Z"/>
                <w:rFonts w:ascii="Palatino Linotype" w:hAnsi="Palatino Linotype"/>
                <w:sz w:val="16"/>
                <w:szCs w:val="16"/>
                <w:lang w:val="ru-RU"/>
              </w:rPr>
            </w:pPr>
            <w:del w:id="1504"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47C8A5CB" w14:textId="77777777" w:rsidR="00527F13" w:rsidRPr="00527F13" w:rsidDel="008B1625" w:rsidRDefault="00527F13" w:rsidP="0050150B">
            <w:pPr>
              <w:spacing w:line="240" w:lineRule="auto"/>
              <w:jc w:val="left"/>
              <w:rPr>
                <w:del w:id="1505" w:author="Алексей Ярославцев" w:date="2020-05-25T21:25:00Z"/>
                <w:rFonts w:ascii="Palatino Linotype" w:hAnsi="Palatino Linotype"/>
                <w:sz w:val="16"/>
                <w:szCs w:val="16"/>
                <w:lang w:val="ru-RU"/>
              </w:rPr>
            </w:pPr>
            <w:del w:id="1506" w:author="Алексей Ярославцев" w:date="2020-05-25T21:25:00Z">
              <w:r w:rsidRPr="00527F13" w:rsidDel="008B1625">
                <w:rPr>
                  <w:rFonts w:ascii="Palatino Linotype" w:hAnsi="Palatino Linotype"/>
                  <w:sz w:val="16"/>
                  <w:szCs w:val="16"/>
                  <w:lang w:val="ru-RU"/>
                </w:rPr>
                <w:delText>20</w:delText>
              </w:r>
            </w:del>
          </w:p>
        </w:tc>
        <w:tc>
          <w:tcPr>
            <w:tcW w:w="576" w:type="dxa"/>
            <w:tcBorders>
              <w:top w:val="nil"/>
              <w:left w:val="nil"/>
              <w:bottom w:val="single" w:sz="8" w:space="0" w:color="auto"/>
              <w:right w:val="single" w:sz="8" w:space="0" w:color="auto"/>
            </w:tcBorders>
            <w:shd w:val="clear" w:color="000000" w:fill="FFFFFF"/>
            <w:vAlign w:val="center"/>
            <w:hideMark/>
          </w:tcPr>
          <w:p w14:paraId="778D2679" w14:textId="77777777" w:rsidR="00527F13" w:rsidRPr="00527F13" w:rsidDel="008B1625" w:rsidRDefault="00527F13" w:rsidP="0050150B">
            <w:pPr>
              <w:spacing w:line="240" w:lineRule="auto"/>
              <w:jc w:val="left"/>
              <w:rPr>
                <w:del w:id="1507" w:author="Алексей Ярославцев" w:date="2020-05-25T21:25:00Z"/>
                <w:rFonts w:ascii="Palatino Linotype" w:hAnsi="Palatino Linotype"/>
                <w:sz w:val="16"/>
                <w:szCs w:val="16"/>
                <w:lang w:val="ru-RU"/>
              </w:rPr>
            </w:pPr>
            <w:del w:id="1508" w:author="Алексей Ярославцев" w:date="2020-05-25T21:25:00Z">
              <w:r w:rsidRPr="00527F13" w:rsidDel="008B1625">
                <w:rPr>
                  <w:rFonts w:ascii="Palatino Linotype" w:hAnsi="Palatino Linotype"/>
                  <w:sz w:val="16"/>
                  <w:szCs w:val="16"/>
                  <w:lang w:val="ru-RU"/>
                </w:rPr>
                <w:delText>34.38</w:delText>
              </w:r>
            </w:del>
          </w:p>
        </w:tc>
        <w:tc>
          <w:tcPr>
            <w:tcW w:w="548" w:type="dxa"/>
            <w:tcBorders>
              <w:top w:val="nil"/>
              <w:left w:val="nil"/>
              <w:bottom w:val="single" w:sz="8" w:space="0" w:color="auto"/>
              <w:right w:val="single" w:sz="8" w:space="0" w:color="auto"/>
            </w:tcBorders>
            <w:shd w:val="clear" w:color="000000" w:fill="FFFFFF"/>
            <w:vAlign w:val="center"/>
            <w:hideMark/>
          </w:tcPr>
          <w:p w14:paraId="7D09E5F7" w14:textId="77777777" w:rsidR="00527F13" w:rsidRPr="00527F13" w:rsidDel="008B1625" w:rsidRDefault="00527F13" w:rsidP="0050150B">
            <w:pPr>
              <w:spacing w:line="240" w:lineRule="auto"/>
              <w:jc w:val="left"/>
              <w:rPr>
                <w:del w:id="1509" w:author="Алексей Ярославцев" w:date="2020-05-25T21:25:00Z"/>
                <w:rFonts w:ascii="Palatino Linotype" w:hAnsi="Palatino Linotype"/>
                <w:sz w:val="16"/>
                <w:szCs w:val="16"/>
                <w:lang w:val="ru-RU"/>
              </w:rPr>
            </w:pPr>
            <w:del w:id="1510" w:author="Алексей Ярославцев" w:date="2020-05-25T21:25:00Z">
              <w:r w:rsidRPr="00527F13" w:rsidDel="008B1625">
                <w:rPr>
                  <w:rFonts w:ascii="Palatino Linotype" w:hAnsi="Palatino Linotype"/>
                  <w:sz w:val="16"/>
                  <w:szCs w:val="16"/>
                  <w:lang w:val="ru-RU"/>
                </w:rPr>
                <w:delText>3.24</w:delText>
              </w:r>
            </w:del>
          </w:p>
        </w:tc>
        <w:tc>
          <w:tcPr>
            <w:tcW w:w="576" w:type="dxa"/>
            <w:tcBorders>
              <w:top w:val="nil"/>
              <w:left w:val="nil"/>
              <w:bottom w:val="single" w:sz="8" w:space="0" w:color="auto"/>
              <w:right w:val="single" w:sz="8" w:space="0" w:color="auto"/>
            </w:tcBorders>
            <w:shd w:val="clear" w:color="000000" w:fill="FFFFFF"/>
            <w:vAlign w:val="center"/>
            <w:hideMark/>
          </w:tcPr>
          <w:p w14:paraId="7FC8383A" w14:textId="77777777" w:rsidR="00527F13" w:rsidRPr="00527F13" w:rsidDel="008B1625" w:rsidRDefault="00527F13" w:rsidP="0050150B">
            <w:pPr>
              <w:spacing w:line="240" w:lineRule="auto"/>
              <w:jc w:val="left"/>
              <w:rPr>
                <w:del w:id="1511" w:author="Алексей Ярославцев" w:date="2020-05-25T21:25:00Z"/>
                <w:rFonts w:ascii="Palatino Linotype" w:hAnsi="Palatino Linotype"/>
                <w:sz w:val="16"/>
                <w:szCs w:val="16"/>
                <w:lang w:val="ru-RU"/>
              </w:rPr>
            </w:pPr>
            <w:del w:id="1512" w:author="Алексей Ярославцев" w:date="2020-05-25T21:25:00Z">
              <w:r w:rsidRPr="00527F13" w:rsidDel="008B1625">
                <w:rPr>
                  <w:rFonts w:ascii="Palatino Linotype" w:hAnsi="Palatino Linotype"/>
                  <w:sz w:val="16"/>
                  <w:szCs w:val="16"/>
                  <w:lang w:val="ru-RU"/>
                </w:rPr>
                <w:delText>55.3</w:delText>
              </w:r>
            </w:del>
          </w:p>
        </w:tc>
        <w:tc>
          <w:tcPr>
            <w:tcW w:w="548" w:type="dxa"/>
            <w:tcBorders>
              <w:top w:val="nil"/>
              <w:left w:val="nil"/>
              <w:bottom w:val="single" w:sz="8" w:space="0" w:color="auto"/>
              <w:right w:val="single" w:sz="8" w:space="0" w:color="auto"/>
            </w:tcBorders>
            <w:shd w:val="clear" w:color="000000" w:fill="FFFFFF"/>
            <w:vAlign w:val="center"/>
            <w:hideMark/>
          </w:tcPr>
          <w:p w14:paraId="3F2200E2" w14:textId="77777777" w:rsidR="00527F13" w:rsidRPr="00527F13" w:rsidDel="008B1625" w:rsidRDefault="00527F13" w:rsidP="0050150B">
            <w:pPr>
              <w:spacing w:line="240" w:lineRule="auto"/>
              <w:jc w:val="left"/>
              <w:rPr>
                <w:del w:id="1513" w:author="Алексей Ярославцев" w:date="2020-05-25T21:25:00Z"/>
                <w:rFonts w:ascii="Palatino Linotype" w:hAnsi="Palatino Linotype"/>
                <w:sz w:val="16"/>
                <w:szCs w:val="16"/>
                <w:lang w:val="ru-RU"/>
              </w:rPr>
            </w:pPr>
            <w:del w:id="1514" w:author="Алексей Ярославцев" w:date="2020-05-25T21:25:00Z">
              <w:r w:rsidRPr="00527F13" w:rsidDel="008B1625">
                <w:rPr>
                  <w:rFonts w:ascii="Palatino Linotype" w:hAnsi="Palatino Linotype"/>
                  <w:sz w:val="16"/>
                  <w:szCs w:val="16"/>
                  <w:lang w:val="ru-RU"/>
                </w:rPr>
                <w:delText>2</w:delText>
              </w:r>
            </w:del>
          </w:p>
        </w:tc>
        <w:tc>
          <w:tcPr>
            <w:tcW w:w="548" w:type="dxa"/>
            <w:tcBorders>
              <w:top w:val="nil"/>
              <w:left w:val="nil"/>
              <w:bottom w:val="single" w:sz="8" w:space="0" w:color="auto"/>
              <w:right w:val="single" w:sz="8" w:space="0" w:color="auto"/>
            </w:tcBorders>
            <w:shd w:val="clear" w:color="000000" w:fill="FFFFFF"/>
            <w:vAlign w:val="center"/>
            <w:hideMark/>
          </w:tcPr>
          <w:p w14:paraId="1688A2AA" w14:textId="77777777" w:rsidR="00527F13" w:rsidRPr="00527F13" w:rsidDel="008B1625" w:rsidRDefault="00527F13" w:rsidP="0050150B">
            <w:pPr>
              <w:spacing w:line="240" w:lineRule="auto"/>
              <w:jc w:val="left"/>
              <w:rPr>
                <w:del w:id="1515" w:author="Алексей Ярославцев" w:date="2020-05-25T21:25:00Z"/>
                <w:rFonts w:ascii="Palatino Linotype" w:hAnsi="Palatino Linotype"/>
                <w:sz w:val="16"/>
                <w:szCs w:val="16"/>
                <w:lang w:val="ru-RU"/>
              </w:rPr>
            </w:pPr>
            <w:del w:id="1516" w:author="Алексей Ярославцев" w:date="2020-05-25T21:25:00Z">
              <w:r w:rsidRPr="00527F13" w:rsidDel="008B1625">
                <w:rPr>
                  <w:rFonts w:ascii="Palatino Linotype" w:hAnsi="Palatino Linotype"/>
                  <w:sz w:val="16"/>
                  <w:szCs w:val="16"/>
                  <w:lang w:val="ru-RU"/>
                </w:rPr>
                <w:delText>1.31</w:delText>
              </w:r>
            </w:del>
          </w:p>
        </w:tc>
        <w:tc>
          <w:tcPr>
            <w:tcW w:w="576" w:type="dxa"/>
            <w:tcBorders>
              <w:top w:val="nil"/>
              <w:left w:val="nil"/>
              <w:bottom w:val="single" w:sz="8" w:space="0" w:color="auto"/>
              <w:right w:val="single" w:sz="8" w:space="0" w:color="auto"/>
            </w:tcBorders>
            <w:shd w:val="clear" w:color="000000" w:fill="FFFFFF"/>
            <w:vAlign w:val="center"/>
            <w:hideMark/>
          </w:tcPr>
          <w:p w14:paraId="12D50EF4" w14:textId="77777777" w:rsidR="00527F13" w:rsidRPr="00527F13" w:rsidDel="008B1625" w:rsidRDefault="00527F13" w:rsidP="0050150B">
            <w:pPr>
              <w:spacing w:line="240" w:lineRule="auto"/>
              <w:jc w:val="left"/>
              <w:rPr>
                <w:del w:id="1517" w:author="Алексей Ярославцев" w:date="2020-05-25T21:25:00Z"/>
                <w:rFonts w:ascii="Palatino Linotype" w:hAnsi="Palatino Linotype"/>
                <w:sz w:val="16"/>
                <w:szCs w:val="16"/>
                <w:lang w:val="ru-RU"/>
              </w:rPr>
            </w:pPr>
            <w:del w:id="1518" w:author="Алексей Ярославцев" w:date="2020-05-25T21:25:00Z">
              <w:r w:rsidRPr="00527F13" w:rsidDel="008B1625">
                <w:rPr>
                  <w:rFonts w:ascii="Palatino Linotype" w:hAnsi="Palatino Linotype"/>
                  <w:sz w:val="16"/>
                  <w:szCs w:val="16"/>
                  <w:lang w:val="ru-RU"/>
                </w:rPr>
                <w:delText>1.05</w:delText>
              </w:r>
            </w:del>
          </w:p>
        </w:tc>
        <w:tc>
          <w:tcPr>
            <w:tcW w:w="576" w:type="dxa"/>
            <w:tcBorders>
              <w:top w:val="nil"/>
              <w:left w:val="nil"/>
              <w:bottom w:val="single" w:sz="8" w:space="0" w:color="auto"/>
              <w:right w:val="single" w:sz="8" w:space="0" w:color="auto"/>
            </w:tcBorders>
            <w:shd w:val="clear" w:color="000000" w:fill="FFFFFF"/>
            <w:vAlign w:val="center"/>
            <w:hideMark/>
          </w:tcPr>
          <w:p w14:paraId="12AB6D27" w14:textId="77777777" w:rsidR="00527F13" w:rsidRPr="00527F13" w:rsidDel="008B1625" w:rsidRDefault="00527F13" w:rsidP="0050150B">
            <w:pPr>
              <w:spacing w:line="240" w:lineRule="auto"/>
              <w:jc w:val="left"/>
              <w:rPr>
                <w:del w:id="1519" w:author="Алексей Ярославцев" w:date="2020-05-25T21:25:00Z"/>
                <w:rFonts w:ascii="Palatino Linotype" w:hAnsi="Palatino Linotype"/>
                <w:sz w:val="16"/>
                <w:szCs w:val="16"/>
                <w:lang w:val="ru-RU"/>
              </w:rPr>
            </w:pPr>
            <w:del w:id="1520" w:author="Алексей Ярославцев" w:date="2020-05-25T21:25:00Z">
              <w:r w:rsidRPr="00527F13" w:rsidDel="008B1625">
                <w:rPr>
                  <w:rFonts w:ascii="Palatino Linotype" w:hAnsi="Palatino Linotype"/>
                  <w:sz w:val="16"/>
                  <w:szCs w:val="16"/>
                  <w:lang w:val="ru-RU"/>
                </w:rPr>
                <w:delText>0.317</w:delText>
              </w:r>
            </w:del>
          </w:p>
        </w:tc>
        <w:tc>
          <w:tcPr>
            <w:tcW w:w="656" w:type="dxa"/>
            <w:tcBorders>
              <w:top w:val="nil"/>
              <w:left w:val="nil"/>
              <w:bottom w:val="single" w:sz="8" w:space="0" w:color="auto"/>
              <w:right w:val="single" w:sz="8" w:space="0" w:color="auto"/>
            </w:tcBorders>
            <w:shd w:val="clear" w:color="000000" w:fill="FFFFFF"/>
            <w:vAlign w:val="center"/>
            <w:hideMark/>
          </w:tcPr>
          <w:p w14:paraId="558721B8" w14:textId="77777777" w:rsidR="00527F13" w:rsidRPr="00527F13" w:rsidDel="008B1625" w:rsidRDefault="00527F13" w:rsidP="0050150B">
            <w:pPr>
              <w:spacing w:line="240" w:lineRule="auto"/>
              <w:jc w:val="left"/>
              <w:rPr>
                <w:del w:id="1521" w:author="Алексей Ярославцев" w:date="2020-05-25T21:25:00Z"/>
                <w:rFonts w:ascii="Palatino Linotype" w:hAnsi="Palatino Linotype"/>
                <w:sz w:val="16"/>
                <w:szCs w:val="16"/>
                <w:lang w:val="ru-RU"/>
              </w:rPr>
            </w:pPr>
            <w:del w:id="1522" w:author="Алексей Ярославцев" w:date="2020-05-25T21:25:00Z">
              <w:r w:rsidRPr="00527F13" w:rsidDel="008B1625">
                <w:rPr>
                  <w:rFonts w:ascii="Palatino Linotype" w:hAnsi="Palatino Linotype"/>
                  <w:sz w:val="16"/>
                  <w:szCs w:val="16"/>
                  <w:lang w:val="ru-RU"/>
                </w:rPr>
                <w:delText>559.75</w:delText>
              </w:r>
            </w:del>
          </w:p>
        </w:tc>
        <w:tc>
          <w:tcPr>
            <w:tcW w:w="576" w:type="dxa"/>
            <w:tcBorders>
              <w:top w:val="nil"/>
              <w:left w:val="nil"/>
              <w:bottom w:val="single" w:sz="8" w:space="0" w:color="auto"/>
              <w:right w:val="single" w:sz="8" w:space="0" w:color="auto"/>
            </w:tcBorders>
            <w:shd w:val="clear" w:color="000000" w:fill="FFFFFF"/>
            <w:vAlign w:val="center"/>
            <w:hideMark/>
          </w:tcPr>
          <w:p w14:paraId="3C2584A8" w14:textId="77777777" w:rsidR="00527F13" w:rsidRPr="00527F13" w:rsidDel="008B1625" w:rsidRDefault="00527F13" w:rsidP="0050150B">
            <w:pPr>
              <w:spacing w:line="240" w:lineRule="auto"/>
              <w:jc w:val="left"/>
              <w:rPr>
                <w:del w:id="1523" w:author="Алексей Ярославцев" w:date="2020-05-25T21:25:00Z"/>
                <w:rFonts w:ascii="Palatino Linotype" w:hAnsi="Palatino Linotype"/>
                <w:sz w:val="16"/>
                <w:szCs w:val="16"/>
                <w:lang w:val="ru-RU"/>
              </w:rPr>
            </w:pPr>
            <w:del w:id="1524" w:author="Алексей Ярославцев" w:date="2020-05-25T21:25:00Z">
              <w:r w:rsidRPr="00527F13" w:rsidDel="008B1625">
                <w:rPr>
                  <w:rFonts w:ascii="Palatino Linotype" w:hAnsi="Palatino Linotype"/>
                  <w:sz w:val="16"/>
                  <w:szCs w:val="16"/>
                  <w:lang w:val="ru-RU"/>
                </w:rPr>
                <w:delText>10.18</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065F01B1" w14:textId="77777777" w:rsidR="00527F13" w:rsidRPr="00527F13" w:rsidDel="008B1625" w:rsidRDefault="00527F13" w:rsidP="0050150B">
            <w:pPr>
              <w:spacing w:line="240" w:lineRule="auto"/>
              <w:jc w:val="left"/>
              <w:rPr>
                <w:del w:id="1525" w:author="Алексей Ярославцев" w:date="2020-05-25T21:25:00Z"/>
                <w:rFonts w:ascii="Palatino Linotype" w:hAnsi="Palatino Linotype"/>
                <w:sz w:val="16"/>
                <w:szCs w:val="16"/>
                <w:lang w:val="ru-RU"/>
              </w:rPr>
            </w:pPr>
            <w:del w:id="1526" w:author="Алексей Ярославцев" w:date="2020-05-25T21:25:00Z">
              <w:r w:rsidRPr="00527F13" w:rsidDel="008B1625">
                <w:rPr>
                  <w:rFonts w:ascii="Palatino Linotype" w:hAnsi="Palatino Linotype"/>
                  <w:sz w:val="16"/>
                  <w:szCs w:val="16"/>
                  <w:lang w:val="ru-RU"/>
                </w:rPr>
                <w:delText>12.5</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05D0A2EB" w14:textId="77777777" w:rsidR="00527F13" w:rsidRPr="00527F13" w:rsidDel="008B1625" w:rsidRDefault="00527F13" w:rsidP="0050150B">
            <w:pPr>
              <w:spacing w:line="240" w:lineRule="auto"/>
              <w:jc w:val="left"/>
              <w:rPr>
                <w:del w:id="1527" w:author="Алексей Ярославцев" w:date="2020-05-25T21:25:00Z"/>
                <w:rFonts w:ascii="Palatino Linotype" w:hAnsi="Palatino Linotype"/>
                <w:sz w:val="16"/>
                <w:szCs w:val="16"/>
                <w:lang w:val="ru-RU"/>
              </w:rPr>
            </w:pPr>
            <w:del w:id="1528" w:author="Алексей Ярославцев" w:date="2020-05-25T21:25:00Z">
              <w:r w:rsidRPr="00527F13" w:rsidDel="008B1625">
                <w:rPr>
                  <w:rFonts w:ascii="Palatino Linotype" w:hAnsi="Palatino Linotype"/>
                  <w:sz w:val="16"/>
                  <w:szCs w:val="16"/>
                  <w:lang w:val="ru-RU"/>
                </w:rPr>
                <w:delText>0.23</w:delText>
              </w:r>
            </w:del>
          </w:p>
        </w:tc>
        <w:tc>
          <w:tcPr>
            <w:tcW w:w="665" w:type="dxa"/>
            <w:tcBorders>
              <w:top w:val="nil"/>
              <w:left w:val="nil"/>
              <w:bottom w:val="single" w:sz="8" w:space="0" w:color="auto"/>
              <w:right w:val="single" w:sz="8" w:space="0" w:color="auto"/>
            </w:tcBorders>
            <w:shd w:val="clear" w:color="000000" w:fill="FFFFFF"/>
            <w:vAlign w:val="center"/>
            <w:hideMark/>
          </w:tcPr>
          <w:p w14:paraId="3006CD04" w14:textId="77777777" w:rsidR="00527F13" w:rsidRPr="00527F13" w:rsidDel="008B1625" w:rsidRDefault="00527F13" w:rsidP="0050150B">
            <w:pPr>
              <w:spacing w:line="240" w:lineRule="auto"/>
              <w:jc w:val="left"/>
              <w:rPr>
                <w:del w:id="1529" w:author="Алексей Ярославцев" w:date="2020-05-25T21:25:00Z"/>
                <w:rFonts w:ascii="Palatino Linotype" w:hAnsi="Palatino Linotype"/>
                <w:sz w:val="16"/>
                <w:szCs w:val="16"/>
                <w:lang w:val="ru-RU"/>
              </w:rPr>
            </w:pPr>
            <w:del w:id="1530" w:author="Алексей Ярославцев" w:date="2020-05-25T21:25:00Z">
              <w:r w:rsidRPr="00527F13" w:rsidDel="008B1625">
                <w:rPr>
                  <w:rFonts w:ascii="Palatino Linotype" w:hAnsi="Palatino Linotype"/>
                  <w:sz w:val="16"/>
                  <w:szCs w:val="16"/>
                  <w:lang w:val="ru-RU"/>
                </w:rPr>
                <w:delText>92.1</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FF3DC69" w14:textId="77777777" w:rsidR="00527F13" w:rsidRPr="00527F13" w:rsidDel="008B1625" w:rsidRDefault="00527F13" w:rsidP="0050150B">
            <w:pPr>
              <w:spacing w:line="240" w:lineRule="auto"/>
              <w:jc w:val="left"/>
              <w:rPr>
                <w:del w:id="1531" w:author="Алексей Ярославцев" w:date="2020-05-25T21:25:00Z"/>
                <w:rFonts w:ascii="Palatino Linotype" w:hAnsi="Palatino Linotype"/>
                <w:sz w:val="16"/>
                <w:szCs w:val="16"/>
                <w:lang w:val="ru-RU"/>
              </w:rPr>
            </w:pPr>
            <w:del w:id="1532"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95B6656" w14:textId="77777777" w:rsidR="00527F13" w:rsidRPr="00527F13" w:rsidDel="008B1625" w:rsidRDefault="00527F13" w:rsidP="0050150B">
            <w:pPr>
              <w:spacing w:line="240" w:lineRule="auto"/>
              <w:jc w:val="left"/>
              <w:rPr>
                <w:del w:id="1533" w:author="Алексей Ярославцев" w:date="2020-05-25T21:25:00Z"/>
                <w:rFonts w:ascii="Palatino Linotype" w:hAnsi="Palatino Linotype"/>
                <w:sz w:val="16"/>
                <w:szCs w:val="16"/>
                <w:lang w:val="ru-RU"/>
              </w:rPr>
            </w:pPr>
            <w:del w:id="1534" w:author="Алексей Ярославцев" w:date="2020-05-25T21:25:00Z">
              <w:r w:rsidRPr="00527F13" w:rsidDel="008B1625">
                <w:rPr>
                  <w:rFonts w:ascii="Palatino Linotype" w:hAnsi="Palatino Linotype"/>
                  <w:sz w:val="16"/>
                  <w:szCs w:val="16"/>
                  <w:lang w:val="ru-RU"/>
                </w:rPr>
                <w:delText>0.5</w:delText>
              </w:r>
            </w:del>
          </w:p>
        </w:tc>
        <w:tc>
          <w:tcPr>
            <w:tcW w:w="892" w:type="dxa"/>
            <w:tcBorders>
              <w:top w:val="nil"/>
              <w:left w:val="nil"/>
              <w:bottom w:val="single" w:sz="8" w:space="0" w:color="auto"/>
              <w:right w:val="single" w:sz="8" w:space="0" w:color="auto"/>
            </w:tcBorders>
            <w:shd w:val="clear" w:color="auto" w:fill="auto"/>
            <w:noWrap/>
            <w:vAlign w:val="center"/>
            <w:hideMark/>
          </w:tcPr>
          <w:p w14:paraId="6271C1F0" w14:textId="77777777" w:rsidR="00527F13" w:rsidRPr="00527F13" w:rsidDel="008B1625" w:rsidRDefault="00527F13" w:rsidP="0050150B">
            <w:pPr>
              <w:spacing w:line="240" w:lineRule="auto"/>
              <w:jc w:val="left"/>
              <w:rPr>
                <w:del w:id="1535" w:author="Алексей Ярославцев" w:date="2020-05-25T21:25:00Z"/>
                <w:rFonts w:ascii="Palatino Linotype" w:hAnsi="Palatino Linotype"/>
                <w:color w:val="333333"/>
                <w:sz w:val="16"/>
                <w:szCs w:val="16"/>
                <w:lang w:val="ru-RU"/>
              </w:rPr>
            </w:pPr>
            <w:del w:id="1536" w:author="Алексей Ярославцев" w:date="2020-05-25T21:25:00Z">
              <w:r w:rsidRPr="00527F13" w:rsidDel="008B1625">
                <w:rPr>
                  <w:rFonts w:ascii="Palatino Linotype" w:hAnsi="Palatino Linotype"/>
                  <w:color w:val="333333"/>
                  <w:sz w:val="16"/>
                  <w:szCs w:val="16"/>
                  <w:lang w:val="ru-RU"/>
                </w:rPr>
                <w:delText>2506</w:delText>
              </w:r>
            </w:del>
          </w:p>
        </w:tc>
        <w:tc>
          <w:tcPr>
            <w:tcW w:w="656" w:type="dxa"/>
            <w:tcBorders>
              <w:top w:val="nil"/>
              <w:left w:val="nil"/>
              <w:bottom w:val="single" w:sz="8" w:space="0" w:color="auto"/>
              <w:right w:val="single" w:sz="8" w:space="0" w:color="auto"/>
            </w:tcBorders>
            <w:shd w:val="clear" w:color="000000" w:fill="FFFFFF"/>
            <w:vAlign w:val="center"/>
            <w:hideMark/>
          </w:tcPr>
          <w:p w14:paraId="412A0614" w14:textId="77777777" w:rsidR="00527F13" w:rsidRPr="00527F13" w:rsidDel="008B1625" w:rsidRDefault="00527F13" w:rsidP="0050150B">
            <w:pPr>
              <w:spacing w:line="240" w:lineRule="auto"/>
              <w:jc w:val="left"/>
              <w:rPr>
                <w:del w:id="1537" w:author="Алексей Ярославцев" w:date="2020-05-25T21:25:00Z"/>
                <w:rFonts w:ascii="Palatino Linotype" w:hAnsi="Palatino Linotype"/>
                <w:sz w:val="16"/>
                <w:szCs w:val="16"/>
                <w:lang w:val="ru-RU"/>
              </w:rPr>
            </w:pPr>
            <w:del w:id="1538" w:author="Алексей Ярославцев" w:date="2020-05-25T21:25:00Z">
              <w:r w:rsidRPr="00527F13" w:rsidDel="008B1625">
                <w:rPr>
                  <w:rFonts w:ascii="Palatino Linotype" w:hAnsi="Palatino Linotype"/>
                  <w:sz w:val="16"/>
                  <w:szCs w:val="16"/>
                  <w:lang w:val="ru-RU"/>
                </w:rPr>
                <w:delText>15065</w:delText>
              </w:r>
            </w:del>
          </w:p>
        </w:tc>
        <w:tc>
          <w:tcPr>
            <w:tcW w:w="656" w:type="dxa"/>
            <w:tcBorders>
              <w:top w:val="nil"/>
              <w:left w:val="nil"/>
              <w:bottom w:val="single" w:sz="8" w:space="0" w:color="auto"/>
              <w:right w:val="single" w:sz="8" w:space="0" w:color="auto"/>
            </w:tcBorders>
            <w:shd w:val="clear" w:color="000000" w:fill="FFFFFF"/>
            <w:vAlign w:val="center"/>
            <w:hideMark/>
          </w:tcPr>
          <w:p w14:paraId="04380AB5" w14:textId="77777777" w:rsidR="00527F13" w:rsidRPr="00527F13" w:rsidDel="008B1625" w:rsidRDefault="00527F13" w:rsidP="0050150B">
            <w:pPr>
              <w:spacing w:line="240" w:lineRule="auto"/>
              <w:jc w:val="left"/>
              <w:rPr>
                <w:del w:id="1539" w:author="Алексей Ярославцев" w:date="2020-05-25T21:25:00Z"/>
                <w:rFonts w:ascii="Palatino Linotype" w:hAnsi="Palatino Linotype"/>
                <w:sz w:val="16"/>
                <w:szCs w:val="16"/>
                <w:lang w:val="ru-RU"/>
              </w:rPr>
            </w:pPr>
            <w:del w:id="1540" w:author="Алексей Ярославцев" w:date="2020-05-25T21:25:00Z">
              <w:r w:rsidRPr="00527F13" w:rsidDel="008B1625">
                <w:rPr>
                  <w:rFonts w:ascii="Palatino Linotype" w:hAnsi="Palatino Linotype"/>
                  <w:sz w:val="16"/>
                  <w:szCs w:val="16"/>
                  <w:lang w:val="ru-RU"/>
                </w:rPr>
                <w:delText>9641</w:delText>
              </w:r>
            </w:del>
          </w:p>
        </w:tc>
        <w:tc>
          <w:tcPr>
            <w:tcW w:w="656" w:type="dxa"/>
            <w:tcBorders>
              <w:top w:val="nil"/>
              <w:left w:val="nil"/>
              <w:bottom w:val="single" w:sz="8" w:space="0" w:color="auto"/>
              <w:right w:val="single" w:sz="8" w:space="0" w:color="auto"/>
            </w:tcBorders>
            <w:shd w:val="clear" w:color="000000" w:fill="FFFFFF"/>
            <w:vAlign w:val="center"/>
            <w:hideMark/>
          </w:tcPr>
          <w:p w14:paraId="74FF6245" w14:textId="77777777" w:rsidR="00527F13" w:rsidRPr="00527F13" w:rsidDel="008B1625" w:rsidRDefault="00527F13" w:rsidP="0050150B">
            <w:pPr>
              <w:spacing w:line="240" w:lineRule="auto"/>
              <w:jc w:val="left"/>
              <w:rPr>
                <w:del w:id="1541" w:author="Алексей Ярославцев" w:date="2020-05-25T21:25:00Z"/>
                <w:rFonts w:ascii="Palatino Linotype" w:hAnsi="Palatino Linotype"/>
                <w:sz w:val="16"/>
                <w:szCs w:val="16"/>
                <w:lang w:val="ru-RU"/>
              </w:rPr>
            </w:pPr>
            <w:del w:id="1542" w:author="Алексей Ярославцев" w:date="2020-05-25T21:25:00Z">
              <w:r w:rsidRPr="00527F13" w:rsidDel="008B1625">
                <w:rPr>
                  <w:rFonts w:ascii="Palatino Linotype" w:hAnsi="Palatino Linotype"/>
                  <w:sz w:val="16"/>
                  <w:szCs w:val="16"/>
                  <w:lang w:val="ru-RU"/>
                </w:rPr>
                <w:delText>3766</w:delText>
              </w:r>
            </w:del>
          </w:p>
        </w:tc>
        <w:tc>
          <w:tcPr>
            <w:tcW w:w="600" w:type="dxa"/>
            <w:tcBorders>
              <w:top w:val="nil"/>
              <w:left w:val="nil"/>
              <w:bottom w:val="single" w:sz="8" w:space="0" w:color="auto"/>
              <w:right w:val="single" w:sz="8" w:space="0" w:color="auto"/>
            </w:tcBorders>
            <w:shd w:val="clear" w:color="000000" w:fill="FFFFFF"/>
            <w:hideMark/>
          </w:tcPr>
          <w:p w14:paraId="0469EAD4" w14:textId="77777777" w:rsidR="00527F13" w:rsidRPr="00527F13" w:rsidDel="008B1625" w:rsidRDefault="00527F13" w:rsidP="0050150B">
            <w:pPr>
              <w:spacing w:line="240" w:lineRule="auto"/>
              <w:jc w:val="left"/>
              <w:rPr>
                <w:del w:id="1543" w:author="Алексей Ярославцев" w:date="2020-05-25T21:25:00Z"/>
                <w:rFonts w:ascii="Palatino Linotype" w:hAnsi="Palatino Linotype"/>
                <w:sz w:val="16"/>
                <w:szCs w:val="16"/>
                <w:lang w:val="ru-RU"/>
              </w:rPr>
            </w:pPr>
            <w:del w:id="1544" w:author="Алексей Ярославцев" w:date="2020-05-25T21:25:00Z">
              <w:r w:rsidRPr="00527F13" w:rsidDel="008B1625">
                <w:rPr>
                  <w:rFonts w:ascii="Palatino Linotype" w:hAnsi="Palatino Linotype"/>
                  <w:sz w:val="16"/>
                  <w:szCs w:val="16"/>
                </w:rPr>
                <w:delText>4.26</w:delText>
              </w:r>
            </w:del>
          </w:p>
        </w:tc>
        <w:tc>
          <w:tcPr>
            <w:tcW w:w="600" w:type="dxa"/>
            <w:tcBorders>
              <w:top w:val="nil"/>
              <w:left w:val="nil"/>
              <w:bottom w:val="single" w:sz="8" w:space="0" w:color="auto"/>
              <w:right w:val="single" w:sz="8" w:space="0" w:color="auto"/>
            </w:tcBorders>
            <w:shd w:val="clear" w:color="000000" w:fill="FFFFFF"/>
            <w:hideMark/>
          </w:tcPr>
          <w:p w14:paraId="6E6280EF" w14:textId="77777777" w:rsidR="00527F13" w:rsidRPr="00527F13" w:rsidDel="008B1625" w:rsidRDefault="00527F13" w:rsidP="0050150B">
            <w:pPr>
              <w:spacing w:line="240" w:lineRule="auto"/>
              <w:jc w:val="left"/>
              <w:rPr>
                <w:del w:id="1545" w:author="Алексей Ярославцев" w:date="2020-05-25T21:25:00Z"/>
                <w:rFonts w:ascii="Palatino Linotype" w:hAnsi="Palatino Linotype"/>
                <w:sz w:val="16"/>
                <w:szCs w:val="16"/>
                <w:lang w:val="ru-RU"/>
              </w:rPr>
            </w:pPr>
            <w:del w:id="1546" w:author="Алексей Ярославцев" w:date="2020-05-25T21:25:00Z">
              <w:r w:rsidRPr="00527F13" w:rsidDel="008B1625">
                <w:rPr>
                  <w:rFonts w:ascii="Palatino Linotype" w:hAnsi="Palatino Linotype"/>
                  <w:sz w:val="16"/>
                  <w:szCs w:val="16"/>
                </w:rPr>
                <w:delText>0.42</w:delText>
              </w:r>
            </w:del>
          </w:p>
        </w:tc>
        <w:tc>
          <w:tcPr>
            <w:tcW w:w="576" w:type="dxa"/>
            <w:tcBorders>
              <w:top w:val="nil"/>
              <w:left w:val="nil"/>
              <w:bottom w:val="single" w:sz="8" w:space="0" w:color="auto"/>
              <w:right w:val="single" w:sz="8" w:space="0" w:color="auto"/>
            </w:tcBorders>
            <w:shd w:val="clear" w:color="000000" w:fill="FFFFFF"/>
            <w:hideMark/>
          </w:tcPr>
          <w:p w14:paraId="53F93A53" w14:textId="77777777" w:rsidR="00527F13" w:rsidRPr="00527F13" w:rsidDel="008B1625" w:rsidRDefault="00527F13" w:rsidP="0050150B">
            <w:pPr>
              <w:spacing w:line="240" w:lineRule="auto"/>
              <w:jc w:val="left"/>
              <w:rPr>
                <w:del w:id="1547" w:author="Алексей Ярославцев" w:date="2020-05-25T21:25:00Z"/>
                <w:rFonts w:ascii="Palatino Linotype" w:hAnsi="Palatino Linotype"/>
                <w:sz w:val="16"/>
                <w:szCs w:val="16"/>
                <w:lang w:val="ru-RU"/>
              </w:rPr>
            </w:pPr>
            <w:del w:id="1548" w:author="Алексей Ярославцев" w:date="2020-05-25T21:25:00Z">
              <w:r w:rsidRPr="00527F13" w:rsidDel="008B1625">
                <w:rPr>
                  <w:rFonts w:ascii="Palatino Linotype" w:hAnsi="Palatino Linotype"/>
                  <w:sz w:val="16"/>
                  <w:szCs w:val="16"/>
                </w:rPr>
                <w:delText>3.84</w:delText>
              </w:r>
            </w:del>
          </w:p>
        </w:tc>
      </w:tr>
      <w:tr w:rsidR="00527F13" w:rsidRPr="00527F13" w:rsidDel="008B1625" w14:paraId="795B0F6C" w14:textId="77777777" w:rsidTr="0050150B">
        <w:trPr>
          <w:trHeight w:val="170"/>
          <w:del w:id="1549"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6749017F" w14:textId="77777777" w:rsidR="00527F13" w:rsidRPr="00527F13" w:rsidDel="008B1625" w:rsidRDefault="00527F13" w:rsidP="0050150B">
            <w:pPr>
              <w:spacing w:line="240" w:lineRule="auto"/>
              <w:jc w:val="left"/>
              <w:rPr>
                <w:del w:id="1550" w:author="Алексей Ярославцев" w:date="2020-05-25T21:25:00Z"/>
                <w:rFonts w:ascii="Palatino Linotype" w:hAnsi="Palatino Linotype"/>
                <w:b/>
                <w:bCs/>
                <w:sz w:val="16"/>
                <w:szCs w:val="16"/>
                <w:lang w:val="ru-RU"/>
              </w:rPr>
            </w:pPr>
            <w:del w:id="1551" w:author="Алексей Ярославцев" w:date="2020-05-25T21:25:00Z">
              <w:r w:rsidRPr="00527F13" w:rsidDel="008B1625">
                <w:rPr>
                  <w:rFonts w:ascii="Palatino Linotype" w:hAnsi="Palatino Linotype"/>
                  <w:b/>
                  <w:bCs/>
                  <w:sz w:val="16"/>
                  <w:szCs w:val="16"/>
                  <w:lang w:val="ru-RU"/>
                </w:rPr>
                <w:delText>218A0262</w:delText>
              </w:r>
            </w:del>
          </w:p>
        </w:tc>
        <w:tc>
          <w:tcPr>
            <w:tcW w:w="708" w:type="dxa"/>
            <w:tcBorders>
              <w:top w:val="nil"/>
              <w:left w:val="nil"/>
              <w:bottom w:val="single" w:sz="8" w:space="0" w:color="auto"/>
              <w:right w:val="single" w:sz="8" w:space="0" w:color="auto"/>
            </w:tcBorders>
            <w:shd w:val="clear" w:color="000000" w:fill="FFFFFF"/>
            <w:vAlign w:val="center"/>
            <w:hideMark/>
          </w:tcPr>
          <w:p w14:paraId="76CB5B4C" w14:textId="77777777" w:rsidR="00527F13" w:rsidRPr="00527F13" w:rsidDel="008B1625" w:rsidRDefault="00527F13" w:rsidP="0050150B">
            <w:pPr>
              <w:spacing w:line="240" w:lineRule="auto"/>
              <w:jc w:val="left"/>
              <w:rPr>
                <w:del w:id="1552" w:author="Алексей Ярославцев" w:date="2020-05-25T21:25:00Z"/>
                <w:rFonts w:ascii="Palatino Linotype" w:hAnsi="Palatino Linotype"/>
                <w:sz w:val="16"/>
                <w:szCs w:val="16"/>
                <w:lang w:val="ru-RU"/>
              </w:rPr>
            </w:pPr>
            <w:del w:id="1553"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727A5D9B" w14:textId="77777777" w:rsidR="00527F13" w:rsidRPr="00527F13" w:rsidDel="008B1625" w:rsidRDefault="00527F13" w:rsidP="0050150B">
            <w:pPr>
              <w:spacing w:line="240" w:lineRule="auto"/>
              <w:jc w:val="left"/>
              <w:rPr>
                <w:del w:id="1554" w:author="Алексей Ярославцев" w:date="2020-05-25T21:25:00Z"/>
                <w:rFonts w:ascii="Palatino Linotype" w:hAnsi="Palatino Linotype"/>
                <w:sz w:val="16"/>
                <w:szCs w:val="16"/>
                <w:lang w:val="ru-RU"/>
              </w:rPr>
            </w:pPr>
            <w:del w:id="1555" w:author="Алексей Ярославцев" w:date="2020-05-25T21:25:00Z">
              <w:r w:rsidRPr="00527F13" w:rsidDel="008B1625">
                <w:rPr>
                  <w:rFonts w:ascii="Palatino Linotype" w:hAnsi="Palatino Linotype"/>
                  <w:sz w:val="16"/>
                  <w:szCs w:val="16"/>
                  <w:lang w:val="ru-RU"/>
                </w:rPr>
                <w:delText>13</w:delText>
              </w:r>
            </w:del>
          </w:p>
        </w:tc>
        <w:tc>
          <w:tcPr>
            <w:tcW w:w="576" w:type="dxa"/>
            <w:tcBorders>
              <w:top w:val="nil"/>
              <w:left w:val="nil"/>
              <w:bottom w:val="single" w:sz="8" w:space="0" w:color="auto"/>
              <w:right w:val="single" w:sz="8" w:space="0" w:color="auto"/>
            </w:tcBorders>
            <w:shd w:val="clear" w:color="000000" w:fill="FFFFFF"/>
            <w:vAlign w:val="center"/>
            <w:hideMark/>
          </w:tcPr>
          <w:p w14:paraId="5B65EBD5" w14:textId="77777777" w:rsidR="00527F13" w:rsidRPr="00527F13" w:rsidDel="008B1625" w:rsidRDefault="00527F13" w:rsidP="0050150B">
            <w:pPr>
              <w:spacing w:line="240" w:lineRule="auto"/>
              <w:jc w:val="left"/>
              <w:rPr>
                <w:del w:id="1556" w:author="Алексей Ярославцев" w:date="2020-05-25T21:25:00Z"/>
                <w:rFonts w:ascii="Palatino Linotype" w:hAnsi="Palatino Linotype"/>
                <w:sz w:val="16"/>
                <w:szCs w:val="16"/>
                <w:lang w:val="ru-RU"/>
              </w:rPr>
            </w:pPr>
            <w:del w:id="1557" w:author="Алексей Ярославцев" w:date="2020-05-25T21:25:00Z">
              <w:r w:rsidRPr="00527F13" w:rsidDel="008B1625">
                <w:rPr>
                  <w:rFonts w:ascii="Palatino Linotype" w:hAnsi="Palatino Linotype"/>
                  <w:sz w:val="16"/>
                  <w:szCs w:val="16"/>
                  <w:lang w:val="ru-RU"/>
                </w:rPr>
                <w:delText>34.7</w:delText>
              </w:r>
            </w:del>
          </w:p>
        </w:tc>
        <w:tc>
          <w:tcPr>
            <w:tcW w:w="548" w:type="dxa"/>
            <w:tcBorders>
              <w:top w:val="nil"/>
              <w:left w:val="nil"/>
              <w:bottom w:val="single" w:sz="8" w:space="0" w:color="auto"/>
              <w:right w:val="single" w:sz="8" w:space="0" w:color="auto"/>
            </w:tcBorders>
            <w:shd w:val="clear" w:color="000000" w:fill="FFFFFF"/>
            <w:vAlign w:val="center"/>
            <w:hideMark/>
          </w:tcPr>
          <w:p w14:paraId="70153333" w14:textId="77777777" w:rsidR="00527F13" w:rsidRPr="00527F13" w:rsidDel="008B1625" w:rsidRDefault="00527F13" w:rsidP="0050150B">
            <w:pPr>
              <w:spacing w:line="240" w:lineRule="auto"/>
              <w:jc w:val="left"/>
              <w:rPr>
                <w:del w:id="1558" w:author="Алексей Ярославцев" w:date="2020-05-25T21:25:00Z"/>
                <w:rFonts w:ascii="Palatino Linotype" w:hAnsi="Palatino Linotype"/>
                <w:sz w:val="16"/>
                <w:szCs w:val="16"/>
                <w:lang w:val="ru-RU"/>
              </w:rPr>
            </w:pPr>
            <w:del w:id="1559" w:author="Алексей Ярославцев" w:date="2020-05-25T21:25:00Z">
              <w:r w:rsidRPr="00527F13" w:rsidDel="008B1625">
                <w:rPr>
                  <w:rFonts w:ascii="Palatino Linotype" w:hAnsi="Palatino Linotype"/>
                  <w:sz w:val="16"/>
                  <w:szCs w:val="16"/>
                  <w:lang w:val="ru-RU"/>
                </w:rPr>
                <w:delText>3.27</w:delText>
              </w:r>
            </w:del>
          </w:p>
        </w:tc>
        <w:tc>
          <w:tcPr>
            <w:tcW w:w="576" w:type="dxa"/>
            <w:tcBorders>
              <w:top w:val="nil"/>
              <w:left w:val="nil"/>
              <w:bottom w:val="single" w:sz="8" w:space="0" w:color="auto"/>
              <w:right w:val="single" w:sz="8" w:space="0" w:color="auto"/>
            </w:tcBorders>
            <w:shd w:val="clear" w:color="000000" w:fill="FFFFFF"/>
            <w:vAlign w:val="center"/>
            <w:hideMark/>
          </w:tcPr>
          <w:p w14:paraId="785A3026" w14:textId="77777777" w:rsidR="00527F13" w:rsidRPr="00527F13" w:rsidDel="008B1625" w:rsidRDefault="00527F13" w:rsidP="0050150B">
            <w:pPr>
              <w:spacing w:line="240" w:lineRule="auto"/>
              <w:jc w:val="left"/>
              <w:rPr>
                <w:del w:id="1560" w:author="Алексей Ярославцев" w:date="2020-05-25T21:25:00Z"/>
                <w:rFonts w:ascii="Palatino Linotype" w:hAnsi="Palatino Linotype"/>
                <w:sz w:val="16"/>
                <w:szCs w:val="16"/>
                <w:lang w:val="ru-RU"/>
              </w:rPr>
            </w:pPr>
            <w:del w:id="1561" w:author="Алексей Ярославцев" w:date="2020-05-25T21:25:00Z">
              <w:r w:rsidRPr="00527F13" w:rsidDel="008B1625">
                <w:rPr>
                  <w:rFonts w:ascii="Palatino Linotype" w:hAnsi="Palatino Linotype"/>
                  <w:sz w:val="16"/>
                  <w:szCs w:val="16"/>
                  <w:lang w:val="ru-RU"/>
                </w:rPr>
                <w:delText>28.5</w:delText>
              </w:r>
            </w:del>
          </w:p>
        </w:tc>
        <w:tc>
          <w:tcPr>
            <w:tcW w:w="548" w:type="dxa"/>
            <w:tcBorders>
              <w:top w:val="nil"/>
              <w:left w:val="nil"/>
              <w:bottom w:val="single" w:sz="8" w:space="0" w:color="auto"/>
              <w:right w:val="single" w:sz="8" w:space="0" w:color="auto"/>
            </w:tcBorders>
            <w:shd w:val="clear" w:color="000000" w:fill="FFFFFF"/>
            <w:vAlign w:val="center"/>
            <w:hideMark/>
          </w:tcPr>
          <w:p w14:paraId="36F60F20" w14:textId="77777777" w:rsidR="00527F13" w:rsidRPr="00527F13" w:rsidDel="008B1625" w:rsidRDefault="00527F13" w:rsidP="0050150B">
            <w:pPr>
              <w:spacing w:line="240" w:lineRule="auto"/>
              <w:jc w:val="left"/>
              <w:rPr>
                <w:del w:id="1562" w:author="Алексей Ярославцев" w:date="2020-05-25T21:25:00Z"/>
                <w:rFonts w:ascii="Palatino Linotype" w:hAnsi="Palatino Linotype"/>
                <w:sz w:val="16"/>
                <w:szCs w:val="16"/>
                <w:lang w:val="ru-RU"/>
              </w:rPr>
            </w:pPr>
            <w:del w:id="1563" w:author="Алексей Ярославцев" w:date="2020-05-25T21:25:00Z">
              <w:r w:rsidRPr="00527F13" w:rsidDel="008B1625">
                <w:rPr>
                  <w:rFonts w:ascii="Palatino Linotype" w:hAnsi="Palatino Linotype"/>
                  <w:sz w:val="16"/>
                  <w:szCs w:val="16"/>
                  <w:lang w:val="ru-RU"/>
                </w:rPr>
                <w:delText>1</w:delText>
              </w:r>
            </w:del>
          </w:p>
        </w:tc>
        <w:tc>
          <w:tcPr>
            <w:tcW w:w="548" w:type="dxa"/>
            <w:tcBorders>
              <w:top w:val="nil"/>
              <w:left w:val="nil"/>
              <w:bottom w:val="single" w:sz="8" w:space="0" w:color="auto"/>
              <w:right w:val="single" w:sz="8" w:space="0" w:color="auto"/>
            </w:tcBorders>
            <w:shd w:val="clear" w:color="000000" w:fill="FFFFFF"/>
            <w:vAlign w:val="center"/>
            <w:hideMark/>
          </w:tcPr>
          <w:p w14:paraId="18AF1911" w14:textId="77777777" w:rsidR="00527F13" w:rsidRPr="00527F13" w:rsidDel="008B1625" w:rsidRDefault="00527F13" w:rsidP="0050150B">
            <w:pPr>
              <w:spacing w:line="240" w:lineRule="auto"/>
              <w:jc w:val="left"/>
              <w:rPr>
                <w:del w:id="1564" w:author="Алексей Ярославцев" w:date="2020-05-25T21:25:00Z"/>
                <w:rFonts w:ascii="Palatino Linotype" w:hAnsi="Palatino Linotype"/>
                <w:sz w:val="16"/>
                <w:szCs w:val="16"/>
                <w:lang w:val="ru-RU"/>
              </w:rPr>
            </w:pPr>
            <w:del w:id="1565" w:author="Алексей Ярославцев" w:date="2020-05-25T21:25:00Z">
              <w:r w:rsidRPr="00527F13" w:rsidDel="008B1625">
                <w:rPr>
                  <w:rFonts w:ascii="Palatino Linotype" w:hAnsi="Palatino Linotype"/>
                  <w:sz w:val="16"/>
                  <w:szCs w:val="16"/>
                  <w:lang w:val="ru-RU"/>
                </w:rPr>
                <w:delText>1.31</w:delText>
              </w:r>
            </w:del>
          </w:p>
        </w:tc>
        <w:tc>
          <w:tcPr>
            <w:tcW w:w="576" w:type="dxa"/>
            <w:tcBorders>
              <w:top w:val="nil"/>
              <w:left w:val="nil"/>
              <w:bottom w:val="single" w:sz="8" w:space="0" w:color="auto"/>
              <w:right w:val="single" w:sz="8" w:space="0" w:color="auto"/>
            </w:tcBorders>
            <w:shd w:val="clear" w:color="000000" w:fill="FFFFFF"/>
            <w:vAlign w:val="center"/>
            <w:hideMark/>
          </w:tcPr>
          <w:p w14:paraId="10615DDF" w14:textId="77777777" w:rsidR="00527F13" w:rsidRPr="00527F13" w:rsidDel="008B1625" w:rsidRDefault="00527F13" w:rsidP="0050150B">
            <w:pPr>
              <w:spacing w:line="240" w:lineRule="auto"/>
              <w:jc w:val="left"/>
              <w:rPr>
                <w:del w:id="1566" w:author="Алексей Ярославцев" w:date="2020-05-25T21:25:00Z"/>
                <w:rFonts w:ascii="Palatino Linotype" w:hAnsi="Palatino Linotype"/>
                <w:sz w:val="16"/>
                <w:szCs w:val="16"/>
                <w:lang w:val="ru-RU"/>
              </w:rPr>
            </w:pPr>
            <w:del w:id="1567" w:author="Алексей Ярославцев" w:date="2020-05-25T21:25:00Z">
              <w:r w:rsidRPr="00527F13" w:rsidDel="008B1625">
                <w:rPr>
                  <w:rFonts w:ascii="Palatino Linotype" w:hAnsi="Palatino Linotype"/>
                  <w:sz w:val="16"/>
                  <w:szCs w:val="16"/>
                  <w:lang w:val="ru-RU"/>
                </w:rPr>
                <w:delText>1.05</w:delText>
              </w:r>
            </w:del>
          </w:p>
        </w:tc>
        <w:tc>
          <w:tcPr>
            <w:tcW w:w="576" w:type="dxa"/>
            <w:tcBorders>
              <w:top w:val="nil"/>
              <w:left w:val="nil"/>
              <w:bottom w:val="single" w:sz="8" w:space="0" w:color="auto"/>
              <w:right w:val="single" w:sz="8" w:space="0" w:color="auto"/>
            </w:tcBorders>
            <w:shd w:val="clear" w:color="000000" w:fill="FFFFFF"/>
            <w:vAlign w:val="center"/>
            <w:hideMark/>
          </w:tcPr>
          <w:p w14:paraId="025AEC70" w14:textId="77777777" w:rsidR="00527F13" w:rsidRPr="00527F13" w:rsidDel="008B1625" w:rsidRDefault="00527F13" w:rsidP="0050150B">
            <w:pPr>
              <w:spacing w:line="240" w:lineRule="auto"/>
              <w:jc w:val="left"/>
              <w:rPr>
                <w:del w:id="1568" w:author="Алексей Ярославцев" w:date="2020-05-25T21:25:00Z"/>
                <w:rFonts w:ascii="Palatino Linotype" w:hAnsi="Palatino Linotype"/>
                <w:sz w:val="16"/>
                <w:szCs w:val="16"/>
                <w:lang w:val="ru-RU"/>
              </w:rPr>
            </w:pPr>
            <w:del w:id="1569" w:author="Алексей Ярославцев" w:date="2020-05-25T21:25:00Z">
              <w:r w:rsidRPr="00527F13" w:rsidDel="008B1625">
                <w:rPr>
                  <w:rFonts w:ascii="Palatino Linotype" w:hAnsi="Palatino Linotype"/>
                  <w:sz w:val="16"/>
                  <w:szCs w:val="16"/>
                  <w:lang w:val="ru-RU"/>
                </w:rPr>
                <w:delText>0.317</w:delText>
              </w:r>
            </w:del>
          </w:p>
        </w:tc>
        <w:tc>
          <w:tcPr>
            <w:tcW w:w="656" w:type="dxa"/>
            <w:tcBorders>
              <w:top w:val="nil"/>
              <w:left w:val="nil"/>
              <w:bottom w:val="single" w:sz="8" w:space="0" w:color="auto"/>
              <w:right w:val="single" w:sz="8" w:space="0" w:color="auto"/>
            </w:tcBorders>
            <w:shd w:val="clear" w:color="000000" w:fill="FFFFFF"/>
            <w:vAlign w:val="center"/>
            <w:hideMark/>
          </w:tcPr>
          <w:p w14:paraId="752D2F8B" w14:textId="77777777" w:rsidR="00527F13" w:rsidRPr="00527F13" w:rsidDel="008B1625" w:rsidRDefault="00527F13" w:rsidP="0050150B">
            <w:pPr>
              <w:spacing w:line="240" w:lineRule="auto"/>
              <w:jc w:val="left"/>
              <w:rPr>
                <w:del w:id="1570" w:author="Алексей Ярославцев" w:date="2020-05-25T21:25:00Z"/>
                <w:rFonts w:ascii="Palatino Linotype" w:hAnsi="Palatino Linotype"/>
                <w:sz w:val="16"/>
                <w:szCs w:val="16"/>
                <w:lang w:val="ru-RU"/>
              </w:rPr>
            </w:pPr>
            <w:del w:id="1571" w:author="Алексей Ярославцев" w:date="2020-05-25T21:25:00Z">
              <w:r w:rsidRPr="00527F13" w:rsidDel="008B1625">
                <w:rPr>
                  <w:rFonts w:ascii="Palatino Linotype" w:hAnsi="Palatino Linotype"/>
                  <w:sz w:val="16"/>
                  <w:szCs w:val="16"/>
                  <w:lang w:val="ru-RU"/>
                </w:rPr>
                <w:delText>373.73</w:delText>
              </w:r>
            </w:del>
          </w:p>
        </w:tc>
        <w:tc>
          <w:tcPr>
            <w:tcW w:w="576" w:type="dxa"/>
            <w:tcBorders>
              <w:top w:val="nil"/>
              <w:left w:val="nil"/>
              <w:bottom w:val="single" w:sz="8" w:space="0" w:color="auto"/>
              <w:right w:val="single" w:sz="8" w:space="0" w:color="auto"/>
            </w:tcBorders>
            <w:shd w:val="clear" w:color="000000" w:fill="FFFFFF"/>
            <w:vAlign w:val="center"/>
            <w:hideMark/>
          </w:tcPr>
          <w:p w14:paraId="6185E3CE" w14:textId="77777777" w:rsidR="00527F13" w:rsidRPr="00527F13" w:rsidDel="008B1625" w:rsidRDefault="00527F13" w:rsidP="0050150B">
            <w:pPr>
              <w:spacing w:line="240" w:lineRule="auto"/>
              <w:jc w:val="left"/>
              <w:rPr>
                <w:del w:id="1572" w:author="Алексей Ярославцев" w:date="2020-05-25T21:25:00Z"/>
                <w:rFonts w:ascii="Palatino Linotype" w:hAnsi="Palatino Linotype"/>
                <w:sz w:val="16"/>
                <w:szCs w:val="16"/>
                <w:lang w:val="ru-RU"/>
              </w:rPr>
            </w:pPr>
            <w:del w:id="1573" w:author="Алексей Ярославцев" w:date="2020-05-25T21:25:00Z">
              <w:r w:rsidRPr="00527F13" w:rsidDel="008B1625">
                <w:rPr>
                  <w:rFonts w:ascii="Palatino Linotype" w:hAnsi="Palatino Linotype"/>
                  <w:sz w:val="16"/>
                  <w:szCs w:val="16"/>
                  <w:lang w:val="ru-RU"/>
                </w:rPr>
                <w:delText>6.8</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68812D6D" w14:textId="77777777" w:rsidR="00527F13" w:rsidRPr="00527F13" w:rsidDel="008B1625" w:rsidRDefault="00527F13" w:rsidP="0050150B">
            <w:pPr>
              <w:spacing w:line="240" w:lineRule="auto"/>
              <w:jc w:val="left"/>
              <w:rPr>
                <w:del w:id="1574" w:author="Алексей Ярославцев" w:date="2020-05-25T21:25:00Z"/>
                <w:rFonts w:ascii="Palatino Linotype" w:hAnsi="Palatino Linotype"/>
                <w:sz w:val="16"/>
                <w:szCs w:val="16"/>
                <w:lang w:val="ru-RU"/>
              </w:rPr>
            </w:pPr>
            <w:del w:id="1575" w:author="Алексей Ярославцев" w:date="2020-05-25T21:25:00Z">
              <w:r w:rsidRPr="00527F13" w:rsidDel="008B1625">
                <w:rPr>
                  <w:rFonts w:ascii="Palatino Linotype" w:hAnsi="Palatino Linotype"/>
                  <w:sz w:val="16"/>
                  <w:szCs w:val="16"/>
                  <w:lang w:val="ru-RU"/>
                </w:rPr>
                <w:delText>8.35</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EB89566" w14:textId="77777777" w:rsidR="00527F13" w:rsidRPr="00527F13" w:rsidDel="008B1625" w:rsidRDefault="00527F13" w:rsidP="0050150B">
            <w:pPr>
              <w:spacing w:line="240" w:lineRule="auto"/>
              <w:jc w:val="left"/>
              <w:rPr>
                <w:del w:id="1576" w:author="Алексей Ярославцев" w:date="2020-05-25T21:25:00Z"/>
                <w:rFonts w:ascii="Palatino Linotype" w:hAnsi="Palatino Linotype"/>
                <w:sz w:val="16"/>
                <w:szCs w:val="16"/>
                <w:lang w:val="ru-RU"/>
              </w:rPr>
            </w:pPr>
            <w:del w:id="1577" w:author="Алексей Ярославцев" w:date="2020-05-25T21:25:00Z">
              <w:r w:rsidRPr="00527F13" w:rsidDel="008B1625">
                <w:rPr>
                  <w:rFonts w:ascii="Palatino Linotype" w:hAnsi="Palatino Linotype"/>
                  <w:sz w:val="16"/>
                  <w:szCs w:val="16"/>
                  <w:lang w:val="ru-RU"/>
                </w:rPr>
                <w:delText>0.29</w:delText>
              </w:r>
            </w:del>
          </w:p>
        </w:tc>
        <w:tc>
          <w:tcPr>
            <w:tcW w:w="665" w:type="dxa"/>
            <w:tcBorders>
              <w:top w:val="nil"/>
              <w:left w:val="nil"/>
              <w:bottom w:val="single" w:sz="8" w:space="0" w:color="auto"/>
              <w:right w:val="single" w:sz="8" w:space="0" w:color="auto"/>
            </w:tcBorders>
            <w:shd w:val="clear" w:color="000000" w:fill="FFFFFF"/>
            <w:vAlign w:val="center"/>
            <w:hideMark/>
          </w:tcPr>
          <w:p w14:paraId="4A484BFC" w14:textId="77777777" w:rsidR="00527F13" w:rsidRPr="00527F13" w:rsidDel="008B1625" w:rsidRDefault="00527F13" w:rsidP="0050150B">
            <w:pPr>
              <w:spacing w:line="240" w:lineRule="auto"/>
              <w:jc w:val="left"/>
              <w:rPr>
                <w:del w:id="1578" w:author="Алексей Ярославцев" w:date="2020-05-25T21:25:00Z"/>
                <w:rFonts w:ascii="Palatino Linotype" w:hAnsi="Palatino Linotype"/>
                <w:sz w:val="16"/>
                <w:szCs w:val="16"/>
                <w:lang w:val="ru-RU"/>
              </w:rPr>
            </w:pPr>
            <w:del w:id="1579" w:author="Алексей Ярославцев" w:date="2020-05-25T21:25:00Z">
              <w:r w:rsidRPr="00527F13" w:rsidDel="008B1625">
                <w:rPr>
                  <w:rFonts w:ascii="Palatino Linotype" w:hAnsi="Palatino Linotype"/>
                  <w:sz w:val="16"/>
                  <w:szCs w:val="16"/>
                  <w:lang w:val="ru-RU"/>
                </w:rPr>
                <w:delText>168.32</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5297EBE5" w14:textId="77777777" w:rsidR="00527F13" w:rsidRPr="00527F13" w:rsidDel="008B1625" w:rsidRDefault="00527F13" w:rsidP="0050150B">
            <w:pPr>
              <w:spacing w:line="240" w:lineRule="auto"/>
              <w:jc w:val="left"/>
              <w:rPr>
                <w:del w:id="1580" w:author="Алексей Ярославцев" w:date="2020-05-25T21:25:00Z"/>
                <w:rFonts w:ascii="Palatino Linotype" w:hAnsi="Palatino Linotype"/>
                <w:sz w:val="16"/>
                <w:szCs w:val="16"/>
                <w:lang w:val="ru-RU"/>
              </w:rPr>
            </w:pPr>
            <w:del w:id="1581"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294198DE" w14:textId="77777777" w:rsidR="00527F13" w:rsidRPr="00527F13" w:rsidDel="008B1625" w:rsidRDefault="00527F13" w:rsidP="0050150B">
            <w:pPr>
              <w:spacing w:line="240" w:lineRule="auto"/>
              <w:jc w:val="left"/>
              <w:rPr>
                <w:del w:id="1582" w:author="Алексей Ярославцев" w:date="2020-05-25T21:25:00Z"/>
                <w:rFonts w:ascii="Palatino Linotype" w:hAnsi="Palatino Linotype"/>
                <w:sz w:val="16"/>
                <w:szCs w:val="16"/>
                <w:lang w:val="ru-RU"/>
              </w:rPr>
            </w:pPr>
            <w:del w:id="1583" w:author="Алексей Ярославцев" w:date="2020-05-25T21:25:00Z">
              <w:r w:rsidRPr="00527F13" w:rsidDel="008B1625">
                <w:rPr>
                  <w:rFonts w:ascii="Palatino Linotype" w:hAnsi="Palatino Linotype"/>
                  <w:sz w:val="16"/>
                  <w:szCs w:val="16"/>
                  <w:lang w:val="ru-RU"/>
                </w:rPr>
                <w:delText>0.92</w:delText>
              </w:r>
            </w:del>
          </w:p>
        </w:tc>
        <w:tc>
          <w:tcPr>
            <w:tcW w:w="892" w:type="dxa"/>
            <w:tcBorders>
              <w:top w:val="nil"/>
              <w:left w:val="nil"/>
              <w:bottom w:val="single" w:sz="8" w:space="0" w:color="auto"/>
              <w:right w:val="single" w:sz="8" w:space="0" w:color="auto"/>
            </w:tcBorders>
            <w:shd w:val="clear" w:color="auto" w:fill="auto"/>
            <w:noWrap/>
            <w:vAlign w:val="center"/>
            <w:hideMark/>
          </w:tcPr>
          <w:p w14:paraId="54924CF8" w14:textId="77777777" w:rsidR="00527F13" w:rsidRPr="00527F13" w:rsidDel="008B1625" w:rsidRDefault="00527F13" w:rsidP="0050150B">
            <w:pPr>
              <w:spacing w:line="240" w:lineRule="auto"/>
              <w:jc w:val="left"/>
              <w:rPr>
                <w:del w:id="1584" w:author="Алексей Ярославцев" w:date="2020-05-25T21:25:00Z"/>
                <w:rFonts w:ascii="Palatino Linotype" w:hAnsi="Palatino Linotype"/>
                <w:color w:val="333333"/>
                <w:sz w:val="16"/>
                <w:szCs w:val="16"/>
                <w:lang w:val="ru-RU"/>
              </w:rPr>
            </w:pPr>
            <w:del w:id="1585" w:author="Алексей Ярославцев" w:date="2020-05-25T21:25:00Z">
              <w:r w:rsidRPr="00527F13" w:rsidDel="008B1625">
                <w:rPr>
                  <w:rFonts w:ascii="Palatino Linotype" w:hAnsi="Palatino Linotype"/>
                  <w:color w:val="333333"/>
                  <w:sz w:val="16"/>
                  <w:szCs w:val="16"/>
                  <w:lang w:val="ru-RU"/>
                </w:rPr>
                <w:delText>2739</w:delText>
              </w:r>
            </w:del>
          </w:p>
        </w:tc>
        <w:tc>
          <w:tcPr>
            <w:tcW w:w="656" w:type="dxa"/>
            <w:tcBorders>
              <w:top w:val="nil"/>
              <w:left w:val="nil"/>
              <w:bottom w:val="single" w:sz="8" w:space="0" w:color="auto"/>
              <w:right w:val="single" w:sz="8" w:space="0" w:color="auto"/>
            </w:tcBorders>
            <w:shd w:val="clear" w:color="000000" w:fill="FFFFFF"/>
            <w:vAlign w:val="center"/>
            <w:hideMark/>
          </w:tcPr>
          <w:p w14:paraId="0B9FBB83" w14:textId="77777777" w:rsidR="00527F13" w:rsidRPr="00527F13" w:rsidDel="008B1625" w:rsidRDefault="00527F13" w:rsidP="0050150B">
            <w:pPr>
              <w:spacing w:line="240" w:lineRule="auto"/>
              <w:jc w:val="left"/>
              <w:rPr>
                <w:del w:id="1586" w:author="Алексей Ярославцев" w:date="2020-05-25T21:25:00Z"/>
                <w:rFonts w:ascii="Palatino Linotype" w:hAnsi="Palatino Linotype"/>
                <w:sz w:val="16"/>
                <w:szCs w:val="16"/>
                <w:lang w:val="ru-RU"/>
              </w:rPr>
            </w:pPr>
            <w:del w:id="1587" w:author="Алексей Ярославцев" w:date="2020-05-25T21:25:00Z">
              <w:r w:rsidRPr="00527F13" w:rsidDel="008B1625">
                <w:rPr>
                  <w:rFonts w:ascii="Palatino Linotype" w:hAnsi="Palatino Linotype"/>
                  <w:sz w:val="16"/>
                  <w:szCs w:val="16"/>
                  <w:lang w:val="ru-RU"/>
                </w:rPr>
                <w:delText>7861</w:delText>
              </w:r>
            </w:del>
          </w:p>
        </w:tc>
        <w:tc>
          <w:tcPr>
            <w:tcW w:w="656" w:type="dxa"/>
            <w:tcBorders>
              <w:top w:val="nil"/>
              <w:left w:val="nil"/>
              <w:bottom w:val="single" w:sz="8" w:space="0" w:color="auto"/>
              <w:right w:val="single" w:sz="8" w:space="0" w:color="auto"/>
            </w:tcBorders>
            <w:shd w:val="clear" w:color="000000" w:fill="FFFFFF"/>
            <w:vAlign w:val="center"/>
            <w:hideMark/>
          </w:tcPr>
          <w:p w14:paraId="09E935E8" w14:textId="77777777" w:rsidR="00527F13" w:rsidRPr="00527F13" w:rsidDel="008B1625" w:rsidRDefault="00527F13" w:rsidP="0050150B">
            <w:pPr>
              <w:spacing w:line="240" w:lineRule="auto"/>
              <w:jc w:val="left"/>
              <w:rPr>
                <w:del w:id="1588" w:author="Алексей Ярославцев" w:date="2020-05-25T21:25:00Z"/>
                <w:rFonts w:ascii="Palatino Linotype" w:hAnsi="Palatino Linotype"/>
                <w:sz w:val="16"/>
                <w:szCs w:val="16"/>
                <w:lang w:val="ru-RU"/>
              </w:rPr>
            </w:pPr>
            <w:del w:id="1589" w:author="Алексей Ярославцев" w:date="2020-05-25T21:25:00Z">
              <w:r w:rsidRPr="00527F13" w:rsidDel="008B1625">
                <w:rPr>
                  <w:rFonts w:ascii="Palatino Linotype" w:hAnsi="Palatino Linotype"/>
                  <w:sz w:val="16"/>
                  <w:szCs w:val="16"/>
                  <w:lang w:val="ru-RU"/>
                </w:rPr>
                <w:delText>5031</w:delText>
              </w:r>
            </w:del>
          </w:p>
        </w:tc>
        <w:tc>
          <w:tcPr>
            <w:tcW w:w="656" w:type="dxa"/>
            <w:tcBorders>
              <w:top w:val="nil"/>
              <w:left w:val="nil"/>
              <w:bottom w:val="single" w:sz="8" w:space="0" w:color="auto"/>
              <w:right w:val="single" w:sz="8" w:space="0" w:color="auto"/>
            </w:tcBorders>
            <w:shd w:val="clear" w:color="000000" w:fill="FFFFFF"/>
            <w:vAlign w:val="center"/>
            <w:hideMark/>
          </w:tcPr>
          <w:p w14:paraId="52C5CA4A" w14:textId="77777777" w:rsidR="00527F13" w:rsidRPr="00527F13" w:rsidDel="008B1625" w:rsidRDefault="00527F13" w:rsidP="0050150B">
            <w:pPr>
              <w:spacing w:line="240" w:lineRule="auto"/>
              <w:jc w:val="left"/>
              <w:rPr>
                <w:del w:id="1590" w:author="Алексей Ярославцев" w:date="2020-05-25T21:25:00Z"/>
                <w:rFonts w:ascii="Palatino Linotype" w:hAnsi="Palatino Linotype"/>
                <w:sz w:val="16"/>
                <w:szCs w:val="16"/>
                <w:lang w:val="ru-RU"/>
              </w:rPr>
            </w:pPr>
            <w:del w:id="1591" w:author="Алексей Ярославцев" w:date="2020-05-25T21:25:00Z">
              <w:r w:rsidRPr="00527F13" w:rsidDel="008B1625">
                <w:rPr>
                  <w:rFonts w:ascii="Palatino Linotype" w:hAnsi="Palatino Linotype"/>
                  <w:sz w:val="16"/>
                  <w:szCs w:val="16"/>
                  <w:lang w:val="ru-RU"/>
                </w:rPr>
                <w:delText>1965</w:delText>
              </w:r>
            </w:del>
          </w:p>
        </w:tc>
        <w:tc>
          <w:tcPr>
            <w:tcW w:w="600" w:type="dxa"/>
            <w:tcBorders>
              <w:top w:val="nil"/>
              <w:left w:val="nil"/>
              <w:bottom w:val="single" w:sz="8" w:space="0" w:color="auto"/>
              <w:right w:val="single" w:sz="8" w:space="0" w:color="auto"/>
            </w:tcBorders>
            <w:shd w:val="clear" w:color="000000" w:fill="FFFFFF"/>
            <w:hideMark/>
          </w:tcPr>
          <w:p w14:paraId="08EE5DE4" w14:textId="77777777" w:rsidR="00527F13" w:rsidRPr="00527F13" w:rsidDel="008B1625" w:rsidRDefault="00527F13" w:rsidP="0050150B">
            <w:pPr>
              <w:spacing w:line="240" w:lineRule="auto"/>
              <w:jc w:val="left"/>
              <w:rPr>
                <w:del w:id="1592" w:author="Алексей Ярославцев" w:date="2020-05-25T21:25:00Z"/>
                <w:rFonts w:ascii="Palatino Linotype" w:hAnsi="Palatino Linotype"/>
                <w:sz w:val="16"/>
                <w:szCs w:val="16"/>
                <w:lang w:val="ru-RU"/>
              </w:rPr>
            </w:pPr>
            <w:del w:id="1593" w:author="Алексей Ярославцев" w:date="2020-05-25T21:25:00Z">
              <w:r w:rsidRPr="00527F13" w:rsidDel="008B1625">
                <w:rPr>
                  <w:rFonts w:ascii="Palatino Linotype" w:hAnsi="Palatino Linotype"/>
                  <w:sz w:val="16"/>
                  <w:szCs w:val="16"/>
                </w:rPr>
                <w:delText>4.81</w:delText>
              </w:r>
            </w:del>
          </w:p>
        </w:tc>
        <w:tc>
          <w:tcPr>
            <w:tcW w:w="600" w:type="dxa"/>
            <w:tcBorders>
              <w:top w:val="nil"/>
              <w:left w:val="nil"/>
              <w:bottom w:val="single" w:sz="8" w:space="0" w:color="auto"/>
              <w:right w:val="single" w:sz="8" w:space="0" w:color="auto"/>
            </w:tcBorders>
            <w:shd w:val="clear" w:color="000000" w:fill="FFFFFF"/>
            <w:hideMark/>
          </w:tcPr>
          <w:p w14:paraId="3B94A19C" w14:textId="77777777" w:rsidR="00527F13" w:rsidRPr="00527F13" w:rsidDel="008B1625" w:rsidRDefault="00527F13" w:rsidP="0050150B">
            <w:pPr>
              <w:spacing w:line="240" w:lineRule="auto"/>
              <w:jc w:val="left"/>
              <w:rPr>
                <w:del w:id="1594" w:author="Алексей Ярославцев" w:date="2020-05-25T21:25:00Z"/>
                <w:rFonts w:ascii="Palatino Linotype" w:hAnsi="Palatino Linotype"/>
                <w:sz w:val="16"/>
                <w:szCs w:val="16"/>
                <w:lang w:val="ru-RU"/>
              </w:rPr>
            </w:pPr>
            <w:del w:id="1595" w:author="Алексей Ярославцев" w:date="2020-05-25T21:25:00Z">
              <w:r w:rsidRPr="00527F13" w:rsidDel="008B1625">
                <w:rPr>
                  <w:rFonts w:ascii="Palatino Linotype" w:hAnsi="Palatino Linotype"/>
                  <w:sz w:val="16"/>
                  <w:szCs w:val="16"/>
                </w:rPr>
                <w:delText>0.57</w:delText>
              </w:r>
            </w:del>
          </w:p>
        </w:tc>
        <w:tc>
          <w:tcPr>
            <w:tcW w:w="576" w:type="dxa"/>
            <w:tcBorders>
              <w:top w:val="nil"/>
              <w:left w:val="nil"/>
              <w:bottom w:val="single" w:sz="8" w:space="0" w:color="auto"/>
              <w:right w:val="single" w:sz="8" w:space="0" w:color="auto"/>
            </w:tcBorders>
            <w:shd w:val="clear" w:color="000000" w:fill="FFFFFF"/>
            <w:hideMark/>
          </w:tcPr>
          <w:p w14:paraId="5008B6D6" w14:textId="77777777" w:rsidR="00527F13" w:rsidRPr="00527F13" w:rsidDel="008B1625" w:rsidRDefault="00527F13" w:rsidP="0050150B">
            <w:pPr>
              <w:spacing w:line="240" w:lineRule="auto"/>
              <w:jc w:val="left"/>
              <w:rPr>
                <w:del w:id="1596" w:author="Алексей Ярославцев" w:date="2020-05-25T21:25:00Z"/>
                <w:rFonts w:ascii="Palatino Linotype" w:hAnsi="Palatino Linotype"/>
                <w:sz w:val="16"/>
                <w:szCs w:val="16"/>
                <w:lang w:val="ru-RU"/>
              </w:rPr>
            </w:pPr>
            <w:del w:id="1597" w:author="Алексей Ярославцев" w:date="2020-05-25T21:25:00Z">
              <w:r w:rsidRPr="00527F13" w:rsidDel="008B1625">
                <w:rPr>
                  <w:rFonts w:ascii="Palatino Linotype" w:hAnsi="Palatino Linotype"/>
                  <w:sz w:val="16"/>
                  <w:szCs w:val="16"/>
                </w:rPr>
                <w:delText>4.23</w:delText>
              </w:r>
            </w:del>
          </w:p>
        </w:tc>
      </w:tr>
      <w:tr w:rsidR="00527F13" w:rsidRPr="00527F13" w:rsidDel="008B1625" w14:paraId="44C4BA2B" w14:textId="77777777" w:rsidTr="0050150B">
        <w:trPr>
          <w:trHeight w:val="170"/>
          <w:del w:id="1598"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56BA0B7" w14:textId="77777777" w:rsidR="00527F13" w:rsidRPr="00527F13" w:rsidDel="008B1625" w:rsidRDefault="00527F13" w:rsidP="0050150B">
            <w:pPr>
              <w:spacing w:line="240" w:lineRule="auto"/>
              <w:jc w:val="left"/>
              <w:rPr>
                <w:del w:id="1599" w:author="Алексей Ярославцев" w:date="2020-05-25T21:25:00Z"/>
                <w:rFonts w:ascii="Palatino Linotype" w:hAnsi="Palatino Linotype"/>
                <w:b/>
                <w:bCs/>
                <w:sz w:val="16"/>
                <w:szCs w:val="16"/>
                <w:lang w:val="ru-RU"/>
              </w:rPr>
            </w:pPr>
            <w:del w:id="1600" w:author="Алексей Ярославцев" w:date="2020-05-25T21:25:00Z">
              <w:r w:rsidRPr="00527F13" w:rsidDel="008B1625">
                <w:rPr>
                  <w:rFonts w:ascii="Palatino Linotype" w:hAnsi="Palatino Linotype"/>
                  <w:b/>
                  <w:bCs/>
                  <w:sz w:val="16"/>
                  <w:szCs w:val="16"/>
                  <w:lang w:val="ru-RU"/>
                </w:rPr>
                <w:delText>218A0281</w:delText>
              </w:r>
            </w:del>
          </w:p>
        </w:tc>
        <w:tc>
          <w:tcPr>
            <w:tcW w:w="708" w:type="dxa"/>
            <w:tcBorders>
              <w:top w:val="nil"/>
              <w:left w:val="nil"/>
              <w:bottom w:val="single" w:sz="8" w:space="0" w:color="auto"/>
              <w:right w:val="single" w:sz="8" w:space="0" w:color="auto"/>
            </w:tcBorders>
            <w:shd w:val="clear" w:color="000000" w:fill="FFFFFF"/>
            <w:vAlign w:val="center"/>
            <w:hideMark/>
          </w:tcPr>
          <w:p w14:paraId="7D015755" w14:textId="77777777" w:rsidR="00527F13" w:rsidRPr="00527F13" w:rsidDel="008B1625" w:rsidRDefault="00527F13" w:rsidP="0050150B">
            <w:pPr>
              <w:spacing w:line="240" w:lineRule="auto"/>
              <w:jc w:val="left"/>
              <w:rPr>
                <w:del w:id="1601" w:author="Алексей Ярославцев" w:date="2020-05-25T21:25:00Z"/>
                <w:rFonts w:ascii="Palatino Linotype" w:hAnsi="Palatino Linotype"/>
                <w:sz w:val="16"/>
                <w:szCs w:val="16"/>
                <w:lang w:val="ru-RU"/>
              </w:rPr>
            </w:pPr>
            <w:del w:id="1602"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37804354" w14:textId="77777777" w:rsidR="00527F13" w:rsidRPr="00527F13" w:rsidDel="008B1625" w:rsidRDefault="00527F13" w:rsidP="0050150B">
            <w:pPr>
              <w:spacing w:line="240" w:lineRule="auto"/>
              <w:jc w:val="left"/>
              <w:rPr>
                <w:del w:id="1603" w:author="Алексей Ярославцев" w:date="2020-05-25T21:25:00Z"/>
                <w:rFonts w:ascii="Palatino Linotype" w:hAnsi="Palatino Linotype"/>
                <w:sz w:val="16"/>
                <w:szCs w:val="16"/>
                <w:lang w:val="ru-RU"/>
              </w:rPr>
            </w:pPr>
            <w:del w:id="1604" w:author="Алексей Ярославцев" w:date="2020-05-25T21:25:00Z">
              <w:r w:rsidRPr="00527F13" w:rsidDel="008B1625">
                <w:rPr>
                  <w:rFonts w:ascii="Palatino Linotype" w:hAnsi="Palatino Linotype"/>
                  <w:sz w:val="16"/>
                  <w:szCs w:val="16"/>
                  <w:lang w:val="ru-RU"/>
                </w:rPr>
                <w:delText>14</w:delText>
              </w:r>
            </w:del>
          </w:p>
        </w:tc>
        <w:tc>
          <w:tcPr>
            <w:tcW w:w="576" w:type="dxa"/>
            <w:tcBorders>
              <w:top w:val="nil"/>
              <w:left w:val="nil"/>
              <w:bottom w:val="single" w:sz="8" w:space="0" w:color="auto"/>
              <w:right w:val="single" w:sz="8" w:space="0" w:color="auto"/>
            </w:tcBorders>
            <w:shd w:val="clear" w:color="000000" w:fill="FFFFFF"/>
            <w:vAlign w:val="center"/>
            <w:hideMark/>
          </w:tcPr>
          <w:p w14:paraId="4EA3B346" w14:textId="77777777" w:rsidR="00527F13" w:rsidRPr="00527F13" w:rsidDel="008B1625" w:rsidRDefault="00527F13" w:rsidP="0050150B">
            <w:pPr>
              <w:spacing w:line="240" w:lineRule="auto"/>
              <w:jc w:val="left"/>
              <w:rPr>
                <w:del w:id="1605" w:author="Алексей Ярославцев" w:date="2020-05-25T21:25:00Z"/>
                <w:rFonts w:ascii="Palatino Linotype" w:hAnsi="Palatino Linotype"/>
                <w:sz w:val="16"/>
                <w:szCs w:val="16"/>
                <w:lang w:val="ru-RU"/>
              </w:rPr>
            </w:pPr>
            <w:del w:id="1606" w:author="Алексей Ярославцев" w:date="2020-05-25T21:25:00Z">
              <w:r w:rsidRPr="00527F13" w:rsidDel="008B1625">
                <w:rPr>
                  <w:rFonts w:ascii="Palatino Linotype" w:hAnsi="Palatino Linotype"/>
                  <w:sz w:val="16"/>
                  <w:szCs w:val="16"/>
                  <w:lang w:val="ru-RU"/>
                </w:rPr>
                <w:delText>45.84</w:delText>
              </w:r>
            </w:del>
          </w:p>
        </w:tc>
        <w:tc>
          <w:tcPr>
            <w:tcW w:w="548" w:type="dxa"/>
            <w:tcBorders>
              <w:top w:val="nil"/>
              <w:left w:val="nil"/>
              <w:bottom w:val="single" w:sz="8" w:space="0" w:color="auto"/>
              <w:right w:val="single" w:sz="8" w:space="0" w:color="auto"/>
            </w:tcBorders>
            <w:shd w:val="clear" w:color="000000" w:fill="FFFFFF"/>
            <w:vAlign w:val="center"/>
            <w:hideMark/>
          </w:tcPr>
          <w:p w14:paraId="79216263" w14:textId="77777777" w:rsidR="00527F13" w:rsidRPr="00527F13" w:rsidDel="008B1625" w:rsidRDefault="00527F13" w:rsidP="0050150B">
            <w:pPr>
              <w:spacing w:line="240" w:lineRule="auto"/>
              <w:jc w:val="left"/>
              <w:rPr>
                <w:del w:id="1607" w:author="Алексей Ярославцев" w:date="2020-05-25T21:25:00Z"/>
                <w:rFonts w:ascii="Palatino Linotype" w:hAnsi="Palatino Linotype"/>
                <w:sz w:val="16"/>
                <w:szCs w:val="16"/>
                <w:lang w:val="ru-RU"/>
              </w:rPr>
            </w:pPr>
            <w:del w:id="1608" w:author="Алексей Ярославцев" w:date="2020-05-25T21:25:00Z">
              <w:r w:rsidRPr="00527F13" w:rsidDel="008B1625">
                <w:rPr>
                  <w:rFonts w:ascii="Palatino Linotype" w:hAnsi="Palatino Linotype"/>
                  <w:sz w:val="16"/>
                  <w:szCs w:val="16"/>
                  <w:lang w:val="ru-RU"/>
                </w:rPr>
                <w:delText>4.32</w:delText>
              </w:r>
            </w:del>
          </w:p>
        </w:tc>
        <w:tc>
          <w:tcPr>
            <w:tcW w:w="576" w:type="dxa"/>
            <w:tcBorders>
              <w:top w:val="nil"/>
              <w:left w:val="nil"/>
              <w:bottom w:val="single" w:sz="8" w:space="0" w:color="auto"/>
              <w:right w:val="single" w:sz="8" w:space="0" w:color="auto"/>
            </w:tcBorders>
            <w:shd w:val="clear" w:color="000000" w:fill="FFFFFF"/>
            <w:vAlign w:val="center"/>
            <w:hideMark/>
          </w:tcPr>
          <w:p w14:paraId="10C867A1" w14:textId="77777777" w:rsidR="00527F13" w:rsidRPr="00527F13" w:rsidDel="008B1625" w:rsidRDefault="00527F13" w:rsidP="0050150B">
            <w:pPr>
              <w:spacing w:line="240" w:lineRule="auto"/>
              <w:jc w:val="left"/>
              <w:rPr>
                <w:del w:id="1609" w:author="Алексей Ярославцев" w:date="2020-05-25T21:25:00Z"/>
                <w:rFonts w:ascii="Palatino Linotype" w:hAnsi="Palatino Linotype"/>
                <w:sz w:val="16"/>
                <w:szCs w:val="16"/>
                <w:lang w:val="ru-RU"/>
              </w:rPr>
            </w:pPr>
            <w:del w:id="1610" w:author="Алексей Ярославцев" w:date="2020-05-25T21:25:00Z">
              <w:r w:rsidRPr="00527F13" w:rsidDel="008B1625">
                <w:rPr>
                  <w:rFonts w:ascii="Palatino Linotype" w:hAnsi="Palatino Linotype"/>
                  <w:sz w:val="16"/>
                  <w:szCs w:val="16"/>
                  <w:lang w:val="ru-RU"/>
                </w:rPr>
                <w:delText>35.8</w:delText>
              </w:r>
            </w:del>
          </w:p>
        </w:tc>
        <w:tc>
          <w:tcPr>
            <w:tcW w:w="548" w:type="dxa"/>
            <w:tcBorders>
              <w:top w:val="nil"/>
              <w:left w:val="nil"/>
              <w:bottom w:val="single" w:sz="8" w:space="0" w:color="auto"/>
              <w:right w:val="single" w:sz="8" w:space="0" w:color="auto"/>
            </w:tcBorders>
            <w:shd w:val="clear" w:color="000000" w:fill="FFFFFF"/>
            <w:vAlign w:val="center"/>
            <w:hideMark/>
          </w:tcPr>
          <w:p w14:paraId="733C421C" w14:textId="77777777" w:rsidR="00527F13" w:rsidRPr="00527F13" w:rsidDel="008B1625" w:rsidRDefault="00527F13" w:rsidP="0050150B">
            <w:pPr>
              <w:spacing w:line="240" w:lineRule="auto"/>
              <w:jc w:val="left"/>
              <w:rPr>
                <w:del w:id="1611" w:author="Алексей Ярославцев" w:date="2020-05-25T21:25:00Z"/>
                <w:rFonts w:ascii="Palatino Linotype" w:hAnsi="Palatino Linotype"/>
                <w:sz w:val="16"/>
                <w:szCs w:val="16"/>
                <w:lang w:val="ru-RU"/>
              </w:rPr>
            </w:pPr>
            <w:del w:id="1612" w:author="Алексей Ярославцев" w:date="2020-05-25T21:25:00Z">
              <w:r w:rsidRPr="00527F13" w:rsidDel="008B1625">
                <w:rPr>
                  <w:rFonts w:ascii="Palatino Linotype" w:hAnsi="Palatino Linotype"/>
                  <w:sz w:val="16"/>
                  <w:szCs w:val="16"/>
                  <w:lang w:val="ru-RU"/>
                </w:rPr>
                <w:delText>4</w:delText>
              </w:r>
            </w:del>
          </w:p>
        </w:tc>
        <w:tc>
          <w:tcPr>
            <w:tcW w:w="548" w:type="dxa"/>
            <w:tcBorders>
              <w:top w:val="nil"/>
              <w:left w:val="nil"/>
              <w:bottom w:val="single" w:sz="8" w:space="0" w:color="auto"/>
              <w:right w:val="single" w:sz="8" w:space="0" w:color="auto"/>
            </w:tcBorders>
            <w:shd w:val="clear" w:color="000000" w:fill="FFFFFF"/>
            <w:vAlign w:val="center"/>
            <w:hideMark/>
          </w:tcPr>
          <w:p w14:paraId="69C115F8" w14:textId="77777777" w:rsidR="00527F13" w:rsidRPr="00527F13" w:rsidDel="008B1625" w:rsidRDefault="00527F13" w:rsidP="0050150B">
            <w:pPr>
              <w:spacing w:line="240" w:lineRule="auto"/>
              <w:jc w:val="left"/>
              <w:rPr>
                <w:del w:id="1613" w:author="Алексей Ярославцев" w:date="2020-05-25T21:25:00Z"/>
                <w:rFonts w:ascii="Palatino Linotype" w:hAnsi="Palatino Linotype"/>
                <w:sz w:val="16"/>
                <w:szCs w:val="16"/>
                <w:lang w:val="ru-RU"/>
              </w:rPr>
            </w:pPr>
            <w:del w:id="1614" w:author="Алексей Ярославцев" w:date="2020-05-25T21:25:00Z">
              <w:r w:rsidRPr="00527F13" w:rsidDel="008B1625">
                <w:rPr>
                  <w:rFonts w:ascii="Palatino Linotype" w:hAnsi="Palatino Linotype"/>
                  <w:sz w:val="16"/>
                  <w:szCs w:val="16"/>
                  <w:lang w:val="ru-RU"/>
                </w:rPr>
                <w:delText>1.31</w:delText>
              </w:r>
            </w:del>
          </w:p>
        </w:tc>
        <w:tc>
          <w:tcPr>
            <w:tcW w:w="576" w:type="dxa"/>
            <w:tcBorders>
              <w:top w:val="nil"/>
              <w:left w:val="nil"/>
              <w:bottom w:val="single" w:sz="8" w:space="0" w:color="auto"/>
              <w:right w:val="single" w:sz="8" w:space="0" w:color="auto"/>
            </w:tcBorders>
            <w:shd w:val="clear" w:color="000000" w:fill="FFFFFF"/>
            <w:vAlign w:val="center"/>
            <w:hideMark/>
          </w:tcPr>
          <w:p w14:paraId="2F74B737" w14:textId="77777777" w:rsidR="00527F13" w:rsidRPr="00527F13" w:rsidDel="008B1625" w:rsidRDefault="00527F13" w:rsidP="0050150B">
            <w:pPr>
              <w:spacing w:line="240" w:lineRule="auto"/>
              <w:jc w:val="left"/>
              <w:rPr>
                <w:del w:id="1615" w:author="Алексей Ярославцев" w:date="2020-05-25T21:25:00Z"/>
                <w:rFonts w:ascii="Palatino Linotype" w:hAnsi="Palatino Linotype"/>
                <w:sz w:val="16"/>
                <w:szCs w:val="16"/>
                <w:lang w:val="ru-RU"/>
              </w:rPr>
            </w:pPr>
            <w:del w:id="1616" w:author="Алексей Ярославцев" w:date="2020-05-25T21:25:00Z">
              <w:r w:rsidRPr="00527F13" w:rsidDel="008B1625">
                <w:rPr>
                  <w:rFonts w:ascii="Palatino Linotype" w:hAnsi="Palatino Linotype"/>
                  <w:sz w:val="16"/>
                  <w:szCs w:val="16"/>
                  <w:lang w:val="ru-RU"/>
                </w:rPr>
                <w:delText>1.05</w:delText>
              </w:r>
            </w:del>
          </w:p>
        </w:tc>
        <w:tc>
          <w:tcPr>
            <w:tcW w:w="576" w:type="dxa"/>
            <w:tcBorders>
              <w:top w:val="nil"/>
              <w:left w:val="nil"/>
              <w:bottom w:val="single" w:sz="8" w:space="0" w:color="auto"/>
              <w:right w:val="single" w:sz="8" w:space="0" w:color="auto"/>
            </w:tcBorders>
            <w:shd w:val="clear" w:color="000000" w:fill="FFFFFF"/>
            <w:vAlign w:val="center"/>
            <w:hideMark/>
          </w:tcPr>
          <w:p w14:paraId="2BA596F1" w14:textId="77777777" w:rsidR="00527F13" w:rsidRPr="00527F13" w:rsidDel="008B1625" w:rsidRDefault="00527F13" w:rsidP="0050150B">
            <w:pPr>
              <w:spacing w:line="240" w:lineRule="auto"/>
              <w:jc w:val="left"/>
              <w:rPr>
                <w:del w:id="1617" w:author="Алексей Ярославцев" w:date="2020-05-25T21:25:00Z"/>
                <w:rFonts w:ascii="Palatino Linotype" w:hAnsi="Palatino Linotype"/>
                <w:sz w:val="16"/>
                <w:szCs w:val="16"/>
                <w:lang w:val="ru-RU"/>
              </w:rPr>
            </w:pPr>
            <w:del w:id="1618" w:author="Алексей Ярославцев" w:date="2020-05-25T21:25:00Z">
              <w:r w:rsidRPr="00527F13" w:rsidDel="008B1625">
                <w:rPr>
                  <w:rFonts w:ascii="Palatino Linotype" w:hAnsi="Palatino Linotype"/>
                  <w:sz w:val="16"/>
                  <w:szCs w:val="16"/>
                  <w:lang w:val="ru-RU"/>
                </w:rPr>
                <w:delText>0.317</w:delText>
              </w:r>
            </w:del>
          </w:p>
        </w:tc>
        <w:tc>
          <w:tcPr>
            <w:tcW w:w="656" w:type="dxa"/>
            <w:tcBorders>
              <w:top w:val="nil"/>
              <w:left w:val="nil"/>
              <w:bottom w:val="single" w:sz="8" w:space="0" w:color="auto"/>
              <w:right w:val="single" w:sz="8" w:space="0" w:color="auto"/>
            </w:tcBorders>
            <w:shd w:val="clear" w:color="000000" w:fill="FFFFFF"/>
            <w:vAlign w:val="center"/>
            <w:hideMark/>
          </w:tcPr>
          <w:p w14:paraId="0A9C6CDA" w14:textId="77777777" w:rsidR="00527F13" w:rsidRPr="00527F13" w:rsidDel="008B1625" w:rsidRDefault="00527F13" w:rsidP="0050150B">
            <w:pPr>
              <w:spacing w:line="240" w:lineRule="auto"/>
              <w:jc w:val="left"/>
              <w:rPr>
                <w:del w:id="1619" w:author="Алексей Ярославцев" w:date="2020-05-25T21:25:00Z"/>
                <w:rFonts w:ascii="Palatino Linotype" w:hAnsi="Palatino Linotype"/>
                <w:sz w:val="16"/>
                <w:szCs w:val="16"/>
                <w:lang w:val="ru-RU"/>
              </w:rPr>
            </w:pPr>
            <w:del w:id="1620" w:author="Алексей Ярославцев" w:date="2020-05-25T21:25:00Z">
              <w:r w:rsidRPr="00527F13" w:rsidDel="008B1625">
                <w:rPr>
                  <w:rFonts w:ascii="Palatino Linotype" w:hAnsi="Palatino Linotype"/>
                  <w:sz w:val="16"/>
                  <w:szCs w:val="16"/>
                  <w:lang w:val="ru-RU"/>
                </w:rPr>
                <w:delText>684.96</w:delText>
              </w:r>
            </w:del>
          </w:p>
        </w:tc>
        <w:tc>
          <w:tcPr>
            <w:tcW w:w="576" w:type="dxa"/>
            <w:tcBorders>
              <w:top w:val="nil"/>
              <w:left w:val="nil"/>
              <w:bottom w:val="single" w:sz="8" w:space="0" w:color="auto"/>
              <w:right w:val="single" w:sz="8" w:space="0" w:color="auto"/>
            </w:tcBorders>
            <w:shd w:val="clear" w:color="000000" w:fill="FFFFFF"/>
            <w:vAlign w:val="center"/>
            <w:hideMark/>
          </w:tcPr>
          <w:p w14:paraId="2E089DBF" w14:textId="77777777" w:rsidR="00527F13" w:rsidRPr="00527F13" w:rsidDel="008B1625" w:rsidRDefault="00527F13" w:rsidP="0050150B">
            <w:pPr>
              <w:spacing w:line="240" w:lineRule="auto"/>
              <w:jc w:val="left"/>
              <w:rPr>
                <w:del w:id="1621" w:author="Алексей Ярославцев" w:date="2020-05-25T21:25:00Z"/>
                <w:rFonts w:ascii="Palatino Linotype" w:hAnsi="Palatino Linotype"/>
                <w:sz w:val="16"/>
                <w:szCs w:val="16"/>
                <w:lang w:val="ru-RU"/>
              </w:rPr>
            </w:pPr>
            <w:del w:id="1622" w:author="Алексей Ярославцев" w:date="2020-05-25T21:25:00Z">
              <w:r w:rsidRPr="00527F13" w:rsidDel="008B1625">
                <w:rPr>
                  <w:rFonts w:ascii="Palatino Linotype" w:hAnsi="Palatino Linotype"/>
                  <w:sz w:val="16"/>
                  <w:szCs w:val="16"/>
                  <w:lang w:val="ru-RU"/>
                </w:rPr>
                <w:delText>12.45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1B9864DB" w14:textId="77777777" w:rsidR="00527F13" w:rsidRPr="00527F13" w:rsidDel="008B1625" w:rsidRDefault="00527F13" w:rsidP="0050150B">
            <w:pPr>
              <w:spacing w:line="240" w:lineRule="auto"/>
              <w:jc w:val="left"/>
              <w:rPr>
                <w:del w:id="1623" w:author="Алексей Ярославцев" w:date="2020-05-25T21:25:00Z"/>
                <w:rFonts w:ascii="Palatino Linotype" w:hAnsi="Palatino Linotype"/>
                <w:sz w:val="16"/>
                <w:szCs w:val="16"/>
                <w:lang w:val="ru-RU"/>
              </w:rPr>
            </w:pPr>
            <w:del w:id="1624" w:author="Алексей Ярославцев" w:date="2020-05-25T21:25:00Z">
              <w:r w:rsidRPr="00527F13" w:rsidDel="008B1625">
                <w:rPr>
                  <w:rFonts w:ascii="Palatino Linotype" w:hAnsi="Palatino Linotype"/>
                  <w:sz w:val="16"/>
                  <w:szCs w:val="16"/>
                  <w:lang w:val="ru-RU"/>
                </w:rPr>
                <w:delText>15.3</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4061EF70" w14:textId="77777777" w:rsidR="00527F13" w:rsidRPr="00527F13" w:rsidDel="008B1625" w:rsidRDefault="00527F13" w:rsidP="0050150B">
            <w:pPr>
              <w:spacing w:line="240" w:lineRule="auto"/>
              <w:jc w:val="left"/>
              <w:rPr>
                <w:del w:id="1625" w:author="Алексей Ярославцев" w:date="2020-05-25T21:25:00Z"/>
                <w:rFonts w:ascii="Palatino Linotype" w:hAnsi="Palatino Linotype"/>
                <w:sz w:val="16"/>
                <w:szCs w:val="16"/>
                <w:lang w:val="ru-RU"/>
              </w:rPr>
            </w:pPr>
            <w:del w:id="1626" w:author="Алексей Ярославцев" w:date="2020-05-25T21:25:00Z">
              <w:r w:rsidRPr="00527F13" w:rsidDel="008B1625">
                <w:rPr>
                  <w:rFonts w:ascii="Palatino Linotype" w:hAnsi="Palatino Linotype"/>
                  <w:sz w:val="16"/>
                  <w:szCs w:val="16"/>
                  <w:lang w:val="ru-RU"/>
                </w:rPr>
                <w:delText>0.43</w:delText>
              </w:r>
            </w:del>
          </w:p>
        </w:tc>
        <w:tc>
          <w:tcPr>
            <w:tcW w:w="665" w:type="dxa"/>
            <w:tcBorders>
              <w:top w:val="nil"/>
              <w:left w:val="nil"/>
              <w:bottom w:val="single" w:sz="8" w:space="0" w:color="auto"/>
              <w:right w:val="single" w:sz="8" w:space="0" w:color="auto"/>
            </w:tcBorders>
            <w:shd w:val="clear" w:color="000000" w:fill="FFFFFF"/>
            <w:vAlign w:val="center"/>
            <w:hideMark/>
          </w:tcPr>
          <w:p w14:paraId="082B7947" w14:textId="77777777" w:rsidR="00527F13" w:rsidRPr="00527F13" w:rsidDel="008B1625" w:rsidRDefault="00527F13" w:rsidP="0050150B">
            <w:pPr>
              <w:spacing w:line="240" w:lineRule="auto"/>
              <w:jc w:val="left"/>
              <w:rPr>
                <w:del w:id="1627" w:author="Алексей Ярославцев" w:date="2020-05-25T21:25:00Z"/>
                <w:rFonts w:ascii="Palatino Linotype" w:hAnsi="Palatino Linotype"/>
                <w:sz w:val="16"/>
                <w:szCs w:val="16"/>
                <w:lang w:val="ru-RU"/>
              </w:rPr>
            </w:pPr>
            <w:del w:id="1628" w:author="Алексей Ярославцев" w:date="2020-05-25T21:25:00Z">
              <w:r w:rsidRPr="00527F13" w:rsidDel="008B1625">
                <w:rPr>
                  <w:rFonts w:ascii="Palatino Linotype" w:hAnsi="Palatino Linotype"/>
                  <w:sz w:val="16"/>
                  <w:szCs w:val="16"/>
                  <w:lang w:val="ru-RU"/>
                </w:rPr>
                <w:delText>190.09</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6D84741" w14:textId="77777777" w:rsidR="00527F13" w:rsidRPr="00527F13" w:rsidDel="008B1625" w:rsidRDefault="00527F13" w:rsidP="0050150B">
            <w:pPr>
              <w:spacing w:line="240" w:lineRule="auto"/>
              <w:jc w:val="left"/>
              <w:rPr>
                <w:del w:id="1629" w:author="Алексей Ярославцев" w:date="2020-05-25T21:25:00Z"/>
                <w:rFonts w:ascii="Palatino Linotype" w:hAnsi="Palatino Linotype"/>
                <w:sz w:val="16"/>
                <w:szCs w:val="16"/>
                <w:lang w:val="ru-RU"/>
              </w:rPr>
            </w:pPr>
            <w:del w:id="1630"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2322D67" w14:textId="77777777" w:rsidR="00527F13" w:rsidRPr="00527F13" w:rsidDel="008B1625" w:rsidRDefault="00527F13" w:rsidP="0050150B">
            <w:pPr>
              <w:spacing w:line="240" w:lineRule="auto"/>
              <w:jc w:val="left"/>
              <w:rPr>
                <w:del w:id="1631" w:author="Алексей Ярославцев" w:date="2020-05-25T21:25:00Z"/>
                <w:rFonts w:ascii="Palatino Linotype" w:hAnsi="Palatino Linotype"/>
                <w:sz w:val="16"/>
                <w:szCs w:val="16"/>
                <w:lang w:val="ru-RU"/>
              </w:rPr>
            </w:pPr>
            <w:del w:id="1632" w:author="Алексей Ярославцев" w:date="2020-05-25T21:25:00Z">
              <w:r w:rsidRPr="00527F13" w:rsidDel="008B1625">
                <w:rPr>
                  <w:rFonts w:ascii="Palatino Linotype" w:hAnsi="Palatino Linotype"/>
                  <w:sz w:val="16"/>
                  <w:szCs w:val="16"/>
                  <w:lang w:val="ru-RU"/>
                </w:rPr>
                <w:delText>1.04</w:delText>
              </w:r>
            </w:del>
          </w:p>
        </w:tc>
        <w:tc>
          <w:tcPr>
            <w:tcW w:w="892" w:type="dxa"/>
            <w:tcBorders>
              <w:top w:val="nil"/>
              <w:left w:val="nil"/>
              <w:bottom w:val="single" w:sz="8" w:space="0" w:color="auto"/>
              <w:right w:val="single" w:sz="8" w:space="0" w:color="auto"/>
            </w:tcBorders>
            <w:shd w:val="clear" w:color="auto" w:fill="auto"/>
            <w:noWrap/>
            <w:vAlign w:val="center"/>
            <w:hideMark/>
          </w:tcPr>
          <w:p w14:paraId="4A04A960" w14:textId="77777777" w:rsidR="00527F13" w:rsidRPr="00527F13" w:rsidDel="008B1625" w:rsidRDefault="00527F13" w:rsidP="0050150B">
            <w:pPr>
              <w:spacing w:line="240" w:lineRule="auto"/>
              <w:jc w:val="left"/>
              <w:rPr>
                <w:del w:id="1633" w:author="Алексей Ярославцев" w:date="2020-05-25T21:25:00Z"/>
                <w:rFonts w:ascii="Palatino Linotype" w:hAnsi="Palatino Linotype"/>
                <w:color w:val="333333"/>
                <w:sz w:val="16"/>
                <w:szCs w:val="16"/>
                <w:lang w:val="ru-RU"/>
              </w:rPr>
            </w:pPr>
            <w:del w:id="1634" w:author="Алексей Ярославцев" w:date="2020-05-25T21:25:00Z">
              <w:r w:rsidRPr="00527F13" w:rsidDel="008B1625">
                <w:rPr>
                  <w:rFonts w:ascii="Palatino Linotype" w:hAnsi="Palatino Linotype"/>
                  <w:color w:val="333333"/>
                  <w:sz w:val="16"/>
                  <w:szCs w:val="16"/>
                  <w:lang w:val="ru-RU"/>
                </w:rPr>
                <w:delText>3042</w:delText>
              </w:r>
            </w:del>
          </w:p>
        </w:tc>
        <w:tc>
          <w:tcPr>
            <w:tcW w:w="656" w:type="dxa"/>
            <w:tcBorders>
              <w:top w:val="nil"/>
              <w:left w:val="nil"/>
              <w:bottom w:val="single" w:sz="8" w:space="0" w:color="auto"/>
              <w:right w:val="single" w:sz="8" w:space="0" w:color="auto"/>
            </w:tcBorders>
            <w:shd w:val="clear" w:color="000000" w:fill="FFFFFF"/>
            <w:vAlign w:val="center"/>
            <w:hideMark/>
          </w:tcPr>
          <w:p w14:paraId="2FE2A35D" w14:textId="77777777" w:rsidR="00527F13" w:rsidRPr="00527F13" w:rsidDel="008B1625" w:rsidRDefault="00527F13" w:rsidP="0050150B">
            <w:pPr>
              <w:spacing w:line="240" w:lineRule="auto"/>
              <w:jc w:val="left"/>
              <w:rPr>
                <w:del w:id="1635" w:author="Алексей Ярославцев" w:date="2020-05-25T21:25:00Z"/>
                <w:rFonts w:ascii="Palatino Linotype" w:hAnsi="Palatino Linotype"/>
                <w:sz w:val="16"/>
                <w:szCs w:val="16"/>
                <w:lang w:val="ru-RU"/>
              </w:rPr>
            </w:pPr>
            <w:del w:id="1636" w:author="Алексей Ярославцев" w:date="2020-05-25T21:25:00Z">
              <w:r w:rsidRPr="00527F13" w:rsidDel="008B1625">
                <w:rPr>
                  <w:rFonts w:ascii="Palatino Linotype" w:hAnsi="Palatino Linotype"/>
                  <w:sz w:val="16"/>
                  <w:szCs w:val="16"/>
                  <w:lang w:val="ru-RU"/>
                </w:rPr>
                <w:delText>11940</w:delText>
              </w:r>
            </w:del>
          </w:p>
        </w:tc>
        <w:tc>
          <w:tcPr>
            <w:tcW w:w="656" w:type="dxa"/>
            <w:tcBorders>
              <w:top w:val="nil"/>
              <w:left w:val="nil"/>
              <w:bottom w:val="single" w:sz="8" w:space="0" w:color="auto"/>
              <w:right w:val="single" w:sz="8" w:space="0" w:color="auto"/>
            </w:tcBorders>
            <w:shd w:val="clear" w:color="000000" w:fill="FFFFFF"/>
            <w:vAlign w:val="center"/>
            <w:hideMark/>
          </w:tcPr>
          <w:p w14:paraId="24A1F84F" w14:textId="77777777" w:rsidR="00527F13" w:rsidRPr="00527F13" w:rsidDel="008B1625" w:rsidRDefault="00527F13" w:rsidP="0050150B">
            <w:pPr>
              <w:spacing w:line="240" w:lineRule="auto"/>
              <w:jc w:val="left"/>
              <w:rPr>
                <w:del w:id="1637" w:author="Алексей Ярославцев" w:date="2020-05-25T21:25:00Z"/>
                <w:rFonts w:ascii="Palatino Linotype" w:hAnsi="Palatino Linotype"/>
                <w:sz w:val="16"/>
                <w:szCs w:val="16"/>
                <w:lang w:val="ru-RU"/>
              </w:rPr>
            </w:pPr>
            <w:del w:id="1638" w:author="Алексей Ярославцев" w:date="2020-05-25T21:25:00Z">
              <w:r w:rsidRPr="00527F13" w:rsidDel="008B1625">
                <w:rPr>
                  <w:rFonts w:ascii="Palatino Linotype" w:hAnsi="Palatino Linotype"/>
                  <w:sz w:val="16"/>
                  <w:szCs w:val="16"/>
                  <w:lang w:val="ru-RU"/>
                </w:rPr>
                <w:delText>7641</w:delText>
              </w:r>
            </w:del>
          </w:p>
        </w:tc>
        <w:tc>
          <w:tcPr>
            <w:tcW w:w="656" w:type="dxa"/>
            <w:tcBorders>
              <w:top w:val="nil"/>
              <w:left w:val="nil"/>
              <w:bottom w:val="single" w:sz="8" w:space="0" w:color="auto"/>
              <w:right w:val="single" w:sz="8" w:space="0" w:color="auto"/>
            </w:tcBorders>
            <w:shd w:val="clear" w:color="000000" w:fill="FFFFFF"/>
            <w:vAlign w:val="center"/>
            <w:hideMark/>
          </w:tcPr>
          <w:p w14:paraId="74BFBA26" w14:textId="77777777" w:rsidR="00527F13" w:rsidRPr="00527F13" w:rsidDel="008B1625" w:rsidRDefault="00527F13" w:rsidP="0050150B">
            <w:pPr>
              <w:spacing w:line="240" w:lineRule="auto"/>
              <w:jc w:val="left"/>
              <w:rPr>
                <w:del w:id="1639" w:author="Алексей Ярославцев" w:date="2020-05-25T21:25:00Z"/>
                <w:rFonts w:ascii="Palatino Linotype" w:hAnsi="Palatino Linotype"/>
                <w:sz w:val="16"/>
                <w:szCs w:val="16"/>
                <w:lang w:val="ru-RU"/>
              </w:rPr>
            </w:pPr>
            <w:del w:id="1640" w:author="Алексей Ярославцев" w:date="2020-05-25T21:25:00Z">
              <w:r w:rsidRPr="00527F13" w:rsidDel="008B1625">
                <w:rPr>
                  <w:rFonts w:ascii="Palatino Linotype" w:hAnsi="Palatino Linotype"/>
                  <w:sz w:val="16"/>
                  <w:szCs w:val="16"/>
                  <w:lang w:val="ru-RU"/>
                </w:rPr>
                <w:delText>2985</w:delText>
              </w:r>
            </w:del>
          </w:p>
        </w:tc>
        <w:tc>
          <w:tcPr>
            <w:tcW w:w="600" w:type="dxa"/>
            <w:tcBorders>
              <w:top w:val="nil"/>
              <w:left w:val="nil"/>
              <w:bottom w:val="single" w:sz="8" w:space="0" w:color="auto"/>
              <w:right w:val="single" w:sz="8" w:space="0" w:color="auto"/>
            </w:tcBorders>
            <w:shd w:val="clear" w:color="000000" w:fill="FFFFFF"/>
            <w:hideMark/>
          </w:tcPr>
          <w:p w14:paraId="7A5540A2" w14:textId="77777777" w:rsidR="00527F13" w:rsidRPr="00527F13" w:rsidDel="008B1625" w:rsidRDefault="00527F13" w:rsidP="0050150B">
            <w:pPr>
              <w:spacing w:line="240" w:lineRule="auto"/>
              <w:jc w:val="left"/>
              <w:rPr>
                <w:del w:id="1641" w:author="Алексей Ярославцев" w:date="2020-05-25T21:25:00Z"/>
                <w:rFonts w:ascii="Palatino Linotype" w:hAnsi="Palatino Linotype"/>
                <w:sz w:val="16"/>
                <w:szCs w:val="16"/>
                <w:lang w:val="ru-RU"/>
              </w:rPr>
            </w:pPr>
            <w:del w:id="1642" w:author="Алексей Ярославцев" w:date="2020-05-25T21:25:00Z">
              <w:r w:rsidRPr="00527F13" w:rsidDel="008B1625">
                <w:rPr>
                  <w:rFonts w:ascii="Palatino Linotype" w:hAnsi="Palatino Linotype"/>
                  <w:sz w:val="16"/>
                  <w:szCs w:val="16"/>
                </w:rPr>
                <w:delText>3.64</w:delText>
              </w:r>
            </w:del>
          </w:p>
        </w:tc>
        <w:tc>
          <w:tcPr>
            <w:tcW w:w="600" w:type="dxa"/>
            <w:tcBorders>
              <w:top w:val="nil"/>
              <w:left w:val="nil"/>
              <w:bottom w:val="single" w:sz="8" w:space="0" w:color="auto"/>
              <w:right w:val="single" w:sz="8" w:space="0" w:color="auto"/>
            </w:tcBorders>
            <w:shd w:val="clear" w:color="000000" w:fill="FFFFFF"/>
            <w:hideMark/>
          </w:tcPr>
          <w:p w14:paraId="339D785E" w14:textId="77777777" w:rsidR="00527F13" w:rsidRPr="00527F13" w:rsidDel="008B1625" w:rsidRDefault="00527F13" w:rsidP="0050150B">
            <w:pPr>
              <w:spacing w:line="240" w:lineRule="auto"/>
              <w:jc w:val="left"/>
              <w:rPr>
                <w:del w:id="1643" w:author="Алексей Ярославцев" w:date="2020-05-25T21:25:00Z"/>
                <w:rFonts w:ascii="Palatino Linotype" w:hAnsi="Palatino Linotype"/>
                <w:sz w:val="16"/>
                <w:szCs w:val="16"/>
                <w:lang w:val="ru-RU"/>
              </w:rPr>
            </w:pPr>
            <w:del w:id="1644" w:author="Алексей Ярославцев" w:date="2020-05-25T21:25:00Z">
              <w:r w:rsidRPr="00527F13" w:rsidDel="008B1625">
                <w:rPr>
                  <w:rFonts w:ascii="Palatino Linotype" w:hAnsi="Palatino Linotype"/>
                  <w:sz w:val="16"/>
                  <w:szCs w:val="16"/>
                </w:rPr>
                <w:delText>0.43</w:delText>
              </w:r>
            </w:del>
          </w:p>
        </w:tc>
        <w:tc>
          <w:tcPr>
            <w:tcW w:w="576" w:type="dxa"/>
            <w:tcBorders>
              <w:top w:val="nil"/>
              <w:left w:val="nil"/>
              <w:bottom w:val="single" w:sz="8" w:space="0" w:color="auto"/>
              <w:right w:val="single" w:sz="8" w:space="0" w:color="auto"/>
            </w:tcBorders>
            <w:shd w:val="clear" w:color="000000" w:fill="FFFFFF"/>
            <w:hideMark/>
          </w:tcPr>
          <w:p w14:paraId="3B1F8F2E" w14:textId="77777777" w:rsidR="00527F13" w:rsidRPr="00527F13" w:rsidDel="008B1625" w:rsidRDefault="00527F13" w:rsidP="0050150B">
            <w:pPr>
              <w:spacing w:line="240" w:lineRule="auto"/>
              <w:jc w:val="left"/>
              <w:rPr>
                <w:del w:id="1645" w:author="Алексей Ярославцев" w:date="2020-05-25T21:25:00Z"/>
                <w:rFonts w:ascii="Palatino Linotype" w:hAnsi="Palatino Linotype"/>
                <w:sz w:val="16"/>
                <w:szCs w:val="16"/>
                <w:lang w:val="ru-RU"/>
              </w:rPr>
            </w:pPr>
            <w:del w:id="1646" w:author="Алексей Ярославцев" w:date="2020-05-25T21:25:00Z">
              <w:r w:rsidRPr="00527F13" w:rsidDel="008B1625">
                <w:rPr>
                  <w:rFonts w:ascii="Palatino Linotype" w:hAnsi="Palatino Linotype"/>
                  <w:sz w:val="16"/>
                  <w:szCs w:val="16"/>
                </w:rPr>
                <w:delText>3.21</w:delText>
              </w:r>
            </w:del>
          </w:p>
        </w:tc>
      </w:tr>
      <w:tr w:rsidR="00527F13" w:rsidRPr="00527F13" w:rsidDel="008B1625" w14:paraId="38EAA54C" w14:textId="77777777" w:rsidTr="0050150B">
        <w:trPr>
          <w:trHeight w:val="170"/>
          <w:del w:id="1647"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4A26D106" w14:textId="77777777" w:rsidR="00527F13" w:rsidRPr="00527F13" w:rsidDel="008B1625" w:rsidRDefault="00527F13" w:rsidP="0050150B">
            <w:pPr>
              <w:spacing w:line="240" w:lineRule="auto"/>
              <w:jc w:val="left"/>
              <w:rPr>
                <w:del w:id="1648" w:author="Алексей Ярославцев" w:date="2020-05-25T21:25:00Z"/>
                <w:rFonts w:ascii="Palatino Linotype" w:hAnsi="Palatino Linotype"/>
                <w:b/>
                <w:bCs/>
                <w:sz w:val="16"/>
                <w:szCs w:val="16"/>
                <w:lang w:val="ru-RU"/>
              </w:rPr>
            </w:pPr>
            <w:del w:id="1649" w:author="Алексей Ярославцев" w:date="2020-05-25T21:25:00Z">
              <w:r w:rsidRPr="00527F13" w:rsidDel="008B1625">
                <w:rPr>
                  <w:rFonts w:ascii="Palatino Linotype" w:hAnsi="Palatino Linotype"/>
                  <w:b/>
                  <w:bCs/>
                  <w:sz w:val="16"/>
                  <w:szCs w:val="16"/>
                  <w:lang w:val="ru-RU"/>
                </w:rPr>
                <w:delText> Mean</w:delText>
              </w:r>
            </w:del>
          </w:p>
        </w:tc>
        <w:tc>
          <w:tcPr>
            <w:tcW w:w="708" w:type="dxa"/>
            <w:tcBorders>
              <w:top w:val="nil"/>
              <w:left w:val="nil"/>
              <w:bottom w:val="single" w:sz="8" w:space="0" w:color="auto"/>
              <w:right w:val="single" w:sz="8" w:space="0" w:color="auto"/>
            </w:tcBorders>
            <w:shd w:val="clear" w:color="000000" w:fill="FFFFFF"/>
            <w:vAlign w:val="center"/>
            <w:hideMark/>
          </w:tcPr>
          <w:p w14:paraId="4E2D9F02" w14:textId="77777777" w:rsidR="00527F13" w:rsidRPr="00527F13" w:rsidDel="008B1625" w:rsidRDefault="00527F13" w:rsidP="0050150B">
            <w:pPr>
              <w:spacing w:line="240" w:lineRule="auto"/>
              <w:jc w:val="left"/>
              <w:rPr>
                <w:del w:id="1650" w:author="Алексей Ярославцев" w:date="2020-05-25T21:25:00Z"/>
                <w:rFonts w:ascii="Palatino Linotype" w:hAnsi="Palatino Linotype"/>
                <w:sz w:val="16"/>
                <w:szCs w:val="16"/>
                <w:lang w:val="ru-RU"/>
              </w:rPr>
            </w:pPr>
            <w:del w:id="1651"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4739E2AC" w14:textId="77777777" w:rsidR="00527F13" w:rsidRPr="00527F13" w:rsidDel="008B1625" w:rsidRDefault="00527F13" w:rsidP="0050150B">
            <w:pPr>
              <w:spacing w:line="240" w:lineRule="auto"/>
              <w:jc w:val="left"/>
              <w:rPr>
                <w:del w:id="1652" w:author="Алексей Ярославцев" w:date="2020-05-25T21:25:00Z"/>
                <w:rFonts w:ascii="Palatino Linotype" w:hAnsi="Palatino Linotype"/>
                <w:sz w:val="16"/>
                <w:szCs w:val="16"/>
                <w:lang w:val="ru-RU"/>
              </w:rPr>
            </w:pPr>
            <w:del w:id="1653" w:author="Алексей Ярославцев" w:date="2020-05-25T21:25:00Z">
              <w:r w:rsidRPr="00527F13" w:rsidDel="008B1625">
                <w:rPr>
                  <w:rFonts w:ascii="Palatino Linotype" w:hAnsi="Palatino Linotype"/>
                  <w:sz w:val="16"/>
                  <w:szCs w:val="16"/>
                  <w:lang w:val="ru-RU"/>
                </w:rPr>
                <w:delText>16.8</w:delText>
              </w:r>
            </w:del>
          </w:p>
        </w:tc>
        <w:tc>
          <w:tcPr>
            <w:tcW w:w="576" w:type="dxa"/>
            <w:tcBorders>
              <w:top w:val="nil"/>
              <w:left w:val="nil"/>
              <w:bottom w:val="single" w:sz="8" w:space="0" w:color="auto"/>
              <w:right w:val="single" w:sz="8" w:space="0" w:color="auto"/>
            </w:tcBorders>
            <w:shd w:val="clear" w:color="000000" w:fill="FFFFFF"/>
            <w:vAlign w:val="center"/>
            <w:hideMark/>
          </w:tcPr>
          <w:p w14:paraId="12B9BD40" w14:textId="77777777" w:rsidR="00527F13" w:rsidRPr="00527F13" w:rsidDel="008B1625" w:rsidRDefault="00527F13" w:rsidP="0050150B">
            <w:pPr>
              <w:spacing w:line="240" w:lineRule="auto"/>
              <w:jc w:val="left"/>
              <w:rPr>
                <w:del w:id="1654" w:author="Алексей Ярославцев" w:date="2020-05-25T21:25:00Z"/>
                <w:rFonts w:ascii="Palatino Linotype" w:hAnsi="Palatino Linotype"/>
                <w:sz w:val="16"/>
                <w:szCs w:val="16"/>
                <w:lang w:val="ru-RU"/>
              </w:rPr>
            </w:pPr>
            <w:del w:id="1655" w:author="Алексей Ярославцев" w:date="2020-05-25T21:25:00Z">
              <w:r w:rsidRPr="00527F13" w:rsidDel="008B1625">
                <w:rPr>
                  <w:rFonts w:ascii="Palatino Linotype" w:hAnsi="Palatino Linotype"/>
                  <w:sz w:val="16"/>
                  <w:szCs w:val="16"/>
                  <w:lang w:val="ru-RU"/>
                </w:rPr>
                <w:delText>36.86</w:delText>
              </w:r>
            </w:del>
          </w:p>
        </w:tc>
        <w:tc>
          <w:tcPr>
            <w:tcW w:w="548" w:type="dxa"/>
            <w:tcBorders>
              <w:top w:val="nil"/>
              <w:left w:val="nil"/>
              <w:bottom w:val="single" w:sz="8" w:space="0" w:color="auto"/>
              <w:right w:val="single" w:sz="8" w:space="0" w:color="auto"/>
            </w:tcBorders>
            <w:shd w:val="clear" w:color="000000" w:fill="FFFFFF"/>
            <w:vAlign w:val="center"/>
            <w:hideMark/>
          </w:tcPr>
          <w:p w14:paraId="7A9DEEC7" w14:textId="77777777" w:rsidR="00527F13" w:rsidRPr="00527F13" w:rsidDel="008B1625" w:rsidRDefault="00527F13" w:rsidP="0050150B">
            <w:pPr>
              <w:spacing w:line="240" w:lineRule="auto"/>
              <w:jc w:val="left"/>
              <w:rPr>
                <w:del w:id="1656" w:author="Алексей Ярославцев" w:date="2020-05-25T21:25:00Z"/>
                <w:rFonts w:ascii="Palatino Linotype" w:hAnsi="Palatino Linotype"/>
                <w:sz w:val="16"/>
                <w:szCs w:val="16"/>
                <w:lang w:val="ru-RU"/>
              </w:rPr>
            </w:pPr>
            <w:del w:id="1657" w:author="Алексей Ярославцев" w:date="2020-05-25T21:25:00Z">
              <w:r w:rsidRPr="00527F13" w:rsidDel="008B1625">
                <w:rPr>
                  <w:rFonts w:ascii="Palatino Linotype" w:hAnsi="Palatino Linotype"/>
                  <w:sz w:val="16"/>
                  <w:szCs w:val="16"/>
                  <w:lang w:val="ru-RU"/>
                </w:rPr>
                <w:delText>3.47</w:delText>
              </w:r>
            </w:del>
          </w:p>
        </w:tc>
        <w:tc>
          <w:tcPr>
            <w:tcW w:w="576" w:type="dxa"/>
            <w:tcBorders>
              <w:top w:val="nil"/>
              <w:left w:val="nil"/>
              <w:bottom w:val="single" w:sz="8" w:space="0" w:color="auto"/>
              <w:right w:val="single" w:sz="8" w:space="0" w:color="auto"/>
            </w:tcBorders>
            <w:shd w:val="clear" w:color="000000" w:fill="FFFFFF"/>
            <w:vAlign w:val="center"/>
            <w:hideMark/>
          </w:tcPr>
          <w:p w14:paraId="17DE40C8" w14:textId="77777777" w:rsidR="00527F13" w:rsidRPr="00527F13" w:rsidDel="008B1625" w:rsidRDefault="00527F13" w:rsidP="0050150B">
            <w:pPr>
              <w:spacing w:line="240" w:lineRule="auto"/>
              <w:jc w:val="left"/>
              <w:rPr>
                <w:del w:id="1658" w:author="Алексей Ярославцев" w:date="2020-05-25T21:25:00Z"/>
                <w:rFonts w:ascii="Palatino Linotype" w:hAnsi="Palatino Linotype"/>
                <w:sz w:val="16"/>
                <w:szCs w:val="16"/>
                <w:lang w:val="ru-RU"/>
              </w:rPr>
            </w:pPr>
            <w:del w:id="1659" w:author="Алексей Ярославцев" w:date="2020-05-25T21:25:00Z">
              <w:r w:rsidRPr="00527F13" w:rsidDel="008B1625">
                <w:rPr>
                  <w:rFonts w:ascii="Palatino Linotype" w:hAnsi="Palatino Linotype"/>
                  <w:sz w:val="16"/>
                  <w:szCs w:val="16"/>
                  <w:lang w:val="ru-RU"/>
                </w:rPr>
                <w:delText>40.58</w:delText>
              </w:r>
            </w:del>
          </w:p>
        </w:tc>
        <w:tc>
          <w:tcPr>
            <w:tcW w:w="548" w:type="dxa"/>
            <w:tcBorders>
              <w:top w:val="nil"/>
              <w:left w:val="nil"/>
              <w:bottom w:val="single" w:sz="8" w:space="0" w:color="auto"/>
              <w:right w:val="single" w:sz="8" w:space="0" w:color="auto"/>
            </w:tcBorders>
            <w:shd w:val="clear" w:color="000000" w:fill="FFFFFF"/>
            <w:vAlign w:val="center"/>
            <w:hideMark/>
          </w:tcPr>
          <w:p w14:paraId="4467EF21" w14:textId="77777777" w:rsidR="00527F13" w:rsidRPr="00527F13" w:rsidDel="008B1625" w:rsidRDefault="00527F13" w:rsidP="0050150B">
            <w:pPr>
              <w:spacing w:line="240" w:lineRule="auto"/>
              <w:jc w:val="left"/>
              <w:rPr>
                <w:del w:id="1660" w:author="Алексей Ярославцев" w:date="2020-05-25T21:25:00Z"/>
                <w:rFonts w:ascii="Palatino Linotype" w:hAnsi="Palatino Linotype"/>
                <w:sz w:val="16"/>
                <w:szCs w:val="16"/>
                <w:lang w:val="ru-RU"/>
              </w:rPr>
            </w:pPr>
            <w:del w:id="1661"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624DA0D9" w14:textId="77777777" w:rsidR="00527F13" w:rsidRPr="00527F13" w:rsidDel="008B1625" w:rsidRDefault="00527F13" w:rsidP="0050150B">
            <w:pPr>
              <w:spacing w:line="240" w:lineRule="auto"/>
              <w:jc w:val="left"/>
              <w:rPr>
                <w:del w:id="1662" w:author="Алексей Ярославцев" w:date="2020-05-25T21:25:00Z"/>
                <w:rFonts w:ascii="Palatino Linotype" w:hAnsi="Palatino Linotype"/>
                <w:sz w:val="16"/>
                <w:szCs w:val="16"/>
                <w:lang w:val="ru-RU"/>
              </w:rPr>
            </w:pPr>
            <w:del w:id="1663"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57209932" w14:textId="77777777" w:rsidR="00527F13" w:rsidRPr="00527F13" w:rsidDel="008B1625" w:rsidRDefault="00527F13" w:rsidP="0050150B">
            <w:pPr>
              <w:spacing w:line="240" w:lineRule="auto"/>
              <w:jc w:val="left"/>
              <w:rPr>
                <w:del w:id="1664" w:author="Алексей Ярославцев" w:date="2020-05-25T21:25:00Z"/>
                <w:rFonts w:ascii="Palatino Linotype" w:hAnsi="Palatino Linotype"/>
                <w:sz w:val="16"/>
                <w:szCs w:val="16"/>
                <w:lang w:val="ru-RU"/>
              </w:rPr>
            </w:pPr>
            <w:del w:id="1665"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18A1F061" w14:textId="77777777" w:rsidR="00527F13" w:rsidRPr="00527F13" w:rsidDel="008B1625" w:rsidRDefault="00527F13" w:rsidP="0050150B">
            <w:pPr>
              <w:spacing w:line="240" w:lineRule="auto"/>
              <w:jc w:val="left"/>
              <w:rPr>
                <w:del w:id="1666" w:author="Алексей Ярославцев" w:date="2020-05-25T21:25:00Z"/>
                <w:rFonts w:ascii="Palatino Linotype" w:hAnsi="Palatino Linotype"/>
                <w:sz w:val="16"/>
                <w:szCs w:val="16"/>
                <w:lang w:val="ru-RU"/>
              </w:rPr>
            </w:pPr>
            <w:del w:id="1667"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178F6B38" w14:textId="77777777" w:rsidR="00527F13" w:rsidRPr="00527F13" w:rsidDel="008B1625" w:rsidRDefault="00527F13" w:rsidP="0050150B">
            <w:pPr>
              <w:spacing w:line="240" w:lineRule="auto"/>
              <w:jc w:val="left"/>
              <w:rPr>
                <w:del w:id="1668" w:author="Алексей Ярославцев" w:date="2020-05-25T21:25:00Z"/>
                <w:rFonts w:ascii="Palatino Linotype" w:hAnsi="Palatino Linotype"/>
                <w:sz w:val="16"/>
                <w:szCs w:val="16"/>
                <w:lang w:val="ru-RU"/>
              </w:rPr>
            </w:pPr>
            <w:del w:id="1669" w:author="Алексей Ярославцев" w:date="2020-05-25T21:25:00Z">
              <w:r w:rsidRPr="00527F13" w:rsidDel="008B1625">
                <w:rPr>
                  <w:rFonts w:ascii="Palatino Linotype" w:hAnsi="Palatino Linotype"/>
                  <w:sz w:val="16"/>
                  <w:szCs w:val="16"/>
                  <w:lang w:val="ru-RU"/>
                </w:rPr>
                <w:delText>518.41</w:delText>
              </w:r>
            </w:del>
          </w:p>
        </w:tc>
        <w:tc>
          <w:tcPr>
            <w:tcW w:w="576" w:type="dxa"/>
            <w:tcBorders>
              <w:top w:val="nil"/>
              <w:left w:val="nil"/>
              <w:bottom w:val="single" w:sz="8" w:space="0" w:color="auto"/>
              <w:right w:val="single" w:sz="8" w:space="0" w:color="auto"/>
            </w:tcBorders>
            <w:shd w:val="clear" w:color="000000" w:fill="FFFFFF"/>
            <w:vAlign w:val="center"/>
            <w:hideMark/>
          </w:tcPr>
          <w:p w14:paraId="7410FCBC" w14:textId="77777777" w:rsidR="00527F13" w:rsidRPr="00527F13" w:rsidDel="008B1625" w:rsidRDefault="00527F13" w:rsidP="0050150B">
            <w:pPr>
              <w:spacing w:line="240" w:lineRule="auto"/>
              <w:jc w:val="left"/>
              <w:rPr>
                <w:del w:id="1670" w:author="Алексей Ярославцев" w:date="2020-05-25T21:25:00Z"/>
                <w:rFonts w:ascii="Palatino Linotype" w:hAnsi="Palatino Linotype"/>
                <w:sz w:val="16"/>
                <w:szCs w:val="16"/>
                <w:lang w:val="ru-RU"/>
              </w:rPr>
            </w:pPr>
            <w:del w:id="1671" w:author="Алексей Ярославцев" w:date="2020-05-25T21:25:00Z">
              <w:r w:rsidRPr="00527F13" w:rsidDel="008B1625">
                <w:rPr>
                  <w:rFonts w:ascii="Palatino Linotype" w:hAnsi="Palatino Linotype"/>
                  <w:sz w:val="16"/>
                  <w:szCs w:val="16"/>
                  <w:lang w:val="ru-RU"/>
                </w:rPr>
                <w:delText>9.43</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ABCBDBE" w14:textId="77777777" w:rsidR="00527F13" w:rsidRPr="00527F13" w:rsidDel="008B1625" w:rsidRDefault="00527F13" w:rsidP="0050150B">
            <w:pPr>
              <w:spacing w:line="240" w:lineRule="auto"/>
              <w:jc w:val="left"/>
              <w:rPr>
                <w:del w:id="1672" w:author="Алексей Ярославцев" w:date="2020-05-25T21:25:00Z"/>
                <w:rFonts w:ascii="Palatino Linotype" w:hAnsi="Palatino Linotype"/>
                <w:sz w:val="16"/>
                <w:szCs w:val="16"/>
                <w:lang w:val="ru-RU"/>
              </w:rPr>
            </w:pPr>
            <w:del w:id="1673" w:author="Алексей Ярославцев" w:date="2020-05-25T21:25:00Z">
              <w:r w:rsidRPr="00527F13" w:rsidDel="008B1625">
                <w:rPr>
                  <w:rFonts w:ascii="Palatino Linotype" w:hAnsi="Palatino Linotype"/>
                  <w:sz w:val="16"/>
                  <w:szCs w:val="16"/>
                  <w:lang w:val="ru-RU"/>
                </w:rPr>
                <w:delText>11.58</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45C80F32" w14:textId="77777777" w:rsidR="00527F13" w:rsidRPr="00527F13" w:rsidDel="008B1625" w:rsidRDefault="00527F13" w:rsidP="0050150B">
            <w:pPr>
              <w:spacing w:line="240" w:lineRule="auto"/>
              <w:jc w:val="left"/>
              <w:rPr>
                <w:del w:id="1674" w:author="Алексей Ярославцев" w:date="2020-05-25T21:25:00Z"/>
                <w:rFonts w:ascii="Palatino Linotype" w:hAnsi="Palatino Linotype"/>
                <w:sz w:val="16"/>
                <w:szCs w:val="16"/>
                <w:lang w:val="ru-RU"/>
              </w:rPr>
            </w:pPr>
            <w:del w:id="1675" w:author="Алексей Ярославцев" w:date="2020-05-25T21:25:00Z">
              <w:r w:rsidRPr="00527F13" w:rsidDel="008B1625">
                <w:rPr>
                  <w:rFonts w:ascii="Palatino Linotype" w:hAnsi="Palatino Linotype"/>
                  <w:sz w:val="16"/>
                  <w:szCs w:val="16"/>
                  <w:lang w:val="ru-RU"/>
                </w:rPr>
                <w:delText>0.3</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26FBBD98" w14:textId="77777777" w:rsidR="00527F13" w:rsidRPr="00527F13" w:rsidDel="008B1625" w:rsidRDefault="00527F13" w:rsidP="0050150B">
            <w:pPr>
              <w:spacing w:line="240" w:lineRule="auto"/>
              <w:jc w:val="left"/>
              <w:rPr>
                <w:del w:id="1676" w:author="Алексей Ярославцев" w:date="2020-05-25T21:25:00Z"/>
                <w:rFonts w:ascii="Palatino Linotype" w:hAnsi="Palatino Linotype"/>
                <w:sz w:val="16"/>
                <w:szCs w:val="16"/>
                <w:lang w:val="ru-RU"/>
              </w:rPr>
            </w:pPr>
            <w:del w:id="1677" w:author="Алексей Ярославцев" w:date="2020-05-25T21:25:00Z">
              <w:r w:rsidRPr="00527F13" w:rsidDel="008B1625">
                <w:rPr>
                  <w:rFonts w:ascii="Palatino Linotype" w:hAnsi="Palatino Linotype"/>
                  <w:sz w:val="16"/>
                  <w:szCs w:val="16"/>
                  <w:lang w:val="ru-RU"/>
                </w:rPr>
                <w:delText>132.98</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22A52E30" w14:textId="77777777" w:rsidR="00527F13" w:rsidRPr="00527F13" w:rsidDel="008B1625" w:rsidRDefault="00527F13" w:rsidP="0050150B">
            <w:pPr>
              <w:spacing w:line="240" w:lineRule="auto"/>
              <w:jc w:val="left"/>
              <w:rPr>
                <w:del w:id="1678" w:author="Алексей Ярославцев" w:date="2020-05-25T21:25:00Z"/>
                <w:rFonts w:ascii="Palatino Linotype" w:hAnsi="Palatino Linotype"/>
                <w:sz w:val="16"/>
                <w:szCs w:val="16"/>
                <w:lang w:val="ru-RU"/>
              </w:rPr>
            </w:pPr>
            <w:del w:id="1679"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5E9A33B" w14:textId="77777777" w:rsidR="00527F13" w:rsidRPr="00527F13" w:rsidDel="008B1625" w:rsidRDefault="00527F13" w:rsidP="0050150B">
            <w:pPr>
              <w:spacing w:line="240" w:lineRule="auto"/>
              <w:jc w:val="left"/>
              <w:rPr>
                <w:del w:id="1680" w:author="Алексей Ярославцев" w:date="2020-05-25T21:25:00Z"/>
                <w:rFonts w:ascii="Palatino Linotype" w:hAnsi="Palatino Linotype"/>
                <w:sz w:val="16"/>
                <w:szCs w:val="16"/>
                <w:lang w:val="ru-RU"/>
              </w:rPr>
            </w:pPr>
            <w:del w:id="1681" w:author="Алексей Ярославцев" w:date="2020-05-25T21:25:00Z">
              <w:r w:rsidRPr="00527F13" w:rsidDel="008B1625">
                <w:rPr>
                  <w:rFonts w:ascii="Palatino Linotype" w:hAnsi="Palatino Linotype"/>
                  <w:sz w:val="16"/>
                  <w:szCs w:val="16"/>
                  <w:lang w:val="ru-RU"/>
                </w:rPr>
                <w:delText>0.72</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5F27E653" w14:textId="77777777" w:rsidR="00527F13" w:rsidRPr="00527F13" w:rsidDel="008B1625" w:rsidRDefault="00527F13" w:rsidP="0050150B">
            <w:pPr>
              <w:spacing w:line="240" w:lineRule="auto"/>
              <w:jc w:val="left"/>
              <w:rPr>
                <w:del w:id="1682" w:author="Алексей Ярославцев" w:date="2020-05-25T21:25:00Z"/>
                <w:rFonts w:ascii="Palatino Linotype" w:hAnsi="Palatino Linotype"/>
                <w:sz w:val="16"/>
                <w:szCs w:val="16"/>
                <w:lang w:val="ru-RU"/>
              </w:rPr>
            </w:pPr>
            <w:del w:id="1683" w:author="Алексей Ярославцев" w:date="2020-05-25T21:25:00Z">
              <w:r w:rsidRPr="00527F13" w:rsidDel="008B1625">
                <w:rPr>
                  <w:rFonts w:ascii="Palatino Linotype" w:hAnsi="Palatino Linotype"/>
                  <w:sz w:val="16"/>
                  <w:szCs w:val="16"/>
                  <w:lang w:val="ru-RU"/>
                </w:rPr>
                <w:delText>2471.2</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18BBDA77" w14:textId="77777777" w:rsidR="00527F13" w:rsidRPr="00527F13" w:rsidDel="008B1625" w:rsidRDefault="00527F13" w:rsidP="0050150B">
            <w:pPr>
              <w:spacing w:line="240" w:lineRule="auto"/>
              <w:jc w:val="left"/>
              <w:rPr>
                <w:del w:id="1684" w:author="Алексей Ярославцев" w:date="2020-05-25T21:25:00Z"/>
                <w:rFonts w:ascii="Palatino Linotype" w:hAnsi="Palatino Linotype"/>
                <w:sz w:val="16"/>
                <w:szCs w:val="16"/>
                <w:lang w:val="ru-RU"/>
              </w:rPr>
            </w:pPr>
            <w:del w:id="1685" w:author="Алексей Ярославцев" w:date="2020-05-25T21:25:00Z">
              <w:r w:rsidRPr="00527F13" w:rsidDel="008B1625">
                <w:rPr>
                  <w:rFonts w:ascii="Palatino Linotype" w:hAnsi="Palatino Linotype"/>
                  <w:sz w:val="16"/>
                  <w:szCs w:val="16"/>
                  <w:lang w:val="ru-RU"/>
                </w:rPr>
                <w:delText>12019</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79B8D8AD" w14:textId="77777777" w:rsidR="00527F13" w:rsidRPr="00527F13" w:rsidDel="008B1625" w:rsidRDefault="00527F13" w:rsidP="0050150B">
            <w:pPr>
              <w:spacing w:line="240" w:lineRule="auto"/>
              <w:jc w:val="left"/>
              <w:rPr>
                <w:del w:id="1686" w:author="Алексей Ярославцев" w:date="2020-05-25T21:25:00Z"/>
                <w:rFonts w:ascii="Palatino Linotype" w:hAnsi="Palatino Linotype"/>
                <w:sz w:val="16"/>
                <w:szCs w:val="16"/>
                <w:lang w:val="ru-RU"/>
              </w:rPr>
            </w:pPr>
            <w:del w:id="1687" w:author="Алексей Ярославцев" w:date="2020-05-25T21:25:00Z">
              <w:r w:rsidRPr="00527F13" w:rsidDel="008B1625">
                <w:rPr>
                  <w:rFonts w:ascii="Palatino Linotype" w:hAnsi="Palatino Linotype"/>
                  <w:sz w:val="16"/>
                  <w:szCs w:val="16"/>
                  <w:lang w:val="ru-RU"/>
                </w:rPr>
                <w:delText>7691.8</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435D4FB2" w14:textId="77777777" w:rsidR="00527F13" w:rsidRPr="00527F13" w:rsidDel="008B1625" w:rsidRDefault="00527F13" w:rsidP="0050150B">
            <w:pPr>
              <w:spacing w:line="240" w:lineRule="auto"/>
              <w:jc w:val="left"/>
              <w:rPr>
                <w:del w:id="1688" w:author="Алексей Ярославцев" w:date="2020-05-25T21:25:00Z"/>
                <w:rFonts w:ascii="Palatino Linotype" w:hAnsi="Palatino Linotype"/>
                <w:sz w:val="16"/>
                <w:szCs w:val="16"/>
                <w:lang w:val="ru-RU"/>
              </w:rPr>
            </w:pPr>
            <w:del w:id="1689" w:author="Алексей Ярославцев" w:date="2020-05-25T21:25:00Z">
              <w:r w:rsidRPr="00527F13" w:rsidDel="008B1625">
                <w:rPr>
                  <w:rFonts w:ascii="Palatino Linotype" w:hAnsi="Palatino Linotype"/>
                  <w:sz w:val="16"/>
                  <w:szCs w:val="16"/>
                  <w:lang w:val="ru-RU"/>
                </w:rPr>
                <w:delText>3004.6</w:delText>
              </w:r>
            </w:del>
          </w:p>
        </w:tc>
        <w:tc>
          <w:tcPr>
            <w:tcW w:w="600" w:type="dxa"/>
            <w:tcBorders>
              <w:top w:val="nil"/>
              <w:left w:val="nil"/>
              <w:bottom w:val="single" w:sz="8" w:space="0" w:color="auto"/>
              <w:right w:val="single" w:sz="8" w:space="0" w:color="auto"/>
            </w:tcBorders>
            <w:shd w:val="clear" w:color="000000" w:fill="FFFFFF"/>
            <w:noWrap/>
            <w:hideMark/>
          </w:tcPr>
          <w:p w14:paraId="6DC73A66" w14:textId="77777777" w:rsidR="00527F13" w:rsidRPr="00527F13" w:rsidDel="008B1625" w:rsidRDefault="00527F13" w:rsidP="0050150B">
            <w:pPr>
              <w:spacing w:line="240" w:lineRule="auto"/>
              <w:jc w:val="left"/>
              <w:rPr>
                <w:del w:id="1690" w:author="Алексей Ярославцев" w:date="2020-05-25T21:25:00Z"/>
                <w:rFonts w:ascii="Palatino Linotype" w:hAnsi="Palatino Linotype"/>
                <w:sz w:val="16"/>
                <w:szCs w:val="16"/>
                <w:lang w:val="ru-RU"/>
              </w:rPr>
            </w:pPr>
            <w:del w:id="1691" w:author="Алексей Ярославцев" w:date="2020-05-25T21:25:00Z">
              <w:r w:rsidRPr="00527F13" w:rsidDel="008B1625">
                <w:rPr>
                  <w:rFonts w:ascii="Palatino Linotype" w:hAnsi="Palatino Linotype"/>
                  <w:sz w:val="16"/>
                  <w:szCs w:val="16"/>
                </w:rPr>
                <w:delText>4.30</w:delText>
              </w:r>
            </w:del>
          </w:p>
        </w:tc>
        <w:tc>
          <w:tcPr>
            <w:tcW w:w="600" w:type="dxa"/>
            <w:tcBorders>
              <w:top w:val="nil"/>
              <w:left w:val="nil"/>
              <w:bottom w:val="single" w:sz="8" w:space="0" w:color="auto"/>
              <w:right w:val="single" w:sz="8" w:space="0" w:color="auto"/>
            </w:tcBorders>
            <w:shd w:val="clear" w:color="000000" w:fill="FFFFFF"/>
            <w:noWrap/>
            <w:hideMark/>
          </w:tcPr>
          <w:p w14:paraId="0F1859FD" w14:textId="77777777" w:rsidR="00527F13" w:rsidRPr="00527F13" w:rsidDel="008B1625" w:rsidRDefault="00527F13" w:rsidP="0050150B">
            <w:pPr>
              <w:spacing w:line="240" w:lineRule="auto"/>
              <w:jc w:val="left"/>
              <w:rPr>
                <w:del w:id="1692" w:author="Алексей Ярославцев" w:date="2020-05-25T21:25:00Z"/>
                <w:rFonts w:ascii="Palatino Linotype" w:hAnsi="Palatino Linotype"/>
                <w:sz w:val="16"/>
                <w:szCs w:val="16"/>
                <w:lang w:val="ru-RU"/>
              </w:rPr>
            </w:pPr>
            <w:del w:id="1693" w:author="Алексей Ярославцев" w:date="2020-05-25T21:25:00Z">
              <w:r w:rsidRPr="00527F13" w:rsidDel="008B1625">
                <w:rPr>
                  <w:rFonts w:ascii="Palatino Linotype" w:hAnsi="Palatino Linotype"/>
                  <w:sz w:val="16"/>
                  <w:szCs w:val="16"/>
                </w:rPr>
                <w:delText>0.48</w:delText>
              </w:r>
            </w:del>
          </w:p>
        </w:tc>
        <w:tc>
          <w:tcPr>
            <w:tcW w:w="576" w:type="dxa"/>
            <w:tcBorders>
              <w:top w:val="nil"/>
              <w:left w:val="nil"/>
              <w:bottom w:val="single" w:sz="8" w:space="0" w:color="auto"/>
              <w:right w:val="single" w:sz="8" w:space="0" w:color="auto"/>
            </w:tcBorders>
            <w:shd w:val="clear" w:color="000000" w:fill="FFFFFF"/>
            <w:noWrap/>
            <w:hideMark/>
          </w:tcPr>
          <w:p w14:paraId="3440E6FF" w14:textId="77777777" w:rsidR="00527F13" w:rsidRPr="00527F13" w:rsidDel="008B1625" w:rsidRDefault="00527F13" w:rsidP="0050150B">
            <w:pPr>
              <w:spacing w:line="240" w:lineRule="auto"/>
              <w:jc w:val="left"/>
              <w:rPr>
                <w:del w:id="1694" w:author="Алексей Ярославцев" w:date="2020-05-25T21:25:00Z"/>
                <w:rFonts w:ascii="Palatino Linotype" w:hAnsi="Palatino Linotype"/>
                <w:sz w:val="16"/>
                <w:szCs w:val="16"/>
                <w:lang w:val="ru-RU"/>
              </w:rPr>
            </w:pPr>
            <w:del w:id="1695" w:author="Алексей Ярославцев" w:date="2020-05-25T21:25:00Z">
              <w:r w:rsidRPr="00527F13" w:rsidDel="008B1625">
                <w:rPr>
                  <w:rFonts w:ascii="Palatino Linotype" w:hAnsi="Palatino Linotype"/>
                  <w:sz w:val="16"/>
                  <w:szCs w:val="16"/>
                </w:rPr>
                <w:delText>3.82</w:delText>
              </w:r>
            </w:del>
          </w:p>
        </w:tc>
      </w:tr>
      <w:tr w:rsidR="00527F13" w:rsidRPr="00527F13" w:rsidDel="008B1625" w14:paraId="5C4E28CF" w14:textId="77777777" w:rsidTr="0050150B">
        <w:trPr>
          <w:trHeight w:val="170"/>
          <w:del w:id="1696"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1CD4143A" w14:textId="77777777" w:rsidR="00527F13" w:rsidRPr="00527F13" w:rsidDel="008B1625" w:rsidRDefault="00527F13" w:rsidP="0050150B">
            <w:pPr>
              <w:spacing w:line="240" w:lineRule="auto"/>
              <w:jc w:val="left"/>
              <w:rPr>
                <w:del w:id="1697" w:author="Алексей Ярославцев" w:date="2020-05-25T21:25:00Z"/>
                <w:rFonts w:ascii="Palatino Linotype" w:hAnsi="Palatino Linotype"/>
                <w:b/>
                <w:bCs/>
                <w:sz w:val="16"/>
                <w:szCs w:val="16"/>
                <w:lang w:val="ru-RU"/>
              </w:rPr>
            </w:pPr>
            <w:del w:id="1698" w:author="Алексей Ярославцев" w:date="2020-05-25T21:25:00Z">
              <w:r w:rsidRPr="00527F13" w:rsidDel="008B1625">
                <w:rPr>
                  <w:rFonts w:ascii="Palatino Linotype" w:hAnsi="Palatino Linotype"/>
                  <w:b/>
                  <w:bCs/>
                  <w:sz w:val="16"/>
                  <w:szCs w:val="16"/>
                  <w:lang w:val="ru-RU"/>
                </w:rPr>
                <w:delText> SE</w:delText>
              </w:r>
            </w:del>
          </w:p>
        </w:tc>
        <w:tc>
          <w:tcPr>
            <w:tcW w:w="708" w:type="dxa"/>
            <w:tcBorders>
              <w:top w:val="nil"/>
              <w:left w:val="nil"/>
              <w:bottom w:val="single" w:sz="8" w:space="0" w:color="auto"/>
              <w:right w:val="single" w:sz="8" w:space="0" w:color="auto"/>
            </w:tcBorders>
            <w:shd w:val="clear" w:color="000000" w:fill="FFFFFF"/>
            <w:vAlign w:val="center"/>
            <w:hideMark/>
          </w:tcPr>
          <w:p w14:paraId="0F18B0B7" w14:textId="77777777" w:rsidR="00527F13" w:rsidRPr="00527F13" w:rsidDel="008B1625" w:rsidRDefault="00527F13" w:rsidP="0050150B">
            <w:pPr>
              <w:spacing w:line="240" w:lineRule="auto"/>
              <w:jc w:val="left"/>
              <w:rPr>
                <w:del w:id="1699" w:author="Алексей Ярославцев" w:date="2020-05-25T21:25:00Z"/>
                <w:rFonts w:ascii="Palatino Linotype" w:hAnsi="Palatino Linotype"/>
                <w:sz w:val="16"/>
                <w:szCs w:val="16"/>
                <w:lang w:val="ru-RU"/>
              </w:rPr>
            </w:pPr>
            <w:del w:id="1700"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4140266F" w14:textId="77777777" w:rsidR="00527F13" w:rsidRPr="00527F13" w:rsidDel="008B1625" w:rsidRDefault="00527F13" w:rsidP="0050150B">
            <w:pPr>
              <w:spacing w:line="240" w:lineRule="auto"/>
              <w:jc w:val="left"/>
              <w:rPr>
                <w:del w:id="1701" w:author="Алексей Ярославцев" w:date="2020-05-25T21:25:00Z"/>
                <w:rFonts w:ascii="Palatino Linotype" w:hAnsi="Palatino Linotype"/>
                <w:sz w:val="16"/>
                <w:szCs w:val="16"/>
                <w:lang w:val="ru-RU"/>
              </w:rPr>
            </w:pPr>
            <w:del w:id="1702" w:author="Алексей Ярославцев" w:date="2020-05-25T21:25:00Z">
              <w:r w:rsidRPr="00527F13" w:rsidDel="008B1625">
                <w:rPr>
                  <w:rFonts w:ascii="Palatino Linotype" w:hAnsi="Palatino Linotype"/>
                  <w:sz w:val="16"/>
                  <w:szCs w:val="16"/>
                  <w:lang w:val="ru-RU"/>
                </w:rPr>
                <w:delText>1.7</w:delText>
              </w:r>
            </w:del>
          </w:p>
        </w:tc>
        <w:tc>
          <w:tcPr>
            <w:tcW w:w="576" w:type="dxa"/>
            <w:tcBorders>
              <w:top w:val="nil"/>
              <w:left w:val="nil"/>
              <w:bottom w:val="single" w:sz="8" w:space="0" w:color="auto"/>
              <w:right w:val="single" w:sz="8" w:space="0" w:color="auto"/>
            </w:tcBorders>
            <w:shd w:val="clear" w:color="000000" w:fill="FFFFFF"/>
            <w:vAlign w:val="center"/>
            <w:hideMark/>
          </w:tcPr>
          <w:p w14:paraId="550F54E1" w14:textId="77777777" w:rsidR="00527F13" w:rsidRPr="00527F13" w:rsidDel="008B1625" w:rsidRDefault="00527F13" w:rsidP="0050150B">
            <w:pPr>
              <w:spacing w:line="240" w:lineRule="auto"/>
              <w:jc w:val="left"/>
              <w:rPr>
                <w:del w:id="1703" w:author="Алексей Ярославцев" w:date="2020-05-25T21:25:00Z"/>
                <w:rFonts w:ascii="Palatino Linotype" w:hAnsi="Palatino Linotype"/>
                <w:sz w:val="16"/>
                <w:szCs w:val="16"/>
                <w:lang w:val="ru-RU"/>
              </w:rPr>
            </w:pPr>
            <w:del w:id="1704" w:author="Алексей Ярославцев" w:date="2020-05-25T21:25:00Z">
              <w:r w:rsidRPr="00527F13" w:rsidDel="008B1625">
                <w:rPr>
                  <w:rFonts w:ascii="Palatino Linotype" w:hAnsi="Palatino Linotype"/>
                  <w:sz w:val="16"/>
                  <w:szCs w:val="16"/>
                  <w:lang w:val="ru-RU"/>
                </w:rPr>
                <w:delText>2.53</w:delText>
              </w:r>
            </w:del>
          </w:p>
        </w:tc>
        <w:tc>
          <w:tcPr>
            <w:tcW w:w="548" w:type="dxa"/>
            <w:tcBorders>
              <w:top w:val="nil"/>
              <w:left w:val="nil"/>
              <w:bottom w:val="single" w:sz="8" w:space="0" w:color="auto"/>
              <w:right w:val="single" w:sz="8" w:space="0" w:color="auto"/>
            </w:tcBorders>
            <w:shd w:val="clear" w:color="000000" w:fill="FFFFFF"/>
            <w:vAlign w:val="center"/>
            <w:hideMark/>
          </w:tcPr>
          <w:p w14:paraId="48380C70" w14:textId="77777777" w:rsidR="00527F13" w:rsidRPr="00527F13" w:rsidDel="008B1625" w:rsidRDefault="00527F13" w:rsidP="0050150B">
            <w:pPr>
              <w:spacing w:line="240" w:lineRule="auto"/>
              <w:jc w:val="left"/>
              <w:rPr>
                <w:del w:id="1705" w:author="Алексей Ярославцев" w:date="2020-05-25T21:25:00Z"/>
                <w:rFonts w:ascii="Palatino Linotype" w:hAnsi="Palatino Linotype"/>
                <w:sz w:val="16"/>
                <w:szCs w:val="16"/>
                <w:lang w:val="ru-RU"/>
              </w:rPr>
            </w:pPr>
            <w:del w:id="1706" w:author="Алексей Ярославцев" w:date="2020-05-25T21:25:00Z">
              <w:r w:rsidRPr="00527F13" w:rsidDel="008B1625">
                <w:rPr>
                  <w:rFonts w:ascii="Palatino Linotype" w:hAnsi="Palatino Linotype"/>
                  <w:sz w:val="16"/>
                  <w:szCs w:val="16"/>
                  <w:lang w:val="ru-RU"/>
                </w:rPr>
                <w:delText>0.24</w:delText>
              </w:r>
            </w:del>
          </w:p>
        </w:tc>
        <w:tc>
          <w:tcPr>
            <w:tcW w:w="576" w:type="dxa"/>
            <w:tcBorders>
              <w:top w:val="nil"/>
              <w:left w:val="nil"/>
              <w:bottom w:val="single" w:sz="8" w:space="0" w:color="auto"/>
              <w:right w:val="single" w:sz="8" w:space="0" w:color="auto"/>
            </w:tcBorders>
            <w:shd w:val="clear" w:color="000000" w:fill="FFFFFF"/>
            <w:vAlign w:val="center"/>
            <w:hideMark/>
          </w:tcPr>
          <w:p w14:paraId="2941F038" w14:textId="77777777" w:rsidR="00527F13" w:rsidRPr="00527F13" w:rsidDel="008B1625" w:rsidRDefault="00527F13" w:rsidP="0050150B">
            <w:pPr>
              <w:spacing w:line="240" w:lineRule="auto"/>
              <w:jc w:val="left"/>
              <w:rPr>
                <w:del w:id="1707" w:author="Алексей Ярославцев" w:date="2020-05-25T21:25:00Z"/>
                <w:rFonts w:ascii="Palatino Linotype" w:hAnsi="Palatino Linotype"/>
                <w:sz w:val="16"/>
                <w:szCs w:val="16"/>
                <w:lang w:val="ru-RU"/>
              </w:rPr>
            </w:pPr>
            <w:del w:id="1708" w:author="Алексей Ярославцев" w:date="2020-05-25T21:25:00Z">
              <w:r w:rsidRPr="00527F13" w:rsidDel="008B1625">
                <w:rPr>
                  <w:rFonts w:ascii="Palatino Linotype" w:hAnsi="Palatino Linotype"/>
                  <w:sz w:val="16"/>
                  <w:szCs w:val="16"/>
                  <w:lang w:val="ru-RU"/>
                </w:rPr>
                <w:delText>6.99</w:delText>
              </w:r>
            </w:del>
          </w:p>
        </w:tc>
        <w:tc>
          <w:tcPr>
            <w:tcW w:w="548" w:type="dxa"/>
            <w:tcBorders>
              <w:top w:val="nil"/>
              <w:left w:val="nil"/>
              <w:bottom w:val="single" w:sz="8" w:space="0" w:color="auto"/>
              <w:right w:val="single" w:sz="8" w:space="0" w:color="auto"/>
            </w:tcBorders>
            <w:shd w:val="clear" w:color="000000" w:fill="FFFFFF"/>
            <w:vAlign w:val="center"/>
            <w:hideMark/>
          </w:tcPr>
          <w:p w14:paraId="61A94B6A" w14:textId="77777777" w:rsidR="00527F13" w:rsidRPr="00527F13" w:rsidDel="008B1625" w:rsidRDefault="00527F13" w:rsidP="0050150B">
            <w:pPr>
              <w:spacing w:line="240" w:lineRule="auto"/>
              <w:jc w:val="left"/>
              <w:rPr>
                <w:del w:id="1709" w:author="Алексей Ярославцев" w:date="2020-05-25T21:25:00Z"/>
                <w:rFonts w:ascii="Palatino Linotype" w:hAnsi="Palatino Linotype"/>
                <w:sz w:val="16"/>
                <w:szCs w:val="16"/>
                <w:lang w:val="ru-RU"/>
              </w:rPr>
            </w:pPr>
            <w:del w:id="1710"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36BF0EC1" w14:textId="77777777" w:rsidR="00527F13" w:rsidRPr="00527F13" w:rsidDel="008B1625" w:rsidRDefault="00527F13" w:rsidP="0050150B">
            <w:pPr>
              <w:spacing w:line="240" w:lineRule="auto"/>
              <w:jc w:val="left"/>
              <w:rPr>
                <w:del w:id="1711" w:author="Алексей Ярославцев" w:date="2020-05-25T21:25:00Z"/>
                <w:rFonts w:ascii="Palatino Linotype" w:hAnsi="Palatino Linotype"/>
                <w:sz w:val="16"/>
                <w:szCs w:val="16"/>
                <w:lang w:val="ru-RU"/>
              </w:rPr>
            </w:pPr>
            <w:del w:id="1712"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5AA5D582" w14:textId="77777777" w:rsidR="00527F13" w:rsidRPr="00527F13" w:rsidDel="008B1625" w:rsidRDefault="00527F13" w:rsidP="0050150B">
            <w:pPr>
              <w:spacing w:line="240" w:lineRule="auto"/>
              <w:jc w:val="left"/>
              <w:rPr>
                <w:del w:id="1713" w:author="Алексей Ярославцев" w:date="2020-05-25T21:25:00Z"/>
                <w:rFonts w:ascii="Palatino Linotype" w:hAnsi="Palatino Linotype"/>
                <w:sz w:val="16"/>
                <w:szCs w:val="16"/>
                <w:lang w:val="ru-RU"/>
              </w:rPr>
            </w:pPr>
            <w:del w:id="1714"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26FCBC70" w14:textId="77777777" w:rsidR="00527F13" w:rsidRPr="00527F13" w:rsidDel="008B1625" w:rsidRDefault="00527F13" w:rsidP="0050150B">
            <w:pPr>
              <w:spacing w:line="240" w:lineRule="auto"/>
              <w:jc w:val="left"/>
              <w:rPr>
                <w:del w:id="1715" w:author="Алексей Ярославцев" w:date="2020-05-25T21:25:00Z"/>
                <w:rFonts w:ascii="Palatino Linotype" w:hAnsi="Palatino Linotype"/>
                <w:sz w:val="16"/>
                <w:szCs w:val="16"/>
                <w:lang w:val="ru-RU"/>
              </w:rPr>
            </w:pPr>
            <w:del w:id="1716"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48D5D0DB" w14:textId="77777777" w:rsidR="00527F13" w:rsidRPr="00527F13" w:rsidDel="008B1625" w:rsidRDefault="00527F13" w:rsidP="0050150B">
            <w:pPr>
              <w:spacing w:line="240" w:lineRule="auto"/>
              <w:jc w:val="left"/>
              <w:rPr>
                <w:del w:id="1717" w:author="Алексей Ярославцев" w:date="2020-05-25T21:25:00Z"/>
                <w:rFonts w:ascii="Palatino Linotype" w:hAnsi="Palatino Linotype"/>
                <w:sz w:val="16"/>
                <w:szCs w:val="16"/>
                <w:lang w:val="ru-RU"/>
              </w:rPr>
            </w:pPr>
            <w:del w:id="1718" w:author="Алексей Ярославцев" w:date="2020-05-25T21:25:00Z">
              <w:r w:rsidRPr="00527F13" w:rsidDel="008B1625">
                <w:rPr>
                  <w:rFonts w:ascii="Palatino Linotype" w:hAnsi="Palatino Linotype"/>
                  <w:sz w:val="16"/>
                  <w:szCs w:val="16"/>
                  <w:lang w:val="ru-RU"/>
                </w:rPr>
                <w:delText>66.03</w:delText>
              </w:r>
            </w:del>
          </w:p>
        </w:tc>
        <w:tc>
          <w:tcPr>
            <w:tcW w:w="576" w:type="dxa"/>
            <w:tcBorders>
              <w:top w:val="nil"/>
              <w:left w:val="nil"/>
              <w:bottom w:val="single" w:sz="8" w:space="0" w:color="auto"/>
              <w:right w:val="single" w:sz="8" w:space="0" w:color="auto"/>
            </w:tcBorders>
            <w:shd w:val="clear" w:color="000000" w:fill="FFFFFF"/>
            <w:vAlign w:val="center"/>
            <w:hideMark/>
          </w:tcPr>
          <w:p w14:paraId="4DBA35ED" w14:textId="77777777" w:rsidR="00527F13" w:rsidRPr="00527F13" w:rsidDel="008B1625" w:rsidRDefault="00527F13" w:rsidP="0050150B">
            <w:pPr>
              <w:spacing w:line="240" w:lineRule="auto"/>
              <w:jc w:val="left"/>
              <w:rPr>
                <w:del w:id="1719" w:author="Алексей Ярославцев" w:date="2020-05-25T21:25:00Z"/>
                <w:rFonts w:ascii="Palatino Linotype" w:hAnsi="Palatino Linotype"/>
                <w:sz w:val="16"/>
                <w:szCs w:val="16"/>
                <w:lang w:val="ru-RU"/>
              </w:rPr>
            </w:pPr>
            <w:del w:id="1720" w:author="Алексей Ярославцев" w:date="2020-05-25T21:25:00Z">
              <w:r w:rsidRPr="00527F13" w:rsidDel="008B1625">
                <w:rPr>
                  <w:rFonts w:ascii="Palatino Linotype" w:hAnsi="Palatino Linotype"/>
                  <w:sz w:val="16"/>
                  <w:szCs w:val="16"/>
                  <w:lang w:val="ru-RU"/>
                </w:rPr>
                <w:delText>1.2</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BB3B32A" w14:textId="77777777" w:rsidR="00527F13" w:rsidRPr="00527F13" w:rsidDel="008B1625" w:rsidRDefault="00527F13" w:rsidP="0050150B">
            <w:pPr>
              <w:spacing w:line="240" w:lineRule="auto"/>
              <w:jc w:val="left"/>
              <w:rPr>
                <w:del w:id="1721" w:author="Алексей Ярославцев" w:date="2020-05-25T21:25:00Z"/>
                <w:rFonts w:ascii="Palatino Linotype" w:hAnsi="Palatino Linotype"/>
                <w:sz w:val="16"/>
                <w:szCs w:val="16"/>
                <w:lang w:val="ru-RU"/>
              </w:rPr>
            </w:pPr>
            <w:del w:id="1722" w:author="Алексей Ярославцев" w:date="2020-05-25T21:25:00Z">
              <w:r w:rsidRPr="00527F13" w:rsidDel="008B1625">
                <w:rPr>
                  <w:rFonts w:ascii="Palatino Linotype" w:hAnsi="Palatino Linotype"/>
                  <w:sz w:val="16"/>
                  <w:szCs w:val="16"/>
                  <w:lang w:val="ru-RU"/>
                </w:rPr>
                <w:delText>1.47</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7ED4BF1" w14:textId="77777777" w:rsidR="00527F13" w:rsidRPr="00527F13" w:rsidDel="008B1625" w:rsidRDefault="00527F13" w:rsidP="0050150B">
            <w:pPr>
              <w:spacing w:line="240" w:lineRule="auto"/>
              <w:jc w:val="left"/>
              <w:rPr>
                <w:del w:id="1723" w:author="Алексей Ярославцев" w:date="2020-05-25T21:25:00Z"/>
                <w:rFonts w:ascii="Palatino Linotype" w:hAnsi="Palatino Linotype"/>
                <w:sz w:val="16"/>
                <w:szCs w:val="16"/>
                <w:lang w:val="ru-RU"/>
              </w:rPr>
            </w:pPr>
            <w:del w:id="1724" w:author="Алексей Ярославцев" w:date="2020-05-25T21:25:00Z">
              <w:r w:rsidRPr="00527F13" w:rsidDel="008B1625">
                <w:rPr>
                  <w:rFonts w:ascii="Palatino Linotype" w:hAnsi="Palatino Linotype"/>
                  <w:sz w:val="16"/>
                  <w:szCs w:val="16"/>
                  <w:lang w:val="ru-RU"/>
                </w:rPr>
                <w:delText>0.04</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258735CB" w14:textId="77777777" w:rsidR="00527F13" w:rsidRPr="00527F13" w:rsidDel="008B1625" w:rsidRDefault="00527F13" w:rsidP="0050150B">
            <w:pPr>
              <w:spacing w:line="240" w:lineRule="auto"/>
              <w:jc w:val="left"/>
              <w:rPr>
                <w:del w:id="1725" w:author="Алексей Ярославцев" w:date="2020-05-25T21:25:00Z"/>
                <w:rFonts w:ascii="Palatino Linotype" w:hAnsi="Palatino Linotype"/>
                <w:sz w:val="16"/>
                <w:szCs w:val="16"/>
                <w:lang w:val="ru-RU"/>
              </w:rPr>
            </w:pPr>
            <w:del w:id="1726" w:author="Алексей Ярославцев" w:date="2020-05-25T21:25:00Z">
              <w:r w:rsidRPr="00527F13" w:rsidDel="008B1625">
                <w:rPr>
                  <w:rFonts w:ascii="Palatino Linotype" w:hAnsi="Palatino Linotype"/>
                  <w:sz w:val="16"/>
                  <w:szCs w:val="16"/>
                  <w:lang w:val="ru-RU"/>
                </w:rPr>
                <w:delText>23.22</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4F276D09" w14:textId="77777777" w:rsidR="00527F13" w:rsidRPr="00527F13" w:rsidDel="008B1625" w:rsidRDefault="00527F13" w:rsidP="0050150B">
            <w:pPr>
              <w:spacing w:line="240" w:lineRule="auto"/>
              <w:jc w:val="left"/>
              <w:rPr>
                <w:del w:id="1727" w:author="Алексей Ярославцев" w:date="2020-05-25T21:25:00Z"/>
                <w:rFonts w:ascii="Palatino Linotype" w:hAnsi="Palatino Linotype"/>
                <w:sz w:val="16"/>
                <w:szCs w:val="16"/>
                <w:lang w:val="ru-RU"/>
              </w:rPr>
            </w:pPr>
            <w:del w:id="1728" w:author="Алексей Ярославцев" w:date="2020-05-25T21:25:00Z">
              <w:r w:rsidRPr="00527F13" w:rsidDel="008B1625">
                <w:rPr>
                  <w:rFonts w:ascii="Palatino Linotype" w:hAnsi="Palatino Linotype"/>
                  <w:sz w:val="16"/>
                  <w:szCs w:val="16"/>
                  <w:lang w:val="ru-RU"/>
                </w:rPr>
                <w:delText>0</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68EC644" w14:textId="77777777" w:rsidR="00527F13" w:rsidRPr="00527F13" w:rsidDel="008B1625" w:rsidRDefault="00527F13" w:rsidP="0050150B">
            <w:pPr>
              <w:spacing w:line="240" w:lineRule="auto"/>
              <w:jc w:val="left"/>
              <w:rPr>
                <w:del w:id="1729" w:author="Алексей Ярославцев" w:date="2020-05-25T21:25:00Z"/>
                <w:rFonts w:ascii="Palatino Linotype" w:hAnsi="Palatino Linotype"/>
                <w:sz w:val="16"/>
                <w:szCs w:val="16"/>
                <w:lang w:val="ru-RU"/>
              </w:rPr>
            </w:pPr>
            <w:del w:id="1730" w:author="Алексей Ярославцев" w:date="2020-05-25T21:25:00Z">
              <w:r w:rsidRPr="00527F13" w:rsidDel="008B1625">
                <w:rPr>
                  <w:rFonts w:ascii="Palatino Linotype" w:hAnsi="Palatino Linotype"/>
                  <w:sz w:val="16"/>
                  <w:szCs w:val="16"/>
                  <w:lang w:val="ru-RU"/>
                </w:rPr>
                <w:delText>0.13</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1E58E9EF" w14:textId="77777777" w:rsidR="00527F13" w:rsidRPr="00527F13" w:rsidDel="008B1625" w:rsidRDefault="00527F13" w:rsidP="0050150B">
            <w:pPr>
              <w:spacing w:line="240" w:lineRule="auto"/>
              <w:jc w:val="left"/>
              <w:rPr>
                <w:del w:id="1731" w:author="Алексей Ярославцев" w:date="2020-05-25T21:25:00Z"/>
                <w:rFonts w:ascii="Palatino Linotype" w:hAnsi="Palatino Linotype"/>
                <w:sz w:val="16"/>
                <w:szCs w:val="16"/>
                <w:lang w:val="ru-RU"/>
              </w:rPr>
            </w:pPr>
            <w:del w:id="1732" w:author="Алексей Ярославцев" w:date="2020-05-25T21:25:00Z">
              <w:r w:rsidRPr="00527F13" w:rsidDel="008B1625">
                <w:rPr>
                  <w:rFonts w:ascii="Palatino Linotype" w:hAnsi="Palatino Linotype"/>
                  <w:sz w:val="16"/>
                  <w:szCs w:val="16"/>
                  <w:lang w:val="ru-RU"/>
                </w:rPr>
                <w:delText>266</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54133763" w14:textId="77777777" w:rsidR="00527F13" w:rsidRPr="00527F13" w:rsidDel="008B1625" w:rsidRDefault="00527F13" w:rsidP="0050150B">
            <w:pPr>
              <w:spacing w:line="240" w:lineRule="auto"/>
              <w:jc w:val="left"/>
              <w:rPr>
                <w:del w:id="1733" w:author="Алексей Ярославцев" w:date="2020-05-25T21:25:00Z"/>
                <w:rFonts w:ascii="Palatino Linotype" w:hAnsi="Palatino Linotype"/>
                <w:sz w:val="16"/>
                <w:szCs w:val="16"/>
                <w:lang w:val="ru-RU"/>
              </w:rPr>
            </w:pPr>
            <w:del w:id="1734" w:author="Алексей Ярославцев" w:date="2020-05-25T21:25:00Z">
              <w:r w:rsidRPr="00527F13" w:rsidDel="008B1625">
                <w:rPr>
                  <w:rFonts w:ascii="Palatino Linotype" w:hAnsi="Palatino Linotype"/>
                  <w:sz w:val="16"/>
                  <w:szCs w:val="16"/>
                  <w:lang w:val="ru-RU"/>
                </w:rPr>
                <w:delText>2302.1</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0040A856" w14:textId="77777777" w:rsidR="00527F13" w:rsidRPr="00527F13" w:rsidDel="008B1625" w:rsidRDefault="00527F13" w:rsidP="0050150B">
            <w:pPr>
              <w:spacing w:line="240" w:lineRule="auto"/>
              <w:jc w:val="left"/>
              <w:rPr>
                <w:del w:id="1735" w:author="Алексей Ярославцев" w:date="2020-05-25T21:25:00Z"/>
                <w:rFonts w:ascii="Palatino Linotype" w:hAnsi="Palatino Linotype"/>
                <w:sz w:val="16"/>
                <w:szCs w:val="16"/>
                <w:lang w:val="ru-RU"/>
              </w:rPr>
            </w:pPr>
            <w:del w:id="1736" w:author="Алексей Ярославцев" w:date="2020-05-25T21:25:00Z">
              <w:r w:rsidRPr="00527F13" w:rsidDel="008B1625">
                <w:rPr>
                  <w:rFonts w:ascii="Palatino Linotype" w:hAnsi="Palatino Linotype"/>
                  <w:sz w:val="16"/>
                  <w:szCs w:val="16"/>
                  <w:lang w:val="ru-RU"/>
                </w:rPr>
                <w:delText>1473.3</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4B8696C6" w14:textId="77777777" w:rsidR="00527F13" w:rsidRPr="00527F13" w:rsidDel="008B1625" w:rsidRDefault="00527F13" w:rsidP="0050150B">
            <w:pPr>
              <w:spacing w:line="240" w:lineRule="auto"/>
              <w:jc w:val="left"/>
              <w:rPr>
                <w:del w:id="1737" w:author="Алексей Ярославцев" w:date="2020-05-25T21:25:00Z"/>
                <w:rFonts w:ascii="Palatino Linotype" w:hAnsi="Palatino Linotype"/>
                <w:sz w:val="16"/>
                <w:szCs w:val="16"/>
                <w:lang w:val="ru-RU"/>
              </w:rPr>
            </w:pPr>
            <w:del w:id="1738" w:author="Алексей Ярославцев" w:date="2020-05-25T21:25:00Z">
              <w:r w:rsidRPr="00527F13" w:rsidDel="008B1625">
                <w:rPr>
                  <w:rFonts w:ascii="Palatino Linotype" w:hAnsi="Palatino Linotype"/>
                  <w:sz w:val="16"/>
                  <w:szCs w:val="16"/>
                  <w:lang w:val="ru-RU"/>
                </w:rPr>
                <w:delText>575.5</w:delText>
              </w:r>
            </w:del>
          </w:p>
        </w:tc>
        <w:tc>
          <w:tcPr>
            <w:tcW w:w="600" w:type="dxa"/>
            <w:tcBorders>
              <w:top w:val="nil"/>
              <w:left w:val="nil"/>
              <w:bottom w:val="single" w:sz="8" w:space="0" w:color="auto"/>
              <w:right w:val="single" w:sz="8" w:space="0" w:color="auto"/>
            </w:tcBorders>
            <w:shd w:val="clear" w:color="000000" w:fill="FFFFFF"/>
            <w:noWrap/>
            <w:hideMark/>
          </w:tcPr>
          <w:p w14:paraId="0553183B" w14:textId="77777777" w:rsidR="00527F13" w:rsidRPr="00527F13" w:rsidDel="008B1625" w:rsidRDefault="00527F13" w:rsidP="0050150B">
            <w:pPr>
              <w:spacing w:line="240" w:lineRule="auto"/>
              <w:jc w:val="left"/>
              <w:rPr>
                <w:del w:id="1739" w:author="Алексей Ярославцев" w:date="2020-05-25T21:25:00Z"/>
                <w:rFonts w:ascii="Palatino Linotype" w:hAnsi="Palatino Linotype"/>
                <w:sz w:val="16"/>
                <w:szCs w:val="16"/>
                <w:lang w:val="ru-RU"/>
              </w:rPr>
            </w:pPr>
            <w:del w:id="1740" w:author="Алексей Ярославцев" w:date="2020-05-25T21:25:00Z">
              <w:r w:rsidRPr="00527F13" w:rsidDel="008B1625">
                <w:rPr>
                  <w:rFonts w:ascii="Palatino Linotype" w:hAnsi="Palatino Linotype"/>
                  <w:sz w:val="16"/>
                  <w:szCs w:val="16"/>
                </w:rPr>
                <w:delText>0.23</w:delText>
              </w:r>
            </w:del>
          </w:p>
        </w:tc>
        <w:tc>
          <w:tcPr>
            <w:tcW w:w="600" w:type="dxa"/>
            <w:tcBorders>
              <w:top w:val="nil"/>
              <w:left w:val="nil"/>
              <w:bottom w:val="single" w:sz="8" w:space="0" w:color="auto"/>
              <w:right w:val="single" w:sz="8" w:space="0" w:color="auto"/>
            </w:tcBorders>
            <w:shd w:val="clear" w:color="000000" w:fill="FFFFFF"/>
            <w:noWrap/>
            <w:hideMark/>
          </w:tcPr>
          <w:p w14:paraId="5FD53951" w14:textId="77777777" w:rsidR="00527F13" w:rsidRPr="00527F13" w:rsidDel="008B1625" w:rsidRDefault="00527F13" w:rsidP="0050150B">
            <w:pPr>
              <w:spacing w:line="240" w:lineRule="auto"/>
              <w:jc w:val="left"/>
              <w:rPr>
                <w:del w:id="1741" w:author="Алексей Ярославцев" w:date="2020-05-25T21:25:00Z"/>
                <w:rFonts w:ascii="Palatino Linotype" w:hAnsi="Palatino Linotype"/>
                <w:sz w:val="16"/>
                <w:szCs w:val="16"/>
                <w:lang w:val="ru-RU"/>
              </w:rPr>
            </w:pPr>
            <w:del w:id="1742" w:author="Алексей Ярославцев" w:date="2020-05-25T21:25:00Z">
              <w:r w:rsidRPr="00527F13" w:rsidDel="008B1625">
                <w:rPr>
                  <w:rFonts w:ascii="Palatino Linotype" w:hAnsi="Palatino Linotype"/>
                  <w:sz w:val="16"/>
                  <w:szCs w:val="16"/>
                </w:rPr>
                <w:delText>0.03</w:delText>
              </w:r>
            </w:del>
          </w:p>
        </w:tc>
        <w:tc>
          <w:tcPr>
            <w:tcW w:w="576" w:type="dxa"/>
            <w:tcBorders>
              <w:top w:val="nil"/>
              <w:left w:val="nil"/>
              <w:bottom w:val="single" w:sz="8" w:space="0" w:color="auto"/>
              <w:right w:val="single" w:sz="8" w:space="0" w:color="auto"/>
            </w:tcBorders>
            <w:shd w:val="clear" w:color="000000" w:fill="FFFFFF"/>
            <w:noWrap/>
            <w:hideMark/>
          </w:tcPr>
          <w:p w14:paraId="1204C6E0" w14:textId="77777777" w:rsidR="00527F13" w:rsidRPr="00527F13" w:rsidDel="008B1625" w:rsidRDefault="00527F13" w:rsidP="0050150B">
            <w:pPr>
              <w:spacing w:line="240" w:lineRule="auto"/>
              <w:jc w:val="left"/>
              <w:rPr>
                <w:del w:id="1743" w:author="Алексей Ярославцев" w:date="2020-05-25T21:25:00Z"/>
                <w:rFonts w:ascii="Palatino Linotype" w:hAnsi="Palatino Linotype"/>
                <w:sz w:val="16"/>
                <w:szCs w:val="16"/>
                <w:lang w:val="ru-RU"/>
              </w:rPr>
            </w:pPr>
            <w:del w:id="1744" w:author="Алексей Ярославцев" w:date="2020-05-25T21:25:00Z">
              <w:r w:rsidRPr="00527F13" w:rsidDel="008B1625">
                <w:rPr>
                  <w:rFonts w:ascii="Palatino Linotype" w:hAnsi="Palatino Linotype"/>
                  <w:sz w:val="16"/>
                  <w:szCs w:val="16"/>
                </w:rPr>
                <w:delText>0.21</w:delText>
              </w:r>
            </w:del>
          </w:p>
        </w:tc>
      </w:tr>
      <w:tr w:rsidR="00527F13" w:rsidRPr="00527F13" w:rsidDel="008B1625" w14:paraId="048FFEB1" w14:textId="77777777" w:rsidTr="0050150B">
        <w:trPr>
          <w:trHeight w:val="170"/>
          <w:del w:id="1745" w:author="Алексей Ярославцев" w:date="2020-05-25T21:25:00Z"/>
        </w:trPr>
        <w:tc>
          <w:tcPr>
            <w:tcW w:w="1534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3D807833" w14:textId="77777777" w:rsidR="00527F13" w:rsidRPr="00527F13" w:rsidDel="008B1625" w:rsidRDefault="00527F13" w:rsidP="0050150B">
            <w:pPr>
              <w:spacing w:line="240" w:lineRule="auto"/>
              <w:jc w:val="center"/>
              <w:rPr>
                <w:del w:id="1746" w:author="Алексей Ярославцев" w:date="2020-05-25T21:25:00Z"/>
                <w:rFonts w:ascii="Palatino Linotype" w:hAnsi="Palatino Linotype"/>
                <w:b/>
                <w:bCs/>
                <w:i/>
                <w:iCs/>
                <w:sz w:val="16"/>
                <w:szCs w:val="16"/>
                <w:lang w:val="ru-RU"/>
              </w:rPr>
            </w:pPr>
            <w:del w:id="1747" w:author="Алексей Ярославцев" w:date="2020-05-25T21:25:00Z">
              <w:r w:rsidRPr="00527F13" w:rsidDel="008B1625">
                <w:rPr>
                  <w:rFonts w:ascii="Palatino Linotype" w:hAnsi="Palatino Linotype"/>
                  <w:b/>
                  <w:bCs/>
                  <w:i/>
                  <w:iCs/>
                  <w:sz w:val="16"/>
                  <w:szCs w:val="16"/>
                  <w:lang w:val="ru-RU"/>
                </w:rPr>
                <w:delText>Betula pendula</w:delText>
              </w:r>
            </w:del>
          </w:p>
        </w:tc>
      </w:tr>
      <w:tr w:rsidR="00527F13" w:rsidRPr="00527F13" w:rsidDel="008B1625" w14:paraId="743C90AA" w14:textId="77777777" w:rsidTr="0050150B">
        <w:trPr>
          <w:trHeight w:val="170"/>
          <w:del w:id="1748"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32A8EB0" w14:textId="77777777" w:rsidR="00527F13" w:rsidRPr="00527F13" w:rsidDel="008B1625" w:rsidRDefault="00527F13" w:rsidP="0050150B">
            <w:pPr>
              <w:spacing w:line="240" w:lineRule="auto"/>
              <w:jc w:val="left"/>
              <w:rPr>
                <w:del w:id="1749" w:author="Алексей Ярославцев" w:date="2020-05-25T21:25:00Z"/>
                <w:rFonts w:ascii="Palatino Linotype" w:hAnsi="Palatino Linotype"/>
                <w:b/>
                <w:bCs/>
                <w:sz w:val="16"/>
                <w:szCs w:val="16"/>
                <w:lang w:val="ru-RU"/>
              </w:rPr>
            </w:pPr>
            <w:del w:id="1750" w:author="Алексей Ярославцев" w:date="2020-05-25T21:25:00Z">
              <w:r w:rsidRPr="00527F13" w:rsidDel="008B1625">
                <w:rPr>
                  <w:rFonts w:ascii="Palatino Linotype" w:hAnsi="Palatino Linotype"/>
                  <w:b/>
                  <w:bCs/>
                  <w:sz w:val="16"/>
                  <w:szCs w:val="16"/>
                  <w:lang w:val="ru-RU"/>
                </w:rPr>
                <w:delText>218A0104</w:delText>
              </w:r>
            </w:del>
          </w:p>
        </w:tc>
        <w:tc>
          <w:tcPr>
            <w:tcW w:w="708" w:type="dxa"/>
            <w:tcBorders>
              <w:top w:val="nil"/>
              <w:left w:val="nil"/>
              <w:bottom w:val="single" w:sz="8" w:space="0" w:color="auto"/>
              <w:right w:val="single" w:sz="8" w:space="0" w:color="auto"/>
            </w:tcBorders>
            <w:shd w:val="clear" w:color="000000" w:fill="FFFFFF"/>
            <w:vAlign w:val="center"/>
            <w:hideMark/>
          </w:tcPr>
          <w:p w14:paraId="32B0CD3B" w14:textId="77777777" w:rsidR="00527F13" w:rsidRPr="00527F13" w:rsidDel="008B1625" w:rsidRDefault="00527F13" w:rsidP="0050150B">
            <w:pPr>
              <w:spacing w:line="240" w:lineRule="auto"/>
              <w:jc w:val="left"/>
              <w:rPr>
                <w:del w:id="1751" w:author="Алексей Ярославцев" w:date="2020-05-25T21:25:00Z"/>
                <w:rFonts w:ascii="Palatino Linotype" w:hAnsi="Palatino Linotype"/>
                <w:sz w:val="16"/>
                <w:szCs w:val="16"/>
                <w:lang w:val="ru-RU"/>
              </w:rPr>
            </w:pPr>
            <w:del w:id="1752"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43BE1B5D" w14:textId="77777777" w:rsidR="00527F13" w:rsidRPr="00527F13" w:rsidDel="008B1625" w:rsidRDefault="00527F13" w:rsidP="0050150B">
            <w:pPr>
              <w:spacing w:line="240" w:lineRule="auto"/>
              <w:jc w:val="left"/>
              <w:rPr>
                <w:del w:id="1753" w:author="Алексей Ярославцев" w:date="2020-05-25T21:25:00Z"/>
                <w:rFonts w:ascii="Palatino Linotype" w:hAnsi="Palatino Linotype"/>
                <w:sz w:val="16"/>
                <w:szCs w:val="16"/>
                <w:lang w:val="ru-RU"/>
              </w:rPr>
            </w:pPr>
            <w:del w:id="1754" w:author="Алексей Ярославцев" w:date="2020-05-25T21:25:00Z">
              <w:r w:rsidRPr="00527F13" w:rsidDel="008B1625">
                <w:rPr>
                  <w:rFonts w:ascii="Palatino Linotype" w:hAnsi="Palatino Linotype"/>
                  <w:sz w:val="16"/>
                  <w:szCs w:val="16"/>
                  <w:lang w:val="ru-RU"/>
                </w:rPr>
                <w:delText>11</w:delText>
              </w:r>
            </w:del>
          </w:p>
        </w:tc>
        <w:tc>
          <w:tcPr>
            <w:tcW w:w="576" w:type="dxa"/>
            <w:tcBorders>
              <w:top w:val="nil"/>
              <w:left w:val="nil"/>
              <w:bottom w:val="single" w:sz="8" w:space="0" w:color="auto"/>
              <w:right w:val="single" w:sz="8" w:space="0" w:color="auto"/>
            </w:tcBorders>
            <w:shd w:val="clear" w:color="000000" w:fill="FFFFFF"/>
            <w:vAlign w:val="center"/>
            <w:hideMark/>
          </w:tcPr>
          <w:p w14:paraId="6F2C8AD6" w14:textId="77777777" w:rsidR="00527F13" w:rsidRPr="00527F13" w:rsidDel="008B1625" w:rsidRDefault="00527F13" w:rsidP="0050150B">
            <w:pPr>
              <w:spacing w:line="240" w:lineRule="auto"/>
              <w:jc w:val="left"/>
              <w:rPr>
                <w:del w:id="1755" w:author="Алексей Ярославцев" w:date="2020-05-25T21:25:00Z"/>
                <w:rFonts w:ascii="Palatino Linotype" w:hAnsi="Palatino Linotype"/>
                <w:sz w:val="16"/>
                <w:szCs w:val="16"/>
                <w:lang w:val="ru-RU"/>
              </w:rPr>
            </w:pPr>
            <w:del w:id="1756" w:author="Алексей Ярославцев" w:date="2020-05-25T21:25:00Z">
              <w:r w:rsidRPr="00527F13" w:rsidDel="008B1625">
                <w:rPr>
                  <w:rFonts w:ascii="Palatino Linotype" w:hAnsi="Palatino Linotype"/>
                  <w:sz w:val="16"/>
                  <w:szCs w:val="16"/>
                  <w:lang w:val="ru-RU"/>
                </w:rPr>
                <w:delText>21.65</w:delText>
              </w:r>
            </w:del>
          </w:p>
        </w:tc>
        <w:tc>
          <w:tcPr>
            <w:tcW w:w="548" w:type="dxa"/>
            <w:tcBorders>
              <w:top w:val="nil"/>
              <w:left w:val="nil"/>
              <w:bottom w:val="single" w:sz="8" w:space="0" w:color="auto"/>
              <w:right w:val="single" w:sz="8" w:space="0" w:color="auto"/>
            </w:tcBorders>
            <w:shd w:val="clear" w:color="000000" w:fill="FFFFFF"/>
            <w:vAlign w:val="center"/>
            <w:hideMark/>
          </w:tcPr>
          <w:p w14:paraId="1AD71B98" w14:textId="77777777" w:rsidR="00527F13" w:rsidRPr="00527F13" w:rsidDel="008B1625" w:rsidRDefault="00527F13" w:rsidP="0050150B">
            <w:pPr>
              <w:spacing w:line="240" w:lineRule="auto"/>
              <w:jc w:val="left"/>
              <w:rPr>
                <w:del w:id="1757" w:author="Алексей Ярославцев" w:date="2020-05-25T21:25:00Z"/>
                <w:rFonts w:ascii="Palatino Linotype" w:hAnsi="Palatino Linotype"/>
                <w:sz w:val="16"/>
                <w:szCs w:val="16"/>
                <w:lang w:val="ru-RU"/>
              </w:rPr>
            </w:pPr>
            <w:del w:id="1758" w:author="Алексей Ярославцев" w:date="2020-05-25T21:25:00Z">
              <w:r w:rsidRPr="00527F13" w:rsidDel="008B1625">
                <w:rPr>
                  <w:rFonts w:ascii="Palatino Linotype" w:hAnsi="Palatino Linotype"/>
                  <w:sz w:val="16"/>
                  <w:szCs w:val="16"/>
                  <w:lang w:val="ru-RU"/>
                </w:rPr>
                <w:delText>2.72</w:delText>
              </w:r>
            </w:del>
          </w:p>
        </w:tc>
        <w:tc>
          <w:tcPr>
            <w:tcW w:w="576" w:type="dxa"/>
            <w:tcBorders>
              <w:top w:val="nil"/>
              <w:left w:val="nil"/>
              <w:bottom w:val="single" w:sz="8" w:space="0" w:color="auto"/>
              <w:right w:val="single" w:sz="8" w:space="0" w:color="auto"/>
            </w:tcBorders>
            <w:shd w:val="clear" w:color="000000" w:fill="FFFFFF"/>
            <w:vAlign w:val="center"/>
            <w:hideMark/>
          </w:tcPr>
          <w:p w14:paraId="494A66C4" w14:textId="77777777" w:rsidR="00527F13" w:rsidRPr="00527F13" w:rsidDel="008B1625" w:rsidRDefault="00527F13" w:rsidP="0050150B">
            <w:pPr>
              <w:spacing w:line="240" w:lineRule="auto"/>
              <w:jc w:val="left"/>
              <w:rPr>
                <w:del w:id="1759" w:author="Алексей Ярославцев" w:date="2020-05-25T21:25:00Z"/>
                <w:rFonts w:ascii="Palatino Linotype" w:hAnsi="Palatino Linotype"/>
                <w:sz w:val="16"/>
                <w:szCs w:val="16"/>
                <w:lang w:val="ru-RU"/>
              </w:rPr>
            </w:pPr>
            <w:del w:id="1760" w:author="Алексей Ярославцев" w:date="2020-05-25T21:25:00Z">
              <w:r w:rsidRPr="00527F13" w:rsidDel="008B1625">
                <w:rPr>
                  <w:rFonts w:ascii="Palatino Linotype" w:hAnsi="Palatino Linotype"/>
                  <w:sz w:val="16"/>
                  <w:szCs w:val="16"/>
                  <w:lang w:val="ru-RU"/>
                </w:rPr>
                <w:delText>7.6</w:delText>
              </w:r>
            </w:del>
          </w:p>
        </w:tc>
        <w:tc>
          <w:tcPr>
            <w:tcW w:w="548" w:type="dxa"/>
            <w:tcBorders>
              <w:top w:val="nil"/>
              <w:left w:val="nil"/>
              <w:bottom w:val="single" w:sz="8" w:space="0" w:color="auto"/>
              <w:right w:val="single" w:sz="8" w:space="0" w:color="auto"/>
            </w:tcBorders>
            <w:shd w:val="clear" w:color="000000" w:fill="FFFFFF"/>
            <w:vAlign w:val="center"/>
            <w:hideMark/>
          </w:tcPr>
          <w:p w14:paraId="46555128" w14:textId="77777777" w:rsidR="00527F13" w:rsidRPr="00527F13" w:rsidDel="008B1625" w:rsidRDefault="00527F13" w:rsidP="0050150B">
            <w:pPr>
              <w:spacing w:line="240" w:lineRule="auto"/>
              <w:jc w:val="left"/>
              <w:rPr>
                <w:del w:id="1761" w:author="Алексей Ярославцев" w:date="2020-05-25T21:25:00Z"/>
                <w:rFonts w:ascii="Palatino Linotype" w:hAnsi="Palatino Linotype"/>
                <w:sz w:val="16"/>
                <w:szCs w:val="16"/>
                <w:lang w:val="ru-RU"/>
              </w:rPr>
            </w:pPr>
            <w:del w:id="1762" w:author="Алексей Ярославцев" w:date="2020-05-25T21:25:00Z">
              <w:r w:rsidRPr="00527F13" w:rsidDel="008B1625">
                <w:rPr>
                  <w:rFonts w:ascii="Palatino Linotype" w:hAnsi="Palatino Linotype"/>
                  <w:sz w:val="16"/>
                  <w:szCs w:val="16"/>
                  <w:lang w:val="ru-RU"/>
                </w:rPr>
                <w:delText>1</w:delText>
              </w:r>
            </w:del>
          </w:p>
        </w:tc>
        <w:tc>
          <w:tcPr>
            <w:tcW w:w="548" w:type="dxa"/>
            <w:tcBorders>
              <w:top w:val="nil"/>
              <w:left w:val="nil"/>
              <w:bottom w:val="single" w:sz="8" w:space="0" w:color="auto"/>
              <w:right w:val="single" w:sz="8" w:space="0" w:color="auto"/>
            </w:tcBorders>
            <w:shd w:val="clear" w:color="000000" w:fill="FFFFFF"/>
            <w:vAlign w:val="center"/>
            <w:hideMark/>
          </w:tcPr>
          <w:p w14:paraId="52175135" w14:textId="77777777" w:rsidR="00527F13" w:rsidRPr="00527F13" w:rsidDel="008B1625" w:rsidRDefault="00527F13" w:rsidP="0050150B">
            <w:pPr>
              <w:spacing w:line="240" w:lineRule="auto"/>
              <w:jc w:val="left"/>
              <w:rPr>
                <w:del w:id="1763" w:author="Алексей Ярославцев" w:date="2020-05-25T21:25:00Z"/>
                <w:rFonts w:ascii="Palatino Linotype" w:hAnsi="Palatino Linotype"/>
                <w:sz w:val="16"/>
                <w:szCs w:val="16"/>
                <w:lang w:val="ru-RU"/>
              </w:rPr>
            </w:pPr>
            <w:del w:id="1764" w:author="Алексей Ярославцев" w:date="2020-05-25T21:25:00Z">
              <w:r w:rsidRPr="00527F13" w:rsidDel="008B1625">
                <w:rPr>
                  <w:rFonts w:ascii="Palatino Linotype" w:hAnsi="Palatino Linotype"/>
                  <w:sz w:val="16"/>
                  <w:szCs w:val="16"/>
                  <w:lang w:val="ru-RU"/>
                </w:rPr>
                <w:delText>1.19</w:delText>
              </w:r>
            </w:del>
          </w:p>
        </w:tc>
        <w:tc>
          <w:tcPr>
            <w:tcW w:w="576" w:type="dxa"/>
            <w:tcBorders>
              <w:top w:val="nil"/>
              <w:left w:val="nil"/>
              <w:bottom w:val="single" w:sz="8" w:space="0" w:color="auto"/>
              <w:right w:val="single" w:sz="8" w:space="0" w:color="auto"/>
            </w:tcBorders>
            <w:shd w:val="clear" w:color="000000" w:fill="FFFFFF"/>
            <w:vAlign w:val="center"/>
            <w:hideMark/>
          </w:tcPr>
          <w:p w14:paraId="63934AC0" w14:textId="77777777" w:rsidR="00527F13" w:rsidRPr="00527F13" w:rsidDel="008B1625" w:rsidRDefault="00527F13" w:rsidP="0050150B">
            <w:pPr>
              <w:spacing w:line="240" w:lineRule="auto"/>
              <w:jc w:val="left"/>
              <w:rPr>
                <w:del w:id="1765" w:author="Алексей Ярославцев" w:date="2020-05-25T21:25:00Z"/>
                <w:rFonts w:ascii="Palatino Linotype" w:hAnsi="Palatino Linotype"/>
                <w:sz w:val="16"/>
                <w:szCs w:val="16"/>
                <w:lang w:val="ru-RU"/>
              </w:rPr>
            </w:pPr>
            <w:del w:id="1766" w:author="Алексей Ярославцев" w:date="2020-05-25T21:25:00Z">
              <w:r w:rsidRPr="00527F13" w:rsidDel="008B1625">
                <w:rPr>
                  <w:rFonts w:ascii="Palatino Linotype" w:hAnsi="Palatino Linotype"/>
                  <w:sz w:val="16"/>
                  <w:szCs w:val="16"/>
                  <w:lang w:val="ru-RU"/>
                </w:rPr>
                <w:delText>0.761</w:delText>
              </w:r>
            </w:del>
          </w:p>
        </w:tc>
        <w:tc>
          <w:tcPr>
            <w:tcW w:w="576" w:type="dxa"/>
            <w:tcBorders>
              <w:top w:val="nil"/>
              <w:left w:val="nil"/>
              <w:bottom w:val="single" w:sz="8" w:space="0" w:color="auto"/>
              <w:right w:val="single" w:sz="8" w:space="0" w:color="auto"/>
            </w:tcBorders>
            <w:shd w:val="clear" w:color="000000" w:fill="FFFFFF"/>
            <w:vAlign w:val="center"/>
            <w:hideMark/>
          </w:tcPr>
          <w:p w14:paraId="24A78231" w14:textId="77777777" w:rsidR="00527F13" w:rsidRPr="00527F13" w:rsidDel="008B1625" w:rsidRDefault="00527F13" w:rsidP="0050150B">
            <w:pPr>
              <w:spacing w:line="240" w:lineRule="auto"/>
              <w:jc w:val="left"/>
              <w:rPr>
                <w:del w:id="1767" w:author="Алексей Ярославцев" w:date="2020-05-25T21:25:00Z"/>
                <w:rFonts w:ascii="Palatino Linotype" w:hAnsi="Palatino Linotype"/>
                <w:sz w:val="16"/>
                <w:szCs w:val="16"/>
                <w:lang w:val="ru-RU"/>
              </w:rPr>
            </w:pPr>
            <w:del w:id="1768" w:author="Алексей Ярославцев" w:date="2020-05-25T21:25:00Z">
              <w:r w:rsidRPr="00527F13" w:rsidDel="008B1625">
                <w:rPr>
                  <w:rFonts w:ascii="Palatino Linotype" w:hAnsi="Palatino Linotype"/>
                  <w:sz w:val="16"/>
                  <w:szCs w:val="16"/>
                  <w:lang w:val="ru-RU"/>
                </w:rPr>
                <w:delText>0.219</w:delText>
              </w:r>
            </w:del>
          </w:p>
        </w:tc>
        <w:tc>
          <w:tcPr>
            <w:tcW w:w="656" w:type="dxa"/>
            <w:tcBorders>
              <w:top w:val="nil"/>
              <w:left w:val="nil"/>
              <w:bottom w:val="single" w:sz="8" w:space="0" w:color="auto"/>
              <w:right w:val="single" w:sz="8" w:space="0" w:color="auto"/>
            </w:tcBorders>
            <w:shd w:val="clear" w:color="000000" w:fill="FFFFFF"/>
            <w:vAlign w:val="center"/>
            <w:hideMark/>
          </w:tcPr>
          <w:p w14:paraId="493A4E7E" w14:textId="77777777" w:rsidR="00527F13" w:rsidRPr="00527F13" w:rsidDel="008B1625" w:rsidRDefault="00527F13" w:rsidP="0050150B">
            <w:pPr>
              <w:spacing w:line="240" w:lineRule="auto"/>
              <w:jc w:val="left"/>
              <w:rPr>
                <w:del w:id="1769" w:author="Алексей Ярославцев" w:date="2020-05-25T21:25:00Z"/>
                <w:rFonts w:ascii="Palatino Linotype" w:hAnsi="Palatino Linotype"/>
                <w:sz w:val="16"/>
                <w:szCs w:val="16"/>
                <w:lang w:val="ru-RU"/>
              </w:rPr>
            </w:pPr>
            <w:del w:id="1770" w:author="Алексей Ярославцев" w:date="2020-05-25T21:25:00Z">
              <w:r w:rsidRPr="00527F13" w:rsidDel="008B1625">
                <w:rPr>
                  <w:rFonts w:ascii="Palatino Linotype" w:hAnsi="Palatino Linotype"/>
                  <w:sz w:val="16"/>
                  <w:szCs w:val="16"/>
                  <w:lang w:val="ru-RU"/>
                </w:rPr>
                <w:delText>80.41</w:delText>
              </w:r>
            </w:del>
          </w:p>
        </w:tc>
        <w:tc>
          <w:tcPr>
            <w:tcW w:w="576" w:type="dxa"/>
            <w:tcBorders>
              <w:top w:val="nil"/>
              <w:left w:val="nil"/>
              <w:bottom w:val="single" w:sz="8" w:space="0" w:color="auto"/>
              <w:right w:val="single" w:sz="8" w:space="0" w:color="auto"/>
            </w:tcBorders>
            <w:shd w:val="clear" w:color="000000" w:fill="FFFFFF"/>
            <w:vAlign w:val="center"/>
            <w:hideMark/>
          </w:tcPr>
          <w:p w14:paraId="5CE2168E" w14:textId="77777777" w:rsidR="00527F13" w:rsidRPr="00527F13" w:rsidDel="008B1625" w:rsidRDefault="00527F13" w:rsidP="0050150B">
            <w:pPr>
              <w:spacing w:line="240" w:lineRule="auto"/>
              <w:jc w:val="left"/>
              <w:rPr>
                <w:del w:id="1771" w:author="Алексей Ярославцев" w:date="2020-05-25T21:25:00Z"/>
                <w:rFonts w:ascii="Palatino Linotype" w:hAnsi="Palatino Linotype"/>
                <w:sz w:val="16"/>
                <w:szCs w:val="16"/>
                <w:lang w:val="ru-RU"/>
              </w:rPr>
            </w:pPr>
            <w:del w:id="1772" w:author="Алексей Ярославцев" w:date="2020-05-25T21:25:00Z">
              <w:r w:rsidRPr="00527F13" w:rsidDel="008B1625">
                <w:rPr>
                  <w:rFonts w:ascii="Palatino Linotype" w:hAnsi="Palatino Linotype"/>
                  <w:sz w:val="16"/>
                  <w:szCs w:val="16"/>
                  <w:lang w:val="ru-RU"/>
                </w:rPr>
                <w:delText>1.46</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68883D2B" w14:textId="77777777" w:rsidR="00527F13" w:rsidRPr="00527F13" w:rsidDel="008B1625" w:rsidRDefault="00527F13" w:rsidP="0050150B">
            <w:pPr>
              <w:spacing w:line="240" w:lineRule="auto"/>
              <w:jc w:val="left"/>
              <w:rPr>
                <w:del w:id="1773" w:author="Алексей Ярославцев" w:date="2020-05-25T21:25:00Z"/>
                <w:rFonts w:ascii="Palatino Linotype" w:hAnsi="Palatino Linotype"/>
                <w:sz w:val="16"/>
                <w:szCs w:val="16"/>
                <w:lang w:val="ru-RU"/>
              </w:rPr>
            </w:pPr>
            <w:del w:id="1774" w:author="Алексей Ярославцев" w:date="2020-05-25T21:25:00Z">
              <w:r w:rsidRPr="00527F13" w:rsidDel="008B1625">
                <w:rPr>
                  <w:rFonts w:ascii="Palatino Linotype" w:hAnsi="Palatino Linotype"/>
                  <w:sz w:val="16"/>
                  <w:szCs w:val="16"/>
                  <w:lang w:val="ru-RU"/>
                </w:rPr>
                <w:delText>2.39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4D9F96ED" w14:textId="77777777" w:rsidR="00527F13" w:rsidRPr="00527F13" w:rsidDel="008B1625" w:rsidRDefault="00527F13" w:rsidP="0050150B">
            <w:pPr>
              <w:spacing w:line="240" w:lineRule="auto"/>
              <w:jc w:val="left"/>
              <w:rPr>
                <w:del w:id="1775" w:author="Алексей Ярославцев" w:date="2020-05-25T21:25:00Z"/>
                <w:rFonts w:ascii="Palatino Linotype" w:hAnsi="Palatino Linotype"/>
                <w:sz w:val="16"/>
                <w:szCs w:val="16"/>
                <w:lang w:val="ru-RU"/>
              </w:rPr>
            </w:pPr>
            <w:del w:id="1776" w:author="Алексей Ярославцев" w:date="2020-05-25T21:25:00Z">
              <w:r w:rsidRPr="00527F13" w:rsidDel="008B1625">
                <w:rPr>
                  <w:rFonts w:ascii="Palatino Linotype" w:hAnsi="Palatino Linotype"/>
                  <w:sz w:val="16"/>
                  <w:szCs w:val="16"/>
                  <w:lang w:val="ru-RU"/>
                </w:rPr>
                <w:delText>0.31</w:delText>
              </w:r>
            </w:del>
          </w:p>
        </w:tc>
        <w:tc>
          <w:tcPr>
            <w:tcW w:w="665" w:type="dxa"/>
            <w:tcBorders>
              <w:top w:val="nil"/>
              <w:left w:val="nil"/>
              <w:bottom w:val="single" w:sz="8" w:space="0" w:color="auto"/>
              <w:right w:val="single" w:sz="8" w:space="0" w:color="auto"/>
            </w:tcBorders>
            <w:shd w:val="clear" w:color="000000" w:fill="FFFFFF"/>
            <w:vAlign w:val="center"/>
            <w:hideMark/>
          </w:tcPr>
          <w:p w14:paraId="7E6DE90C" w14:textId="77777777" w:rsidR="00527F13" w:rsidRPr="00527F13" w:rsidDel="008B1625" w:rsidRDefault="00527F13" w:rsidP="0050150B">
            <w:pPr>
              <w:spacing w:line="240" w:lineRule="auto"/>
              <w:jc w:val="left"/>
              <w:rPr>
                <w:del w:id="1777" w:author="Алексей Ярославцев" w:date="2020-05-25T21:25:00Z"/>
                <w:rFonts w:ascii="Palatino Linotype" w:hAnsi="Palatino Linotype"/>
                <w:sz w:val="16"/>
                <w:szCs w:val="16"/>
                <w:lang w:val="ru-RU"/>
              </w:rPr>
            </w:pPr>
            <w:del w:id="1778" w:author="Алексей Ярославцев" w:date="2020-05-25T21:25:00Z">
              <w:r w:rsidRPr="00527F13" w:rsidDel="008B1625">
                <w:rPr>
                  <w:rFonts w:ascii="Palatino Linotype" w:hAnsi="Palatino Linotype"/>
                  <w:sz w:val="16"/>
                  <w:szCs w:val="16"/>
                  <w:lang w:val="ru-RU"/>
                </w:rPr>
                <w:delText>242.16</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5992613A" w14:textId="77777777" w:rsidR="00527F13" w:rsidRPr="00527F13" w:rsidDel="008B1625" w:rsidRDefault="00527F13" w:rsidP="0050150B">
            <w:pPr>
              <w:spacing w:line="240" w:lineRule="auto"/>
              <w:jc w:val="left"/>
              <w:rPr>
                <w:del w:id="1779" w:author="Алексей Ярославцев" w:date="2020-05-25T21:25:00Z"/>
                <w:rFonts w:ascii="Palatino Linotype" w:hAnsi="Palatino Linotype"/>
                <w:sz w:val="16"/>
                <w:szCs w:val="16"/>
                <w:lang w:val="ru-RU"/>
              </w:rPr>
            </w:pPr>
            <w:del w:id="1780"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5FA8CF40" w14:textId="77777777" w:rsidR="00527F13" w:rsidRPr="00527F13" w:rsidDel="008B1625" w:rsidRDefault="00527F13" w:rsidP="0050150B">
            <w:pPr>
              <w:spacing w:line="240" w:lineRule="auto"/>
              <w:jc w:val="left"/>
              <w:rPr>
                <w:del w:id="1781" w:author="Алексей Ярославцев" w:date="2020-05-25T21:25:00Z"/>
                <w:rFonts w:ascii="Palatino Linotype" w:hAnsi="Palatino Linotype"/>
                <w:sz w:val="16"/>
                <w:szCs w:val="16"/>
                <w:lang w:val="ru-RU"/>
              </w:rPr>
            </w:pPr>
            <w:del w:id="1782" w:author="Алексей Ярославцев" w:date="2020-05-25T21:25:00Z">
              <w:r w:rsidRPr="00527F13" w:rsidDel="008B1625">
                <w:rPr>
                  <w:rFonts w:ascii="Palatino Linotype" w:hAnsi="Palatino Linotype"/>
                  <w:sz w:val="16"/>
                  <w:szCs w:val="16"/>
                  <w:lang w:val="ru-RU"/>
                </w:rPr>
                <w:delText>1.32</w:delText>
              </w:r>
            </w:del>
          </w:p>
        </w:tc>
        <w:tc>
          <w:tcPr>
            <w:tcW w:w="892" w:type="dxa"/>
            <w:tcBorders>
              <w:top w:val="nil"/>
              <w:left w:val="nil"/>
              <w:bottom w:val="single" w:sz="8" w:space="0" w:color="auto"/>
              <w:right w:val="single" w:sz="8" w:space="0" w:color="auto"/>
            </w:tcBorders>
            <w:shd w:val="clear" w:color="auto" w:fill="auto"/>
            <w:noWrap/>
            <w:vAlign w:val="center"/>
            <w:hideMark/>
          </w:tcPr>
          <w:p w14:paraId="6A23BAA4" w14:textId="77777777" w:rsidR="00527F13" w:rsidRPr="00527F13" w:rsidDel="008B1625" w:rsidRDefault="00527F13" w:rsidP="0050150B">
            <w:pPr>
              <w:spacing w:line="240" w:lineRule="auto"/>
              <w:jc w:val="left"/>
              <w:rPr>
                <w:del w:id="1783" w:author="Алексей Ярославцев" w:date="2020-05-25T21:25:00Z"/>
                <w:rFonts w:ascii="Palatino Linotype" w:hAnsi="Palatino Linotype"/>
                <w:color w:val="333333"/>
                <w:sz w:val="16"/>
                <w:szCs w:val="16"/>
                <w:lang w:val="ru-RU"/>
              </w:rPr>
            </w:pPr>
            <w:del w:id="1784" w:author="Алексей Ярославцев" w:date="2020-05-25T21:25:00Z">
              <w:r w:rsidRPr="00527F13" w:rsidDel="008B1625">
                <w:rPr>
                  <w:rFonts w:ascii="Palatino Linotype" w:hAnsi="Palatino Linotype"/>
                  <w:color w:val="333333"/>
                  <w:sz w:val="16"/>
                  <w:szCs w:val="16"/>
                  <w:lang w:val="ru-RU"/>
                </w:rPr>
                <w:delText>1157</w:delText>
              </w:r>
            </w:del>
          </w:p>
        </w:tc>
        <w:tc>
          <w:tcPr>
            <w:tcW w:w="656" w:type="dxa"/>
            <w:tcBorders>
              <w:top w:val="nil"/>
              <w:left w:val="nil"/>
              <w:bottom w:val="single" w:sz="8" w:space="0" w:color="auto"/>
              <w:right w:val="single" w:sz="8" w:space="0" w:color="auto"/>
            </w:tcBorders>
            <w:shd w:val="clear" w:color="000000" w:fill="FFFFFF"/>
            <w:vAlign w:val="center"/>
            <w:hideMark/>
          </w:tcPr>
          <w:p w14:paraId="77BC1119" w14:textId="77777777" w:rsidR="00527F13" w:rsidRPr="00527F13" w:rsidDel="008B1625" w:rsidRDefault="00527F13" w:rsidP="0050150B">
            <w:pPr>
              <w:spacing w:line="240" w:lineRule="auto"/>
              <w:jc w:val="left"/>
              <w:rPr>
                <w:del w:id="1785" w:author="Алексей Ярославцев" w:date="2020-05-25T21:25:00Z"/>
                <w:rFonts w:ascii="Palatino Linotype" w:hAnsi="Palatino Linotype"/>
                <w:sz w:val="16"/>
                <w:szCs w:val="16"/>
                <w:lang w:val="ru-RU"/>
              </w:rPr>
            </w:pPr>
            <w:del w:id="1786" w:author="Алексей Ярославцев" w:date="2020-05-25T21:25:00Z">
              <w:r w:rsidRPr="00527F13" w:rsidDel="008B1625">
                <w:rPr>
                  <w:rFonts w:ascii="Palatino Linotype" w:hAnsi="Palatino Linotype"/>
                  <w:sz w:val="16"/>
                  <w:szCs w:val="16"/>
                  <w:lang w:val="ru-RU"/>
                </w:rPr>
                <w:delText>2029</w:delText>
              </w:r>
            </w:del>
          </w:p>
        </w:tc>
        <w:tc>
          <w:tcPr>
            <w:tcW w:w="656" w:type="dxa"/>
            <w:tcBorders>
              <w:top w:val="nil"/>
              <w:left w:val="nil"/>
              <w:bottom w:val="single" w:sz="8" w:space="0" w:color="auto"/>
              <w:right w:val="single" w:sz="8" w:space="0" w:color="auto"/>
            </w:tcBorders>
            <w:shd w:val="clear" w:color="000000" w:fill="FFFFFF"/>
            <w:vAlign w:val="center"/>
            <w:hideMark/>
          </w:tcPr>
          <w:p w14:paraId="04E8DF07" w14:textId="77777777" w:rsidR="00527F13" w:rsidRPr="00527F13" w:rsidDel="008B1625" w:rsidRDefault="00527F13" w:rsidP="0050150B">
            <w:pPr>
              <w:spacing w:line="240" w:lineRule="auto"/>
              <w:jc w:val="left"/>
              <w:rPr>
                <w:del w:id="1787" w:author="Алексей Ярославцев" w:date="2020-05-25T21:25:00Z"/>
                <w:rFonts w:ascii="Palatino Linotype" w:hAnsi="Palatino Linotype"/>
                <w:sz w:val="16"/>
                <w:szCs w:val="16"/>
                <w:lang w:val="ru-RU"/>
              </w:rPr>
            </w:pPr>
            <w:del w:id="1788" w:author="Алексей Ярославцев" w:date="2020-05-25T21:25:00Z">
              <w:r w:rsidRPr="00527F13" w:rsidDel="008B1625">
                <w:rPr>
                  <w:rFonts w:ascii="Palatino Linotype" w:hAnsi="Palatino Linotype"/>
                  <w:sz w:val="16"/>
                  <w:szCs w:val="16"/>
                  <w:lang w:val="ru-RU"/>
                </w:rPr>
                <w:delText>1298</w:delText>
              </w:r>
            </w:del>
          </w:p>
        </w:tc>
        <w:tc>
          <w:tcPr>
            <w:tcW w:w="656" w:type="dxa"/>
            <w:tcBorders>
              <w:top w:val="nil"/>
              <w:left w:val="nil"/>
              <w:bottom w:val="single" w:sz="8" w:space="0" w:color="auto"/>
              <w:right w:val="single" w:sz="8" w:space="0" w:color="auto"/>
            </w:tcBorders>
            <w:shd w:val="clear" w:color="000000" w:fill="FFFFFF"/>
            <w:vAlign w:val="center"/>
            <w:hideMark/>
          </w:tcPr>
          <w:p w14:paraId="74C0B53B" w14:textId="77777777" w:rsidR="00527F13" w:rsidRPr="00527F13" w:rsidDel="008B1625" w:rsidRDefault="00527F13" w:rsidP="0050150B">
            <w:pPr>
              <w:spacing w:line="240" w:lineRule="auto"/>
              <w:jc w:val="left"/>
              <w:rPr>
                <w:del w:id="1789" w:author="Алексей Ярославцев" w:date="2020-05-25T21:25:00Z"/>
                <w:rFonts w:ascii="Palatino Linotype" w:hAnsi="Palatino Linotype"/>
                <w:sz w:val="16"/>
                <w:szCs w:val="16"/>
                <w:lang w:val="ru-RU"/>
              </w:rPr>
            </w:pPr>
            <w:del w:id="1790" w:author="Алексей Ярославцев" w:date="2020-05-25T21:25:00Z">
              <w:r w:rsidRPr="00527F13" w:rsidDel="008B1625">
                <w:rPr>
                  <w:rFonts w:ascii="Palatino Linotype" w:hAnsi="Palatino Linotype"/>
                  <w:sz w:val="16"/>
                  <w:szCs w:val="16"/>
                  <w:lang w:val="ru-RU"/>
                </w:rPr>
                <w:delText>507</w:delText>
              </w:r>
            </w:del>
          </w:p>
        </w:tc>
        <w:tc>
          <w:tcPr>
            <w:tcW w:w="600" w:type="dxa"/>
            <w:tcBorders>
              <w:top w:val="nil"/>
              <w:left w:val="nil"/>
              <w:bottom w:val="single" w:sz="8" w:space="0" w:color="auto"/>
              <w:right w:val="single" w:sz="8" w:space="0" w:color="auto"/>
            </w:tcBorders>
            <w:shd w:val="clear" w:color="000000" w:fill="FFFFFF"/>
            <w:hideMark/>
          </w:tcPr>
          <w:p w14:paraId="1FF58049" w14:textId="77777777" w:rsidR="00527F13" w:rsidRPr="00527F13" w:rsidDel="008B1625" w:rsidRDefault="00527F13" w:rsidP="0050150B">
            <w:pPr>
              <w:spacing w:line="240" w:lineRule="auto"/>
              <w:jc w:val="left"/>
              <w:rPr>
                <w:del w:id="1791" w:author="Алексей Ярославцев" w:date="2020-05-25T21:25:00Z"/>
                <w:rFonts w:ascii="Palatino Linotype" w:hAnsi="Palatino Linotype"/>
                <w:sz w:val="16"/>
                <w:szCs w:val="16"/>
                <w:lang w:val="ru-RU"/>
              </w:rPr>
            </w:pPr>
            <w:del w:id="1792" w:author="Алексей Ярославцев" w:date="2020-05-25T21:25:00Z">
              <w:r w:rsidRPr="00527F13" w:rsidDel="008B1625">
                <w:rPr>
                  <w:rFonts w:ascii="Palatino Linotype" w:hAnsi="Palatino Linotype"/>
                  <w:sz w:val="16"/>
                  <w:szCs w:val="16"/>
                </w:rPr>
                <w:delText>3.95</w:delText>
              </w:r>
            </w:del>
          </w:p>
        </w:tc>
        <w:tc>
          <w:tcPr>
            <w:tcW w:w="600" w:type="dxa"/>
            <w:tcBorders>
              <w:top w:val="nil"/>
              <w:left w:val="nil"/>
              <w:bottom w:val="single" w:sz="8" w:space="0" w:color="auto"/>
              <w:right w:val="single" w:sz="8" w:space="0" w:color="auto"/>
            </w:tcBorders>
            <w:shd w:val="clear" w:color="000000" w:fill="FFFFFF"/>
            <w:hideMark/>
          </w:tcPr>
          <w:p w14:paraId="28474112" w14:textId="77777777" w:rsidR="00527F13" w:rsidRPr="00527F13" w:rsidDel="008B1625" w:rsidRDefault="00527F13" w:rsidP="0050150B">
            <w:pPr>
              <w:spacing w:line="240" w:lineRule="auto"/>
              <w:jc w:val="left"/>
              <w:rPr>
                <w:del w:id="1793" w:author="Алексей Ярославцев" w:date="2020-05-25T21:25:00Z"/>
                <w:rFonts w:ascii="Palatino Linotype" w:hAnsi="Palatino Linotype"/>
                <w:sz w:val="16"/>
                <w:szCs w:val="16"/>
                <w:lang w:val="ru-RU"/>
              </w:rPr>
            </w:pPr>
            <w:del w:id="1794" w:author="Алексей Ярославцев" w:date="2020-05-25T21:25:00Z">
              <w:r w:rsidRPr="00527F13" w:rsidDel="008B1625">
                <w:rPr>
                  <w:rFonts w:ascii="Palatino Linotype" w:hAnsi="Palatino Linotype"/>
                  <w:sz w:val="16"/>
                  <w:szCs w:val="16"/>
                </w:rPr>
                <w:delText>0.44</w:delText>
              </w:r>
            </w:del>
          </w:p>
        </w:tc>
        <w:tc>
          <w:tcPr>
            <w:tcW w:w="576" w:type="dxa"/>
            <w:tcBorders>
              <w:top w:val="nil"/>
              <w:left w:val="nil"/>
              <w:bottom w:val="single" w:sz="8" w:space="0" w:color="auto"/>
              <w:right w:val="single" w:sz="8" w:space="0" w:color="auto"/>
            </w:tcBorders>
            <w:shd w:val="clear" w:color="000000" w:fill="FFFFFF"/>
            <w:hideMark/>
          </w:tcPr>
          <w:p w14:paraId="50980D21" w14:textId="77777777" w:rsidR="00527F13" w:rsidRPr="00527F13" w:rsidDel="008B1625" w:rsidRDefault="00527F13" w:rsidP="0050150B">
            <w:pPr>
              <w:spacing w:line="240" w:lineRule="auto"/>
              <w:jc w:val="left"/>
              <w:rPr>
                <w:del w:id="1795" w:author="Алексей Ярославцев" w:date="2020-05-25T21:25:00Z"/>
                <w:rFonts w:ascii="Palatino Linotype" w:hAnsi="Palatino Linotype"/>
                <w:sz w:val="16"/>
                <w:szCs w:val="16"/>
                <w:lang w:val="ru-RU"/>
              </w:rPr>
            </w:pPr>
            <w:del w:id="1796" w:author="Алексей Ярославцев" w:date="2020-05-25T21:25:00Z">
              <w:r w:rsidRPr="00527F13" w:rsidDel="008B1625">
                <w:rPr>
                  <w:rFonts w:ascii="Palatino Linotype" w:hAnsi="Palatino Linotype"/>
                  <w:sz w:val="16"/>
                  <w:szCs w:val="16"/>
                </w:rPr>
                <w:delText>3.51</w:delText>
              </w:r>
            </w:del>
          </w:p>
        </w:tc>
      </w:tr>
      <w:tr w:rsidR="00527F13" w:rsidRPr="00527F13" w:rsidDel="008B1625" w14:paraId="20D9C0A3" w14:textId="77777777" w:rsidTr="0050150B">
        <w:trPr>
          <w:trHeight w:val="170"/>
          <w:del w:id="1797"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286B641" w14:textId="77777777" w:rsidR="00527F13" w:rsidRPr="00527F13" w:rsidDel="008B1625" w:rsidRDefault="00527F13" w:rsidP="0050150B">
            <w:pPr>
              <w:spacing w:line="240" w:lineRule="auto"/>
              <w:jc w:val="left"/>
              <w:rPr>
                <w:del w:id="1798" w:author="Алексей Ярославцев" w:date="2020-05-25T21:25:00Z"/>
                <w:rFonts w:ascii="Palatino Linotype" w:hAnsi="Palatino Linotype"/>
                <w:b/>
                <w:bCs/>
                <w:sz w:val="16"/>
                <w:szCs w:val="16"/>
                <w:lang w:val="ru-RU"/>
              </w:rPr>
            </w:pPr>
            <w:del w:id="1799" w:author="Алексей Ярославцев" w:date="2020-05-25T21:25:00Z">
              <w:r w:rsidRPr="00527F13" w:rsidDel="008B1625">
                <w:rPr>
                  <w:rFonts w:ascii="Palatino Linotype" w:hAnsi="Palatino Linotype"/>
                  <w:b/>
                  <w:bCs/>
                  <w:sz w:val="16"/>
                  <w:szCs w:val="16"/>
                  <w:lang w:val="ru-RU"/>
                </w:rPr>
                <w:delText>218A0210</w:delText>
              </w:r>
            </w:del>
          </w:p>
        </w:tc>
        <w:tc>
          <w:tcPr>
            <w:tcW w:w="708" w:type="dxa"/>
            <w:tcBorders>
              <w:top w:val="nil"/>
              <w:left w:val="nil"/>
              <w:bottom w:val="single" w:sz="8" w:space="0" w:color="auto"/>
              <w:right w:val="single" w:sz="8" w:space="0" w:color="auto"/>
            </w:tcBorders>
            <w:shd w:val="clear" w:color="000000" w:fill="FFFFFF"/>
            <w:vAlign w:val="center"/>
            <w:hideMark/>
          </w:tcPr>
          <w:p w14:paraId="150AB60E" w14:textId="77777777" w:rsidR="00527F13" w:rsidRPr="00527F13" w:rsidDel="008B1625" w:rsidRDefault="00527F13" w:rsidP="0050150B">
            <w:pPr>
              <w:spacing w:line="240" w:lineRule="auto"/>
              <w:jc w:val="left"/>
              <w:rPr>
                <w:del w:id="1800" w:author="Алексей Ярославцев" w:date="2020-05-25T21:25:00Z"/>
                <w:rFonts w:ascii="Palatino Linotype" w:hAnsi="Palatino Linotype"/>
                <w:sz w:val="16"/>
                <w:szCs w:val="16"/>
                <w:lang w:val="ru-RU"/>
              </w:rPr>
            </w:pPr>
            <w:del w:id="1801" w:author="Алексей Ярославцев" w:date="2020-05-25T21:25:00Z">
              <w:r w:rsidRPr="00527F13" w:rsidDel="008B1625">
                <w:rPr>
                  <w:rFonts w:ascii="Palatino Linotype" w:hAnsi="Palatino Linotype"/>
                  <w:sz w:val="16"/>
                  <w:szCs w:val="16"/>
                  <w:lang w:val="ru-RU"/>
                </w:rPr>
                <w:delText>30-40</w:delText>
              </w:r>
            </w:del>
          </w:p>
        </w:tc>
        <w:tc>
          <w:tcPr>
            <w:tcW w:w="548" w:type="dxa"/>
            <w:tcBorders>
              <w:top w:val="nil"/>
              <w:left w:val="nil"/>
              <w:bottom w:val="single" w:sz="8" w:space="0" w:color="auto"/>
              <w:right w:val="single" w:sz="8" w:space="0" w:color="auto"/>
            </w:tcBorders>
            <w:shd w:val="clear" w:color="000000" w:fill="FFFFFF"/>
            <w:vAlign w:val="center"/>
            <w:hideMark/>
          </w:tcPr>
          <w:p w14:paraId="56F6F3C7" w14:textId="77777777" w:rsidR="00527F13" w:rsidRPr="00527F13" w:rsidDel="008B1625" w:rsidRDefault="00527F13" w:rsidP="0050150B">
            <w:pPr>
              <w:spacing w:line="240" w:lineRule="auto"/>
              <w:jc w:val="left"/>
              <w:rPr>
                <w:del w:id="1802" w:author="Алексей Ярославцев" w:date="2020-05-25T21:25:00Z"/>
                <w:rFonts w:ascii="Palatino Linotype" w:hAnsi="Palatino Linotype"/>
                <w:sz w:val="16"/>
                <w:szCs w:val="16"/>
                <w:lang w:val="ru-RU"/>
              </w:rPr>
            </w:pPr>
            <w:del w:id="1803" w:author="Алексей Ярославцев" w:date="2020-05-25T21:25:00Z">
              <w:r w:rsidRPr="00527F13" w:rsidDel="008B1625">
                <w:rPr>
                  <w:rFonts w:ascii="Palatino Linotype" w:hAnsi="Palatino Linotype"/>
                  <w:sz w:val="16"/>
                  <w:szCs w:val="16"/>
                  <w:lang w:val="ru-RU"/>
                </w:rPr>
                <w:delText>11</w:delText>
              </w:r>
            </w:del>
          </w:p>
        </w:tc>
        <w:tc>
          <w:tcPr>
            <w:tcW w:w="576" w:type="dxa"/>
            <w:tcBorders>
              <w:top w:val="nil"/>
              <w:left w:val="nil"/>
              <w:bottom w:val="single" w:sz="8" w:space="0" w:color="auto"/>
              <w:right w:val="single" w:sz="8" w:space="0" w:color="auto"/>
            </w:tcBorders>
            <w:shd w:val="clear" w:color="000000" w:fill="FFFFFF"/>
            <w:vAlign w:val="center"/>
            <w:hideMark/>
          </w:tcPr>
          <w:p w14:paraId="5AF2F813" w14:textId="77777777" w:rsidR="00527F13" w:rsidRPr="00527F13" w:rsidDel="008B1625" w:rsidRDefault="00527F13" w:rsidP="0050150B">
            <w:pPr>
              <w:spacing w:line="240" w:lineRule="auto"/>
              <w:jc w:val="left"/>
              <w:rPr>
                <w:del w:id="1804" w:author="Алексей Ярославцев" w:date="2020-05-25T21:25:00Z"/>
                <w:rFonts w:ascii="Palatino Linotype" w:hAnsi="Palatino Linotype"/>
                <w:sz w:val="16"/>
                <w:szCs w:val="16"/>
                <w:lang w:val="ru-RU"/>
              </w:rPr>
            </w:pPr>
            <w:del w:id="1805" w:author="Алексей Ярославцев" w:date="2020-05-25T21:25:00Z">
              <w:r w:rsidRPr="00527F13" w:rsidDel="008B1625">
                <w:rPr>
                  <w:rFonts w:ascii="Palatino Linotype" w:hAnsi="Palatino Linotype"/>
                  <w:sz w:val="16"/>
                  <w:szCs w:val="16"/>
                  <w:lang w:val="ru-RU"/>
                </w:rPr>
                <w:delText>21.01</w:delText>
              </w:r>
            </w:del>
          </w:p>
        </w:tc>
        <w:tc>
          <w:tcPr>
            <w:tcW w:w="548" w:type="dxa"/>
            <w:tcBorders>
              <w:top w:val="nil"/>
              <w:left w:val="nil"/>
              <w:bottom w:val="single" w:sz="8" w:space="0" w:color="auto"/>
              <w:right w:val="single" w:sz="8" w:space="0" w:color="auto"/>
            </w:tcBorders>
            <w:shd w:val="clear" w:color="000000" w:fill="FFFFFF"/>
            <w:vAlign w:val="center"/>
            <w:hideMark/>
          </w:tcPr>
          <w:p w14:paraId="3623E87D" w14:textId="77777777" w:rsidR="00527F13" w:rsidRPr="00527F13" w:rsidDel="008B1625" w:rsidRDefault="00527F13" w:rsidP="0050150B">
            <w:pPr>
              <w:spacing w:line="240" w:lineRule="auto"/>
              <w:jc w:val="left"/>
              <w:rPr>
                <w:del w:id="1806" w:author="Алексей Ярославцев" w:date="2020-05-25T21:25:00Z"/>
                <w:rFonts w:ascii="Palatino Linotype" w:hAnsi="Palatino Linotype"/>
                <w:sz w:val="16"/>
                <w:szCs w:val="16"/>
                <w:lang w:val="ru-RU"/>
              </w:rPr>
            </w:pPr>
            <w:del w:id="1807" w:author="Алексей Ярославцев" w:date="2020-05-25T21:25:00Z">
              <w:r w:rsidRPr="00527F13" w:rsidDel="008B1625">
                <w:rPr>
                  <w:rFonts w:ascii="Palatino Linotype" w:hAnsi="Palatino Linotype"/>
                  <w:sz w:val="16"/>
                  <w:szCs w:val="16"/>
                  <w:lang w:val="ru-RU"/>
                </w:rPr>
                <w:delText>2.64</w:delText>
              </w:r>
            </w:del>
          </w:p>
        </w:tc>
        <w:tc>
          <w:tcPr>
            <w:tcW w:w="576" w:type="dxa"/>
            <w:tcBorders>
              <w:top w:val="nil"/>
              <w:left w:val="nil"/>
              <w:bottom w:val="single" w:sz="8" w:space="0" w:color="auto"/>
              <w:right w:val="single" w:sz="8" w:space="0" w:color="auto"/>
            </w:tcBorders>
            <w:shd w:val="clear" w:color="000000" w:fill="FFFFFF"/>
            <w:vAlign w:val="center"/>
            <w:hideMark/>
          </w:tcPr>
          <w:p w14:paraId="1A9AD95B" w14:textId="77777777" w:rsidR="00527F13" w:rsidRPr="00527F13" w:rsidDel="008B1625" w:rsidRDefault="00527F13" w:rsidP="0050150B">
            <w:pPr>
              <w:spacing w:line="240" w:lineRule="auto"/>
              <w:jc w:val="left"/>
              <w:rPr>
                <w:del w:id="1808" w:author="Алексей Ярославцев" w:date="2020-05-25T21:25:00Z"/>
                <w:rFonts w:ascii="Palatino Linotype" w:hAnsi="Palatino Linotype"/>
                <w:sz w:val="16"/>
                <w:szCs w:val="16"/>
                <w:lang w:val="ru-RU"/>
              </w:rPr>
            </w:pPr>
            <w:del w:id="1809" w:author="Алексей Ярославцев" w:date="2020-05-25T21:25:00Z">
              <w:r w:rsidRPr="00527F13" w:rsidDel="008B1625">
                <w:rPr>
                  <w:rFonts w:ascii="Palatino Linotype" w:hAnsi="Palatino Linotype"/>
                  <w:sz w:val="16"/>
                  <w:szCs w:val="16"/>
                  <w:lang w:val="ru-RU"/>
                </w:rPr>
                <w:delText>6.4</w:delText>
              </w:r>
            </w:del>
          </w:p>
        </w:tc>
        <w:tc>
          <w:tcPr>
            <w:tcW w:w="548" w:type="dxa"/>
            <w:tcBorders>
              <w:top w:val="nil"/>
              <w:left w:val="nil"/>
              <w:bottom w:val="single" w:sz="8" w:space="0" w:color="auto"/>
              <w:right w:val="single" w:sz="8" w:space="0" w:color="auto"/>
            </w:tcBorders>
            <w:shd w:val="clear" w:color="000000" w:fill="FFFFFF"/>
            <w:vAlign w:val="center"/>
            <w:hideMark/>
          </w:tcPr>
          <w:p w14:paraId="419138A6" w14:textId="77777777" w:rsidR="00527F13" w:rsidRPr="00527F13" w:rsidDel="008B1625" w:rsidRDefault="00527F13" w:rsidP="0050150B">
            <w:pPr>
              <w:spacing w:line="240" w:lineRule="auto"/>
              <w:jc w:val="left"/>
              <w:rPr>
                <w:del w:id="1810" w:author="Алексей Ярославцев" w:date="2020-05-25T21:25:00Z"/>
                <w:rFonts w:ascii="Palatino Linotype" w:hAnsi="Palatino Linotype"/>
                <w:sz w:val="16"/>
                <w:szCs w:val="16"/>
                <w:lang w:val="ru-RU"/>
              </w:rPr>
            </w:pPr>
            <w:del w:id="1811" w:author="Алексей Ярославцев" w:date="2020-05-25T21:25:00Z">
              <w:r w:rsidRPr="00527F13" w:rsidDel="008B1625">
                <w:rPr>
                  <w:rFonts w:ascii="Palatino Linotype" w:hAnsi="Palatino Linotype"/>
                  <w:sz w:val="16"/>
                  <w:szCs w:val="16"/>
                  <w:lang w:val="ru-RU"/>
                </w:rPr>
                <w:delText>1</w:delText>
              </w:r>
            </w:del>
          </w:p>
        </w:tc>
        <w:tc>
          <w:tcPr>
            <w:tcW w:w="548" w:type="dxa"/>
            <w:tcBorders>
              <w:top w:val="nil"/>
              <w:left w:val="nil"/>
              <w:bottom w:val="single" w:sz="8" w:space="0" w:color="auto"/>
              <w:right w:val="single" w:sz="8" w:space="0" w:color="auto"/>
            </w:tcBorders>
            <w:shd w:val="clear" w:color="000000" w:fill="FFFFFF"/>
            <w:vAlign w:val="center"/>
            <w:hideMark/>
          </w:tcPr>
          <w:p w14:paraId="7B3701CE" w14:textId="77777777" w:rsidR="00527F13" w:rsidRPr="00527F13" w:rsidDel="008B1625" w:rsidRDefault="00527F13" w:rsidP="0050150B">
            <w:pPr>
              <w:spacing w:line="240" w:lineRule="auto"/>
              <w:jc w:val="left"/>
              <w:rPr>
                <w:del w:id="1812" w:author="Алексей Ярославцев" w:date="2020-05-25T21:25:00Z"/>
                <w:rFonts w:ascii="Palatino Linotype" w:hAnsi="Palatino Linotype"/>
                <w:sz w:val="16"/>
                <w:szCs w:val="16"/>
                <w:lang w:val="ru-RU"/>
              </w:rPr>
            </w:pPr>
            <w:del w:id="1813" w:author="Алексей Ярославцев" w:date="2020-05-25T21:25:00Z">
              <w:r w:rsidRPr="00527F13" w:rsidDel="008B1625">
                <w:rPr>
                  <w:rFonts w:ascii="Palatino Linotype" w:hAnsi="Palatino Linotype"/>
                  <w:sz w:val="16"/>
                  <w:szCs w:val="16"/>
                  <w:lang w:val="ru-RU"/>
                </w:rPr>
                <w:delText>1.19</w:delText>
              </w:r>
            </w:del>
          </w:p>
        </w:tc>
        <w:tc>
          <w:tcPr>
            <w:tcW w:w="576" w:type="dxa"/>
            <w:tcBorders>
              <w:top w:val="nil"/>
              <w:left w:val="nil"/>
              <w:bottom w:val="single" w:sz="8" w:space="0" w:color="auto"/>
              <w:right w:val="single" w:sz="8" w:space="0" w:color="auto"/>
            </w:tcBorders>
            <w:shd w:val="clear" w:color="000000" w:fill="FFFFFF"/>
            <w:vAlign w:val="center"/>
            <w:hideMark/>
          </w:tcPr>
          <w:p w14:paraId="084D434F" w14:textId="77777777" w:rsidR="00527F13" w:rsidRPr="00527F13" w:rsidDel="008B1625" w:rsidRDefault="00527F13" w:rsidP="0050150B">
            <w:pPr>
              <w:spacing w:line="240" w:lineRule="auto"/>
              <w:jc w:val="left"/>
              <w:rPr>
                <w:del w:id="1814" w:author="Алексей Ярославцев" w:date="2020-05-25T21:25:00Z"/>
                <w:rFonts w:ascii="Palatino Linotype" w:hAnsi="Palatino Linotype"/>
                <w:sz w:val="16"/>
                <w:szCs w:val="16"/>
                <w:lang w:val="ru-RU"/>
              </w:rPr>
            </w:pPr>
            <w:del w:id="1815" w:author="Алексей Ярославцев" w:date="2020-05-25T21:25:00Z">
              <w:r w:rsidRPr="00527F13" w:rsidDel="008B1625">
                <w:rPr>
                  <w:rFonts w:ascii="Palatino Linotype" w:hAnsi="Palatino Linotype"/>
                  <w:sz w:val="16"/>
                  <w:szCs w:val="16"/>
                  <w:lang w:val="ru-RU"/>
                </w:rPr>
                <w:delText>0.761</w:delText>
              </w:r>
            </w:del>
          </w:p>
        </w:tc>
        <w:tc>
          <w:tcPr>
            <w:tcW w:w="576" w:type="dxa"/>
            <w:tcBorders>
              <w:top w:val="nil"/>
              <w:left w:val="nil"/>
              <w:bottom w:val="single" w:sz="8" w:space="0" w:color="auto"/>
              <w:right w:val="single" w:sz="8" w:space="0" w:color="auto"/>
            </w:tcBorders>
            <w:shd w:val="clear" w:color="000000" w:fill="FFFFFF"/>
            <w:vAlign w:val="center"/>
            <w:hideMark/>
          </w:tcPr>
          <w:p w14:paraId="171BF0C3" w14:textId="77777777" w:rsidR="00527F13" w:rsidRPr="00527F13" w:rsidDel="008B1625" w:rsidRDefault="00527F13" w:rsidP="0050150B">
            <w:pPr>
              <w:spacing w:line="240" w:lineRule="auto"/>
              <w:jc w:val="left"/>
              <w:rPr>
                <w:del w:id="1816" w:author="Алексей Ярославцев" w:date="2020-05-25T21:25:00Z"/>
                <w:rFonts w:ascii="Palatino Linotype" w:hAnsi="Palatino Linotype"/>
                <w:sz w:val="16"/>
                <w:szCs w:val="16"/>
                <w:lang w:val="ru-RU"/>
              </w:rPr>
            </w:pPr>
            <w:del w:id="1817" w:author="Алексей Ярославцев" w:date="2020-05-25T21:25:00Z">
              <w:r w:rsidRPr="00527F13" w:rsidDel="008B1625">
                <w:rPr>
                  <w:rFonts w:ascii="Palatino Linotype" w:hAnsi="Palatino Linotype"/>
                  <w:sz w:val="16"/>
                  <w:szCs w:val="16"/>
                  <w:lang w:val="ru-RU"/>
                </w:rPr>
                <w:delText>0.219</w:delText>
              </w:r>
            </w:del>
          </w:p>
        </w:tc>
        <w:tc>
          <w:tcPr>
            <w:tcW w:w="656" w:type="dxa"/>
            <w:tcBorders>
              <w:top w:val="nil"/>
              <w:left w:val="nil"/>
              <w:bottom w:val="single" w:sz="8" w:space="0" w:color="auto"/>
              <w:right w:val="single" w:sz="8" w:space="0" w:color="auto"/>
            </w:tcBorders>
            <w:shd w:val="clear" w:color="000000" w:fill="FFFFFF"/>
            <w:vAlign w:val="center"/>
            <w:hideMark/>
          </w:tcPr>
          <w:p w14:paraId="25F0321F" w14:textId="77777777" w:rsidR="00527F13" w:rsidRPr="00527F13" w:rsidDel="008B1625" w:rsidRDefault="00527F13" w:rsidP="0050150B">
            <w:pPr>
              <w:spacing w:line="240" w:lineRule="auto"/>
              <w:jc w:val="left"/>
              <w:rPr>
                <w:del w:id="1818" w:author="Алексей Ярославцев" w:date="2020-05-25T21:25:00Z"/>
                <w:rFonts w:ascii="Palatino Linotype" w:hAnsi="Palatino Linotype"/>
                <w:sz w:val="16"/>
                <w:szCs w:val="16"/>
                <w:lang w:val="ru-RU"/>
              </w:rPr>
            </w:pPr>
            <w:del w:id="1819" w:author="Алексей Ярославцев" w:date="2020-05-25T21:25:00Z">
              <w:r w:rsidRPr="00527F13" w:rsidDel="008B1625">
                <w:rPr>
                  <w:rFonts w:ascii="Palatino Linotype" w:hAnsi="Palatino Linotype"/>
                  <w:sz w:val="16"/>
                  <w:szCs w:val="16"/>
                  <w:lang w:val="ru-RU"/>
                </w:rPr>
                <w:delText>73.7</w:delText>
              </w:r>
            </w:del>
          </w:p>
        </w:tc>
        <w:tc>
          <w:tcPr>
            <w:tcW w:w="576" w:type="dxa"/>
            <w:tcBorders>
              <w:top w:val="nil"/>
              <w:left w:val="nil"/>
              <w:bottom w:val="single" w:sz="8" w:space="0" w:color="auto"/>
              <w:right w:val="single" w:sz="8" w:space="0" w:color="auto"/>
            </w:tcBorders>
            <w:shd w:val="clear" w:color="000000" w:fill="FFFFFF"/>
            <w:vAlign w:val="center"/>
            <w:hideMark/>
          </w:tcPr>
          <w:p w14:paraId="0ABF9B78" w14:textId="77777777" w:rsidR="00527F13" w:rsidRPr="00527F13" w:rsidDel="008B1625" w:rsidRDefault="00527F13" w:rsidP="0050150B">
            <w:pPr>
              <w:spacing w:line="240" w:lineRule="auto"/>
              <w:jc w:val="left"/>
              <w:rPr>
                <w:del w:id="1820" w:author="Алексей Ярославцев" w:date="2020-05-25T21:25:00Z"/>
                <w:rFonts w:ascii="Palatino Linotype" w:hAnsi="Palatino Linotype"/>
                <w:sz w:val="16"/>
                <w:szCs w:val="16"/>
                <w:lang w:val="ru-RU"/>
              </w:rPr>
            </w:pPr>
            <w:del w:id="1821" w:author="Алексей Ярославцев" w:date="2020-05-25T21:25:00Z">
              <w:r w:rsidRPr="00527F13" w:rsidDel="008B1625">
                <w:rPr>
                  <w:rFonts w:ascii="Palatino Linotype" w:hAnsi="Palatino Linotype"/>
                  <w:sz w:val="16"/>
                  <w:szCs w:val="16"/>
                  <w:lang w:val="ru-RU"/>
                </w:rPr>
                <w:delText>1.34</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3BBF3A7" w14:textId="77777777" w:rsidR="00527F13" w:rsidRPr="00527F13" w:rsidDel="008B1625" w:rsidRDefault="00527F13" w:rsidP="0050150B">
            <w:pPr>
              <w:spacing w:line="240" w:lineRule="auto"/>
              <w:jc w:val="left"/>
              <w:rPr>
                <w:del w:id="1822" w:author="Алексей Ярославцев" w:date="2020-05-25T21:25:00Z"/>
                <w:rFonts w:ascii="Palatino Linotype" w:hAnsi="Palatino Linotype"/>
                <w:sz w:val="16"/>
                <w:szCs w:val="16"/>
                <w:lang w:val="ru-RU"/>
              </w:rPr>
            </w:pPr>
            <w:del w:id="1823" w:author="Алексей Ярославцев" w:date="2020-05-25T21:25:00Z">
              <w:r w:rsidRPr="00527F13" w:rsidDel="008B1625">
                <w:rPr>
                  <w:rFonts w:ascii="Palatino Linotype" w:hAnsi="Palatino Linotype"/>
                  <w:sz w:val="16"/>
                  <w:szCs w:val="16"/>
                  <w:lang w:val="ru-RU"/>
                </w:rPr>
                <w:delText>2.19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0C7F3C31" w14:textId="77777777" w:rsidR="00527F13" w:rsidRPr="00527F13" w:rsidDel="008B1625" w:rsidRDefault="00527F13" w:rsidP="0050150B">
            <w:pPr>
              <w:spacing w:line="240" w:lineRule="auto"/>
              <w:jc w:val="left"/>
              <w:rPr>
                <w:del w:id="1824" w:author="Алексей Ярославцев" w:date="2020-05-25T21:25:00Z"/>
                <w:rFonts w:ascii="Palatino Linotype" w:hAnsi="Palatino Linotype"/>
                <w:sz w:val="16"/>
                <w:szCs w:val="16"/>
                <w:lang w:val="ru-RU"/>
              </w:rPr>
            </w:pPr>
            <w:del w:id="1825" w:author="Алексей Ярославцев" w:date="2020-05-25T21:25:00Z">
              <w:r w:rsidRPr="00527F13" w:rsidDel="008B1625">
                <w:rPr>
                  <w:rFonts w:ascii="Palatino Linotype" w:hAnsi="Palatino Linotype"/>
                  <w:sz w:val="16"/>
                  <w:szCs w:val="16"/>
                  <w:lang w:val="ru-RU"/>
                </w:rPr>
                <w:delText>0.34</w:delText>
              </w:r>
            </w:del>
          </w:p>
        </w:tc>
        <w:tc>
          <w:tcPr>
            <w:tcW w:w="665" w:type="dxa"/>
            <w:tcBorders>
              <w:top w:val="nil"/>
              <w:left w:val="nil"/>
              <w:bottom w:val="single" w:sz="8" w:space="0" w:color="auto"/>
              <w:right w:val="single" w:sz="8" w:space="0" w:color="auto"/>
            </w:tcBorders>
            <w:shd w:val="clear" w:color="000000" w:fill="FFFFFF"/>
            <w:vAlign w:val="center"/>
            <w:hideMark/>
          </w:tcPr>
          <w:p w14:paraId="0834D448" w14:textId="77777777" w:rsidR="00527F13" w:rsidRPr="00527F13" w:rsidDel="008B1625" w:rsidRDefault="00527F13" w:rsidP="0050150B">
            <w:pPr>
              <w:spacing w:line="240" w:lineRule="auto"/>
              <w:jc w:val="left"/>
              <w:rPr>
                <w:del w:id="1826" w:author="Алексей Ярославцев" w:date="2020-05-25T21:25:00Z"/>
                <w:rFonts w:ascii="Palatino Linotype" w:hAnsi="Palatino Linotype"/>
                <w:sz w:val="16"/>
                <w:szCs w:val="16"/>
                <w:lang w:val="ru-RU"/>
              </w:rPr>
            </w:pPr>
            <w:del w:id="1827" w:author="Алексей Ярославцев" w:date="2020-05-25T21:25:00Z">
              <w:r w:rsidRPr="00527F13" w:rsidDel="008B1625">
                <w:rPr>
                  <w:rFonts w:ascii="Palatino Linotype" w:hAnsi="Palatino Linotype"/>
                  <w:sz w:val="16"/>
                  <w:szCs w:val="16"/>
                  <w:lang w:val="ru-RU"/>
                </w:rPr>
                <w:delText>304.4</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6DC095A3" w14:textId="77777777" w:rsidR="00527F13" w:rsidRPr="00527F13" w:rsidDel="008B1625" w:rsidRDefault="00527F13" w:rsidP="0050150B">
            <w:pPr>
              <w:spacing w:line="240" w:lineRule="auto"/>
              <w:jc w:val="left"/>
              <w:rPr>
                <w:del w:id="1828" w:author="Алексей Ярославцев" w:date="2020-05-25T21:25:00Z"/>
                <w:rFonts w:ascii="Palatino Linotype" w:hAnsi="Palatino Linotype"/>
                <w:sz w:val="16"/>
                <w:szCs w:val="16"/>
                <w:lang w:val="ru-RU"/>
              </w:rPr>
            </w:pPr>
            <w:del w:id="1829"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03972FF" w14:textId="77777777" w:rsidR="00527F13" w:rsidRPr="00527F13" w:rsidDel="008B1625" w:rsidRDefault="00527F13" w:rsidP="0050150B">
            <w:pPr>
              <w:spacing w:line="240" w:lineRule="auto"/>
              <w:jc w:val="left"/>
              <w:rPr>
                <w:del w:id="1830" w:author="Алексей Ярославцев" w:date="2020-05-25T21:25:00Z"/>
                <w:rFonts w:ascii="Palatino Linotype" w:hAnsi="Palatino Linotype"/>
                <w:sz w:val="16"/>
                <w:szCs w:val="16"/>
                <w:lang w:val="ru-RU"/>
              </w:rPr>
            </w:pPr>
            <w:del w:id="1831" w:author="Алексей Ярославцев" w:date="2020-05-25T21:25:00Z">
              <w:r w:rsidRPr="00527F13" w:rsidDel="008B1625">
                <w:rPr>
                  <w:rFonts w:ascii="Palatino Linotype" w:hAnsi="Palatino Linotype"/>
                  <w:sz w:val="16"/>
                  <w:szCs w:val="16"/>
                  <w:lang w:val="ru-RU"/>
                </w:rPr>
                <w:delText>1.66</w:delText>
              </w:r>
            </w:del>
          </w:p>
        </w:tc>
        <w:tc>
          <w:tcPr>
            <w:tcW w:w="892" w:type="dxa"/>
            <w:tcBorders>
              <w:top w:val="nil"/>
              <w:left w:val="nil"/>
              <w:bottom w:val="single" w:sz="8" w:space="0" w:color="auto"/>
              <w:right w:val="single" w:sz="8" w:space="0" w:color="auto"/>
            </w:tcBorders>
            <w:shd w:val="clear" w:color="000000" w:fill="FFFFFF"/>
            <w:vAlign w:val="center"/>
            <w:hideMark/>
          </w:tcPr>
          <w:p w14:paraId="06FD5FF4" w14:textId="77777777" w:rsidR="00527F13" w:rsidRPr="00527F13" w:rsidDel="008B1625" w:rsidRDefault="00527F13" w:rsidP="0050150B">
            <w:pPr>
              <w:spacing w:line="240" w:lineRule="auto"/>
              <w:jc w:val="left"/>
              <w:rPr>
                <w:del w:id="1832" w:author="Алексей Ярославцев" w:date="2020-05-25T21:25:00Z"/>
                <w:rFonts w:ascii="Palatino Linotype" w:hAnsi="Palatino Linotype"/>
                <w:sz w:val="16"/>
                <w:szCs w:val="16"/>
                <w:lang w:val="ru-RU"/>
              </w:rPr>
            </w:pPr>
            <w:del w:id="1833" w:author="Алексей Ярославцев" w:date="2020-05-25T21:25:00Z">
              <w:r w:rsidRPr="00527F13" w:rsidDel="008B1625">
                <w:rPr>
                  <w:rFonts w:ascii="Palatino Linotype" w:hAnsi="Palatino Linotype"/>
                  <w:sz w:val="16"/>
                  <w:szCs w:val="16"/>
                  <w:lang w:val="ru-RU"/>
                </w:rPr>
                <w:delText>1226</w:delText>
              </w:r>
            </w:del>
          </w:p>
        </w:tc>
        <w:tc>
          <w:tcPr>
            <w:tcW w:w="656" w:type="dxa"/>
            <w:tcBorders>
              <w:top w:val="nil"/>
              <w:left w:val="nil"/>
              <w:bottom w:val="single" w:sz="8" w:space="0" w:color="auto"/>
              <w:right w:val="single" w:sz="8" w:space="0" w:color="auto"/>
            </w:tcBorders>
            <w:shd w:val="clear" w:color="000000" w:fill="FFFFFF"/>
            <w:vAlign w:val="center"/>
            <w:hideMark/>
          </w:tcPr>
          <w:p w14:paraId="4156D9C6" w14:textId="77777777" w:rsidR="00527F13" w:rsidRPr="00527F13" w:rsidDel="008B1625" w:rsidRDefault="00527F13" w:rsidP="0050150B">
            <w:pPr>
              <w:spacing w:line="240" w:lineRule="auto"/>
              <w:jc w:val="left"/>
              <w:rPr>
                <w:del w:id="1834" w:author="Алексей Ярославцев" w:date="2020-05-25T21:25:00Z"/>
                <w:rFonts w:ascii="Palatino Linotype" w:hAnsi="Palatino Linotype"/>
                <w:sz w:val="16"/>
                <w:szCs w:val="16"/>
                <w:lang w:val="ru-RU"/>
              </w:rPr>
            </w:pPr>
            <w:del w:id="1835" w:author="Алексей Ярославцев" w:date="2020-05-25T21:25:00Z">
              <w:r w:rsidRPr="00527F13" w:rsidDel="008B1625">
                <w:rPr>
                  <w:rFonts w:ascii="Palatino Linotype" w:hAnsi="Palatino Linotype"/>
                  <w:sz w:val="16"/>
                  <w:szCs w:val="16"/>
                  <w:lang w:val="ru-RU"/>
                </w:rPr>
                <w:delText>2046</w:delText>
              </w:r>
            </w:del>
          </w:p>
        </w:tc>
        <w:tc>
          <w:tcPr>
            <w:tcW w:w="656" w:type="dxa"/>
            <w:tcBorders>
              <w:top w:val="nil"/>
              <w:left w:val="nil"/>
              <w:bottom w:val="single" w:sz="8" w:space="0" w:color="auto"/>
              <w:right w:val="single" w:sz="8" w:space="0" w:color="auto"/>
            </w:tcBorders>
            <w:shd w:val="clear" w:color="000000" w:fill="FFFFFF"/>
            <w:vAlign w:val="center"/>
            <w:hideMark/>
          </w:tcPr>
          <w:p w14:paraId="3BED5B5E" w14:textId="77777777" w:rsidR="00527F13" w:rsidRPr="00527F13" w:rsidDel="008B1625" w:rsidRDefault="00527F13" w:rsidP="0050150B">
            <w:pPr>
              <w:spacing w:line="240" w:lineRule="auto"/>
              <w:jc w:val="left"/>
              <w:rPr>
                <w:del w:id="1836" w:author="Алексей Ярославцев" w:date="2020-05-25T21:25:00Z"/>
                <w:rFonts w:ascii="Palatino Linotype" w:hAnsi="Palatino Linotype"/>
                <w:sz w:val="16"/>
                <w:szCs w:val="16"/>
                <w:lang w:val="ru-RU"/>
              </w:rPr>
            </w:pPr>
            <w:del w:id="1837" w:author="Алексей Ярославцев" w:date="2020-05-25T21:25:00Z">
              <w:r w:rsidRPr="00527F13" w:rsidDel="008B1625">
                <w:rPr>
                  <w:rFonts w:ascii="Palatino Linotype" w:hAnsi="Palatino Linotype"/>
                  <w:sz w:val="16"/>
                  <w:szCs w:val="16"/>
                  <w:lang w:val="ru-RU"/>
                </w:rPr>
                <w:delText>1309</w:delText>
              </w:r>
            </w:del>
          </w:p>
        </w:tc>
        <w:tc>
          <w:tcPr>
            <w:tcW w:w="656" w:type="dxa"/>
            <w:tcBorders>
              <w:top w:val="nil"/>
              <w:left w:val="nil"/>
              <w:bottom w:val="single" w:sz="8" w:space="0" w:color="auto"/>
              <w:right w:val="single" w:sz="8" w:space="0" w:color="auto"/>
            </w:tcBorders>
            <w:shd w:val="clear" w:color="000000" w:fill="FFFFFF"/>
            <w:vAlign w:val="center"/>
            <w:hideMark/>
          </w:tcPr>
          <w:p w14:paraId="1BD70835" w14:textId="77777777" w:rsidR="00527F13" w:rsidRPr="00527F13" w:rsidDel="008B1625" w:rsidRDefault="00527F13" w:rsidP="0050150B">
            <w:pPr>
              <w:spacing w:line="240" w:lineRule="auto"/>
              <w:jc w:val="left"/>
              <w:rPr>
                <w:del w:id="1838" w:author="Алексей Ярославцев" w:date="2020-05-25T21:25:00Z"/>
                <w:rFonts w:ascii="Palatino Linotype" w:hAnsi="Palatino Linotype"/>
                <w:sz w:val="16"/>
                <w:szCs w:val="16"/>
                <w:lang w:val="ru-RU"/>
              </w:rPr>
            </w:pPr>
            <w:del w:id="1839" w:author="Алексей Ярославцев" w:date="2020-05-25T21:25:00Z">
              <w:r w:rsidRPr="00527F13" w:rsidDel="008B1625">
                <w:rPr>
                  <w:rFonts w:ascii="Palatino Linotype" w:hAnsi="Palatino Linotype"/>
                  <w:sz w:val="16"/>
                  <w:szCs w:val="16"/>
                  <w:lang w:val="ru-RU"/>
                </w:rPr>
                <w:delText>511</w:delText>
              </w:r>
            </w:del>
          </w:p>
        </w:tc>
        <w:tc>
          <w:tcPr>
            <w:tcW w:w="600" w:type="dxa"/>
            <w:tcBorders>
              <w:top w:val="nil"/>
              <w:left w:val="nil"/>
              <w:bottom w:val="single" w:sz="8" w:space="0" w:color="auto"/>
              <w:right w:val="single" w:sz="8" w:space="0" w:color="auto"/>
            </w:tcBorders>
            <w:shd w:val="clear" w:color="000000" w:fill="FFFFFF"/>
            <w:hideMark/>
          </w:tcPr>
          <w:p w14:paraId="236291AD" w14:textId="77777777" w:rsidR="00527F13" w:rsidRPr="00527F13" w:rsidDel="008B1625" w:rsidRDefault="00527F13" w:rsidP="0050150B">
            <w:pPr>
              <w:spacing w:line="240" w:lineRule="auto"/>
              <w:jc w:val="left"/>
              <w:rPr>
                <w:del w:id="1840" w:author="Алексей Ярославцев" w:date="2020-05-25T21:25:00Z"/>
                <w:rFonts w:ascii="Palatino Linotype" w:hAnsi="Palatino Linotype"/>
                <w:sz w:val="16"/>
                <w:szCs w:val="16"/>
                <w:lang w:val="ru-RU"/>
              </w:rPr>
            </w:pPr>
            <w:del w:id="1841" w:author="Алексей Ярославцев" w:date="2020-05-25T21:25:00Z">
              <w:r w:rsidRPr="00527F13" w:rsidDel="008B1625">
                <w:rPr>
                  <w:rFonts w:ascii="Palatino Linotype" w:hAnsi="Palatino Linotype"/>
                  <w:sz w:val="16"/>
                  <w:szCs w:val="16"/>
                </w:rPr>
                <w:delText>4.02</w:delText>
              </w:r>
            </w:del>
          </w:p>
        </w:tc>
        <w:tc>
          <w:tcPr>
            <w:tcW w:w="600" w:type="dxa"/>
            <w:tcBorders>
              <w:top w:val="nil"/>
              <w:left w:val="nil"/>
              <w:bottom w:val="single" w:sz="8" w:space="0" w:color="auto"/>
              <w:right w:val="single" w:sz="8" w:space="0" w:color="auto"/>
            </w:tcBorders>
            <w:shd w:val="clear" w:color="000000" w:fill="FFFFFF"/>
            <w:hideMark/>
          </w:tcPr>
          <w:p w14:paraId="177B6B13" w14:textId="77777777" w:rsidR="00527F13" w:rsidRPr="00527F13" w:rsidDel="008B1625" w:rsidRDefault="00527F13" w:rsidP="0050150B">
            <w:pPr>
              <w:spacing w:line="240" w:lineRule="auto"/>
              <w:jc w:val="left"/>
              <w:rPr>
                <w:del w:id="1842" w:author="Алексей Ярославцев" w:date="2020-05-25T21:25:00Z"/>
                <w:rFonts w:ascii="Palatino Linotype" w:hAnsi="Palatino Linotype"/>
                <w:sz w:val="16"/>
                <w:szCs w:val="16"/>
                <w:lang w:val="ru-RU"/>
              </w:rPr>
            </w:pPr>
            <w:del w:id="1843" w:author="Алексей Ярославцев" w:date="2020-05-25T21:25:00Z">
              <w:r w:rsidRPr="00527F13" w:rsidDel="008B1625">
                <w:rPr>
                  <w:rFonts w:ascii="Palatino Linotype" w:hAnsi="Palatino Linotype"/>
                  <w:sz w:val="16"/>
                  <w:szCs w:val="16"/>
                </w:rPr>
                <w:delText>0.42</w:delText>
              </w:r>
            </w:del>
          </w:p>
        </w:tc>
        <w:tc>
          <w:tcPr>
            <w:tcW w:w="576" w:type="dxa"/>
            <w:tcBorders>
              <w:top w:val="nil"/>
              <w:left w:val="nil"/>
              <w:bottom w:val="single" w:sz="8" w:space="0" w:color="auto"/>
              <w:right w:val="single" w:sz="8" w:space="0" w:color="auto"/>
            </w:tcBorders>
            <w:shd w:val="clear" w:color="000000" w:fill="FFFFFF"/>
            <w:hideMark/>
          </w:tcPr>
          <w:p w14:paraId="74C7677B" w14:textId="77777777" w:rsidR="00527F13" w:rsidRPr="00527F13" w:rsidDel="008B1625" w:rsidRDefault="00527F13" w:rsidP="0050150B">
            <w:pPr>
              <w:spacing w:line="240" w:lineRule="auto"/>
              <w:jc w:val="left"/>
              <w:rPr>
                <w:del w:id="1844" w:author="Алексей Ярославцев" w:date="2020-05-25T21:25:00Z"/>
                <w:rFonts w:ascii="Palatino Linotype" w:hAnsi="Palatino Linotype"/>
                <w:sz w:val="16"/>
                <w:szCs w:val="16"/>
                <w:lang w:val="ru-RU"/>
              </w:rPr>
            </w:pPr>
            <w:del w:id="1845" w:author="Алексей Ярославцев" w:date="2020-05-25T21:25:00Z">
              <w:r w:rsidRPr="00527F13" w:rsidDel="008B1625">
                <w:rPr>
                  <w:rFonts w:ascii="Palatino Linotype" w:hAnsi="Palatino Linotype"/>
                  <w:sz w:val="16"/>
                  <w:szCs w:val="16"/>
                </w:rPr>
                <w:delText>3.6</w:delText>
              </w:r>
            </w:del>
          </w:p>
        </w:tc>
      </w:tr>
      <w:tr w:rsidR="00527F13" w:rsidRPr="00527F13" w:rsidDel="008B1625" w14:paraId="2CF0B41E" w14:textId="77777777" w:rsidTr="0050150B">
        <w:trPr>
          <w:trHeight w:val="170"/>
          <w:del w:id="1846"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CBFF6DE" w14:textId="77777777" w:rsidR="00527F13" w:rsidRPr="00527F13" w:rsidDel="008B1625" w:rsidRDefault="00527F13" w:rsidP="0050150B">
            <w:pPr>
              <w:spacing w:line="240" w:lineRule="auto"/>
              <w:jc w:val="left"/>
              <w:rPr>
                <w:del w:id="1847" w:author="Алексей Ярославцев" w:date="2020-05-25T21:25:00Z"/>
                <w:rFonts w:ascii="Palatino Linotype" w:hAnsi="Palatino Linotype"/>
                <w:b/>
                <w:bCs/>
                <w:sz w:val="16"/>
                <w:szCs w:val="16"/>
                <w:lang w:val="ru-RU"/>
              </w:rPr>
            </w:pPr>
            <w:del w:id="1848" w:author="Алексей Ярославцев" w:date="2020-05-25T21:25:00Z">
              <w:r w:rsidRPr="00527F13" w:rsidDel="008B1625">
                <w:rPr>
                  <w:rFonts w:ascii="Palatino Linotype" w:hAnsi="Palatino Linotype"/>
                  <w:b/>
                  <w:bCs/>
                  <w:sz w:val="16"/>
                  <w:szCs w:val="16"/>
                  <w:lang w:val="ru-RU"/>
                </w:rPr>
                <w:delText>218A0285</w:delText>
              </w:r>
            </w:del>
          </w:p>
        </w:tc>
        <w:tc>
          <w:tcPr>
            <w:tcW w:w="708" w:type="dxa"/>
            <w:tcBorders>
              <w:top w:val="nil"/>
              <w:left w:val="nil"/>
              <w:bottom w:val="single" w:sz="8" w:space="0" w:color="auto"/>
              <w:right w:val="single" w:sz="8" w:space="0" w:color="auto"/>
            </w:tcBorders>
            <w:shd w:val="clear" w:color="000000" w:fill="FFFFFF"/>
            <w:vAlign w:val="center"/>
            <w:hideMark/>
          </w:tcPr>
          <w:p w14:paraId="4B6E91B1" w14:textId="77777777" w:rsidR="00527F13" w:rsidRPr="00527F13" w:rsidDel="008B1625" w:rsidRDefault="00527F13" w:rsidP="0050150B">
            <w:pPr>
              <w:spacing w:line="240" w:lineRule="auto"/>
              <w:jc w:val="left"/>
              <w:rPr>
                <w:del w:id="1849" w:author="Алексей Ярославцев" w:date="2020-05-25T21:25:00Z"/>
                <w:rFonts w:ascii="Palatino Linotype" w:hAnsi="Palatino Linotype"/>
                <w:sz w:val="16"/>
                <w:szCs w:val="16"/>
                <w:lang w:val="ru-RU"/>
              </w:rPr>
            </w:pPr>
            <w:del w:id="1850" w:author="Алексей Ярославцев" w:date="2020-05-25T21:25:00Z">
              <w:r w:rsidRPr="00527F13" w:rsidDel="008B1625">
                <w:rPr>
                  <w:rFonts w:ascii="Palatino Linotype" w:hAnsi="Palatino Linotype"/>
                  <w:sz w:val="16"/>
                  <w:szCs w:val="16"/>
                  <w:lang w:val="ru-RU"/>
                </w:rPr>
                <w:delText>30-40</w:delText>
              </w:r>
            </w:del>
          </w:p>
        </w:tc>
        <w:tc>
          <w:tcPr>
            <w:tcW w:w="548" w:type="dxa"/>
            <w:tcBorders>
              <w:top w:val="nil"/>
              <w:left w:val="nil"/>
              <w:bottom w:val="single" w:sz="8" w:space="0" w:color="auto"/>
              <w:right w:val="single" w:sz="8" w:space="0" w:color="auto"/>
            </w:tcBorders>
            <w:shd w:val="clear" w:color="000000" w:fill="FFFFFF"/>
            <w:vAlign w:val="center"/>
            <w:hideMark/>
          </w:tcPr>
          <w:p w14:paraId="6BD8147B" w14:textId="77777777" w:rsidR="00527F13" w:rsidRPr="00527F13" w:rsidDel="008B1625" w:rsidRDefault="00527F13" w:rsidP="0050150B">
            <w:pPr>
              <w:spacing w:line="240" w:lineRule="auto"/>
              <w:jc w:val="left"/>
              <w:rPr>
                <w:del w:id="1851" w:author="Алексей Ярославцев" w:date="2020-05-25T21:25:00Z"/>
                <w:rFonts w:ascii="Palatino Linotype" w:hAnsi="Palatino Linotype"/>
                <w:sz w:val="16"/>
                <w:szCs w:val="16"/>
                <w:lang w:val="ru-RU"/>
              </w:rPr>
            </w:pPr>
            <w:del w:id="1852" w:author="Алексей Ярославцев" w:date="2020-05-25T21:25:00Z">
              <w:r w:rsidRPr="00527F13" w:rsidDel="008B1625">
                <w:rPr>
                  <w:rFonts w:ascii="Palatino Linotype" w:hAnsi="Palatino Linotype"/>
                  <w:sz w:val="16"/>
                  <w:szCs w:val="16"/>
                  <w:lang w:val="ru-RU"/>
                </w:rPr>
                <w:delText>11</w:delText>
              </w:r>
            </w:del>
          </w:p>
        </w:tc>
        <w:tc>
          <w:tcPr>
            <w:tcW w:w="576" w:type="dxa"/>
            <w:tcBorders>
              <w:top w:val="nil"/>
              <w:left w:val="nil"/>
              <w:bottom w:val="single" w:sz="8" w:space="0" w:color="auto"/>
              <w:right w:val="single" w:sz="8" w:space="0" w:color="auto"/>
            </w:tcBorders>
            <w:shd w:val="clear" w:color="000000" w:fill="FFFFFF"/>
            <w:vAlign w:val="center"/>
            <w:hideMark/>
          </w:tcPr>
          <w:p w14:paraId="5B96A313" w14:textId="77777777" w:rsidR="00527F13" w:rsidRPr="00527F13" w:rsidDel="008B1625" w:rsidRDefault="00527F13" w:rsidP="0050150B">
            <w:pPr>
              <w:spacing w:line="240" w:lineRule="auto"/>
              <w:jc w:val="left"/>
              <w:rPr>
                <w:del w:id="1853" w:author="Алексей Ярославцев" w:date="2020-05-25T21:25:00Z"/>
                <w:rFonts w:ascii="Palatino Linotype" w:hAnsi="Palatino Linotype"/>
                <w:sz w:val="16"/>
                <w:szCs w:val="16"/>
                <w:lang w:val="ru-RU"/>
              </w:rPr>
            </w:pPr>
            <w:del w:id="1854" w:author="Алексей Ярославцев" w:date="2020-05-25T21:25:00Z">
              <w:r w:rsidRPr="00527F13" w:rsidDel="008B1625">
                <w:rPr>
                  <w:rFonts w:ascii="Palatino Linotype" w:hAnsi="Palatino Linotype"/>
                  <w:sz w:val="16"/>
                  <w:szCs w:val="16"/>
                  <w:lang w:val="ru-RU"/>
                </w:rPr>
                <w:delText>23.87</w:delText>
              </w:r>
            </w:del>
          </w:p>
        </w:tc>
        <w:tc>
          <w:tcPr>
            <w:tcW w:w="548" w:type="dxa"/>
            <w:tcBorders>
              <w:top w:val="nil"/>
              <w:left w:val="nil"/>
              <w:bottom w:val="single" w:sz="8" w:space="0" w:color="auto"/>
              <w:right w:val="single" w:sz="8" w:space="0" w:color="auto"/>
            </w:tcBorders>
            <w:shd w:val="clear" w:color="000000" w:fill="FFFFFF"/>
            <w:vAlign w:val="center"/>
            <w:hideMark/>
          </w:tcPr>
          <w:p w14:paraId="3CFAFB6D" w14:textId="77777777" w:rsidR="00527F13" w:rsidRPr="00527F13" w:rsidDel="008B1625" w:rsidRDefault="00527F13" w:rsidP="0050150B">
            <w:pPr>
              <w:spacing w:line="240" w:lineRule="auto"/>
              <w:jc w:val="left"/>
              <w:rPr>
                <w:del w:id="1855" w:author="Алексей Ярославцев" w:date="2020-05-25T21:25:00Z"/>
                <w:rFonts w:ascii="Palatino Linotype" w:hAnsi="Palatino Linotype"/>
                <w:sz w:val="16"/>
                <w:szCs w:val="16"/>
                <w:lang w:val="ru-RU"/>
              </w:rPr>
            </w:pPr>
            <w:del w:id="1856" w:author="Алексей Ярославцев" w:date="2020-05-25T21:25:00Z">
              <w:r w:rsidRPr="00527F13" w:rsidDel="008B1625">
                <w:rPr>
                  <w:rFonts w:ascii="Palatino Linotype" w:hAnsi="Palatino Linotype"/>
                  <w:sz w:val="16"/>
                  <w:szCs w:val="16"/>
                  <w:lang w:val="ru-RU"/>
                </w:rPr>
                <w:delText>3</w:delText>
              </w:r>
            </w:del>
          </w:p>
        </w:tc>
        <w:tc>
          <w:tcPr>
            <w:tcW w:w="576" w:type="dxa"/>
            <w:tcBorders>
              <w:top w:val="nil"/>
              <w:left w:val="nil"/>
              <w:bottom w:val="single" w:sz="8" w:space="0" w:color="auto"/>
              <w:right w:val="single" w:sz="8" w:space="0" w:color="auto"/>
            </w:tcBorders>
            <w:shd w:val="clear" w:color="000000" w:fill="FFFFFF"/>
            <w:vAlign w:val="center"/>
            <w:hideMark/>
          </w:tcPr>
          <w:p w14:paraId="038C512E" w14:textId="77777777" w:rsidR="00527F13" w:rsidRPr="00527F13" w:rsidDel="008B1625" w:rsidRDefault="00527F13" w:rsidP="0050150B">
            <w:pPr>
              <w:spacing w:line="240" w:lineRule="auto"/>
              <w:jc w:val="left"/>
              <w:rPr>
                <w:del w:id="1857" w:author="Алексей Ярославцев" w:date="2020-05-25T21:25:00Z"/>
                <w:rFonts w:ascii="Palatino Linotype" w:hAnsi="Palatino Linotype"/>
                <w:sz w:val="16"/>
                <w:szCs w:val="16"/>
                <w:lang w:val="ru-RU"/>
              </w:rPr>
            </w:pPr>
            <w:del w:id="1858" w:author="Алексей Ярославцев" w:date="2020-05-25T21:25:00Z">
              <w:r w:rsidRPr="00527F13" w:rsidDel="008B1625">
                <w:rPr>
                  <w:rFonts w:ascii="Palatino Linotype" w:hAnsi="Palatino Linotype"/>
                  <w:sz w:val="16"/>
                  <w:szCs w:val="16"/>
                  <w:lang w:val="ru-RU"/>
                </w:rPr>
                <w:delText>8.2</w:delText>
              </w:r>
            </w:del>
          </w:p>
        </w:tc>
        <w:tc>
          <w:tcPr>
            <w:tcW w:w="548" w:type="dxa"/>
            <w:tcBorders>
              <w:top w:val="nil"/>
              <w:left w:val="nil"/>
              <w:bottom w:val="single" w:sz="8" w:space="0" w:color="auto"/>
              <w:right w:val="single" w:sz="8" w:space="0" w:color="auto"/>
            </w:tcBorders>
            <w:shd w:val="clear" w:color="000000" w:fill="FFFFFF"/>
            <w:vAlign w:val="center"/>
            <w:hideMark/>
          </w:tcPr>
          <w:p w14:paraId="3912F740" w14:textId="77777777" w:rsidR="00527F13" w:rsidRPr="00527F13" w:rsidDel="008B1625" w:rsidRDefault="00527F13" w:rsidP="0050150B">
            <w:pPr>
              <w:spacing w:line="240" w:lineRule="auto"/>
              <w:jc w:val="left"/>
              <w:rPr>
                <w:del w:id="1859" w:author="Алексей Ярославцев" w:date="2020-05-25T21:25:00Z"/>
                <w:rFonts w:ascii="Palatino Linotype" w:hAnsi="Palatino Linotype"/>
                <w:sz w:val="16"/>
                <w:szCs w:val="16"/>
                <w:lang w:val="ru-RU"/>
              </w:rPr>
            </w:pPr>
            <w:del w:id="1860" w:author="Алексей Ярославцев" w:date="2020-05-25T21:25:00Z">
              <w:r w:rsidRPr="00527F13" w:rsidDel="008B1625">
                <w:rPr>
                  <w:rFonts w:ascii="Palatino Linotype" w:hAnsi="Palatino Linotype"/>
                  <w:sz w:val="16"/>
                  <w:szCs w:val="16"/>
                  <w:lang w:val="ru-RU"/>
                </w:rPr>
                <w:delText>1</w:delText>
              </w:r>
            </w:del>
          </w:p>
        </w:tc>
        <w:tc>
          <w:tcPr>
            <w:tcW w:w="548" w:type="dxa"/>
            <w:tcBorders>
              <w:top w:val="nil"/>
              <w:left w:val="nil"/>
              <w:bottom w:val="single" w:sz="8" w:space="0" w:color="auto"/>
              <w:right w:val="single" w:sz="8" w:space="0" w:color="auto"/>
            </w:tcBorders>
            <w:shd w:val="clear" w:color="000000" w:fill="FFFFFF"/>
            <w:vAlign w:val="center"/>
            <w:hideMark/>
          </w:tcPr>
          <w:p w14:paraId="27A42C2A" w14:textId="77777777" w:rsidR="00527F13" w:rsidRPr="00527F13" w:rsidDel="008B1625" w:rsidRDefault="00527F13" w:rsidP="0050150B">
            <w:pPr>
              <w:spacing w:line="240" w:lineRule="auto"/>
              <w:jc w:val="left"/>
              <w:rPr>
                <w:del w:id="1861" w:author="Алексей Ярославцев" w:date="2020-05-25T21:25:00Z"/>
                <w:rFonts w:ascii="Palatino Linotype" w:hAnsi="Palatino Linotype"/>
                <w:sz w:val="16"/>
                <w:szCs w:val="16"/>
                <w:lang w:val="ru-RU"/>
              </w:rPr>
            </w:pPr>
            <w:del w:id="1862" w:author="Алексей Ярославцев" w:date="2020-05-25T21:25:00Z">
              <w:r w:rsidRPr="00527F13" w:rsidDel="008B1625">
                <w:rPr>
                  <w:rFonts w:ascii="Palatino Linotype" w:hAnsi="Palatino Linotype"/>
                  <w:sz w:val="16"/>
                  <w:szCs w:val="16"/>
                  <w:lang w:val="ru-RU"/>
                </w:rPr>
                <w:delText>1.19</w:delText>
              </w:r>
            </w:del>
          </w:p>
        </w:tc>
        <w:tc>
          <w:tcPr>
            <w:tcW w:w="576" w:type="dxa"/>
            <w:tcBorders>
              <w:top w:val="nil"/>
              <w:left w:val="nil"/>
              <w:bottom w:val="single" w:sz="8" w:space="0" w:color="auto"/>
              <w:right w:val="single" w:sz="8" w:space="0" w:color="auto"/>
            </w:tcBorders>
            <w:shd w:val="clear" w:color="000000" w:fill="FFFFFF"/>
            <w:vAlign w:val="center"/>
            <w:hideMark/>
          </w:tcPr>
          <w:p w14:paraId="603F1FE5" w14:textId="77777777" w:rsidR="00527F13" w:rsidRPr="00527F13" w:rsidDel="008B1625" w:rsidRDefault="00527F13" w:rsidP="0050150B">
            <w:pPr>
              <w:spacing w:line="240" w:lineRule="auto"/>
              <w:jc w:val="left"/>
              <w:rPr>
                <w:del w:id="1863" w:author="Алексей Ярославцев" w:date="2020-05-25T21:25:00Z"/>
                <w:rFonts w:ascii="Palatino Linotype" w:hAnsi="Palatino Linotype"/>
                <w:sz w:val="16"/>
                <w:szCs w:val="16"/>
                <w:lang w:val="ru-RU"/>
              </w:rPr>
            </w:pPr>
            <w:del w:id="1864" w:author="Алексей Ярославцев" w:date="2020-05-25T21:25:00Z">
              <w:r w:rsidRPr="00527F13" w:rsidDel="008B1625">
                <w:rPr>
                  <w:rFonts w:ascii="Palatino Linotype" w:hAnsi="Palatino Linotype"/>
                  <w:sz w:val="16"/>
                  <w:szCs w:val="16"/>
                  <w:lang w:val="ru-RU"/>
                </w:rPr>
                <w:delText>0.761</w:delText>
              </w:r>
            </w:del>
          </w:p>
        </w:tc>
        <w:tc>
          <w:tcPr>
            <w:tcW w:w="576" w:type="dxa"/>
            <w:tcBorders>
              <w:top w:val="nil"/>
              <w:left w:val="nil"/>
              <w:bottom w:val="single" w:sz="8" w:space="0" w:color="auto"/>
              <w:right w:val="single" w:sz="8" w:space="0" w:color="auto"/>
            </w:tcBorders>
            <w:shd w:val="clear" w:color="000000" w:fill="FFFFFF"/>
            <w:vAlign w:val="center"/>
            <w:hideMark/>
          </w:tcPr>
          <w:p w14:paraId="70B78FD2" w14:textId="77777777" w:rsidR="00527F13" w:rsidRPr="00527F13" w:rsidDel="008B1625" w:rsidRDefault="00527F13" w:rsidP="0050150B">
            <w:pPr>
              <w:spacing w:line="240" w:lineRule="auto"/>
              <w:jc w:val="left"/>
              <w:rPr>
                <w:del w:id="1865" w:author="Алексей Ярославцев" w:date="2020-05-25T21:25:00Z"/>
                <w:rFonts w:ascii="Palatino Linotype" w:hAnsi="Palatino Linotype"/>
                <w:sz w:val="16"/>
                <w:szCs w:val="16"/>
                <w:lang w:val="ru-RU"/>
              </w:rPr>
            </w:pPr>
            <w:del w:id="1866" w:author="Алексей Ярославцев" w:date="2020-05-25T21:25:00Z">
              <w:r w:rsidRPr="00527F13" w:rsidDel="008B1625">
                <w:rPr>
                  <w:rFonts w:ascii="Palatino Linotype" w:hAnsi="Palatino Linotype"/>
                  <w:sz w:val="16"/>
                  <w:szCs w:val="16"/>
                  <w:lang w:val="ru-RU"/>
                </w:rPr>
                <w:delText>0.219</w:delText>
              </w:r>
            </w:del>
          </w:p>
        </w:tc>
        <w:tc>
          <w:tcPr>
            <w:tcW w:w="656" w:type="dxa"/>
            <w:tcBorders>
              <w:top w:val="nil"/>
              <w:left w:val="nil"/>
              <w:bottom w:val="single" w:sz="8" w:space="0" w:color="auto"/>
              <w:right w:val="single" w:sz="8" w:space="0" w:color="auto"/>
            </w:tcBorders>
            <w:shd w:val="clear" w:color="000000" w:fill="FFFFFF"/>
            <w:vAlign w:val="center"/>
            <w:hideMark/>
          </w:tcPr>
          <w:p w14:paraId="4D156040" w14:textId="77777777" w:rsidR="00527F13" w:rsidRPr="00527F13" w:rsidDel="008B1625" w:rsidRDefault="00527F13" w:rsidP="0050150B">
            <w:pPr>
              <w:spacing w:line="240" w:lineRule="auto"/>
              <w:jc w:val="left"/>
              <w:rPr>
                <w:del w:id="1867" w:author="Алексей Ярославцев" w:date="2020-05-25T21:25:00Z"/>
                <w:rFonts w:ascii="Palatino Linotype" w:hAnsi="Palatino Linotype"/>
                <w:sz w:val="16"/>
                <w:szCs w:val="16"/>
                <w:lang w:val="ru-RU"/>
              </w:rPr>
            </w:pPr>
            <w:del w:id="1868" w:author="Алексей Ярославцев" w:date="2020-05-25T21:25:00Z">
              <w:r w:rsidRPr="00527F13" w:rsidDel="008B1625">
                <w:rPr>
                  <w:rFonts w:ascii="Palatino Linotype" w:hAnsi="Palatino Linotype"/>
                  <w:sz w:val="16"/>
                  <w:szCs w:val="16"/>
                  <w:lang w:val="ru-RU"/>
                </w:rPr>
                <w:delText>93.85</w:delText>
              </w:r>
            </w:del>
          </w:p>
        </w:tc>
        <w:tc>
          <w:tcPr>
            <w:tcW w:w="576" w:type="dxa"/>
            <w:tcBorders>
              <w:top w:val="nil"/>
              <w:left w:val="nil"/>
              <w:bottom w:val="single" w:sz="8" w:space="0" w:color="auto"/>
              <w:right w:val="single" w:sz="8" w:space="0" w:color="auto"/>
            </w:tcBorders>
            <w:shd w:val="clear" w:color="000000" w:fill="FFFFFF"/>
            <w:vAlign w:val="center"/>
            <w:hideMark/>
          </w:tcPr>
          <w:p w14:paraId="481A65EB" w14:textId="77777777" w:rsidR="00527F13" w:rsidRPr="00527F13" w:rsidDel="008B1625" w:rsidRDefault="00527F13" w:rsidP="0050150B">
            <w:pPr>
              <w:spacing w:line="240" w:lineRule="auto"/>
              <w:jc w:val="left"/>
              <w:rPr>
                <w:del w:id="1869" w:author="Алексей Ярославцев" w:date="2020-05-25T21:25:00Z"/>
                <w:rFonts w:ascii="Palatino Linotype" w:hAnsi="Palatino Linotype"/>
                <w:sz w:val="16"/>
                <w:szCs w:val="16"/>
                <w:lang w:val="ru-RU"/>
              </w:rPr>
            </w:pPr>
            <w:del w:id="1870" w:author="Алексей Ярославцев" w:date="2020-05-25T21:25:00Z">
              <w:r w:rsidRPr="00527F13" w:rsidDel="008B1625">
                <w:rPr>
                  <w:rFonts w:ascii="Palatino Linotype" w:hAnsi="Palatino Linotype"/>
                  <w:sz w:val="16"/>
                  <w:szCs w:val="16"/>
                  <w:lang w:val="ru-RU"/>
                </w:rPr>
                <w:delText>1.71</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37C4CD13" w14:textId="77777777" w:rsidR="00527F13" w:rsidRPr="00527F13" w:rsidDel="008B1625" w:rsidRDefault="00527F13" w:rsidP="0050150B">
            <w:pPr>
              <w:spacing w:line="240" w:lineRule="auto"/>
              <w:jc w:val="left"/>
              <w:rPr>
                <w:del w:id="1871" w:author="Алексей Ярославцев" w:date="2020-05-25T21:25:00Z"/>
                <w:rFonts w:ascii="Palatino Linotype" w:hAnsi="Palatino Linotype"/>
                <w:sz w:val="16"/>
                <w:szCs w:val="16"/>
                <w:lang w:val="ru-RU"/>
              </w:rPr>
            </w:pPr>
            <w:del w:id="1872" w:author="Алексей Ярославцев" w:date="2020-05-25T21:25:00Z">
              <w:r w:rsidRPr="00527F13" w:rsidDel="008B1625">
                <w:rPr>
                  <w:rFonts w:ascii="Palatino Linotype" w:hAnsi="Palatino Linotype"/>
                  <w:sz w:val="16"/>
                  <w:szCs w:val="16"/>
                  <w:lang w:val="ru-RU"/>
                </w:rPr>
                <w:delText>2.79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13FC308A" w14:textId="77777777" w:rsidR="00527F13" w:rsidRPr="00527F13" w:rsidDel="008B1625" w:rsidRDefault="00527F13" w:rsidP="0050150B">
            <w:pPr>
              <w:spacing w:line="240" w:lineRule="auto"/>
              <w:jc w:val="left"/>
              <w:rPr>
                <w:del w:id="1873" w:author="Алексей Ярославцев" w:date="2020-05-25T21:25:00Z"/>
                <w:rFonts w:ascii="Palatino Linotype" w:hAnsi="Palatino Linotype"/>
                <w:sz w:val="16"/>
                <w:szCs w:val="16"/>
                <w:lang w:val="ru-RU"/>
              </w:rPr>
            </w:pPr>
            <w:del w:id="1874" w:author="Алексей Ярославцев" w:date="2020-05-25T21:25:00Z">
              <w:r w:rsidRPr="00527F13" w:rsidDel="008B1625">
                <w:rPr>
                  <w:rFonts w:ascii="Palatino Linotype" w:hAnsi="Palatino Linotype"/>
                  <w:sz w:val="16"/>
                  <w:szCs w:val="16"/>
                  <w:lang w:val="ru-RU"/>
                </w:rPr>
                <w:delText>0.34</w:delText>
              </w:r>
            </w:del>
          </w:p>
        </w:tc>
        <w:tc>
          <w:tcPr>
            <w:tcW w:w="665" w:type="dxa"/>
            <w:tcBorders>
              <w:top w:val="nil"/>
              <w:left w:val="nil"/>
              <w:bottom w:val="single" w:sz="8" w:space="0" w:color="auto"/>
              <w:right w:val="single" w:sz="8" w:space="0" w:color="auto"/>
            </w:tcBorders>
            <w:shd w:val="clear" w:color="000000" w:fill="FFFFFF"/>
            <w:vAlign w:val="center"/>
            <w:hideMark/>
          </w:tcPr>
          <w:p w14:paraId="4CDEE16B" w14:textId="77777777" w:rsidR="00527F13" w:rsidRPr="00527F13" w:rsidDel="008B1625" w:rsidRDefault="00527F13" w:rsidP="0050150B">
            <w:pPr>
              <w:spacing w:line="240" w:lineRule="auto"/>
              <w:jc w:val="left"/>
              <w:rPr>
                <w:del w:id="1875" w:author="Алексей Ярославцев" w:date="2020-05-25T21:25:00Z"/>
                <w:rFonts w:ascii="Palatino Linotype" w:hAnsi="Palatino Linotype"/>
                <w:sz w:val="16"/>
                <w:szCs w:val="16"/>
                <w:lang w:val="ru-RU"/>
              </w:rPr>
            </w:pPr>
            <w:del w:id="1876" w:author="Алексей Ярославцев" w:date="2020-05-25T21:25:00Z">
              <w:r w:rsidRPr="00527F13" w:rsidDel="008B1625">
                <w:rPr>
                  <w:rFonts w:ascii="Palatino Linotype" w:hAnsi="Palatino Linotype"/>
                  <w:sz w:val="16"/>
                  <w:szCs w:val="16"/>
                  <w:lang w:val="ru-RU"/>
                </w:rPr>
                <w:delText>340.33</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D7AA40F" w14:textId="77777777" w:rsidR="00527F13" w:rsidRPr="00527F13" w:rsidDel="008B1625" w:rsidRDefault="00527F13" w:rsidP="0050150B">
            <w:pPr>
              <w:spacing w:line="240" w:lineRule="auto"/>
              <w:jc w:val="left"/>
              <w:rPr>
                <w:del w:id="1877" w:author="Алексей Ярославцев" w:date="2020-05-25T21:25:00Z"/>
                <w:rFonts w:ascii="Palatino Linotype" w:hAnsi="Palatino Linotype"/>
                <w:sz w:val="16"/>
                <w:szCs w:val="16"/>
                <w:lang w:val="ru-RU"/>
              </w:rPr>
            </w:pPr>
            <w:del w:id="1878"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4F4934B" w14:textId="77777777" w:rsidR="00527F13" w:rsidRPr="00527F13" w:rsidDel="008B1625" w:rsidRDefault="00527F13" w:rsidP="0050150B">
            <w:pPr>
              <w:spacing w:line="240" w:lineRule="auto"/>
              <w:jc w:val="left"/>
              <w:rPr>
                <w:del w:id="1879" w:author="Алексей Ярославцев" w:date="2020-05-25T21:25:00Z"/>
                <w:rFonts w:ascii="Palatino Linotype" w:hAnsi="Palatino Linotype"/>
                <w:sz w:val="16"/>
                <w:szCs w:val="16"/>
                <w:lang w:val="ru-RU"/>
              </w:rPr>
            </w:pPr>
            <w:del w:id="1880" w:author="Алексей Ярославцев" w:date="2020-05-25T21:25:00Z">
              <w:r w:rsidRPr="00527F13" w:rsidDel="008B1625">
                <w:rPr>
                  <w:rFonts w:ascii="Palatino Linotype" w:hAnsi="Palatino Linotype"/>
                  <w:sz w:val="16"/>
                  <w:szCs w:val="16"/>
                  <w:lang w:val="ru-RU"/>
                </w:rPr>
                <w:delText>1.85</w:delText>
              </w:r>
            </w:del>
          </w:p>
        </w:tc>
        <w:tc>
          <w:tcPr>
            <w:tcW w:w="892" w:type="dxa"/>
            <w:tcBorders>
              <w:top w:val="nil"/>
              <w:left w:val="nil"/>
              <w:bottom w:val="single" w:sz="8" w:space="0" w:color="auto"/>
              <w:right w:val="single" w:sz="8" w:space="0" w:color="auto"/>
            </w:tcBorders>
            <w:shd w:val="clear" w:color="000000" w:fill="FFFFFF"/>
            <w:vAlign w:val="center"/>
            <w:hideMark/>
          </w:tcPr>
          <w:p w14:paraId="35C34E6F" w14:textId="77777777" w:rsidR="00527F13" w:rsidRPr="00527F13" w:rsidDel="008B1625" w:rsidRDefault="00527F13" w:rsidP="0050150B">
            <w:pPr>
              <w:spacing w:line="240" w:lineRule="auto"/>
              <w:jc w:val="left"/>
              <w:rPr>
                <w:del w:id="1881" w:author="Алексей Ярославцев" w:date="2020-05-25T21:25:00Z"/>
                <w:rFonts w:ascii="Palatino Linotype" w:hAnsi="Palatino Linotype"/>
                <w:sz w:val="16"/>
                <w:szCs w:val="16"/>
                <w:lang w:val="ru-RU"/>
              </w:rPr>
            </w:pPr>
            <w:del w:id="1882" w:author="Алексей Ярославцев" w:date="2020-05-25T21:25:00Z">
              <w:r w:rsidRPr="00527F13" w:rsidDel="008B1625">
                <w:rPr>
                  <w:rFonts w:ascii="Palatino Linotype" w:hAnsi="Palatino Linotype"/>
                  <w:sz w:val="16"/>
                  <w:szCs w:val="16"/>
                  <w:lang w:val="ru-RU"/>
                </w:rPr>
                <w:delText>1756</w:delText>
              </w:r>
            </w:del>
          </w:p>
        </w:tc>
        <w:tc>
          <w:tcPr>
            <w:tcW w:w="656" w:type="dxa"/>
            <w:tcBorders>
              <w:top w:val="nil"/>
              <w:left w:val="nil"/>
              <w:bottom w:val="single" w:sz="8" w:space="0" w:color="auto"/>
              <w:right w:val="single" w:sz="8" w:space="0" w:color="auto"/>
            </w:tcBorders>
            <w:shd w:val="clear" w:color="000000" w:fill="FFFFFF"/>
            <w:vAlign w:val="center"/>
            <w:hideMark/>
          </w:tcPr>
          <w:p w14:paraId="20A4B5EB" w14:textId="77777777" w:rsidR="00527F13" w:rsidRPr="00527F13" w:rsidDel="008B1625" w:rsidRDefault="00527F13" w:rsidP="0050150B">
            <w:pPr>
              <w:spacing w:line="240" w:lineRule="auto"/>
              <w:jc w:val="left"/>
              <w:rPr>
                <w:del w:id="1883" w:author="Алексей Ярославцев" w:date="2020-05-25T21:25:00Z"/>
                <w:rFonts w:ascii="Palatino Linotype" w:hAnsi="Palatino Linotype"/>
                <w:sz w:val="16"/>
                <w:szCs w:val="16"/>
                <w:lang w:val="ru-RU"/>
              </w:rPr>
            </w:pPr>
            <w:del w:id="1884" w:author="Алексей Ярославцев" w:date="2020-05-25T21:25:00Z">
              <w:r w:rsidRPr="00527F13" w:rsidDel="008B1625">
                <w:rPr>
                  <w:rFonts w:ascii="Palatino Linotype" w:hAnsi="Palatino Linotype"/>
                  <w:sz w:val="16"/>
                  <w:szCs w:val="16"/>
                  <w:lang w:val="ru-RU"/>
                </w:rPr>
                <w:delText>2468</w:delText>
              </w:r>
            </w:del>
          </w:p>
        </w:tc>
        <w:tc>
          <w:tcPr>
            <w:tcW w:w="656" w:type="dxa"/>
            <w:tcBorders>
              <w:top w:val="nil"/>
              <w:left w:val="nil"/>
              <w:bottom w:val="single" w:sz="8" w:space="0" w:color="auto"/>
              <w:right w:val="single" w:sz="8" w:space="0" w:color="auto"/>
            </w:tcBorders>
            <w:shd w:val="clear" w:color="000000" w:fill="FFFFFF"/>
            <w:vAlign w:val="center"/>
            <w:hideMark/>
          </w:tcPr>
          <w:p w14:paraId="69E3B7AF" w14:textId="77777777" w:rsidR="00527F13" w:rsidRPr="00527F13" w:rsidDel="008B1625" w:rsidRDefault="00527F13" w:rsidP="0050150B">
            <w:pPr>
              <w:spacing w:line="240" w:lineRule="auto"/>
              <w:jc w:val="left"/>
              <w:rPr>
                <w:del w:id="1885" w:author="Алексей Ярославцев" w:date="2020-05-25T21:25:00Z"/>
                <w:rFonts w:ascii="Palatino Linotype" w:hAnsi="Palatino Linotype"/>
                <w:sz w:val="16"/>
                <w:szCs w:val="16"/>
                <w:lang w:val="ru-RU"/>
              </w:rPr>
            </w:pPr>
            <w:del w:id="1886" w:author="Алексей Ярославцев" w:date="2020-05-25T21:25:00Z">
              <w:r w:rsidRPr="00527F13" w:rsidDel="008B1625">
                <w:rPr>
                  <w:rFonts w:ascii="Palatino Linotype" w:hAnsi="Palatino Linotype"/>
                  <w:sz w:val="16"/>
                  <w:szCs w:val="16"/>
                  <w:lang w:val="ru-RU"/>
                </w:rPr>
                <w:delText>1579</w:delText>
              </w:r>
            </w:del>
          </w:p>
        </w:tc>
        <w:tc>
          <w:tcPr>
            <w:tcW w:w="656" w:type="dxa"/>
            <w:tcBorders>
              <w:top w:val="nil"/>
              <w:left w:val="nil"/>
              <w:bottom w:val="single" w:sz="8" w:space="0" w:color="auto"/>
              <w:right w:val="single" w:sz="8" w:space="0" w:color="auto"/>
            </w:tcBorders>
            <w:shd w:val="clear" w:color="000000" w:fill="FFFFFF"/>
            <w:vAlign w:val="center"/>
            <w:hideMark/>
          </w:tcPr>
          <w:p w14:paraId="600AA112" w14:textId="77777777" w:rsidR="00527F13" w:rsidRPr="00527F13" w:rsidDel="008B1625" w:rsidRDefault="00527F13" w:rsidP="0050150B">
            <w:pPr>
              <w:spacing w:line="240" w:lineRule="auto"/>
              <w:jc w:val="left"/>
              <w:rPr>
                <w:del w:id="1887" w:author="Алексей Ярославцев" w:date="2020-05-25T21:25:00Z"/>
                <w:rFonts w:ascii="Palatino Linotype" w:hAnsi="Palatino Linotype"/>
                <w:sz w:val="16"/>
                <w:szCs w:val="16"/>
                <w:lang w:val="ru-RU"/>
              </w:rPr>
            </w:pPr>
            <w:del w:id="1888" w:author="Алексей Ярославцев" w:date="2020-05-25T21:25:00Z">
              <w:r w:rsidRPr="00527F13" w:rsidDel="008B1625">
                <w:rPr>
                  <w:rFonts w:ascii="Palatino Linotype" w:hAnsi="Palatino Linotype"/>
                  <w:sz w:val="16"/>
                  <w:szCs w:val="16"/>
                  <w:lang w:val="ru-RU"/>
                </w:rPr>
                <w:delText>617</w:delText>
              </w:r>
            </w:del>
          </w:p>
        </w:tc>
        <w:tc>
          <w:tcPr>
            <w:tcW w:w="600" w:type="dxa"/>
            <w:tcBorders>
              <w:top w:val="nil"/>
              <w:left w:val="nil"/>
              <w:bottom w:val="single" w:sz="8" w:space="0" w:color="auto"/>
              <w:right w:val="single" w:sz="8" w:space="0" w:color="auto"/>
            </w:tcBorders>
            <w:shd w:val="clear" w:color="000000" w:fill="FFFFFF"/>
            <w:hideMark/>
          </w:tcPr>
          <w:p w14:paraId="12D209FB" w14:textId="77777777" w:rsidR="00527F13" w:rsidRPr="00527F13" w:rsidDel="008B1625" w:rsidRDefault="00527F13" w:rsidP="0050150B">
            <w:pPr>
              <w:spacing w:line="240" w:lineRule="auto"/>
              <w:jc w:val="left"/>
              <w:rPr>
                <w:del w:id="1889" w:author="Алексей Ярославцев" w:date="2020-05-25T21:25:00Z"/>
                <w:rFonts w:ascii="Palatino Linotype" w:hAnsi="Palatino Linotype"/>
                <w:sz w:val="16"/>
                <w:szCs w:val="16"/>
                <w:lang w:val="ru-RU"/>
              </w:rPr>
            </w:pPr>
            <w:del w:id="1890" w:author="Алексей Ярославцев" w:date="2020-05-25T21:25:00Z">
              <w:r w:rsidRPr="00527F13" w:rsidDel="008B1625">
                <w:rPr>
                  <w:rFonts w:ascii="Palatino Linotype" w:hAnsi="Palatino Linotype"/>
                  <w:sz w:val="16"/>
                  <w:szCs w:val="16"/>
                </w:rPr>
                <w:delText>4.11</w:delText>
              </w:r>
            </w:del>
          </w:p>
        </w:tc>
        <w:tc>
          <w:tcPr>
            <w:tcW w:w="600" w:type="dxa"/>
            <w:tcBorders>
              <w:top w:val="nil"/>
              <w:left w:val="nil"/>
              <w:bottom w:val="single" w:sz="8" w:space="0" w:color="auto"/>
              <w:right w:val="single" w:sz="8" w:space="0" w:color="auto"/>
            </w:tcBorders>
            <w:shd w:val="clear" w:color="000000" w:fill="FFFFFF"/>
            <w:hideMark/>
          </w:tcPr>
          <w:p w14:paraId="1ED59EE1" w14:textId="77777777" w:rsidR="00527F13" w:rsidRPr="00527F13" w:rsidDel="008B1625" w:rsidRDefault="00527F13" w:rsidP="0050150B">
            <w:pPr>
              <w:spacing w:line="240" w:lineRule="auto"/>
              <w:jc w:val="left"/>
              <w:rPr>
                <w:del w:id="1891" w:author="Алексей Ярославцев" w:date="2020-05-25T21:25:00Z"/>
                <w:rFonts w:ascii="Palatino Linotype" w:hAnsi="Palatino Linotype"/>
                <w:sz w:val="16"/>
                <w:szCs w:val="16"/>
                <w:lang w:val="ru-RU"/>
              </w:rPr>
            </w:pPr>
            <w:del w:id="1892" w:author="Алексей Ярославцев" w:date="2020-05-25T21:25:00Z">
              <w:r w:rsidRPr="00527F13" w:rsidDel="008B1625">
                <w:rPr>
                  <w:rFonts w:ascii="Palatino Linotype" w:hAnsi="Palatino Linotype"/>
                  <w:sz w:val="16"/>
                  <w:szCs w:val="16"/>
                </w:rPr>
                <w:delText>0.42</w:delText>
              </w:r>
            </w:del>
          </w:p>
        </w:tc>
        <w:tc>
          <w:tcPr>
            <w:tcW w:w="576" w:type="dxa"/>
            <w:tcBorders>
              <w:top w:val="nil"/>
              <w:left w:val="nil"/>
              <w:bottom w:val="single" w:sz="8" w:space="0" w:color="auto"/>
              <w:right w:val="single" w:sz="8" w:space="0" w:color="auto"/>
            </w:tcBorders>
            <w:shd w:val="clear" w:color="000000" w:fill="FFFFFF"/>
            <w:hideMark/>
          </w:tcPr>
          <w:p w14:paraId="043CD62A" w14:textId="77777777" w:rsidR="00527F13" w:rsidRPr="00527F13" w:rsidDel="008B1625" w:rsidRDefault="00527F13" w:rsidP="0050150B">
            <w:pPr>
              <w:spacing w:line="240" w:lineRule="auto"/>
              <w:jc w:val="left"/>
              <w:rPr>
                <w:del w:id="1893" w:author="Алексей Ярославцев" w:date="2020-05-25T21:25:00Z"/>
                <w:rFonts w:ascii="Palatino Linotype" w:hAnsi="Palatino Linotype"/>
                <w:sz w:val="16"/>
                <w:szCs w:val="16"/>
                <w:lang w:val="ru-RU"/>
              </w:rPr>
            </w:pPr>
            <w:del w:id="1894" w:author="Алексей Ярославцев" w:date="2020-05-25T21:25:00Z">
              <w:r w:rsidRPr="00527F13" w:rsidDel="008B1625">
                <w:rPr>
                  <w:rFonts w:ascii="Palatino Linotype" w:hAnsi="Palatino Linotype"/>
                  <w:sz w:val="16"/>
                  <w:szCs w:val="16"/>
                </w:rPr>
                <w:delText>3.69</w:delText>
              </w:r>
            </w:del>
          </w:p>
        </w:tc>
      </w:tr>
      <w:tr w:rsidR="00527F13" w:rsidRPr="00527F13" w:rsidDel="008B1625" w14:paraId="611485DD" w14:textId="77777777" w:rsidTr="0050150B">
        <w:trPr>
          <w:trHeight w:val="170"/>
          <w:del w:id="1895"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93AB8D8" w14:textId="77777777" w:rsidR="00527F13" w:rsidRPr="00527F13" w:rsidDel="008B1625" w:rsidRDefault="00527F13" w:rsidP="0050150B">
            <w:pPr>
              <w:spacing w:line="240" w:lineRule="auto"/>
              <w:jc w:val="left"/>
              <w:rPr>
                <w:del w:id="1896" w:author="Алексей Ярославцев" w:date="2020-05-25T21:25:00Z"/>
                <w:rFonts w:ascii="Palatino Linotype" w:hAnsi="Palatino Linotype"/>
                <w:b/>
                <w:bCs/>
                <w:sz w:val="16"/>
                <w:szCs w:val="16"/>
                <w:lang w:val="ru-RU"/>
              </w:rPr>
            </w:pPr>
            <w:del w:id="1897" w:author="Алексей Ярославцев" w:date="2020-05-25T21:25:00Z">
              <w:r w:rsidRPr="00527F13" w:rsidDel="008B1625">
                <w:rPr>
                  <w:rFonts w:ascii="Palatino Linotype" w:hAnsi="Palatino Linotype"/>
                  <w:b/>
                  <w:bCs/>
                  <w:sz w:val="16"/>
                  <w:szCs w:val="16"/>
                  <w:lang w:val="ru-RU"/>
                </w:rPr>
                <w:delText> Mean</w:delText>
              </w:r>
            </w:del>
          </w:p>
        </w:tc>
        <w:tc>
          <w:tcPr>
            <w:tcW w:w="708" w:type="dxa"/>
            <w:tcBorders>
              <w:top w:val="nil"/>
              <w:left w:val="nil"/>
              <w:bottom w:val="single" w:sz="8" w:space="0" w:color="auto"/>
              <w:right w:val="single" w:sz="8" w:space="0" w:color="auto"/>
            </w:tcBorders>
            <w:shd w:val="clear" w:color="000000" w:fill="FFFFFF"/>
            <w:vAlign w:val="center"/>
            <w:hideMark/>
          </w:tcPr>
          <w:p w14:paraId="4CD1F70E" w14:textId="77777777" w:rsidR="00527F13" w:rsidRPr="00527F13" w:rsidDel="008B1625" w:rsidRDefault="00527F13" w:rsidP="0050150B">
            <w:pPr>
              <w:spacing w:line="240" w:lineRule="auto"/>
              <w:jc w:val="left"/>
              <w:rPr>
                <w:del w:id="1898" w:author="Алексей Ярославцев" w:date="2020-05-25T21:25:00Z"/>
                <w:rFonts w:ascii="Palatino Linotype" w:hAnsi="Palatino Linotype"/>
                <w:sz w:val="16"/>
                <w:szCs w:val="16"/>
                <w:lang w:val="ru-RU"/>
              </w:rPr>
            </w:pPr>
            <w:del w:id="1899"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2DFFC3F5" w14:textId="77777777" w:rsidR="00527F13" w:rsidRPr="00527F13" w:rsidDel="008B1625" w:rsidRDefault="00527F13" w:rsidP="0050150B">
            <w:pPr>
              <w:spacing w:line="240" w:lineRule="auto"/>
              <w:jc w:val="left"/>
              <w:rPr>
                <w:del w:id="1900" w:author="Алексей Ярославцев" w:date="2020-05-25T21:25:00Z"/>
                <w:rFonts w:ascii="Palatino Linotype" w:hAnsi="Palatino Linotype"/>
                <w:sz w:val="16"/>
                <w:szCs w:val="16"/>
                <w:lang w:val="ru-RU"/>
              </w:rPr>
            </w:pPr>
            <w:del w:id="1901" w:author="Алексей Ярославцев" w:date="2020-05-25T21:25:00Z">
              <w:r w:rsidRPr="00527F13" w:rsidDel="008B1625">
                <w:rPr>
                  <w:rFonts w:ascii="Palatino Linotype" w:hAnsi="Palatino Linotype"/>
                  <w:sz w:val="16"/>
                  <w:szCs w:val="16"/>
                  <w:lang w:val="ru-RU"/>
                </w:rPr>
                <w:delText>11</w:delText>
              </w:r>
            </w:del>
          </w:p>
        </w:tc>
        <w:tc>
          <w:tcPr>
            <w:tcW w:w="576" w:type="dxa"/>
            <w:tcBorders>
              <w:top w:val="nil"/>
              <w:left w:val="nil"/>
              <w:bottom w:val="single" w:sz="8" w:space="0" w:color="auto"/>
              <w:right w:val="single" w:sz="8" w:space="0" w:color="auto"/>
            </w:tcBorders>
            <w:shd w:val="clear" w:color="000000" w:fill="FFFFFF"/>
            <w:vAlign w:val="center"/>
            <w:hideMark/>
          </w:tcPr>
          <w:p w14:paraId="480D48BF" w14:textId="77777777" w:rsidR="00527F13" w:rsidRPr="00527F13" w:rsidDel="008B1625" w:rsidRDefault="00527F13" w:rsidP="0050150B">
            <w:pPr>
              <w:spacing w:line="240" w:lineRule="auto"/>
              <w:jc w:val="left"/>
              <w:rPr>
                <w:del w:id="1902" w:author="Алексей Ярославцев" w:date="2020-05-25T21:25:00Z"/>
                <w:rFonts w:ascii="Palatino Linotype" w:hAnsi="Palatino Linotype"/>
                <w:sz w:val="16"/>
                <w:szCs w:val="16"/>
                <w:lang w:val="ru-RU"/>
              </w:rPr>
            </w:pPr>
            <w:del w:id="1903" w:author="Алексей Ярославцев" w:date="2020-05-25T21:25:00Z">
              <w:r w:rsidRPr="00527F13" w:rsidDel="008B1625">
                <w:rPr>
                  <w:rFonts w:ascii="Palatino Linotype" w:hAnsi="Palatino Linotype"/>
                  <w:sz w:val="16"/>
                  <w:szCs w:val="16"/>
                  <w:lang w:val="ru-RU"/>
                </w:rPr>
                <w:delText>22.18</w:delText>
              </w:r>
            </w:del>
          </w:p>
        </w:tc>
        <w:tc>
          <w:tcPr>
            <w:tcW w:w="548" w:type="dxa"/>
            <w:tcBorders>
              <w:top w:val="nil"/>
              <w:left w:val="nil"/>
              <w:bottom w:val="single" w:sz="8" w:space="0" w:color="auto"/>
              <w:right w:val="single" w:sz="8" w:space="0" w:color="auto"/>
            </w:tcBorders>
            <w:shd w:val="clear" w:color="000000" w:fill="FFFFFF"/>
            <w:vAlign w:val="center"/>
            <w:hideMark/>
          </w:tcPr>
          <w:p w14:paraId="40ACB0D0" w14:textId="77777777" w:rsidR="00527F13" w:rsidRPr="00527F13" w:rsidDel="008B1625" w:rsidRDefault="00527F13" w:rsidP="0050150B">
            <w:pPr>
              <w:spacing w:line="240" w:lineRule="auto"/>
              <w:jc w:val="left"/>
              <w:rPr>
                <w:del w:id="1904" w:author="Алексей Ярославцев" w:date="2020-05-25T21:25:00Z"/>
                <w:rFonts w:ascii="Palatino Linotype" w:hAnsi="Palatino Linotype"/>
                <w:sz w:val="16"/>
                <w:szCs w:val="16"/>
                <w:lang w:val="ru-RU"/>
              </w:rPr>
            </w:pPr>
            <w:del w:id="1905" w:author="Алексей Ярославцев" w:date="2020-05-25T21:25:00Z">
              <w:r w:rsidRPr="00527F13" w:rsidDel="008B1625">
                <w:rPr>
                  <w:rFonts w:ascii="Palatino Linotype" w:hAnsi="Palatino Linotype"/>
                  <w:sz w:val="16"/>
                  <w:szCs w:val="16"/>
                  <w:lang w:val="ru-RU"/>
                </w:rPr>
                <w:delText>2.79</w:delText>
              </w:r>
            </w:del>
          </w:p>
        </w:tc>
        <w:tc>
          <w:tcPr>
            <w:tcW w:w="576" w:type="dxa"/>
            <w:tcBorders>
              <w:top w:val="nil"/>
              <w:left w:val="nil"/>
              <w:bottom w:val="single" w:sz="8" w:space="0" w:color="auto"/>
              <w:right w:val="single" w:sz="8" w:space="0" w:color="auto"/>
            </w:tcBorders>
            <w:shd w:val="clear" w:color="000000" w:fill="FFFFFF"/>
            <w:vAlign w:val="center"/>
            <w:hideMark/>
          </w:tcPr>
          <w:p w14:paraId="3C07E4D8" w14:textId="77777777" w:rsidR="00527F13" w:rsidRPr="00527F13" w:rsidDel="008B1625" w:rsidRDefault="00527F13" w:rsidP="0050150B">
            <w:pPr>
              <w:spacing w:line="240" w:lineRule="auto"/>
              <w:jc w:val="left"/>
              <w:rPr>
                <w:del w:id="1906" w:author="Алексей Ярославцев" w:date="2020-05-25T21:25:00Z"/>
                <w:rFonts w:ascii="Palatino Linotype" w:hAnsi="Palatino Linotype"/>
                <w:sz w:val="16"/>
                <w:szCs w:val="16"/>
                <w:lang w:val="ru-RU"/>
              </w:rPr>
            </w:pPr>
            <w:del w:id="1907" w:author="Алексей Ярославцев" w:date="2020-05-25T21:25:00Z">
              <w:r w:rsidRPr="00527F13" w:rsidDel="008B1625">
                <w:rPr>
                  <w:rFonts w:ascii="Palatino Linotype" w:hAnsi="Palatino Linotype"/>
                  <w:sz w:val="16"/>
                  <w:szCs w:val="16"/>
                  <w:lang w:val="ru-RU"/>
                </w:rPr>
                <w:delText>7.4</w:delText>
              </w:r>
            </w:del>
          </w:p>
        </w:tc>
        <w:tc>
          <w:tcPr>
            <w:tcW w:w="548" w:type="dxa"/>
            <w:tcBorders>
              <w:top w:val="nil"/>
              <w:left w:val="nil"/>
              <w:bottom w:val="single" w:sz="8" w:space="0" w:color="auto"/>
              <w:right w:val="single" w:sz="8" w:space="0" w:color="auto"/>
            </w:tcBorders>
            <w:shd w:val="clear" w:color="000000" w:fill="FFFFFF"/>
            <w:vAlign w:val="center"/>
            <w:hideMark/>
          </w:tcPr>
          <w:p w14:paraId="15E2FEAC" w14:textId="77777777" w:rsidR="00527F13" w:rsidRPr="00527F13" w:rsidDel="008B1625" w:rsidRDefault="00527F13" w:rsidP="0050150B">
            <w:pPr>
              <w:spacing w:line="240" w:lineRule="auto"/>
              <w:jc w:val="left"/>
              <w:rPr>
                <w:del w:id="1908" w:author="Алексей Ярославцев" w:date="2020-05-25T21:25:00Z"/>
                <w:rFonts w:ascii="Palatino Linotype" w:hAnsi="Palatino Linotype"/>
                <w:sz w:val="16"/>
                <w:szCs w:val="16"/>
                <w:lang w:val="ru-RU"/>
              </w:rPr>
            </w:pPr>
            <w:del w:id="1909"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4050DBE9" w14:textId="77777777" w:rsidR="00527F13" w:rsidRPr="00527F13" w:rsidDel="008B1625" w:rsidRDefault="00527F13" w:rsidP="0050150B">
            <w:pPr>
              <w:spacing w:line="240" w:lineRule="auto"/>
              <w:jc w:val="left"/>
              <w:rPr>
                <w:del w:id="1910" w:author="Алексей Ярославцев" w:date="2020-05-25T21:25:00Z"/>
                <w:rFonts w:ascii="Palatino Linotype" w:hAnsi="Palatino Linotype"/>
                <w:sz w:val="16"/>
                <w:szCs w:val="16"/>
                <w:lang w:val="ru-RU"/>
              </w:rPr>
            </w:pPr>
            <w:del w:id="1911"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791141CC" w14:textId="77777777" w:rsidR="00527F13" w:rsidRPr="00527F13" w:rsidDel="008B1625" w:rsidRDefault="00527F13" w:rsidP="0050150B">
            <w:pPr>
              <w:spacing w:line="240" w:lineRule="auto"/>
              <w:jc w:val="left"/>
              <w:rPr>
                <w:del w:id="1912" w:author="Алексей Ярославцев" w:date="2020-05-25T21:25:00Z"/>
                <w:rFonts w:ascii="Palatino Linotype" w:hAnsi="Palatino Linotype"/>
                <w:sz w:val="16"/>
                <w:szCs w:val="16"/>
                <w:lang w:val="ru-RU"/>
              </w:rPr>
            </w:pPr>
            <w:del w:id="1913"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26162C3E" w14:textId="77777777" w:rsidR="00527F13" w:rsidRPr="00527F13" w:rsidDel="008B1625" w:rsidRDefault="00527F13" w:rsidP="0050150B">
            <w:pPr>
              <w:spacing w:line="240" w:lineRule="auto"/>
              <w:jc w:val="left"/>
              <w:rPr>
                <w:del w:id="1914" w:author="Алексей Ярославцев" w:date="2020-05-25T21:25:00Z"/>
                <w:rFonts w:ascii="Palatino Linotype" w:hAnsi="Palatino Linotype"/>
                <w:sz w:val="16"/>
                <w:szCs w:val="16"/>
                <w:lang w:val="ru-RU"/>
              </w:rPr>
            </w:pPr>
            <w:del w:id="1915"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3BAC0730" w14:textId="77777777" w:rsidR="00527F13" w:rsidRPr="00527F13" w:rsidDel="008B1625" w:rsidRDefault="00527F13" w:rsidP="0050150B">
            <w:pPr>
              <w:spacing w:line="240" w:lineRule="auto"/>
              <w:jc w:val="left"/>
              <w:rPr>
                <w:del w:id="1916" w:author="Алексей Ярославцев" w:date="2020-05-25T21:25:00Z"/>
                <w:rFonts w:ascii="Palatino Linotype" w:hAnsi="Palatino Linotype"/>
                <w:sz w:val="16"/>
                <w:szCs w:val="16"/>
                <w:lang w:val="ru-RU"/>
              </w:rPr>
            </w:pPr>
            <w:del w:id="1917" w:author="Алексей Ярославцев" w:date="2020-05-25T21:25:00Z">
              <w:r w:rsidRPr="00527F13" w:rsidDel="008B1625">
                <w:rPr>
                  <w:rFonts w:ascii="Palatino Linotype" w:hAnsi="Palatino Linotype"/>
                  <w:sz w:val="16"/>
                  <w:szCs w:val="16"/>
                  <w:lang w:val="ru-RU"/>
                </w:rPr>
                <w:delText>82.65</w:delText>
              </w:r>
            </w:del>
          </w:p>
        </w:tc>
        <w:tc>
          <w:tcPr>
            <w:tcW w:w="576" w:type="dxa"/>
            <w:tcBorders>
              <w:top w:val="nil"/>
              <w:left w:val="nil"/>
              <w:bottom w:val="single" w:sz="8" w:space="0" w:color="auto"/>
              <w:right w:val="single" w:sz="8" w:space="0" w:color="auto"/>
            </w:tcBorders>
            <w:shd w:val="clear" w:color="000000" w:fill="FFFFFF"/>
            <w:vAlign w:val="center"/>
            <w:hideMark/>
          </w:tcPr>
          <w:p w14:paraId="519C8CE9" w14:textId="77777777" w:rsidR="00527F13" w:rsidRPr="00527F13" w:rsidDel="008B1625" w:rsidRDefault="00527F13" w:rsidP="0050150B">
            <w:pPr>
              <w:spacing w:line="240" w:lineRule="auto"/>
              <w:jc w:val="left"/>
              <w:rPr>
                <w:del w:id="1918" w:author="Алексей Ярославцев" w:date="2020-05-25T21:25:00Z"/>
                <w:rFonts w:ascii="Palatino Linotype" w:hAnsi="Palatino Linotype"/>
                <w:sz w:val="16"/>
                <w:szCs w:val="16"/>
                <w:lang w:val="ru-RU"/>
              </w:rPr>
            </w:pPr>
            <w:del w:id="1919" w:author="Алексей Ярославцев" w:date="2020-05-25T21:25:00Z">
              <w:r w:rsidRPr="00527F13" w:rsidDel="008B1625">
                <w:rPr>
                  <w:rFonts w:ascii="Palatino Linotype" w:hAnsi="Palatino Linotype"/>
                  <w:sz w:val="16"/>
                  <w:szCs w:val="16"/>
                  <w:lang w:val="ru-RU"/>
                </w:rPr>
                <w:delText>1.5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DD6A3A1" w14:textId="77777777" w:rsidR="00527F13" w:rsidRPr="00527F13" w:rsidDel="008B1625" w:rsidRDefault="00527F13" w:rsidP="0050150B">
            <w:pPr>
              <w:spacing w:line="240" w:lineRule="auto"/>
              <w:jc w:val="left"/>
              <w:rPr>
                <w:del w:id="1920" w:author="Алексей Ярославцев" w:date="2020-05-25T21:25:00Z"/>
                <w:rFonts w:ascii="Palatino Linotype" w:hAnsi="Palatino Linotype"/>
                <w:sz w:val="16"/>
                <w:szCs w:val="16"/>
                <w:lang w:val="ru-RU"/>
              </w:rPr>
            </w:pPr>
            <w:del w:id="1921" w:author="Алексей Ярославцев" w:date="2020-05-25T21:25:00Z">
              <w:r w:rsidRPr="00527F13" w:rsidDel="008B1625">
                <w:rPr>
                  <w:rFonts w:ascii="Palatino Linotype" w:hAnsi="Palatino Linotype"/>
                  <w:sz w:val="16"/>
                  <w:szCs w:val="16"/>
                  <w:lang w:val="ru-RU"/>
                </w:rPr>
                <w:delText>2.46</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2E50414A" w14:textId="77777777" w:rsidR="00527F13" w:rsidRPr="00527F13" w:rsidDel="008B1625" w:rsidRDefault="00527F13" w:rsidP="0050150B">
            <w:pPr>
              <w:spacing w:line="240" w:lineRule="auto"/>
              <w:jc w:val="left"/>
              <w:rPr>
                <w:del w:id="1922" w:author="Алексей Ярославцев" w:date="2020-05-25T21:25:00Z"/>
                <w:rFonts w:ascii="Palatino Linotype" w:hAnsi="Palatino Linotype"/>
                <w:sz w:val="16"/>
                <w:szCs w:val="16"/>
                <w:lang w:val="ru-RU"/>
              </w:rPr>
            </w:pPr>
            <w:del w:id="1923" w:author="Алексей Ярославцев" w:date="2020-05-25T21:25:00Z">
              <w:r w:rsidRPr="00527F13" w:rsidDel="008B1625">
                <w:rPr>
                  <w:rFonts w:ascii="Palatino Linotype" w:hAnsi="Palatino Linotype"/>
                  <w:sz w:val="16"/>
                  <w:szCs w:val="16"/>
                  <w:lang w:val="ru-RU"/>
                </w:rPr>
                <w:delText>0.33</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57E579A4" w14:textId="77777777" w:rsidR="00527F13" w:rsidRPr="00527F13" w:rsidDel="008B1625" w:rsidRDefault="00527F13" w:rsidP="0050150B">
            <w:pPr>
              <w:spacing w:line="240" w:lineRule="auto"/>
              <w:jc w:val="left"/>
              <w:rPr>
                <w:del w:id="1924" w:author="Алексей Ярославцев" w:date="2020-05-25T21:25:00Z"/>
                <w:rFonts w:ascii="Palatino Linotype" w:hAnsi="Palatino Linotype"/>
                <w:sz w:val="16"/>
                <w:szCs w:val="16"/>
                <w:lang w:val="ru-RU"/>
              </w:rPr>
            </w:pPr>
            <w:del w:id="1925" w:author="Алексей Ярославцев" w:date="2020-05-25T21:25:00Z">
              <w:r w:rsidRPr="00527F13" w:rsidDel="008B1625">
                <w:rPr>
                  <w:rFonts w:ascii="Palatino Linotype" w:hAnsi="Palatino Linotype"/>
                  <w:sz w:val="16"/>
                  <w:szCs w:val="16"/>
                  <w:lang w:val="ru-RU"/>
                </w:rPr>
                <w:delText>295.63</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978668A" w14:textId="77777777" w:rsidR="00527F13" w:rsidRPr="00527F13" w:rsidDel="008B1625" w:rsidRDefault="00527F13" w:rsidP="0050150B">
            <w:pPr>
              <w:spacing w:line="240" w:lineRule="auto"/>
              <w:jc w:val="left"/>
              <w:rPr>
                <w:del w:id="1926" w:author="Алексей Ярославцев" w:date="2020-05-25T21:25:00Z"/>
                <w:rFonts w:ascii="Palatino Linotype" w:hAnsi="Palatino Linotype"/>
                <w:sz w:val="16"/>
                <w:szCs w:val="16"/>
                <w:lang w:val="ru-RU"/>
              </w:rPr>
            </w:pPr>
            <w:del w:id="1927"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B028D6E" w14:textId="77777777" w:rsidR="00527F13" w:rsidRPr="00527F13" w:rsidDel="008B1625" w:rsidRDefault="00527F13" w:rsidP="0050150B">
            <w:pPr>
              <w:spacing w:line="240" w:lineRule="auto"/>
              <w:jc w:val="left"/>
              <w:rPr>
                <w:del w:id="1928" w:author="Алексей Ярославцев" w:date="2020-05-25T21:25:00Z"/>
                <w:rFonts w:ascii="Palatino Linotype" w:hAnsi="Palatino Linotype"/>
                <w:sz w:val="16"/>
                <w:szCs w:val="16"/>
                <w:lang w:val="ru-RU"/>
              </w:rPr>
            </w:pPr>
            <w:del w:id="1929" w:author="Алексей Ярославцев" w:date="2020-05-25T21:25:00Z">
              <w:r w:rsidRPr="00527F13" w:rsidDel="008B1625">
                <w:rPr>
                  <w:rFonts w:ascii="Palatino Linotype" w:hAnsi="Palatino Linotype"/>
                  <w:sz w:val="16"/>
                  <w:szCs w:val="16"/>
                  <w:lang w:val="ru-RU"/>
                </w:rPr>
                <w:delText>1.61</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6BF891DF" w14:textId="77777777" w:rsidR="00527F13" w:rsidRPr="00527F13" w:rsidDel="008B1625" w:rsidRDefault="00527F13" w:rsidP="0050150B">
            <w:pPr>
              <w:spacing w:line="240" w:lineRule="auto"/>
              <w:jc w:val="left"/>
              <w:rPr>
                <w:del w:id="1930" w:author="Алексей Ярославцев" w:date="2020-05-25T21:25:00Z"/>
                <w:rFonts w:ascii="Palatino Linotype" w:hAnsi="Palatino Linotype"/>
                <w:sz w:val="16"/>
                <w:szCs w:val="16"/>
                <w:lang w:val="ru-RU"/>
              </w:rPr>
            </w:pPr>
            <w:del w:id="1931" w:author="Алексей Ярославцев" w:date="2020-05-25T21:25:00Z">
              <w:r w:rsidRPr="00527F13" w:rsidDel="008B1625">
                <w:rPr>
                  <w:rFonts w:ascii="Palatino Linotype" w:hAnsi="Palatino Linotype"/>
                  <w:sz w:val="16"/>
                  <w:szCs w:val="16"/>
                  <w:lang w:val="ru-RU"/>
                </w:rPr>
                <w:delText>1379.4</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3A00FAD8" w14:textId="77777777" w:rsidR="00527F13" w:rsidRPr="00527F13" w:rsidDel="008B1625" w:rsidRDefault="00527F13" w:rsidP="0050150B">
            <w:pPr>
              <w:spacing w:line="240" w:lineRule="auto"/>
              <w:jc w:val="left"/>
              <w:rPr>
                <w:del w:id="1932" w:author="Алексей Ярославцев" w:date="2020-05-25T21:25:00Z"/>
                <w:rFonts w:ascii="Palatino Linotype" w:hAnsi="Palatino Linotype"/>
                <w:sz w:val="16"/>
                <w:szCs w:val="16"/>
                <w:lang w:val="ru-RU"/>
              </w:rPr>
            </w:pPr>
            <w:del w:id="1933" w:author="Алексей Ярославцев" w:date="2020-05-25T21:25:00Z">
              <w:r w:rsidRPr="00527F13" w:rsidDel="008B1625">
                <w:rPr>
                  <w:rFonts w:ascii="Palatino Linotype" w:hAnsi="Palatino Linotype"/>
                  <w:sz w:val="16"/>
                  <w:szCs w:val="16"/>
                  <w:lang w:val="ru-RU"/>
                </w:rPr>
                <w:delText>2181.2</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52A3FA6C" w14:textId="77777777" w:rsidR="00527F13" w:rsidRPr="00527F13" w:rsidDel="008B1625" w:rsidRDefault="00527F13" w:rsidP="0050150B">
            <w:pPr>
              <w:spacing w:line="240" w:lineRule="auto"/>
              <w:jc w:val="left"/>
              <w:rPr>
                <w:del w:id="1934" w:author="Алексей Ярославцев" w:date="2020-05-25T21:25:00Z"/>
                <w:rFonts w:ascii="Palatino Linotype" w:hAnsi="Palatino Linotype"/>
                <w:sz w:val="16"/>
                <w:szCs w:val="16"/>
                <w:lang w:val="ru-RU"/>
              </w:rPr>
            </w:pPr>
            <w:del w:id="1935" w:author="Алексей Ярославцев" w:date="2020-05-25T21:25:00Z">
              <w:r w:rsidRPr="00527F13" w:rsidDel="008B1625">
                <w:rPr>
                  <w:rFonts w:ascii="Palatino Linotype" w:hAnsi="Palatino Linotype"/>
                  <w:sz w:val="16"/>
                  <w:szCs w:val="16"/>
                  <w:lang w:val="ru-RU"/>
                </w:rPr>
                <w:delText>1396</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77CAE5C9" w14:textId="77777777" w:rsidR="00527F13" w:rsidRPr="00527F13" w:rsidDel="008B1625" w:rsidRDefault="00527F13" w:rsidP="0050150B">
            <w:pPr>
              <w:spacing w:line="240" w:lineRule="auto"/>
              <w:jc w:val="left"/>
              <w:rPr>
                <w:del w:id="1936" w:author="Алексей Ярославцев" w:date="2020-05-25T21:25:00Z"/>
                <w:rFonts w:ascii="Palatino Linotype" w:hAnsi="Palatino Linotype"/>
                <w:sz w:val="16"/>
                <w:szCs w:val="16"/>
                <w:lang w:val="ru-RU"/>
              </w:rPr>
            </w:pPr>
            <w:del w:id="1937" w:author="Алексей Ярославцев" w:date="2020-05-25T21:25:00Z">
              <w:r w:rsidRPr="00527F13" w:rsidDel="008B1625">
                <w:rPr>
                  <w:rFonts w:ascii="Palatino Linotype" w:hAnsi="Palatino Linotype"/>
                  <w:sz w:val="16"/>
                  <w:szCs w:val="16"/>
                  <w:lang w:val="ru-RU"/>
                </w:rPr>
                <w:delText>545.3</w:delText>
              </w:r>
            </w:del>
          </w:p>
        </w:tc>
        <w:tc>
          <w:tcPr>
            <w:tcW w:w="600" w:type="dxa"/>
            <w:tcBorders>
              <w:top w:val="nil"/>
              <w:left w:val="nil"/>
              <w:bottom w:val="single" w:sz="8" w:space="0" w:color="auto"/>
              <w:right w:val="single" w:sz="8" w:space="0" w:color="auto"/>
            </w:tcBorders>
            <w:shd w:val="clear" w:color="000000" w:fill="FFFFFF"/>
            <w:noWrap/>
            <w:hideMark/>
          </w:tcPr>
          <w:p w14:paraId="3DDE4715" w14:textId="77777777" w:rsidR="00527F13" w:rsidRPr="00527F13" w:rsidDel="008B1625" w:rsidRDefault="00527F13" w:rsidP="0050150B">
            <w:pPr>
              <w:spacing w:line="240" w:lineRule="auto"/>
              <w:jc w:val="left"/>
              <w:rPr>
                <w:del w:id="1938" w:author="Алексей Ярославцев" w:date="2020-05-25T21:25:00Z"/>
                <w:rFonts w:ascii="Palatino Linotype" w:hAnsi="Palatino Linotype"/>
                <w:sz w:val="16"/>
                <w:szCs w:val="16"/>
                <w:lang w:val="ru-RU"/>
              </w:rPr>
            </w:pPr>
            <w:del w:id="1939" w:author="Алексей Ярославцев" w:date="2020-05-25T21:25:00Z">
              <w:r w:rsidRPr="00527F13" w:rsidDel="008B1625">
                <w:rPr>
                  <w:rFonts w:ascii="Palatino Linotype" w:hAnsi="Palatino Linotype"/>
                  <w:sz w:val="16"/>
                  <w:szCs w:val="16"/>
                </w:rPr>
                <w:delText>4.03</w:delText>
              </w:r>
            </w:del>
          </w:p>
        </w:tc>
        <w:tc>
          <w:tcPr>
            <w:tcW w:w="600" w:type="dxa"/>
            <w:tcBorders>
              <w:top w:val="nil"/>
              <w:left w:val="nil"/>
              <w:bottom w:val="single" w:sz="8" w:space="0" w:color="auto"/>
              <w:right w:val="single" w:sz="8" w:space="0" w:color="auto"/>
            </w:tcBorders>
            <w:shd w:val="clear" w:color="000000" w:fill="FFFFFF"/>
            <w:noWrap/>
            <w:hideMark/>
          </w:tcPr>
          <w:p w14:paraId="1359BC3C" w14:textId="77777777" w:rsidR="00527F13" w:rsidRPr="00527F13" w:rsidDel="008B1625" w:rsidRDefault="00527F13" w:rsidP="0050150B">
            <w:pPr>
              <w:spacing w:line="240" w:lineRule="auto"/>
              <w:jc w:val="left"/>
              <w:rPr>
                <w:del w:id="1940" w:author="Алексей Ярославцев" w:date="2020-05-25T21:25:00Z"/>
                <w:rFonts w:ascii="Palatino Linotype" w:hAnsi="Palatino Linotype"/>
                <w:sz w:val="16"/>
                <w:szCs w:val="16"/>
                <w:lang w:val="ru-RU"/>
              </w:rPr>
            </w:pPr>
            <w:del w:id="1941" w:author="Алексей Ярославцев" w:date="2020-05-25T21:25:00Z">
              <w:r w:rsidRPr="00527F13" w:rsidDel="008B1625">
                <w:rPr>
                  <w:rFonts w:ascii="Palatino Linotype" w:hAnsi="Palatino Linotype"/>
                  <w:sz w:val="16"/>
                  <w:szCs w:val="16"/>
                </w:rPr>
                <w:delText>0.43</w:delText>
              </w:r>
            </w:del>
          </w:p>
        </w:tc>
        <w:tc>
          <w:tcPr>
            <w:tcW w:w="576" w:type="dxa"/>
            <w:tcBorders>
              <w:top w:val="nil"/>
              <w:left w:val="nil"/>
              <w:bottom w:val="single" w:sz="8" w:space="0" w:color="auto"/>
              <w:right w:val="single" w:sz="8" w:space="0" w:color="auto"/>
            </w:tcBorders>
            <w:shd w:val="clear" w:color="000000" w:fill="FFFFFF"/>
            <w:noWrap/>
            <w:hideMark/>
          </w:tcPr>
          <w:p w14:paraId="749707D6" w14:textId="77777777" w:rsidR="00527F13" w:rsidRPr="00527F13" w:rsidDel="008B1625" w:rsidRDefault="00527F13" w:rsidP="0050150B">
            <w:pPr>
              <w:spacing w:line="240" w:lineRule="auto"/>
              <w:jc w:val="left"/>
              <w:rPr>
                <w:del w:id="1942" w:author="Алексей Ярославцев" w:date="2020-05-25T21:25:00Z"/>
                <w:rFonts w:ascii="Palatino Linotype" w:hAnsi="Palatino Linotype"/>
                <w:sz w:val="16"/>
                <w:szCs w:val="16"/>
                <w:lang w:val="ru-RU"/>
              </w:rPr>
            </w:pPr>
            <w:del w:id="1943" w:author="Алексей Ярославцев" w:date="2020-05-25T21:25:00Z">
              <w:r w:rsidRPr="00527F13" w:rsidDel="008B1625">
                <w:rPr>
                  <w:rFonts w:ascii="Palatino Linotype" w:hAnsi="Palatino Linotype"/>
                  <w:sz w:val="16"/>
                  <w:szCs w:val="16"/>
                </w:rPr>
                <w:delText>3.60</w:delText>
              </w:r>
            </w:del>
          </w:p>
        </w:tc>
      </w:tr>
      <w:tr w:rsidR="00527F13" w:rsidRPr="00527F13" w:rsidDel="008B1625" w14:paraId="1AD861E9" w14:textId="77777777" w:rsidTr="0050150B">
        <w:trPr>
          <w:trHeight w:val="170"/>
          <w:del w:id="1944"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6B60697E" w14:textId="77777777" w:rsidR="00527F13" w:rsidRPr="00527F13" w:rsidDel="008B1625" w:rsidRDefault="00527F13" w:rsidP="0050150B">
            <w:pPr>
              <w:spacing w:line="240" w:lineRule="auto"/>
              <w:jc w:val="left"/>
              <w:rPr>
                <w:del w:id="1945" w:author="Алексей Ярославцев" w:date="2020-05-25T21:25:00Z"/>
                <w:rFonts w:ascii="Palatino Linotype" w:hAnsi="Palatino Linotype"/>
                <w:b/>
                <w:bCs/>
                <w:sz w:val="16"/>
                <w:szCs w:val="16"/>
                <w:lang w:val="ru-RU"/>
              </w:rPr>
            </w:pPr>
            <w:del w:id="1946" w:author="Алексей Ярославцев" w:date="2020-05-25T21:25:00Z">
              <w:r w:rsidRPr="00527F13" w:rsidDel="008B1625">
                <w:rPr>
                  <w:rFonts w:ascii="Palatino Linotype" w:hAnsi="Palatino Linotype"/>
                  <w:b/>
                  <w:bCs/>
                  <w:sz w:val="16"/>
                  <w:szCs w:val="16"/>
                  <w:lang w:val="ru-RU"/>
                </w:rPr>
                <w:delText> SE</w:delText>
              </w:r>
            </w:del>
          </w:p>
        </w:tc>
        <w:tc>
          <w:tcPr>
            <w:tcW w:w="708" w:type="dxa"/>
            <w:tcBorders>
              <w:top w:val="nil"/>
              <w:left w:val="nil"/>
              <w:bottom w:val="single" w:sz="8" w:space="0" w:color="auto"/>
              <w:right w:val="single" w:sz="8" w:space="0" w:color="auto"/>
            </w:tcBorders>
            <w:shd w:val="clear" w:color="000000" w:fill="FFFFFF"/>
            <w:vAlign w:val="center"/>
            <w:hideMark/>
          </w:tcPr>
          <w:p w14:paraId="6CBBEA6D" w14:textId="77777777" w:rsidR="00527F13" w:rsidRPr="00527F13" w:rsidDel="008B1625" w:rsidRDefault="00527F13" w:rsidP="0050150B">
            <w:pPr>
              <w:spacing w:line="240" w:lineRule="auto"/>
              <w:jc w:val="left"/>
              <w:rPr>
                <w:del w:id="1947" w:author="Алексей Ярославцев" w:date="2020-05-25T21:25:00Z"/>
                <w:rFonts w:ascii="Palatino Linotype" w:hAnsi="Palatino Linotype"/>
                <w:sz w:val="16"/>
                <w:szCs w:val="16"/>
                <w:lang w:val="ru-RU"/>
              </w:rPr>
            </w:pPr>
            <w:del w:id="1948"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001D47EB" w14:textId="77777777" w:rsidR="00527F13" w:rsidRPr="00527F13" w:rsidDel="008B1625" w:rsidRDefault="00527F13" w:rsidP="0050150B">
            <w:pPr>
              <w:spacing w:line="240" w:lineRule="auto"/>
              <w:jc w:val="left"/>
              <w:rPr>
                <w:del w:id="1949" w:author="Алексей Ярославцев" w:date="2020-05-25T21:25:00Z"/>
                <w:rFonts w:ascii="Palatino Linotype" w:hAnsi="Palatino Linotype"/>
                <w:sz w:val="16"/>
                <w:szCs w:val="16"/>
                <w:lang w:val="ru-RU"/>
              </w:rPr>
            </w:pPr>
            <w:del w:id="1950" w:author="Алексей Ярославцев" w:date="2020-05-25T21:25:00Z">
              <w:r w:rsidRPr="00527F13" w:rsidDel="008B1625">
                <w:rPr>
                  <w:rFonts w:ascii="Palatino Linotype" w:hAnsi="Palatino Linotype"/>
                  <w:sz w:val="16"/>
                  <w:szCs w:val="16"/>
                  <w:lang w:val="ru-RU"/>
                </w:rPr>
                <w:delText>0</w:delText>
              </w:r>
            </w:del>
          </w:p>
        </w:tc>
        <w:tc>
          <w:tcPr>
            <w:tcW w:w="576" w:type="dxa"/>
            <w:tcBorders>
              <w:top w:val="nil"/>
              <w:left w:val="nil"/>
              <w:bottom w:val="single" w:sz="8" w:space="0" w:color="auto"/>
              <w:right w:val="single" w:sz="8" w:space="0" w:color="auto"/>
            </w:tcBorders>
            <w:shd w:val="clear" w:color="000000" w:fill="FFFFFF"/>
            <w:vAlign w:val="center"/>
            <w:hideMark/>
          </w:tcPr>
          <w:p w14:paraId="7E5CC0A2" w14:textId="77777777" w:rsidR="00527F13" w:rsidRPr="00527F13" w:rsidDel="008B1625" w:rsidRDefault="00527F13" w:rsidP="0050150B">
            <w:pPr>
              <w:spacing w:line="240" w:lineRule="auto"/>
              <w:jc w:val="left"/>
              <w:rPr>
                <w:del w:id="1951" w:author="Алексей Ярославцев" w:date="2020-05-25T21:25:00Z"/>
                <w:rFonts w:ascii="Palatino Linotype" w:hAnsi="Palatino Linotype"/>
                <w:sz w:val="16"/>
                <w:szCs w:val="16"/>
                <w:lang w:val="ru-RU"/>
              </w:rPr>
            </w:pPr>
            <w:del w:id="1952" w:author="Алексей Ярославцев" w:date="2020-05-25T21:25:00Z">
              <w:r w:rsidRPr="00527F13" w:rsidDel="008B1625">
                <w:rPr>
                  <w:rFonts w:ascii="Palatino Linotype" w:hAnsi="Palatino Linotype"/>
                  <w:sz w:val="16"/>
                  <w:szCs w:val="16"/>
                  <w:lang w:val="ru-RU"/>
                </w:rPr>
                <w:delText>7</w:delText>
              </w:r>
            </w:del>
          </w:p>
        </w:tc>
        <w:tc>
          <w:tcPr>
            <w:tcW w:w="548" w:type="dxa"/>
            <w:tcBorders>
              <w:top w:val="nil"/>
              <w:left w:val="nil"/>
              <w:bottom w:val="single" w:sz="8" w:space="0" w:color="auto"/>
              <w:right w:val="single" w:sz="8" w:space="0" w:color="auto"/>
            </w:tcBorders>
            <w:shd w:val="clear" w:color="000000" w:fill="FFFFFF"/>
            <w:vAlign w:val="center"/>
            <w:hideMark/>
          </w:tcPr>
          <w:p w14:paraId="475704E2" w14:textId="77777777" w:rsidR="00527F13" w:rsidRPr="00527F13" w:rsidDel="008B1625" w:rsidRDefault="00527F13" w:rsidP="0050150B">
            <w:pPr>
              <w:spacing w:line="240" w:lineRule="auto"/>
              <w:jc w:val="left"/>
              <w:rPr>
                <w:del w:id="1953" w:author="Алексей Ярославцев" w:date="2020-05-25T21:25:00Z"/>
                <w:rFonts w:ascii="Palatino Linotype" w:hAnsi="Palatino Linotype"/>
                <w:sz w:val="16"/>
                <w:szCs w:val="16"/>
                <w:lang w:val="ru-RU"/>
              </w:rPr>
            </w:pPr>
            <w:del w:id="1954" w:author="Алексей Ярославцев" w:date="2020-05-25T21:25:00Z">
              <w:r w:rsidRPr="00527F13" w:rsidDel="008B1625">
                <w:rPr>
                  <w:rFonts w:ascii="Palatino Linotype" w:hAnsi="Palatino Linotype"/>
                  <w:sz w:val="16"/>
                  <w:szCs w:val="16"/>
                  <w:lang w:val="ru-RU"/>
                </w:rPr>
                <w:delText>0.91</w:delText>
              </w:r>
            </w:del>
          </w:p>
        </w:tc>
        <w:tc>
          <w:tcPr>
            <w:tcW w:w="576" w:type="dxa"/>
            <w:tcBorders>
              <w:top w:val="nil"/>
              <w:left w:val="nil"/>
              <w:bottom w:val="single" w:sz="8" w:space="0" w:color="auto"/>
              <w:right w:val="single" w:sz="8" w:space="0" w:color="auto"/>
            </w:tcBorders>
            <w:shd w:val="clear" w:color="000000" w:fill="FFFFFF"/>
            <w:vAlign w:val="center"/>
            <w:hideMark/>
          </w:tcPr>
          <w:p w14:paraId="706327E4" w14:textId="77777777" w:rsidR="00527F13" w:rsidRPr="00527F13" w:rsidDel="008B1625" w:rsidRDefault="00527F13" w:rsidP="0050150B">
            <w:pPr>
              <w:spacing w:line="240" w:lineRule="auto"/>
              <w:jc w:val="left"/>
              <w:rPr>
                <w:del w:id="1955" w:author="Алексей Ярославцев" w:date="2020-05-25T21:25:00Z"/>
                <w:rFonts w:ascii="Palatino Linotype" w:hAnsi="Palatino Linotype"/>
                <w:sz w:val="16"/>
                <w:szCs w:val="16"/>
                <w:lang w:val="ru-RU"/>
              </w:rPr>
            </w:pPr>
            <w:del w:id="1956" w:author="Алексей Ярославцев" w:date="2020-05-25T21:25:00Z">
              <w:r w:rsidRPr="00527F13" w:rsidDel="008B1625">
                <w:rPr>
                  <w:rFonts w:ascii="Palatino Linotype" w:hAnsi="Palatino Linotype"/>
                  <w:sz w:val="16"/>
                  <w:szCs w:val="16"/>
                  <w:lang w:val="ru-RU"/>
                </w:rPr>
                <w:delText>0.55</w:delText>
              </w:r>
            </w:del>
          </w:p>
        </w:tc>
        <w:tc>
          <w:tcPr>
            <w:tcW w:w="548" w:type="dxa"/>
            <w:tcBorders>
              <w:top w:val="nil"/>
              <w:left w:val="nil"/>
              <w:bottom w:val="single" w:sz="8" w:space="0" w:color="auto"/>
              <w:right w:val="single" w:sz="8" w:space="0" w:color="auto"/>
            </w:tcBorders>
            <w:shd w:val="clear" w:color="000000" w:fill="FFFFFF"/>
            <w:vAlign w:val="center"/>
            <w:hideMark/>
          </w:tcPr>
          <w:p w14:paraId="26FE5535" w14:textId="77777777" w:rsidR="00527F13" w:rsidRPr="00527F13" w:rsidDel="008B1625" w:rsidRDefault="00527F13" w:rsidP="0050150B">
            <w:pPr>
              <w:spacing w:line="240" w:lineRule="auto"/>
              <w:jc w:val="left"/>
              <w:rPr>
                <w:del w:id="1957" w:author="Алексей Ярославцев" w:date="2020-05-25T21:25:00Z"/>
                <w:rFonts w:ascii="Palatino Linotype" w:hAnsi="Palatino Linotype"/>
                <w:sz w:val="16"/>
                <w:szCs w:val="16"/>
                <w:lang w:val="ru-RU"/>
              </w:rPr>
            </w:pPr>
            <w:del w:id="1958"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0617A401" w14:textId="77777777" w:rsidR="00527F13" w:rsidRPr="00527F13" w:rsidDel="008B1625" w:rsidRDefault="00527F13" w:rsidP="0050150B">
            <w:pPr>
              <w:spacing w:line="240" w:lineRule="auto"/>
              <w:jc w:val="left"/>
              <w:rPr>
                <w:del w:id="1959" w:author="Алексей Ярославцев" w:date="2020-05-25T21:25:00Z"/>
                <w:rFonts w:ascii="Palatino Linotype" w:hAnsi="Palatino Linotype"/>
                <w:sz w:val="16"/>
                <w:szCs w:val="16"/>
                <w:lang w:val="ru-RU"/>
              </w:rPr>
            </w:pPr>
            <w:del w:id="1960"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53FB745B" w14:textId="77777777" w:rsidR="00527F13" w:rsidRPr="00527F13" w:rsidDel="008B1625" w:rsidRDefault="00527F13" w:rsidP="0050150B">
            <w:pPr>
              <w:spacing w:line="240" w:lineRule="auto"/>
              <w:jc w:val="left"/>
              <w:rPr>
                <w:del w:id="1961" w:author="Алексей Ярославцев" w:date="2020-05-25T21:25:00Z"/>
                <w:rFonts w:ascii="Palatino Linotype" w:hAnsi="Palatino Linotype"/>
                <w:sz w:val="16"/>
                <w:szCs w:val="16"/>
                <w:lang w:val="ru-RU"/>
              </w:rPr>
            </w:pPr>
            <w:del w:id="1962"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70ABB786" w14:textId="77777777" w:rsidR="00527F13" w:rsidRPr="00527F13" w:rsidDel="008B1625" w:rsidRDefault="00527F13" w:rsidP="0050150B">
            <w:pPr>
              <w:spacing w:line="240" w:lineRule="auto"/>
              <w:jc w:val="left"/>
              <w:rPr>
                <w:del w:id="1963" w:author="Алексей Ярославцев" w:date="2020-05-25T21:25:00Z"/>
                <w:rFonts w:ascii="Palatino Linotype" w:hAnsi="Palatino Linotype"/>
                <w:sz w:val="16"/>
                <w:szCs w:val="16"/>
                <w:lang w:val="ru-RU"/>
              </w:rPr>
            </w:pPr>
            <w:del w:id="1964"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06AC822D" w14:textId="77777777" w:rsidR="00527F13" w:rsidRPr="00527F13" w:rsidDel="008B1625" w:rsidRDefault="00527F13" w:rsidP="0050150B">
            <w:pPr>
              <w:spacing w:line="240" w:lineRule="auto"/>
              <w:jc w:val="left"/>
              <w:rPr>
                <w:del w:id="1965" w:author="Алексей Ярославцев" w:date="2020-05-25T21:25:00Z"/>
                <w:rFonts w:ascii="Palatino Linotype" w:hAnsi="Palatino Linotype"/>
                <w:sz w:val="16"/>
                <w:szCs w:val="16"/>
                <w:lang w:val="ru-RU"/>
              </w:rPr>
            </w:pPr>
            <w:del w:id="1966" w:author="Алексей Ярославцев" w:date="2020-05-25T21:25:00Z">
              <w:r w:rsidRPr="00527F13" w:rsidDel="008B1625">
                <w:rPr>
                  <w:rFonts w:ascii="Palatino Linotype" w:hAnsi="Palatino Linotype"/>
                  <w:sz w:val="16"/>
                  <w:szCs w:val="16"/>
                  <w:lang w:val="ru-RU"/>
                </w:rPr>
                <w:delText>8.34</w:delText>
              </w:r>
            </w:del>
          </w:p>
        </w:tc>
        <w:tc>
          <w:tcPr>
            <w:tcW w:w="576" w:type="dxa"/>
            <w:tcBorders>
              <w:top w:val="nil"/>
              <w:left w:val="nil"/>
              <w:bottom w:val="single" w:sz="8" w:space="0" w:color="auto"/>
              <w:right w:val="single" w:sz="8" w:space="0" w:color="auto"/>
            </w:tcBorders>
            <w:shd w:val="clear" w:color="000000" w:fill="FFFFFF"/>
            <w:vAlign w:val="center"/>
            <w:hideMark/>
          </w:tcPr>
          <w:p w14:paraId="230A9A71" w14:textId="77777777" w:rsidR="00527F13" w:rsidRPr="00527F13" w:rsidDel="008B1625" w:rsidRDefault="00527F13" w:rsidP="0050150B">
            <w:pPr>
              <w:spacing w:line="240" w:lineRule="auto"/>
              <w:jc w:val="left"/>
              <w:rPr>
                <w:del w:id="1967" w:author="Алексей Ярославцев" w:date="2020-05-25T21:25:00Z"/>
                <w:rFonts w:ascii="Palatino Linotype" w:hAnsi="Palatino Linotype"/>
                <w:sz w:val="16"/>
                <w:szCs w:val="16"/>
                <w:lang w:val="ru-RU"/>
              </w:rPr>
            </w:pPr>
            <w:del w:id="1968" w:author="Алексей Ярославцев" w:date="2020-05-25T21:25:00Z">
              <w:r w:rsidRPr="00527F13" w:rsidDel="008B1625">
                <w:rPr>
                  <w:rFonts w:ascii="Palatino Linotype" w:hAnsi="Palatino Linotype"/>
                  <w:sz w:val="16"/>
                  <w:szCs w:val="16"/>
                  <w:lang w:val="ru-RU"/>
                </w:rPr>
                <w:delText>0.15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68D3AD53" w14:textId="77777777" w:rsidR="00527F13" w:rsidRPr="00527F13" w:rsidDel="008B1625" w:rsidRDefault="00527F13" w:rsidP="0050150B">
            <w:pPr>
              <w:spacing w:line="240" w:lineRule="auto"/>
              <w:jc w:val="left"/>
              <w:rPr>
                <w:del w:id="1969" w:author="Алексей Ярославцев" w:date="2020-05-25T21:25:00Z"/>
                <w:rFonts w:ascii="Palatino Linotype" w:hAnsi="Palatino Linotype"/>
                <w:sz w:val="16"/>
                <w:szCs w:val="16"/>
                <w:lang w:val="ru-RU"/>
              </w:rPr>
            </w:pPr>
            <w:del w:id="1970" w:author="Алексей Ярославцев" w:date="2020-05-25T21:25:00Z">
              <w:r w:rsidRPr="00527F13" w:rsidDel="008B1625">
                <w:rPr>
                  <w:rFonts w:ascii="Palatino Linotype" w:hAnsi="Palatino Linotype"/>
                  <w:sz w:val="16"/>
                  <w:szCs w:val="16"/>
                  <w:lang w:val="ru-RU"/>
                </w:rPr>
                <w:delText>0.39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1BAD45E9" w14:textId="77777777" w:rsidR="00527F13" w:rsidRPr="00527F13" w:rsidDel="008B1625" w:rsidRDefault="00527F13" w:rsidP="0050150B">
            <w:pPr>
              <w:spacing w:line="240" w:lineRule="auto"/>
              <w:jc w:val="left"/>
              <w:rPr>
                <w:del w:id="1971" w:author="Алексей Ярославцев" w:date="2020-05-25T21:25:00Z"/>
                <w:rFonts w:ascii="Palatino Linotype" w:hAnsi="Palatino Linotype"/>
                <w:sz w:val="16"/>
                <w:szCs w:val="16"/>
                <w:lang w:val="ru-RU"/>
              </w:rPr>
            </w:pPr>
            <w:del w:id="1972" w:author="Алексей Ярославцев" w:date="2020-05-25T21:25:00Z">
              <w:r w:rsidRPr="00527F13" w:rsidDel="008B1625">
                <w:rPr>
                  <w:rFonts w:ascii="Palatino Linotype" w:hAnsi="Palatino Linotype"/>
                  <w:sz w:val="16"/>
                  <w:szCs w:val="16"/>
                  <w:lang w:val="ru-RU"/>
                </w:rPr>
                <w:delText>0.1</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615FBFAD" w14:textId="77777777" w:rsidR="00527F13" w:rsidRPr="00527F13" w:rsidDel="008B1625" w:rsidRDefault="00527F13" w:rsidP="0050150B">
            <w:pPr>
              <w:spacing w:line="240" w:lineRule="auto"/>
              <w:jc w:val="left"/>
              <w:rPr>
                <w:del w:id="1973" w:author="Алексей Ярославцев" w:date="2020-05-25T21:25:00Z"/>
                <w:rFonts w:ascii="Palatino Linotype" w:hAnsi="Palatino Linotype"/>
                <w:sz w:val="16"/>
                <w:szCs w:val="16"/>
                <w:lang w:val="ru-RU"/>
              </w:rPr>
            </w:pPr>
            <w:del w:id="1974" w:author="Алексей Ярославцев" w:date="2020-05-25T21:25:00Z">
              <w:r w:rsidRPr="00527F13" w:rsidDel="008B1625">
                <w:rPr>
                  <w:rFonts w:ascii="Palatino Linotype" w:hAnsi="Palatino Linotype"/>
                  <w:sz w:val="16"/>
                  <w:szCs w:val="16"/>
                  <w:lang w:val="ru-RU"/>
                </w:rPr>
                <w:delText>100.49</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1494D5B" w14:textId="77777777" w:rsidR="00527F13" w:rsidRPr="00527F13" w:rsidDel="008B1625" w:rsidRDefault="00527F13" w:rsidP="0050150B">
            <w:pPr>
              <w:spacing w:line="240" w:lineRule="auto"/>
              <w:jc w:val="left"/>
              <w:rPr>
                <w:del w:id="1975" w:author="Алексей Ярославцев" w:date="2020-05-25T21:25:00Z"/>
                <w:rFonts w:ascii="Palatino Linotype" w:hAnsi="Palatino Linotype"/>
                <w:sz w:val="16"/>
                <w:szCs w:val="16"/>
                <w:lang w:val="ru-RU"/>
              </w:rPr>
            </w:pPr>
            <w:del w:id="1976" w:author="Алексей Ярославцев" w:date="2020-05-25T21:25:00Z">
              <w:r w:rsidRPr="00527F13" w:rsidDel="008B1625">
                <w:rPr>
                  <w:rFonts w:ascii="Palatino Linotype" w:hAnsi="Palatino Linotype"/>
                  <w:sz w:val="16"/>
                  <w:szCs w:val="16"/>
                </w:rPr>
                <w:delText>0</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6429590C" w14:textId="77777777" w:rsidR="00527F13" w:rsidRPr="00527F13" w:rsidDel="008B1625" w:rsidRDefault="00527F13" w:rsidP="0050150B">
            <w:pPr>
              <w:spacing w:line="240" w:lineRule="auto"/>
              <w:jc w:val="left"/>
              <w:rPr>
                <w:del w:id="1977" w:author="Алексей Ярославцев" w:date="2020-05-25T21:25:00Z"/>
                <w:rFonts w:ascii="Palatino Linotype" w:hAnsi="Palatino Linotype"/>
                <w:sz w:val="16"/>
                <w:szCs w:val="16"/>
                <w:lang w:val="ru-RU"/>
              </w:rPr>
            </w:pPr>
            <w:del w:id="1978" w:author="Алексей Ярославцев" w:date="2020-05-25T21:25:00Z">
              <w:r w:rsidRPr="00527F13" w:rsidDel="008B1625">
                <w:rPr>
                  <w:rFonts w:ascii="Palatino Linotype" w:hAnsi="Palatino Linotype"/>
                  <w:sz w:val="16"/>
                  <w:szCs w:val="16"/>
                  <w:lang w:val="ru-RU"/>
                </w:rPr>
                <w:delText>0.55</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214A1C05" w14:textId="77777777" w:rsidR="00527F13" w:rsidRPr="00527F13" w:rsidDel="008B1625" w:rsidRDefault="00527F13" w:rsidP="0050150B">
            <w:pPr>
              <w:spacing w:line="240" w:lineRule="auto"/>
              <w:jc w:val="left"/>
              <w:rPr>
                <w:del w:id="1979" w:author="Алексей Ярославцев" w:date="2020-05-25T21:25:00Z"/>
                <w:rFonts w:ascii="Palatino Linotype" w:hAnsi="Palatino Linotype"/>
                <w:sz w:val="16"/>
                <w:szCs w:val="16"/>
                <w:lang w:val="ru-RU"/>
              </w:rPr>
            </w:pPr>
            <w:del w:id="1980" w:author="Алексей Ярославцев" w:date="2020-05-25T21:25:00Z">
              <w:r w:rsidRPr="00527F13" w:rsidDel="008B1625">
                <w:rPr>
                  <w:rFonts w:ascii="Palatino Linotype" w:hAnsi="Palatino Linotype"/>
                  <w:sz w:val="16"/>
                  <w:szCs w:val="16"/>
                  <w:lang w:val="ru-RU"/>
                </w:rPr>
                <w:delText>436.7</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3321AC8E" w14:textId="77777777" w:rsidR="00527F13" w:rsidRPr="00527F13" w:rsidDel="008B1625" w:rsidRDefault="00527F13" w:rsidP="0050150B">
            <w:pPr>
              <w:spacing w:line="240" w:lineRule="auto"/>
              <w:jc w:val="left"/>
              <w:rPr>
                <w:del w:id="1981" w:author="Алексей Ярославцев" w:date="2020-05-25T21:25:00Z"/>
                <w:rFonts w:ascii="Palatino Linotype" w:hAnsi="Palatino Linotype"/>
                <w:sz w:val="16"/>
                <w:szCs w:val="16"/>
                <w:lang w:val="ru-RU"/>
              </w:rPr>
            </w:pPr>
            <w:del w:id="1982" w:author="Алексей Ярославцев" w:date="2020-05-25T21:25:00Z">
              <w:r w:rsidRPr="00527F13" w:rsidDel="008B1625">
                <w:rPr>
                  <w:rFonts w:ascii="Palatino Linotype" w:hAnsi="Palatino Linotype"/>
                  <w:sz w:val="16"/>
                  <w:szCs w:val="16"/>
                  <w:lang w:val="ru-RU"/>
                </w:rPr>
                <w:delText>149.8</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2DE59B07" w14:textId="77777777" w:rsidR="00527F13" w:rsidRPr="00527F13" w:rsidDel="008B1625" w:rsidRDefault="00527F13" w:rsidP="0050150B">
            <w:pPr>
              <w:spacing w:line="240" w:lineRule="auto"/>
              <w:jc w:val="left"/>
              <w:rPr>
                <w:del w:id="1983" w:author="Алексей Ярославцев" w:date="2020-05-25T21:25:00Z"/>
                <w:rFonts w:ascii="Palatino Linotype" w:hAnsi="Palatino Linotype"/>
                <w:sz w:val="16"/>
                <w:szCs w:val="16"/>
                <w:lang w:val="ru-RU"/>
              </w:rPr>
            </w:pPr>
            <w:del w:id="1984" w:author="Алексей Ярославцев" w:date="2020-05-25T21:25:00Z">
              <w:r w:rsidRPr="00527F13" w:rsidDel="008B1625">
                <w:rPr>
                  <w:rFonts w:ascii="Palatino Linotype" w:hAnsi="Palatino Linotype"/>
                  <w:sz w:val="16"/>
                  <w:szCs w:val="16"/>
                  <w:lang w:val="ru-RU"/>
                </w:rPr>
                <w:delText>95.9</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5C793468" w14:textId="77777777" w:rsidR="00527F13" w:rsidRPr="00527F13" w:rsidDel="008B1625" w:rsidRDefault="00527F13" w:rsidP="0050150B">
            <w:pPr>
              <w:spacing w:line="240" w:lineRule="auto"/>
              <w:jc w:val="left"/>
              <w:rPr>
                <w:del w:id="1985" w:author="Алексей Ярославцев" w:date="2020-05-25T21:25:00Z"/>
                <w:rFonts w:ascii="Palatino Linotype" w:hAnsi="Palatino Linotype"/>
                <w:sz w:val="16"/>
                <w:szCs w:val="16"/>
                <w:lang w:val="ru-RU"/>
              </w:rPr>
            </w:pPr>
            <w:del w:id="1986" w:author="Алексей Ярославцев" w:date="2020-05-25T21:25:00Z">
              <w:r w:rsidRPr="00527F13" w:rsidDel="008B1625">
                <w:rPr>
                  <w:rFonts w:ascii="Palatino Linotype" w:hAnsi="Palatino Linotype"/>
                  <w:sz w:val="16"/>
                  <w:szCs w:val="16"/>
                  <w:lang w:val="ru-RU"/>
                </w:rPr>
                <w:delText>37.4</w:delText>
              </w:r>
            </w:del>
          </w:p>
        </w:tc>
        <w:tc>
          <w:tcPr>
            <w:tcW w:w="600" w:type="dxa"/>
            <w:tcBorders>
              <w:top w:val="nil"/>
              <w:left w:val="nil"/>
              <w:bottom w:val="single" w:sz="8" w:space="0" w:color="auto"/>
              <w:right w:val="single" w:sz="8" w:space="0" w:color="auto"/>
            </w:tcBorders>
            <w:shd w:val="clear" w:color="000000" w:fill="FFFFFF"/>
            <w:noWrap/>
            <w:hideMark/>
          </w:tcPr>
          <w:p w14:paraId="30DC63F5" w14:textId="77777777" w:rsidR="00527F13" w:rsidRPr="00527F13" w:rsidDel="008B1625" w:rsidRDefault="00527F13" w:rsidP="0050150B">
            <w:pPr>
              <w:spacing w:line="240" w:lineRule="auto"/>
              <w:jc w:val="left"/>
              <w:rPr>
                <w:del w:id="1987" w:author="Алексей Ярославцев" w:date="2020-05-25T21:25:00Z"/>
                <w:rFonts w:ascii="Palatino Linotype" w:hAnsi="Palatino Linotype"/>
                <w:sz w:val="16"/>
                <w:szCs w:val="16"/>
                <w:lang w:val="ru-RU"/>
              </w:rPr>
            </w:pPr>
            <w:del w:id="1988" w:author="Алексей Ярославцев" w:date="2020-05-25T21:25:00Z">
              <w:r w:rsidRPr="00527F13" w:rsidDel="008B1625">
                <w:rPr>
                  <w:rFonts w:ascii="Palatino Linotype" w:hAnsi="Palatino Linotype"/>
                  <w:sz w:val="16"/>
                  <w:szCs w:val="16"/>
                </w:rPr>
                <w:delText>0.05</w:delText>
              </w:r>
            </w:del>
          </w:p>
        </w:tc>
        <w:tc>
          <w:tcPr>
            <w:tcW w:w="600" w:type="dxa"/>
            <w:tcBorders>
              <w:top w:val="nil"/>
              <w:left w:val="nil"/>
              <w:bottom w:val="single" w:sz="8" w:space="0" w:color="auto"/>
              <w:right w:val="single" w:sz="8" w:space="0" w:color="auto"/>
            </w:tcBorders>
            <w:shd w:val="clear" w:color="000000" w:fill="FFFFFF"/>
            <w:noWrap/>
            <w:hideMark/>
          </w:tcPr>
          <w:p w14:paraId="11F3703E" w14:textId="77777777" w:rsidR="00527F13" w:rsidRPr="00527F13" w:rsidDel="008B1625" w:rsidRDefault="00527F13" w:rsidP="0050150B">
            <w:pPr>
              <w:spacing w:line="240" w:lineRule="auto"/>
              <w:jc w:val="left"/>
              <w:rPr>
                <w:del w:id="1989" w:author="Алексей Ярославцев" w:date="2020-05-25T21:25:00Z"/>
                <w:rFonts w:ascii="Palatino Linotype" w:hAnsi="Palatino Linotype"/>
                <w:sz w:val="16"/>
                <w:szCs w:val="16"/>
                <w:lang w:val="ru-RU"/>
              </w:rPr>
            </w:pPr>
            <w:del w:id="1990" w:author="Алексей Ярославцев" w:date="2020-05-25T21:25:00Z">
              <w:r w:rsidRPr="00527F13" w:rsidDel="008B1625">
                <w:rPr>
                  <w:rFonts w:ascii="Palatino Linotype" w:hAnsi="Palatino Linotype"/>
                  <w:sz w:val="16"/>
                  <w:szCs w:val="16"/>
                </w:rPr>
                <w:delText>0.00</w:delText>
              </w:r>
            </w:del>
          </w:p>
        </w:tc>
        <w:tc>
          <w:tcPr>
            <w:tcW w:w="576" w:type="dxa"/>
            <w:tcBorders>
              <w:top w:val="nil"/>
              <w:left w:val="nil"/>
              <w:bottom w:val="single" w:sz="8" w:space="0" w:color="auto"/>
              <w:right w:val="single" w:sz="8" w:space="0" w:color="auto"/>
            </w:tcBorders>
            <w:shd w:val="clear" w:color="000000" w:fill="FFFFFF"/>
            <w:noWrap/>
            <w:hideMark/>
          </w:tcPr>
          <w:p w14:paraId="4325C3E1" w14:textId="77777777" w:rsidR="00527F13" w:rsidRPr="00527F13" w:rsidDel="008B1625" w:rsidRDefault="00527F13" w:rsidP="0050150B">
            <w:pPr>
              <w:spacing w:line="240" w:lineRule="auto"/>
              <w:jc w:val="left"/>
              <w:rPr>
                <w:del w:id="1991" w:author="Алексей Ярославцев" w:date="2020-05-25T21:25:00Z"/>
                <w:rFonts w:ascii="Palatino Linotype" w:hAnsi="Palatino Linotype"/>
                <w:sz w:val="16"/>
                <w:szCs w:val="16"/>
                <w:lang w:val="ru-RU"/>
              </w:rPr>
            </w:pPr>
            <w:del w:id="1992" w:author="Алексей Ярославцев" w:date="2020-05-25T21:25:00Z">
              <w:r w:rsidRPr="00527F13" w:rsidDel="008B1625">
                <w:rPr>
                  <w:rFonts w:ascii="Palatino Linotype" w:hAnsi="Palatino Linotype"/>
                  <w:sz w:val="16"/>
                  <w:szCs w:val="16"/>
                </w:rPr>
                <w:delText>0.05</w:delText>
              </w:r>
            </w:del>
          </w:p>
        </w:tc>
      </w:tr>
      <w:tr w:rsidR="00527F13" w:rsidRPr="00527F13" w:rsidDel="008B1625" w14:paraId="42E51CCF" w14:textId="77777777" w:rsidTr="0050150B">
        <w:trPr>
          <w:trHeight w:val="170"/>
          <w:del w:id="1993" w:author="Алексей Ярославцев" w:date="2020-05-25T21:25:00Z"/>
        </w:trPr>
        <w:tc>
          <w:tcPr>
            <w:tcW w:w="1534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7A30F2F2" w14:textId="77777777" w:rsidR="00527F13" w:rsidRPr="00527F13" w:rsidDel="008B1625" w:rsidRDefault="00527F13" w:rsidP="0050150B">
            <w:pPr>
              <w:spacing w:line="240" w:lineRule="auto"/>
              <w:jc w:val="center"/>
              <w:rPr>
                <w:del w:id="1994" w:author="Алексей Ярославцев" w:date="2020-05-25T21:25:00Z"/>
                <w:rFonts w:ascii="Palatino Linotype" w:hAnsi="Palatino Linotype"/>
                <w:b/>
                <w:bCs/>
                <w:i/>
                <w:iCs/>
                <w:sz w:val="16"/>
                <w:szCs w:val="16"/>
                <w:lang w:val="ru-RU"/>
              </w:rPr>
            </w:pPr>
            <w:del w:id="1995" w:author="Алексей Ярославцев" w:date="2020-05-25T21:25:00Z">
              <w:r w:rsidRPr="00527F13" w:rsidDel="008B1625">
                <w:rPr>
                  <w:rFonts w:ascii="Palatino Linotype" w:hAnsi="Palatino Linotype"/>
                  <w:b/>
                  <w:bCs/>
                  <w:i/>
                  <w:iCs/>
                  <w:sz w:val="16"/>
                  <w:szCs w:val="16"/>
                  <w:lang w:val="ru-RU"/>
                </w:rPr>
                <w:delText>Larix sibirica</w:delText>
              </w:r>
            </w:del>
          </w:p>
        </w:tc>
      </w:tr>
      <w:tr w:rsidR="00527F13" w:rsidRPr="00527F13" w:rsidDel="008B1625" w14:paraId="26E2A569" w14:textId="77777777" w:rsidTr="0050150B">
        <w:trPr>
          <w:trHeight w:val="170"/>
          <w:del w:id="1996"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6A8F0471" w14:textId="77777777" w:rsidR="00527F13" w:rsidRPr="00527F13" w:rsidDel="008B1625" w:rsidRDefault="00527F13" w:rsidP="0050150B">
            <w:pPr>
              <w:spacing w:line="240" w:lineRule="auto"/>
              <w:jc w:val="left"/>
              <w:rPr>
                <w:del w:id="1997" w:author="Алексей Ярославцев" w:date="2020-05-25T21:25:00Z"/>
                <w:rFonts w:ascii="Palatino Linotype" w:hAnsi="Palatino Linotype"/>
                <w:b/>
                <w:bCs/>
                <w:sz w:val="16"/>
                <w:szCs w:val="16"/>
                <w:lang w:val="ru-RU"/>
              </w:rPr>
            </w:pPr>
            <w:del w:id="1998" w:author="Алексей Ярославцев" w:date="2020-05-25T21:25:00Z">
              <w:r w:rsidRPr="00527F13" w:rsidDel="008B1625">
                <w:rPr>
                  <w:rFonts w:ascii="Palatino Linotype" w:hAnsi="Palatino Linotype"/>
                  <w:b/>
                  <w:bCs/>
                  <w:sz w:val="16"/>
                  <w:szCs w:val="16"/>
                  <w:lang w:val="ru-RU"/>
                </w:rPr>
                <w:delText>218A0079</w:delText>
              </w:r>
            </w:del>
          </w:p>
        </w:tc>
        <w:tc>
          <w:tcPr>
            <w:tcW w:w="708" w:type="dxa"/>
            <w:tcBorders>
              <w:top w:val="nil"/>
              <w:left w:val="nil"/>
              <w:bottom w:val="single" w:sz="8" w:space="0" w:color="auto"/>
              <w:right w:val="single" w:sz="8" w:space="0" w:color="auto"/>
            </w:tcBorders>
            <w:shd w:val="clear" w:color="000000" w:fill="FFFFFF"/>
            <w:vAlign w:val="center"/>
            <w:hideMark/>
          </w:tcPr>
          <w:p w14:paraId="0BAA5BB0" w14:textId="77777777" w:rsidR="00527F13" w:rsidRPr="00527F13" w:rsidDel="008B1625" w:rsidRDefault="00527F13" w:rsidP="0050150B">
            <w:pPr>
              <w:spacing w:line="240" w:lineRule="auto"/>
              <w:jc w:val="left"/>
              <w:rPr>
                <w:del w:id="1999" w:author="Алексей Ярославцев" w:date="2020-05-25T21:25:00Z"/>
                <w:rFonts w:ascii="Palatino Linotype" w:hAnsi="Palatino Linotype"/>
                <w:sz w:val="16"/>
                <w:szCs w:val="16"/>
                <w:lang w:val="ru-RU"/>
              </w:rPr>
            </w:pPr>
            <w:del w:id="2000" w:author="Алексей Ярославцев" w:date="2020-05-25T21:25:00Z">
              <w:r w:rsidRPr="00527F13" w:rsidDel="008B1625">
                <w:rPr>
                  <w:rFonts w:ascii="Palatino Linotype" w:hAnsi="Palatino Linotype"/>
                  <w:sz w:val="16"/>
                  <w:szCs w:val="16"/>
                  <w:lang w:val="ru-RU"/>
                </w:rPr>
                <w:delText>80-100</w:delText>
              </w:r>
            </w:del>
          </w:p>
        </w:tc>
        <w:tc>
          <w:tcPr>
            <w:tcW w:w="548" w:type="dxa"/>
            <w:tcBorders>
              <w:top w:val="nil"/>
              <w:left w:val="nil"/>
              <w:bottom w:val="single" w:sz="8" w:space="0" w:color="auto"/>
              <w:right w:val="single" w:sz="8" w:space="0" w:color="auto"/>
            </w:tcBorders>
            <w:shd w:val="clear" w:color="000000" w:fill="FFFFFF"/>
            <w:vAlign w:val="center"/>
            <w:hideMark/>
          </w:tcPr>
          <w:p w14:paraId="218C3359" w14:textId="77777777" w:rsidR="00527F13" w:rsidRPr="00527F13" w:rsidDel="008B1625" w:rsidRDefault="00527F13" w:rsidP="0050150B">
            <w:pPr>
              <w:spacing w:line="240" w:lineRule="auto"/>
              <w:jc w:val="left"/>
              <w:rPr>
                <w:del w:id="2001" w:author="Алексей Ярославцев" w:date="2020-05-25T21:25:00Z"/>
                <w:rFonts w:ascii="Palatino Linotype" w:hAnsi="Palatino Linotype"/>
                <w:sz w:val="16"/>
                <w:szCs w:val="16"/>
                <w:lang w:val="ru-RU"/>
              </w:rPr>
            </w:pPr>
            <w:del w:id="2002" w:author="Алексей Ярославцев" w:date="2020-05-25T21:25:00Z">
              <w:r w:rsidRPr="00527F13" w:rsidDel="008B1625">
                <w:rPr>
                  <w:rFonts w:ascii="Palatino Linotype" w:hAnsi="Palatino Linotype"/>
                  <w:sz w:val="16"/>
                  <w:szCs w:val="16"/>
                  <w:lang w:val="ru-RU"/>
                </w:rPr>
                <w:delText>25</w:delText>
              </w:r>
            </w:del>
          </w:p>
        </w:tc>
        <w:tc>
          <w:tcPr>
            <w:tcW w:w="576" w:type="dxa"/>
            <w:tcBorders>
              <w:top w:val="nil"/>
              <w:left w:val="nil"/>
              <w:bottom w:val="single" w:sz="8" w:space="0" w:color="auto"/>
              <w:right w:val="single" w:sz="8" w:space="0" w:color="auto"/>
            </w:tcBorders>
            <w:shd w:val="clear" w:color="000000" w:fill="FFFFFF"/>
            <w:vAlign w:val="center"/>
            <w:hideMark/>
          </w:tcPr>
          <w:p w14:paraId="1A9AB0F4" w14:textId="77777777" w:rsidR="00527F13" w:rsidRPr="00527F13" w:rsidDel="008B1625" w:rsidRDefault="00527F13" w:rsidP="0050150B">
            <w:pPr>
              <w:spacing w:line="240" w:lineRule="auto"/>
              <w:jc w:val="left"/>
              <w:rPr>
                <w:del w:id="2003" w:author="Алексей Ярославцев" w:date="2020-05-25T21:25:00Z"/>
                <w:rFonts w:ascii="Palatino Linotype" w:hAnsi="Palatino Linotype"/>
                <w:sz w:val="16"/>
                <w:szCs w:val="16"/>
                <w:lang w:val="ru-RU"/>
              </w:rPr>
            </w:pPr>
            <w:del w:id="2004" w:author="Алексей Ярославцев" w:date="2020-05-25T21:25:00Z">
              <w:r w:rsidRPr="00527F13" w:rsidDel="008B1625">
                <w:rPr>
                  <w:rFonts w:ascii="Palatino Linotype" w:hAnsi="Palatino Linotype"/>
                  <w:sz w:val="16"/>
                  <w:szCs w:val="16"/>
                  <w:lang w:val="ru-RU"/>
                </w:rPr>
                <w:delText>32.15</w:delText>
              </w:r>
            </w:del>
          </w:p>
        </w:tc>
        <w:tc>
          <w:tcPr>
            <w:tcW w:w="548" w:type="dxa"/>
            <w:tcBorders>
              <w:top w:val="nil"/>
              <w:left w:val="nil"/>
              <w:bottom w:val="single" w:sz="8" w:space="0" w:color="auto"/>
              <w:right w:val="single" w:sz="8" w:space="0" w:color="auto"/>
            </w:tcBorders>
            <w:shd w:val="clear" w:color="000000" w:fill="FFFFFF"/>
            <w:vAlign w:val="center"/>
            <w:hideMark/>
          </w:tcPr>
          <w:p w14:paraId="3B834F64" w14:textId="77777777" w:rsidR="00527F13" w:rsidRPr="00527F13" w:rsidDel="008B1625" w:rsidRDefault="00527F13" w:rsidP="0050150B">
            <w:pPr>
              <w:spacing w:line="240" w:lineRule="auto"/>
              <w:jc w:val="left"/>
              <w:rPr>
                <w:del w:id="2005" w:author="Алексей Ярославцев" w:date="2020-05-25T21:25:00Z"/>
                <w:rFonts w:ascii="Palatino Linotype" w:hAnsi="Palatino Linotype"/>
                <w:sz w:val="16"/>
                <w:szCs w:val="16"/>
                <w:lang w:val="ru-RU"/>
              </w:rPr>
            </w:pPr>
            <w:del w:id="2006" w:author="Алексей Ярославцев" w:date="2020-05-25T21:25:00Z">
              <w:r w:rsidRPr="00527F13" w:rsidDel="008B1625">
                <w:rPr>
                  <w:rFonts w:ascii="Palatino Linotype" w:hAnsi="Palatino Linotype"/>
                  <w:sz w:val="16"/>
                  <w:szCs w:val="16"/>
                  <w:lang w:val="ru-RU"/>
                </w:rPr>
                <w:delText>2.02</w:delText>
              </w:r>
            </w:del>
          </w:p>
        </w:tc>
        <w:tc>
          <w:tcPr>
            <w:tcW w:w="576" w:type="dxa"/>
            <w:tcBorders>
              <w:top w:val="nil"/>
              <w:left w:val="nil"/>
              <w:bottom w:val="single" w:sz="8" w:space="0" w:color="auto"/>
              <w:right w:val="single" w:sz="8" w:space="0" w:color="auto"/>
            </w:tcBorders>
            <w:shd w:val="clear" w:color="000000" w:fill="FFFFFF"/>
            <w:vAlign w:val="center"/>
            <w:hideMark/>
          </w:tcPr>
          <w:p w14:paraId="3789857F" w14:textId="77777777" w:rsidR="00527F13" w:rsidRPr="00527F13" w:rsidDel="008B1625" w:rsidRDefault="00527F13" w:rsidP="0050150B">
            <w:pPr>
              <w:spacing w:line="240" w:lineRule="auto"/>
              <w:jc w:val="left"/>
              <w:rPr>
                <w:del w:id="2007" w:author="Алексей Ярославцев" w:date="2020-05-25T21:25:00Z"/>
                <w:rFonts w:ascii="Palatino Linotype" w:hAnsi="Palatino Linotype"/>
                <w:sz w:val="16"/>
                <w:szCs w:val="16"/>
                <w:lang w:val="ru-RU"/>
              </w:rPr>
            </w:pPr>
            <w:del w:id="2008" w:author="Алексей Ярославцев" w:date="2020-05-25T21:25:00Z">
              <w:r w:rsidRPr="00527F13" w:rsidDel="008B1625">
                <w:rPr>
                  <w:rFonts w:ascii="Palatino Linotype" w:hAnsi="Palatino Linotype"/>
                  <w:sz w:val="16"/>
                  <w:szCs w:val="16"/>
                  <w:lang w:val="ru-RU"/>
                </w:rPr>
                <w:delText>65.9</w:delText>
              </w:r>
            </w:del>
          </w:p>
        </w:tc>
        <w:tc>
          <w:tcPr>
            <w:tcW w:w="548" w:type="dxa"/>
            <w:tcBorders>
              <w:top w:val="nil"/>
              <w:left w:val="nil"/>
              <w:bottom w:val="single" w:sz="8" w:space="0" w:color="auto"/>
              <w:right w:val="single" w:sz="8" w:space="0" w:color="auto"/>
            </w:tcBorders>
            <w:shd w:val="clear" w:color="000000" w:fill="FFFFFF"/>
            <w:vAlign w:val="center"/>
            <w:hideMark/>
          </w:tcPr>
          <w:p w14:paraId="31D32EA2" w14:textId="77777777" w:rsidR="00527F13" w:rsidRPr="00527F13" w:rsidDel="008B1625" w:rsidRDefault="00527F13" w:rsidP="0050150B">
            <w:pPr>
              <w:spacing w:line="240" w:lineRule="auto"/>
              <w:jc w:val="left"/>
              <w:rPr>
                <w:del w:id="2009" w:author="Алексей Ярославцев" w:date="2020-05-25T21:25:00Z"/>
                <w:rFonts w:ascii="Palatino Linotype" w:hAnsi="Palatino Linotype"/>
                <w:sz w:val="16"/>
                <w:szCs w:val="16"/>
                <w:lang w:val="ru-RU"/>
              </w:rPr>
            </w:pPr>
            <w:del w:id="2010" w:author="Алексей Ярославцев" w:date="2020-05-25T21:25:00Z">
              <w:r w:rsidRPr="00527F13" w:rsidDel="008B1625">
                <w:rPr>
                  <w:rFonts w:ascii="Palatino Linotype" w:hAnsi="Palatino Linotype"/>
                  <w:sz w:val="16"/>
                  <w:szCs w:val="16"/>
                  <w:lang w:val="ru-RU"/>
                </w:rPr>
                <w:delText>3</w:delText>
              </w:r>
            </w:del>
          </w:p>
        </w:tc>
        <w:tc>
          <w:tcPr>
            <w:tcW w:w="548" w:type="dxa"/>
            <w:tcBorders>
              <w:top w:val="nil"/>
              <w:left w:val="nil"/>
              <w:bottom w:val="single" w:sz="8" w:space="0" w:color="auto"/>
              <w:right w:val="single" w:sz="8" w:space="0" w:color="auto"/>
            </w:tcBorders>
            <w:shd w:val="clear" w:color="000000" w:fill="FFFFFF"/>
            <w:vAlign w:val="center"/>
            <w:hideMark/>
          </w:tcPr>
          <w:p w14:paraId="0DB0B9FF" w14:textId="77777777" w:rsidR="00527F13" w:rsidRPr="00527F13" w:rsidDel="008B1625" w:rsidRDefault="00527F13" w:rsidP="0050150B">
            <w:pPr>
              <w:spacing w:line="240" w:lineRule="auto"/>
              <w:jc w:val="left"/>
              <w:rPr>
                <w:del w:id="2011" w:author="Алексей Ярославцев" w:date="2020-05-25T21:25:00Z"/>
                <w:rFonts w:ascii="Palatino Linotype" w:hAnsi="Palatino Linotype"/>
                <w:sz w:val="16"/>
                <w:szCs w:val="16"/>
                <w:lang w:val="ru-RU"/>
              </w:rPr>
            </w:pPr>
            <w:del w:id="2012" w:author="Алексей Ярославцев" w:date="2020-05-25T21:25:00Z">
              <w:r w:rsidRPr="00527F13" w:rsidDel="008B1625">
                <w:rPr>
                  <w:rFonts w:ascii="Palatino Linotype" w:hAnsi="Palatino Linotype"/>
                  <w:sz w:val="16"/>
                  <w:szCs w:val="16"/>
                  <w:lang w:val="ru-RU"/>
                </w:rPr>
                <w:delText>1.13</w:delText>
              </w:r>
            </w:del>
          </w:p>
        </w:tc>
        <w:tc>
          <w:tcPr>
            <w:tcW w:w="576" w:type="dxa"/>
            <w:tcBorders>
              <w:top w:val="nil"/>
              <w:left w:val="nil"/>
              <w:bottom w:val="single" w:sz="8" w:space="0" w:color="auto"/>
              <w:right w:val="single" w:sz="8" w:space="0" w:color="auto"/>
            </w:tcBorders>
            <w:shd w:val="clear" w:color="000000" w:fill="FFFFFF"/>
            <w:vAlign w:val="center"/>
            <w:hideMark/>
          </w:tcPr>
          <w:p w14:paraId="4FDC2781" w14:textId="77777777" w:rsidR="00527F13" w:rsidRPr="00527F13" w:rsidDel="008B1625" w:rsidRDefault="00527F13" w:rsidP="0050150B">
            <w:pPr>
              <w:spacing w:line="240" w:lineRule="auto"/>
              <w:jc w:val="left"/>
              <w:rPr>
                <w:del w:id="2013" w:author="Алексей Ярославцев" w:date="2020-05-25T21:25:00Z"/>
                <w:rFonts w:ascii="Palatino Linotype" w:hAnsi="Palatino Linotype"/>
                <w:sz w:val="16"/>
                <w:szCs w:val="16"/>
                <w:lang w:val="ru-RU"/>
              </w:rPr>
            </w:pPr>
            <w:del w:id="2014" w:author="Алексей Ярославцев" w:date="2020-05-25T21:25:00Z">
              <w:r w:rsidRPr="00527F13" w:rsidDel="008B1625">
                <w:rPr>
                  <w:rFonts w:ascii="Palatino Linotype" w:hAnsi="Palatino Linotype"/>
                  <w:sz w:val="16"/>
                  <w:szCs w:val="16"/>
                  <w:lang w:val="ru-RU"/>
                </w:rPr>
                <w:delText>0.754</w:delText>
              </w:r>
            </w:del>
          </w:p>
        </w:tc>
        <w:tc>
          <w:tcPr>
            <w:tcW w:w="576" w:type="dxa"/>
            <w:tcBorders>
              <w:top w:val="nil"/>
              <w:left w:val="nil"/>
              <w:bottom w:val="single" w:sz="8" w:space="0" w:color="auto"/>
              <w:right w:val="single" w:sz="8" w:space="0" w:color="auto"/>
            </w:tcBorders>
            <w:shd w:val="clear" w:color="000000" w:fill="FFFFFF"/>
            <w:vAlign w:val="center"/>
            <w:hideMark/>
          </w:tcPr>
          <w:p w14:paraId="4BE45EB9" w14:textId="77777777" w:rsidR="00527F13" w:rsidRPr="00527F13" w:rsidDel="008B1625" w:rsidRDefault="00527F13" w:rsidP="0050150B">
            <w:pPr>
              <w:spacing w:line="240" w:lineRule="auto"/>
              <w:jc w:val="left"/>
              <w:rPr>
                <w:del w:id="2015" w:author="Алексей Ярославцев" w:date="2020-05-25T21:25:00Z"/>
                <w:rFonts w:ascii="Palatino Linotype" w:hAnsi="Palatino Linotype"/>
                <w:sz w:val="16"/>
                <w:szCs w:val="16"/>
                <w:lang w:val="ru-RU"/>
              </w:rPr>
            </w:pPr>
            <w:del w:id="2016" w:author="Алексей Ярославцев" w:date="2020-05-25T21:25:00Z">
              <w:r w:rsidRPr="00527F13" w:rsidDel="008B1625">
                <w:rPr>
                  <w:rFonts w:ascii="Palatino Linotype" w:hAnsi="Palatino Linotype"/>
                  <w:sz w:val="16"/>
                  <w:szCs w:val="16"/>
                  <w:lang w:val="ru-RU"/>
                </w:rPr>
                <w:delText>0.326</w:delText>
              </w:r>
            </w:del>
          </w:p>
        </w:tc>
        <w:tc>
          <w:tcPr>
            <w:tcW w:w="656" w:type="dxa"/>
            <w:tcBorders>
              <w:top w:val="nil"/>
              <w:left w:val="nil"/>
              <w:bottom w:val="single" w:sz="8" w:space="0" w:color="auto"/>
              <w:right w:val="single" w:sz="8" w:space="0" w:color="auto"/>
            </w:tcBorders>
            <w:shd w:val="clear" w:color="000000" w:fill="FFFFFF"/>
            <w:vAlign w:val="center"/>
            <w:hideMark/>
          </w:tcPr>
          <w:p w14:paraId="1312B767" w14:textId="77777777" w:rsidR="00527F13" w:rsidRPr="00527F13" w:rsidDel="008B1625" w:rsidRDefault="00527F13" w:rsidP="0050150B">
            <w:pPr>
              <w:spacing w:line="240" w:lineRule="auto"/>
              <w:jc w:val="left"/>
              <w:rPr>
                <w:del w:id="2017" w:author="Алексей Ярославцев" w:date="2020-05-25T21:25:00Z"/>
                <w:rFonts w:ascii="Palatino Linotype" w:hAnsi="Palatino Linotype"/>
                <w:sz w:val="16"/>
                <w:szCs w:val="16"/>
                <w:lang w:val="ru-RU"/>
              </w:rPr>
            </w:pPr>
            <w:del w:id="2018" w:author="Алексей Ярославцев" w:date="2020-05-25T21:25:00Z">
              <w:r w:rsidRPr="00527F13" w:rsidDel="008B1625">
                <w:rPr>
                  <w:rFonts w:ascii="Palatino Linotype" w:hAnsi="Palatino Linotype"/>
                  <w:sz w:val="16"/>
                  <w:szCs w:val="16"/>
                  <w:lang w:val="ru-RU"/>
                </w:rPr>
                <w:delText>421.11</w:delText>
              </w:r>
            </w:del>
          </w:p>
        </w:tc>
        <w:tc>
          <w:tcPr>
            <w:tcW w:w="576" w:type="dxa"/>
            <w:tcBorders>
              <w:top w:val="nil"/>
              <w:left w:val="nil"/>
              <w:bottom w:val="single" w:sz="8" w:space="0" w:color="auto"/>
              <w:right w:val="single" w:sz="8" w:space="0" w:color="auto"/>
            </w:tcBorders>
            <w:shd w:val="clear" w:color="000000" w:fill="FFFFFF"/>
            <w:vAlign w:val="center"/>
            <w:hideMark/>
          </w:tcPr>
          <w:p w14:paraId="501295E0" w14:textId="77777777" w:rsidR="00527F13" w:rsidRPr="00527F13" w:rsidDel="008B1625" w:rsidRDefault="00527F13" w:rsidP="0050150B">
            <w:pPr>
              <w:spacing w:line="240" w:lineRule="auto"/>
              <w:jc w:val="left"/>
              <w:rPr>
                <w:del w:id="2019" w:author="Алексей Ярославцев" w:date="2020-05-25T21:25:00Z"/>
                <w:rFonts w:ascii="Palatino Linotype" w:hAnsi="Palatino Linotype"/>
                <w:sz w:val="16"/>
                <w:szCs w:val="16"/>
                <w:lang w:val="ru-RU"/>
              </w:rPr>
            </w:pPr>
            <w:del w:id="2020" w:author="Алексей Ярославцев" w:date="2020-05-25T21:25:00Z">
              <w:r w:rsidRPr="00527F13" w:rsidDel="008B1625">
                <w:rPr>
                  <w:rFonts w:ascii="Palatino Linotype" w:hAnsi="Palatino Linotype"/>
                  <w:sz w:val="16"/>
                  <w:szCs w:val="16"/>
                  <w:lang w:val="ru-RU"/>
                </w:rPr>
                <w:delText>7.66</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40C99B3" w14:textId="77777777" w:rsidR="00527F13" w:rsidRPr="00527F13" w:rsidDel="008B1625" w:rsidRDefault="00527F13" w:rsidP="0050150B">
            <w:pPr>
              <w:spacing w:line="240" w:lineRule="auto"/>
              <w:jc w:val="left"/>
              <w:rPr>
                <w:del w:id="2021" w:author="Алексей Ярославцев" w:date="2020-05-25T21:25:00Z"/>
                <w:rFonts w:ascii="Palatino Linotype" w:hAnsi="Palatino Linotype"/>
                <w:sz w:val="16"/>
                <w:szCs w:val="16"/>
                <w:lang w:val="ru-RU"/>
              </w:rPr>
            </w:pPr>
            <w:del w:id="2022" w:author="Алексей Ярославцев" w:date="2020-05-25T21:25:00Z">
              <w:r w:rsidRPr="00527F13" w:rsidDel="008B1625">
                <w:rPr>
                  <w:rFonts w:ascii="Palatino Linotype" w:hAnsi="Palatino Linotype"/>
                  <w:sz w:val="16"/>
                  <w:szCs w:val="16"/>
                  <w:lang w:val="ru-RU"/>
                </w:rPr>
                <w:delText>6.28</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22715460" w14:textId="77777777" w:rsidR="00527F13" w:rsidRPr="00527F13" w:rsidDel="008B1625" w:rsidRDefault="00527F13" w:rsidP="0050150B">
            <w:pPr>
              <w:spacing w:line="240" w:lineRule="auto"/>
              <w:jc w:val="left"/>
              <w:rPr>
                <w:del w:id="2023" w:author="Алексей Ярославцев" w:date="2020-05-25T21:25:00Z"/>
                <w:rFonts w:ascii="Palatino Linotype" w:hAnsi="Palatino Linotype"/>
                <w:sz w:val="16"/>
                <w:szCs w:val="16"/>
                <w:lang w:val="ru-RU"/>
              </w:rPr>
            </w:pPr>
            <w:del w:id="2024" w:author="Алексей Ярославцев" w:date="2020-05-25T21:25:00Z">
              <w:r w:rsidRPr="00527F13" w:rsidDel="008B1625">
                <w:rPr>
                  <w:rFonts w:ascii="Palatino Linotype" w:hAnsi="Palatino Linotype"/>
                  <w:sz w:val="16"/>
                  <w:szCs w:val="16"/>
                  <w:lang w:val="ru-RU"/>
                </w:rPr>
                <w:delText>0.1</w:delText>
              </w:r>
            </w:del>
          </w:p>
        </w:tc>
        <w:tc>
          <w:tcPr>
            <w:tcW w:w="665" w:type="dxa"/>
            <w:tcBorders>
              <w:top w:val="nil"/>
              <w:left w:val="nil"/>
              <w:bottom w:val="single" w:sz="8" w:space="0" w:color="auto"/>
              <w:right w:val="single" w:sz="8" w:space="0" w:color="auto"/>
            </w:tcBorders>
            <w:shd w:val="clear" w:color="000000" w:fill="FFFFFF"/>
            <w:vAlign w:val="center"/>
            <w:hideMark/>
          </w:tcPr>
          <w:p w14:paraId="70BEB386" w14:textId="77777777" w:rsidR="00527F13" w:rsidRPr="00527F13" w:rsidDel="008B1625" w:rsidRDefault="00527F13" w:rsidP="0050150B">
            <w:pPr>
              <w:spacing w:line="240" w:lineRule="auto"/>
              <w:jc w:val="left"/>
              <w:rPr>
                <w:del w:id="2025" w:author="Алексей Ярославцев" w:date="2020-05-25T21:25:00Z"/>
                <w:rFonts w:ascii="Palatino Linotype" w:hAnsi="Palatino Linotype"/>
                <w:sz w:val="16"/>
                <w:szCs w:val="16"/>
                <w:lang w:val="ru-RU"/>
              </w:rPr>
            </w:pPr>
            <w:del w:id="2026" w:author="Алексей Ярославцев" w:date="2020-05-25T21:25:00Z">
              <w:r w:rsidRPr="00527F13" w:rsidDel="008B1625">
                <w:rPr>
                  <w:rFonts w:ascii="Palatino Linotype" w:hAnsi="Palatino Linotype"/>
                  <w:sz w:val="16"/>
                  <w:szCs w:val="16"/>
                  <w:lang w:val="ru-RU"/>
                </w:rPr>
                <w:delText>41.04</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5EFA14EA" w14:textId="77777777" w:rsidR="00527F13" w:rsidRPr="00527F13" w:rsidDel="008B1625" w:rsidRDefault="00527F13" w:rsidP="0050150B">
            <w:pPr>
              <w:spacing w:line="240" w:lineRule="auto"/>
              <w:jc w:val="left"/>
              <w:rPr>
                <w:del w:id="2027" w:author="Алексей Ярославцев" w:date="2020-05-25T21:25:00Z"/>
                <w:rFonts w:ascii="Palatino Linotype" w:hAnsi="Palatino Linotype"/>
                <w:sz w:val="16"/>
                <w:szCs w:val="16"/>
                <w:lang w:val="ru-RU"/>
              </w:rPr>
            </w:pPr>
            <w:del w:id="2028"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B012AF4" w14:textId="77777777" w:rsidR="00527F13" w:rsidRPr="00527F13" w:rsidDel="008B1625" w:rsidRDefault="00527F13" w:rsidP="0050150B">
            <w:pPr>
              <w:spacing w:line="240" w:lineRule="auto"/>
              <w:jc w:val="left"/>
              <w:rPr>
                <w:del w:id="2029" w:author="Алексей Ярославцев" w:date="2020-05-25T21:25:00Z"/>
                <w:rFonts w:ascii="Palatino Linotype" w:hAnsi="Palatino Linotype"/>
                <w:sz w:val="16"/>
                <w:szCs w:val="16"/>
                <w:lang w:val="ru-RU"/>
              </w:rPr>
            </w:pPr>
            <w:del w:id="2030" w:author="Алексей Ярославцев" w:date="2020-05-25T21:25:00Z">
              <w:r w:rsidRPr="00527F13" w:rsidDel="008B1625">
                <w:rPr>
                  <w:rFonts w:ascii="Palatino Linotype" w:hAnsi="Palatino Linotype"/>
                  <w:sz w:val="16"/>
                  <w:szCs w:val="16"/>
                  <w:lang w:val="ru-RU"/>
                </w:rPr>
                <w:delText>0.22</w:delText>
              </w:r>
            </w:del>
          </w:p>
        </w:tc>
        <w:tc>
          <w:tcPr>
            <w:tcW w:w="892" w:type="dxa"/>
            <w:tcBorders>
              <w:top w:val="nil"/>
              <w:left w:val="nil"/>
              <w:bottom w:val="single" w:sz="8" w:space="0" w:color="auto"/>
              <w:right w:val="single" w:sz="8" w:space="0" w:color="auto"/>
            </w:tcBorders>
            <w:shd w:val="clear" w:color="000000" w:fill="FFFFFF"/>
            <w:vAlign w:val="center"/>
            <w:hideMark/>
          </w:tcPr>
          <w:p w14:paraId="36D9933B" w14:textId="77777777" w:rsidR="00527F13" w:rsidRPr="00527F13" w:rsidDel="008B1625" w:rsidRDefault="00527F13" w:rsidP="0050150B">
            <w:pPr>
              <w:spacing w:line="240" w:lineRule="auto"/>
              <w:jc w:val="left"/>
              <w:rPr>
                <w:del w:id="2031" w:author="Алексей Ярославцев" w:date="2020-05-25T21:25:00Z"/>
                <w:rFonts w:ascii="Palatino Linotype" w:hAnsi="Palatino Linotype"/>
                <w:sz w:val="16"/>
                <w:szCs w:val="16"/>
                <w:lang w:val="ru-RU"/>
              </w:rPr>
            </w:pPr>
            <w:del w:id="2032" w:author="Алексей Ярославцев" w:date="2020-05-25T21:25:00Z">
              <w:r w:rsidRPr="00527F13" w:rsidDel="008B1625">
                <w:rPr>
                  <w:rFonts w:ascii="Palatino Linotype" w:hAnsi="Palatino Linotype"/>
                  <w:sz w:val="16"/>
                  <w:szCs w:val="16"/>
                  <w:lang w:val="ru-RU"/>
                </w:rPr>
                <w:delText>1701</w:delText>
              </w:r>
            </w:del>
          </w:p>
        </w:tc>
        <w:tc>
          <w:tcPr>
            <w:tcW w:w="656" w:type="dxa"/>
            <w:tcBorders>
              <w:top w:val="nil"/>
              <w:left w:val="nil"/>
              <w:bottom w:val="single" w:sz="8" w:space="0" w:color="auto"/>
              <w:right w:val="single" w:sz="8" w:space="0" w:color="auto"/>
            </w:tcBorders>
            <w:shd w:val="clear" w:color="000000" w:fill="FFFFFF"/>
            <w:vAlign w:val="center"/>
            <w:hideMark/>
          </w:tcPr>
          <w:p w14:paraId="53F207F0" w14:textId="77777777" w:rsidR="00527F13" w:rsidRPr="00527F13" w:rsidDel="008B1625" w:rsidRDefault="00527F13" w:rsidP="0050150B">
            <w:pPr>
              <w:spacing w:line="240" w:lineRule="auto"/>
              <w:jc w:val="left"/>
              <w:rPr>
                <w:del w:id="2033" w:author="Алексей Ярославцев" w:date="2020-05-25T21:25:00Z"/>
                <w:rFonts w:ascii="Palatino Linotype" w:hAnsi="Palatino Linotype"/>
                <w:sz w:val="16"/>
                <w:szCs w:val="16"/>
                <w:lang w:val="ru-RU"/>
              </w:rPr>
            </w:pPr>
            <w:del w:id="2034" w:author="Алексей Ярославцев" w:date="2020-05-25T21:25:00Z">
              <w:r w:rsidRPr="00527F13" w:rsidDel="008B1625">
                <w:rPr>
                  <w:rFonts w:ascii="Palatino Linotype" w:hAnsi="Palatino Linotype"/>
                  <w:sz w:val="16"/>
                  <w:szCs w:val="16"/>
                  <w:lang w:val="ru-RU"/>
                </w:rPr>
                <w:delText>17527</w:delText>
              </w:r>
            </w:del>
          </w:p>
        </w:tc>
        <w:tc>
          <w:tcPr>
            <w:tcW w:w="656" w:type="dxa"/>
            <w:tcBorders>
              <w:top w:val="nil"/>
              <w:left w:val="nil"/>
              <w:bottom w:val="single" w:sz="8" w:space="0" w:color="auto"/>
              <w:right w:val="single" w:sz="8" w:space="0" w:color="auto"/>
            </w:tcBorders>
            <w:shd w:val="clear" w:color="000000" w:fill="FFFFFF"/>
            <w:vAlign w:val="center"/>
            <w:hideMark/>
          </w:tcPr>
          <w:p w14:paraId="0727634C" w14:textId="77777777" w:rsidR="00527F13" w:rsidRPr="00527F13" w:rsidDel="008B1625" w:rsidRDefault="00527F13" w:rsidP="0050150B">
            <w:pPr>
              <w:spacing w:line="240" w:lineRule="auto"/>
              <w:jc w:val="left"/>
              <w:rPr>
                <w:del w:id="2035" w:author="Алексей Ярославцев" w:date="2020-05-25T21:25:00Z"/>
                <w:rFonts w:ascii="Palatino Linotype" w:hAnsi="Palatino Linotype"/>
                <w:sz w:val="16"/>
                <w:szCs w:val="16"/>
                <w:lang w:val="ru-RU"/>
              </w:rPr>
            </w:pPr>
            <w:del w:id="2036" w:author="Алексей Ярославцев" w:date="2020-05-25T21:25:00Z">
              <w:r w:rsidRPr="00527F13" w:rsidDel="008B1625">
                <w:rPr>
                  <w:rFonts w:ascii="Palatino Linotype" w:hAnsi="Palatino Linotype"/>
                  <w:sz w:val="16"/>
                  <w:szCs w:val="16"/>
                  <w:lang w:val="ru-RU"/>
                </w:rPr>
                <w:delText>11218</w:delText>
              </w:r>
            </w:del>
          </w:p>
        </w:tc>
        <w:tc>
          <w:tcPr>
            <w:tcW w:w="656" w:type="dxa"/>
            <w:tcBorders>
              <w:top w:val="nil"/>
              <w:left w:val="nil"/>
              <w:bottom w:val="single" w:sz="8" w:space="0" w:color="auto"/>
              <w:right w:val="single" w:sz="8" w:space="0" w:color="auto"/>
            </w:tcBorders>
            <w:shd w:val="clear" w:color="000000" w:fill="FFFFFF"/>
            <w:vAlign w:val="center"/>
            <w:hideMark/>
          </w:tcPr>
          <w:p w14:paraId="0D191DAC" w14:textId="77777777" w:rsidR="00527F13" w:rsidRPr="00527F13" w:rsidDel="008B1625" w:rsidRDefault="00527F13" w:rsidP="0050150B">
            <w:pPr>
              <w:spacing w:line="240" w:lineRule="auto"/>
              <w:jc w:val="left"/>
              <w:rPr>
                <w:del w:id="2037" w:author="Алексей Ярославцев" w:date="2020-05-25T21:25:00Z"/>
                <w:rFonts w:ascii="Palatino Linotype" w:hAnsi="Palatino Linotype"/>
                <w:sz w:val="16"/>
                <w:szCs w:val="16"/>
                <w:lang w:val="ru-RU"/>
              </w:rPr>
            </w:pPr>
            <w:del w:id="2038" w:author="Алексей Ярославцев" w:date="2020-05-25T21:25:00Z">
              <w:r w:rsidRPr="00527F13" w:rsidDel="008B1625">
                <w:rPr>
                  <w:rFonts w:ascii="Palatino Linotype" w:hAnsi="Palatino Linotype"/>
                  <w:sz w:val="16"/>
                  <w:szCs w:val="16"/>
                  <w:lang w:val="ru-RU"/>
                </w:rPr>
                <w:delText>4382</w:delText>
              </w:r>
            </w:del>
          </w:p>
        </w:tc>
        <w:tc>
          <w:tcPr>
            <w:tcW w:w="600" w:type="dxa"/>
            <w:tcBorders>
              <w:top w:val="nil"/>
              <w:left w:val="nil"/>
              <w:bottom w:val="single" w:sz="8" w:space="0" w:color="auto"/>
              <w:right w:val="single" w:sz="8" w:space="0" w:color="auto"/>
            </w:tcBorders>
            <w:shd w:val="clear" w:color="000000" w:fill="FFFFFF"/>
            <w:hideMark/>
          </w:tcPr>
          <w:p w14:paraId="179418C4" w14:textId="77777777" w:rsidR="00527F13" w:rsidRPr="00527F13" w:rsidDel="008B1625" w:rsidRDefault="00527F13" w:rsidP="0050150B">
            <w:pPr>
              <w:spacing w:line="240" w:lineRule="auto"/>
              <w:jc w:val="left"/>
              <w:rPr>
                <w:del w:id="2039" w:author="Алексей Ярославцев" w:date="2020-05-25T21:25:00Z"/>
                <w:rFonts w:ascii="Palatino Linotype" w:hAnsi="Palatino Linotype"/>
                <w:sz w:val="16"/>
                <w:szCs w:val="16"/>
                <w:lang w:val="ru-RU"/>
              </w:rPr>
            </w:pPr>
            <w:del w:id="2040" w:author="Алексей Ярославцев" w:date="2020-05-25T21:25:00Z">
              <w:r w:rsidRPr="00527F13" w:rsidDel="008B1625">
                <w:rPr>
                  <w:rFonts w:ascii="Palatino Linotype" w:hAnsi="Palatino Linotype"/>
                  <w:sz w:val="16"/>
                  <w:szCs w:val="16"/>
                </w:rPr>
                <w:delText>4.71</w:delText>
              </w:r>
            </w:del>
          </w:p>
        </w:tc>
        <w:tc>
          <w:tcPr>
            <w:tcW w:w="600" w:type="dxa"/>
            <w:tcBorders>
              <w:top w:val="nil"/>
              <w:left w:val="nil"/>
              <w:bottom w:val="single" w:sz="8" w:space="0" w:color="auto"/>
              <w:right w:val="single" w:sz="8" w:space="0" w:color="auto"/>
            </w:tcBorders>
            <w:shd w:val="clear" w:color="000000" w:fill="FFFFFF"/>
            <w:hideMark/>
          </w:tcPr>
          <w:p w14:paraId="2786E368" w14:textId="77777777" w:rsidR="00527F13" w:rsidRPr="00527F13" w:rsidDel="008B1625" w:rsidRDefault="00527F13" w:rsidP="0050150B">
            <w:pPr>
              <w:spacing w:line="240" w:lineRule="auto"/>
              <w:jc w:val="left"/>
              <w:rPr>
                <w:del w:id="2041" w:author="Алексей Ярославцев" w:date="2020-05-25T21:25:00Z"/>
                <w:rFonts w:ascii="Palatino Linotype" w:hAnsi="Palatino Linotype"/>
                <w:sz w:val="16"/>
                <w:szCs w:val="16"/>
                <w:lang w:val="ru-RU"/>
              </w:rPr>
            </w:pPr>
            <w:del w:id="2042" w:author="Алексей Ярославцев" w:date="2020-05-25T21:25:00Z">
              <w:r w:rsidRPr="00527F13" w:rsidDel="008B1625">
                <w:rPr>
                  <w:rFonts w:ascii="Palatino Linotype" w:hAnsi="Palatino Linotype"/>
                  <w:sz w:val="16"/>
                  <w:szCs w:val="16"/>
                </w:rPr>
                <w:delText>0.80</w:delText>
              </w:r>
            </w:del>
          </w:p>
        </w:tc>
        <w:tc>
          <w:tcPr>
            <w:tcW w:w="576" w:type="dxa"/>
            <w:tcBorders>
              <w:top w:val="nil"/>
              <w:left w:val="nil"/>
              <w:bottom w:val="single" w:sz="8" w:space="0" w:color="auto"/>
              <w:right w:val="single" w:sz="8" w:space="0" w:color="auto"/>
            </w:tcBorders>
            <w:shd w:val="clear" w:color="000000" w:fill="FFFFFF"/>
            <w:hideMark/>
          </w:tcPr>
          <w:p w14:paraId="7CCEDC34" w14:textId="77777777" w:rsidR="00527F13" w:rsidRPr="00527F13" w:rsidDel="008B1625" w:rsidRDefault="00527F13" w:rsidP="0050150B">
            <w:pPr>
              <w:spacing w:line="240" w:lineRule="auto"/>
              <w:jc w:val="left"/>
              <w:rPr>
                <w:del w:id="2043" w:author="Алексей Ярославцев" w:date="2020-05-25T21:25:00Z"/>
                <w:rFonts w:ascii="Palatino Linotype" w:hAnsi="Palatino Linotype"/>
                <w:sz w:val="16"/>
                <w:szCs w:val="16"/>
                <w:lang w:val="ru-RU"/>
              </w:rPr>
            </w:pPr>
            <w:del w:id="2044" w:author="Алексей Ярославцев" w:date="2020-05-25T21:25:00Z">
              <w:r w:rsidRPr="00527F13" w:rsidDel="008B1625">
                <w:rPr>
                  <w:rFonts w:ascii="Palatino Linotype" w:hAnsi="Palatino Linotype"/>
                  <w:sz w:val="16"/>
                  <w:szCs w:val="16"/>
                </w:rPr>
                <w:delText>3.91</w:delText>
              </w:r>
            </w:del>
          </w:p>
        </w:tc>
      </w:tr>
      <w:tr w:rsidR="00527F13" w:rsidRPr="00527F13" w:rsidDel="008B1625" w14:paraId="059D7C2E" w14:textId="77777777" w:rsidTr="0050150B">
        <w:trPr>
          <w:trHeight w:val="170"/>
          <w:del w:id="2045"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FF083FC" w14:textId="77777777" w:rsidR="00527F13" w:rsidRPr="00527F13" w:rsidDel="008B1625" w:rsidRDefault="00527F13" w:rsidP="0050150B">
            <w:pPr>
              <w:spacing w:line="240" w:lineRule="auto"/>
              <w:jc w:val="left"/>
              <w:rPr>
                <w:del w:id="2046" w:author="Алексей Ярославцев" w:date="2020-05-25T21:25:00Z"/>
                <w:rFonts w:ascii="Palatino Linotype" w:hAnsi="Palatino Linotype"/>
                <w:b/>
                <w:bCs/>
                <w:sz w:val="16"/>
                <w:szCs w:val="16"/>
                <w:lang w:val="ru-RU"/>
              </w:rPr>
            </w:pPr>
            <w:del w:id="2047" w:author="Алексей Ярославцев" w:date="2020-05-25T21:25:00Z">
              <w:r w:rsidRPr="00527F13" w:rsidDel="008B1625">
                <w:rPr>
                  <w:rFonts w:ascii="Palatino Linotype" w:hAnsi="Palatino Linotype"/>
                  <w:b/>
                  <w:bCs/>
                  <w:sz w:val="16"/>
                  <w:szCs w:val="16"/>
                  <w:lang w:val="ru-RU"/>
                </w:rPr>
                <w:delText>218A0138</w:delText>
              </w:r>
            </w:del>
          </w:p>
        </w:tc>
        <w:tc>
          <w:tcPr>
            <w:tcW w:w="708" w:type="dxa"/>
            <w:tcBorders>
              <w:top w:val="nil"/>
              <w:left w:val="nil"/>
              <w:bottom w:val="single" w:sz="8" w:space="0" w:color="auto"/>
              <w:right w:val="single" w:sz="8" w:space="0" w:color="auto"/>
            </w:tcBorders>
            <w:shd w:val="clear" w:color="000000" w:fill="FFFFFF"/>
            <w:vAlign w:val="center"/>
            <w:hideMark/>
          </w:tcPr>
          <w:p w14:paraId="29044865" w14:textId="77777777" w:rsidR="00527F13" w:rsidRPr="00527F13" w:rsidDel="008B1625" w:rsidRDefault="00527F13" w:rsidP="0050150B">
            <w:pPr>
              <w:spacing w:line="240" w:lineRule="auto"/>
              <w:jc w:val="left"/>
              <w:rPr>
                <w:del w:id="2048" w:author="Алексей Ярославцев" w:date="2020-05-25T21:25:00Z"/>
                <w:rFonts w:ascii="Palatino Linotype" w:hAnsi="Palatino Linotype"/>
                <w:sz w:val="16"/>
                <w:szCs w:val="16"/>
                <w:lang w:val="ru-RU"/>
              </w:rPr>
            </w:pPr>
            <w:del w:id="2049" w:author="Алексей Ярославцев" w:date="2020-05-25T21:25:00Z">
              <w:r w:rsidRPr="00527F13" w:rsidDel="008B1625">
                <w:rPr>
                  <w:rFonts w:ascii="Palatino Linotype" w:hAnsi="Palatino Linotype"/>
                  <w:sz w:val="16"/>
                  <w:szCs w:val="16"/>
                  <w:lang w:val="ru-RU"/>
                </w:rPr>
                <w:delText>80-100</w:delText>
              </w:r>
            </w:del>
          </w:p>
        </w:tc>
        <w:tc>
          <w:tcPr>
            <w:tcW w:w="548" w:type="dxa"/>
            <w:tcBorders>
              <w:top w:val="nil"/>
              <w:left w:val="nil"/>
              <w:bottom w:val="single" w:sz="8" w:space="0" w:color="auto"/>
              <w:right w:val="single" w:sz="8" w:space="0" w:color="auto"/>
            </w:tcBorders>
            <w:shd w:val="clear" w:color="000000" w:fill="FFFFFF"/>
            <w:vAlign w:val="center"/>
            <w:hideMark/>
          </w:tcPr>
          <w:p w14:paraId="245A091C" w14:textId="77777777" w:rsidR="00527F13" w:rsidRPr="00527F13" w:rsidDel="008B1625" w:rsidRDefault="00527F13" w:rsidP="0050150B">
            <w:pPr>
              <w:spacing w:line="240" w:lineRule="auto"/>
              <w:jc w:val="left"/>
              <w:rPr>
                <w:del w:id="2050" w:author="Алексей Ярославцев" w:date="2020-05-25T21:25:00Z"/>
                <w:rFonts w:ascii="Palatino Linotype" w:hAnsi="Palatino Linotype"/>
                <w:sz w:val="16"/>
                <w:szCs w:val="16"/>
                <w:lang w:val="ru-RU"/>
              </w:rPr>
            </w:pPr>
            <w:del w:id="2051" w:author="Алексей Ярославцев" w:date="2020-05-25T21:25:00Z">
              <w:r w:rsidRPr="00527F13" w:rsidDel="008B1625">
                <w:rPr>
                  <w:rFonts w:ascii="Palatino Linotype" w:hAnsi="Palatino Linotype"/>
                  <w:sz w:val="16"/>
                  <w:szCs w:val="16"/>
                  <w:lang w:val="ru-RU"/>
                </w:rPr>
                <w:delText>19</w:delText>
              </w:r>
            </w:del>
          </w:p>
        </w:tc>
        <w:tc>
          <w:tcPr>
            <w:tcW w:w="576" w:type="dxa"/>
            <w:tcBorders>
              <w:top w:val="nil"/>
              <w:left w:val="nil"/>
              <w:bottom w:val="single" w:sz="8" w:space="0" w:color="auto"/>
              <w:right w:val="single" w:sz="8" w:space="0" w:color="auto"/>
            </w:tcBorders>
            <w:shd w:val="clear" w:color="000000" w:fill="FFFFFF"/>
            <w:vAlign w:val="center"/>
            <w:hideMark/>
          </w:tcPr>
          <w:p w14:paraId="2D1C366A" w14:textId="77777777" w:rsidR="00527F13" w:rsidRPr="00527F13" w:rsidDel="008B1625" w:rsidRDefault="00527F13" w:rsidP="0050150B">
            <w:pPr>
              <w:spacing w:line="240" w:lineRule="auto"/>
              <w:jc w:val="left"/>
              <w:rPr>
                <w:del w:id="2052" w:author="Алексей Ярославцев" w:date="2020-05-25T21:25:00Z"/>
                <w:rFonts w:ascii="Palatino Linotype" w:hAnsi="Palatino Linotype"/>
                <w:sz w:val="16"/>
                <w:szCs w:val="16"/>
                <w:lang w:val="ru-RU"/>
              </w:rPr>
            </w:pPr>
            <w:del w:id="2053" w:author="Алексей Ярославцев" w:date="2020-05-25T21:25:00Z">
              <w:r w:rsidRPr="00527F13" w:rsidDel="008B1625">
                <w:rPr>
                  <w:rFonts w:ascii="Palatino Linotype" w:hAnsi="Palatino Linotype"/>
                  <w:sz w:val="16"/>
                  <w:szCs w:val="16"/>
                  <w:lang w:val="ru-RU"/>
                </w:rPr>
                <w:delText>40.74</w:delText>
              </w:r>
            </w:del>
          </w:p>
        </w:tc>
        <w:tc>
          <w:tcPr>
            <w:tcW w:w="548" w:type="dxa"/>
            <w:tcBorders>
              <w:top w:val="nil"/>
              <w:left w:val="nil"/>
              <w:bottom w:val="single" w:sz="8" w:space="0" w:color="auto"/>
              <w:right w:val="single" w:sz="8" w:space="0" w:color="auto"/>
            </w:tcBorders>
            <w:shd w:val="clear" w:color="000000" w:fill="FFFFFF"/>
            <w:vAlign w:val="center"/>
            <w:hideMark/>
          </w:tcPr>
          <w:p w14:paraId="2E603FAC" w14:textId="77777777" w:rsidR="00527F13" w:rsidRPr="00527F13" w:rsidDel="008B1625" w:rsidRDefault="00527F13" w:rsidP="0050150B">
            <w:pPr>
              <w:spacing w:line="240" w:lineRule="auto"/>
              <w:jc w:val="left"/>
              <w:rPr>
                <w:del w:id="2054" w:author="Алексей Ярославцев" w:date="2020-05-25T21:25:00Z"/>
                <w:rFonts w:ascii="Palatino Linotype" w:hAnsi="Palatino Linotype"/>
                <w:sz w:val="16"/>
                <w:szCs w:val="16"/>
                <w:lang w:val="ru-RU"/>
              </w:rPr>
            </w:pPr>
            <w:del w:id="2055" w:author="Алексей Ярославцев" w:date="2020-05-25T21:25:00Z">
              <w:r w:rsidRPr="00527F13" w:rsidDel="008B1625">
                <w:rPr>
                  <w:rFonts w:ascii="Palatino Linotype" w:hAnsi="Palatino Linotype"/>
                  <w:sz w:val="16"/>
                  <w:szCs w:val="16"/>
                  <w:lang w:val="ru-RU"/>
                </w:rPr>
                <w:delText>2.56</w:delText>
              </w:r>
            </w:del>
          </w:p>
        </w:tc>
        <w:tc>
          <w:tcPr>
            <w:tcW w:w="576" w:type="dxa"/>
            <w:tcBorders>
              <w:top w:val="nil"/>
              <w:left w:val="nil"/>
              <w:bottom w:val="single" w:sz="8" w:space="0" w:color="auto"/>
              <w:right w:val="single" w:sz="8" w:space="0" w:color="auto"/>
            </w:tcBorders>
            <w:shd w:val="clear" w:color="000000" w:fill="FFFFFF"/>
            <w:vAlign w:val="center"/>
            <w:hideMark/>
          </w:tcPr>
          <w:p w14:paraId="3D77880B" w14:textId="77777777" w:rsidR="00527F13" w:rsidRPr="00527F13" w:rsidDel="008B1625" w:rsidRDefault="00527F13" w:rsidP="0050150B">
            <w:pPr>
              <w:spacing w:line="240" w:lineRule="auto"/>
              <w:jc w:val="left"/>
              <w:rPr>
                <w:del w:id="2056" w:author="Алексей Ярославцев" w:date="2020-05-25T21:25:00Z"/>
                <w:rFonts w:ascii="Palatino Linotype" w:hAnsi="Palatino Linotype"/>
                <w:sz w:val="16"/>
                <w:szCs w:val="16"/>
                <w:lang w:val="ru-RU"/>
              </w:rPr>
            </w:pPr>
            <w:del w:id="2057" w:author="Алексей Ярославцев" w:date="2020-05-25T21:25:00Z">
              <w:r w:rsidRPr="00527F13" w:rsidDel="008B1625">
                <w:rPr>
                  <w:rFonts w:ascii="Palatino Linotype" w:hAnsi="Palatino Linotype"/>
                  <w:sz w:val="16"/>
                  <w:szCs w:val="16"/>
                  <w:lang w:val="ru-RU"/>
                </w:rPr>
                <w:delText>37.4</w:delText>
              </w:r>
            </w:del>
          </w:p>
        </w:tc>
        <w:tc>
          <w:tcPr>
            <w:tcW w:w="548" w:type="dxa"/>
            <w:tcBorders>
              <w:top w:val="nil"/>
              <w:left w:val="nil"/>
              <w:bottom w:val="single" w:sz="8" w:space="0" w:color="auto"/>
              <w:right w:val="single" w:sz="8" w:space="0" w:color="auto"/>
            </w:tcBorders>
            <w:shd w:val="clear" w:color="000000" w:fill="FFFFFF"/>
            <w:vAlign w:val="center"/>
            <w:hideMark/>
          </w:tcPr>
          <w:p w14:paraId="2DAAF0AE" w14:textId="77777777" w:rsidR="00527F13" w:rsidRPr="00527F13" w:rsidDel="008B1625" w:rsidRDefault="00527F13" w:rsidP="0050150B">
            <w:pPr>
              <w:spacing w:line="240" w:lineRule="auto"/>
              <w:jc w:val="left"/>
              <w:rPr>
                <w:del w:id="2058" w:author="Алексей Ярославцев" w:date="2020-05-25T21:25:00Z"/>
                <w:rFonts w:ascii="Palatino Linotype" w:hAnsi="Palatino Linotype"/>
                <w:sz w:val="16"/>
                <w:szCs w:val="16"/>
                <w:lang w:val="ru-RU"/>
              </w:rPr>
            </w:pPr>
            <w:del w:id="2059" w:author="Алексей Ярославцев" w:date="2020-05-25T21:25:00Z">
              <w:r w:rsidRPr="00527F13" w:rsidDel="008B1625">
                <w:rPr>
                  <w:rFonts w:ascii="Palatino Linotype" w:hAnsi="Palatino Linotype"/>
                  <w:sz w:val="16"/>
                  <w:szCs w:val="16"/>
                  <w:lang w:val="ru-RU"/>
                </w:rPr>
                <w:delText>2</w:delText>
              </w:r>
            </w:del>
          </w:p>
        </w:tc>
        <w:tc>
          <w:tcPr>
            <w:tcW w:w="548" w:type="dxa"/>
            <w:tcBorders>
              <w:top w:val="nil"/>
              <w:left w:val="nil"/>
              <w:bottom w:val="single" w:sz="8" w:space="0" w:color="auto"/>
              <w:right w:val="single" w:sz="8" w:space="0" w:color="auto"/>
            </w:tcBorders>
            <w:shd w:val="clear" w:color="000000" w:fill="FFFFFF"/>
            <w:vAlign w:val="center"/>
            <w:hideMark/>
          </w:tcPr>
          <w:p w14:paraId="11DFFF28" w14:textId="77777777" w:rsidR="00527F13" w:rsidRPr="00527F13" w:rsidDel="008B1625" w:rsidRDefault="00527F13" w:rsidP="0050150B">
            <w:pPr>
              <w:spacing w:line="240" w:lineRule="auto"/>
              <w:jc w:val="left"/>
              <w:rPr>
                <w:del w:id="2060" w:author="Алексей Ярославцев" w:date="2020-05-25T21:25:00Z"/>
                <w:rFonts w:ascii="Palatino Linotype" w:hAnsi="Palatino Linotype"/>
                <w:sz w:val="16"/>
                <w:szCs w:val="16"/>
                <w:lang w:val="ru-RU"/>
              </w:rPr>
            </w:pPr>
            <w:del w:id="2061" w:author="Алексей Ярославцев" w:date="2020-05-25T21:25:00Z">
              <w:r w:rsidRPr="00527F13" w:rsidDel="008B1625">
                <w:rPr>
                  <w:rFonts w:ascii="Palatino Linotype" w:hAnsi="Palatino Linotype"/>
                  <w:sz w:val="16"/>
                  <w:szCs w:val="16"/>
                  <w:lang w:val="ru-RU"/>
                </w:rPr>
                <w:delText>1.13</w:delText>
              </w:r>
            </w:del>
          </w:p>
        </w:tc>
        <w:tc>
          <w:tcPr>
            <w:tcW w:w="576" w:type="dxa"/>
            <w:tcBorders>
              <w:top w:val="nil"/>
              <w:left w:val="nil"/>
              <w:bottom w:val="single" w:sz="8" w:space="0" w:color="auto"/>
              <w:right w:val="single" w:sz="8" w:space="0" w:color="auto"/>
            </w:tcBorders>
            <w:shd w:val="clear" w:color="000000" w:fill="FFFFFF"/>
            <w:vAlign w:val="center"/>
            <w:hideMark/>
          </w:tcPr>
          <w:p w14:paraId="594C60FF" w14:textId="77777777" w:rsidR="00527F13" w:rsidRPr="00527F13" w:rsidDel="008B1625" w:rsidRDefault="00527F13" w:rsidP="0050150B">
            <w:pPr>
              <w:spacing w:line="240" w:lineRule="auto"/>
              <w:jc w:val="left"/>
              <w:rPr>
                <w:del w:id="2062" w:author="Алексей Ярославцев" w:date="2020-05-25T21:25:00Z"/>
                <w:rFonts w:ascii="Palatino Linotype" w:hAnsi="Palatino Linotype"/>
                <w:sz w:val="16"/>
                <w:szCs w:val="16"/>
                <w:lang w:val="ru-RU"/>
              </w:rPr>
            </w:pPr>
            <w:del w:id="2063" w:author="Алексей Ярославцев" w:date="2020-05-25T21:25:00Z">
              <w:r w:rsidRPr="00527F13" w:rsidDel="008B1625">
                <w:rPr>
                  <w:rFonts w:ascii="Palatino Linotype" w:hAnsi="Palatino Linotype"/>
                  <w:sz w:val="16"/>
                  <w:szCs w:val="16"/>
                  <w:lang w:val="ru-RU"/>
                </w:rPr>
                <w:delText>0.754</w:delText>
              </w:r>
            </w:del>
          </w:p>
        </w:tc>
        <w:tc>
          <w:tcPr>
            <w:tcW w:w="576" w:type="dxa"/>
            <w:tcBorders>
              <w:top w:val="nil"/>
              <w:left w:val="nil"/>
              <w:bottom w:val="single" w:sz="8" w:space="0" w:color="auto"/>
              <w:right w:val="single" w:sz="8" w:space="0" w:color="auto"/>
            </w:tcBorders>
            <w:shd w:val="clear" w:color="000000" w:fill="FFFFFF"/>
            <w:vAlign w:val="center"/>
            <w:hideMark/>
          </w:tcPr>
          <w:p w14:paraId="6231EAB4" w14:textId="77777777" w:rsidR="00527F13" w:rsidRPr="00527F13" w:rsidDel="008B1625" w:rsidRDefault="00527F13" w:rsidP="0050150B">
            <w:pPr>
              <w:spacing w:line="240" w:lineRule="auto"/>
              <w:jc w:val="left"/>
              <w:rPr>
                <w:del w:id="2064" w:author="Алексей Ярославцев" w:date="2020-05-25T21:25:00Z"/>
                <w:rFonts w:ascii="Palatino Linotype" w:hAnsi="Palatino Linotype"/>
                <w:sz w:val="16"/>
                <w:szCs w:val="16"/>
                <w:lang w:val="ru-RU"/>
              </w:rPr>
            </w:pPr>
            <w:del w:id="2065" w:author="Алексей Ярославцев" w:date="2020-05-25T21:25:00Z">
              <w:r w:rsidRPr="00527F13" w:rsidDel="008B1625">
                <w:rPr>
                  <w:rFonts w:ascii="Palatino Linotype" w:hAnsi="Palatino Linotype"/>
                  <w:sz w:val="16"/>
                  <w:szCs w:val="16"/>
                  <w:lang w:val="ru-RU"/>
                </w:rPr>
                <w:delText>0.326</w:delText>
              </w:r>
            </w:del>
          </w:p>
        </w:tc>
        <w:tc>
          <w:tcPr>
            <w:tcW w:w="656" w:type="dxa"/>
            <w:tcBorders>
              <w:top w:val="nil"/>
              <w:left w:val="nil"/>
              <w:bottom w:val="single" w:sz="8" w:space="0" w:color="auto"/>
              <w:right w:val="single" w:sz="8" w:space="0" w:color="auto"/>
            </w:tcBorders>
            <w:shd w:val="clear" w:color="000000" w:fill="FFFFFF"/>
            <w:vAlign w:val="center"/>
            <w:hideMark/>
          </w:tcPr>
          <w:p w14:paraId="3005F3F4" w14:textId="77777777" w:rsidR="00527F13" w:rsidRPr="00527F13" w:rsidDel="008B1625" w:rsidRDefault="00527F13" w:rsidP="0050150B">
            <w:pPr>
              <w:spacing w:line="240" w:lineRule="auto"/>
              <w:jc w:val="left"/>
              <w:rPr>
                <w:del w:id="2066" w:author="Алексей Ярославцев" w:date="2020-05-25T21:25:00Z"/>
                <w:rFonts w:ascii="Palatino Linotype" w:hAnsi="Palatino Linotype"/>
                <w:sz w:val="16"/>
                <w:szCs w:val="16"/>
                <w:lang w:val="ru-RU"/>
              </w:rPr>
            </w:pPr>
            <w:del w:id="2067" w:author="Алексей Ярославцев" w:date="2020-05-25T21:25:00Z">
              <w:r w:rsidRPr="00527F13" w:rsidDel="008B1625">
                <w:rPr>
                  <w:rFonts w:ascii="Palatino Linotype" w:hAnsi="Palatino Linotype"/>
                  <w:sz w:val="16"/>
                  <w:szCs w:val="16"/>
                  <w:lang w:val="ru-RU"/>
                </w:rPr>
                <w:delText>519.51</w:delText>
              </w:r>
            </w:del>
          </w:p>
        </w:tc>
        <w:tc>
          <w:tcPr>
            <w:tcW w:w="576" w:type="dxa"/>
            <w:tcBorders>
              <w:top w:val="nil"/>
              <w:left w:val="nil"/>
              <w:bottom w:val="single" w:sz="8" w:space="0" w:color="auto"/>
              <w:right w:val="single" w:sz="8" w:space="0" w:color="auto"/>
            </w:tcBorders>
            <w:shd w:val="clear" w:color="000000" w:fill="FFFFFF"/>
            <w:vAlign w:val="center"/>
            <w:hideMark/>
          </w:tcPr>
          <w:p w14:paraId="6F6C9514" w14:textId="77777777" w:rsidR="00527F13" w:rsidRPr="00527F13" w:rsidDel="008B1625" w:rsidRDefault="00527F13" w:rsidP="0050150B">
            <w:pPr>
              <w:spacing w:line="240" w:lineRule="auto"/>
              <w:jc w:val="left"/>
              <w:rPr>
                <w:del w:id="2068" w:author="Алексей Ярославцев" w:date="2020-05-25T21:25:00Z"/>
                <w:rFonts w:ascii="Palatino Linotype" w:hAnsi="Palatino Linotype"/>
                <w:sz w:val="16"/>
                <w:szCs w:val="16"/>
                <w:lang w:val="ru-RU"/>
              </w:rPr>
            </w:pPr>
            <w:del w:id="2069" w:author="Алексей Ярославцев" w:date="2020-05-25T21:25:00Z">
              <w:r w:rsidRPr="00527F13" w:rsidDel="008B1625">
                <w:rPr>
                  <w:rFonts w:ascii="Palatino Linotype" w:hAnsi="Palatino Linotype"/>
                  <w:sz w:val="16"/>
                  <w:szCs w:val="16"/>
                  <w:lang w:val="ru-RU"/>
                </w:rPr>
                <w:delText>9.45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33A01E5F" w14:textId="77777777" w:rsidR="00527F13" w:rsidRPr="00527F13" w:rsidDel="008B1625" w:rsidRDefault="00527F13" w:rsidP="0050150B">
            <w:pPr>
              <w:spacing w:line="240" w:lineRule="auto"/>
              <w:jc w:val="left"/>
              <w:rPr>
                <w:del w:id="2070" w:author="Алексей Ярославцев" w:date="2020-05-25T21:25:00Z"/>
                <w:rFonts w:ascii="Palatino Linotype" w:hAnsi="Palatino Linotype"/>
                <w:sz w:val="16"/>
                <w:szCs w:val="16"/>
                <w:lang w:val="ru-RU"/>
              </w:rPr>
            </w:pPr>
            <w:del w:id="2071" w:author="Алексей Ярославцев" w:date="2020-05-25T21:25:00Z">
              <w:r w:rsidRPr="00527F13" w:rsidDel="008B1625">
                <w:rPr>
                  <w:rFonts w:ascii="Palatino Linotype" w:hAnsi="Palatino Linotype"/>
                  <w:sz w:val="16"/>
                  <w:szCs w:val="16"/>
                  <w:lang w:val="ru-RU"/>
                </w:rPr>
                <w:delText>7.75</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20B9F0F7" w14:textId="77777777" w:rsidR="00527F13" w:rsidRPr="00527F13" w:rsidDel="008B1625" w:rsidRDefault="00527F13" w:rsidP="0050150B">
            <w:pPr>
              <w:spacing w:line="240" w:lineRule="auto"/>
              <w:jc w:val="left"/>
              <w:rPr>
                <w:del w:id="2072" w:author="Алексей Ярославцев" w:date="2020-05-25T21:25:00Z"/>
                <w:rFonts w:ascii="Palatino Linotype" w:hAnsi="Palatino Linotype"/>
                <w:sz w:val="16"/>
                <w:szCs w:val="16"/>
                <w:lang w:val="ru-RU"/>
              </w:rPr>
            </w:pPr>
            <w:del w:id="2073" w:author="Алексей Ярославцев" w:date="2020-05-25T21:25:00Z">
              <w:r w:rsidRPr="00527F13" w:rsidDel="008B1625">
                <w:rPr>
                  <w:rFonts w:ascii="Palatino Linotype" w:hAnsi="Palatino Linotype"/>
                  <w:sz w:val="16"/>
                  <w:szCs w:val="16"/>
                  <w:lang w:val="ru-RU"/>
                </w:rPr>
                <w:delText>0.21</w:delText>
              </w:r>
            </w:del>
          </w:p>
        </w:tc>
        <w:tc>
          <w:tcPr>
            <w:tcW w:w="665" w:type="dxa"/>
            <w:tcBorders>
              <w:top w:val="nil"/>
              <w:left w:val="nil"/>
              <w:bottom w:val="single" w:sz="8" w:space="0" w:color="auto"/>
              <w:right w:val="single" w:sz="8" w:space="0" w:color="auto"/>
            </w:tcBorders>
            <w:shd w:val="clear" w:color="000000" w:fill="FFFFFF"/>
            <w:vAlign w:val="center"/>
            <w:hideMark/>
          </w:tcPr>
          <w:p w14:paraId="185DEE07" w14:textId="77777777" w:rsidR="00527F13" w:rsidRPr="00527F13" w:rsidDel="008B1625" w:rsidRDefault="00527F13" w:rsidP="0050150B">
            <w:pPr>
              <w:spacing w:line="240" w:lineRule="auto"/>
              <w:jc w:val="left"/>
              <w:rPr>
                <w:del w:id="2074" w:author="Алексей Ярославцев" w:date="2020-05-25T21:25:00Z"/>
                <w:rFonts w:ascii="Palatino Linotype" w:hAnsi="Palatino Linotype"/>
                <w:sz w:val="16"/>
                <w:szCs w:val="16"/>
                <w:lang w:val="ru-RU"/>
              </w:rPr>
            </w:pPr>
            <w:del w:id="2075" w:author="Алексей Ярославцев" w:date="2020-05-25T21:25:00Z">
              <w:r w:rsidRPr="00527F13" w:rsidDel="008B1625">
                <w:rPr>
                  <w:rFonts w:ascii="Palatino Linotype" w:hAnsi="Palatino Linotype"/>
                  <w:sz w:val="16"/>
                  <w:szCs w:val="16"/>
                  <w:lang w:val="ru-RU"/>
                </w:rPr>
                <w:delText>137.62</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66814228" w14:textId="77777777" w:rsidR="00527F13" w:rsidRPr="00527F13" w:rsidDel="008B1625" w:rsidRDefault="00527F13" w:rsidP="0050150B">
            <w:pPr>
              <w:spacing w:line="240" w:lineRule="auto"/>
              <w:jc w:val="left"/>
              <w:rPr>
                <w:del w:id="2076" w:author="Алексей Ярославцев" w:date="2020-05-25T21:25:00Z"/>
                <w:rFonts w:ascii="Palatino Linotype" w:hAnsi="Palatino Linotype"/>
                <w:sz w:val="16"/>
                <w:szCs w:val="16"/>
                <w:lang w:val="ru-RU"/>
              </w:rPr>
            </w:pPr>
            <w:del w:id="2077"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7D3DA8B" w14:textId="77777777" w:rsidR="00527F13" w:rsidRPr="00527F13" w:rsidDel="008B1625" w:rsidRDefault="00527F13" w:rsidP="0050150B">
            <w:pPr>
              <w:spacing w:line="240" w:lineRule="auto"/>
              <w:jc w:val="left"/>
              <w:rPr>
                <w:del w:id="2078" w:author="Алексей Ярославцев" w:date="2020-05-25T21:25:00Z"/>
                <w:rFonts w:ascii="Palatino Linotype" w:hAnsi="Palatino Linotype"/>
                <w:sz w:val="16"/>
                <w:szCs w:val="16"/>
                <w:lang w:val="ru-RU"/>
              </w:rPr>
            </w:pPr>
            <w:del w:id="2079" w:author="Алексей Ярославцев" w:date="2020-05-25T21:25:00Z">
              <w:r w:rsidRPr="00527F13" w:rsidDel="008B1625">
                <w:rPr>
                  <w:rFonts w:ascii="Palatino Linotype" w:hAnsi="Palatino Linotype"/>
                  <w:sz w:val="16"/>
                  <w:szCs w:val="16"/>
                  <w:lang w:val="ru-RU"/>
                </w:rPr>
                <w:delText>0.75</w:delText>
              </w:r>
            </w:del>
          </w:p>
        </w:tc>
        <w:tc>
          <w:tcPr>
            <w:tcW w:w="892" w:type="dxa"/>
            <w:tcBorders>
              <w:top w:val="nil"/>
              <w:left w:val="nil"/>
              <w:bottom w:val="single" w:sz="8" w:space="0" w:color="auto"/>
              <w:right w:val="single" w:sz="8" w:space="0" w:color="auto"/>
            </w:tcBorders>
            <w:shd w:val="clear" w:color="000000" w:fill="FFFFFF"/>
            <w:vAlign w:val="center"/>
            <w:hideMark/>
          </w:tcPr>
          <w:p w14:paraId="6573AA16" w14:textId="77777777" w:rsidR="00527F13" w:rsidRPr="00527F13" w:rsidDel="008B1625" w:rsidRDefault="00527F13" w:rsidP="0050150B">
            <w:pPr>
              <w:spacing w:line="240" w:lineRule="auto"/>
              <w:jc w:val="left"/>
              <w:rPr>
                <w:del w:id="2080" w:author="Алексей Ярославцев" w:date="2020-05-25T21:25:00Z"/>
                <w:rFonts w:ascii="Palatino Linotype" w:hAnsi="Palatino Linotype"/>
                <w:sz w:val="16"/>
                <w:szCs w:val="16"/>
                <w:lang w:val="ru-RU"/>
              </w:rPr>
            </w:pPr>
            <w:del w:id="2081" w:author="Алексей Ярославцев" w:date="2020-05-25T21:25:00Z">
              <w:r w:rsidRPr="00527F13" w:rsidDel="008B1625">
                <w:rPr>
                  <w:rFonts w:ascii="Palatino Linotype" w:hAnsi="Palatino Linotype"/>
                  <w:sz w:val="16"/>
                  <w:szCs w:val="16"/>
                  <w:lang w:val="ru-RU"/>
                </w:rPr>
                <w:delText>3238</w:delText>
              </w:r>
            </w:del>
          </w:p>
        </w:tc>
        <w:tc>
          <w:tcPr>
            <w:tcW w:w="656" w:type="dxa"/>
            <w:tcBorders>
              <w:top w:val="nil"/>
              <w:left w:val="nil"/>
              <w:bottom w:val="single" w:sz="8" w:space="0" w:color="auto"/>
              <w:right w:val="single" w:sz="8" w:space="0" w:color="auto"/>
            </w:tcBorders>
            <w:shd w:val="clear" w:color="000000" w:fill="FFFFFF"/>
            <w:vAlign w:val="center"/>
            <w:hideMark/>
          </w:tcPr>
          <w:p w14:paraId="2150F28C" w14:textId="77777777" w:rsidR="00527F13" w:rsidRPr="00527F13" w:rsidDel="008B1625" w:rsidRDefault="00527F13" w:rsidP="0050150B">
            <w:pPr>
              <w:spacing w:line="240" w:lineRule="auto"/>
              <w:jc w:val="left"/>
              <w:rPr>
                <w:del w:id="2082" w:author="Алексей Ярославцев" w:date="2020-05-25T21:25:00Z"/>
                <w:rFonts w:ascii="Palatino Linotype" w:hAnsi="Palatino Linotype"/>
                <w:sz w:val="16"/>
                <w:szCs w:val="16"/>
                <w:lang w:val="ru-RU"/>
              </w:rPr>
            </w:pPr>
            <w:del w:id="2083" w:author="Алексей Ярославцев" w:date="2020-05-25T21:25:00Z">
              <w:r w:rsidRPr="00527F13" w:rsidDel="008B1625">
                <w:rPr>
                  <w:rFonts w:ascii="Palatino Linotype" w:hAnsi="Palatino Linotype"/>
                  <w:sz w:val="16"/>
                  <w:szCs w:val="16"/>
                  <w:lang w:val="ru-RU"/>
                </w:rPr>
                <w:delText>9824</w:delText>
              </w:r>
            </w:del>
          </w:p>
        </w:tc>
        <w:tc>
          <w:tcPr>
            <w:tcW w:w="656" w:type="dxa"/>
            <w:tcBorders>
              <w:top w:val="nil"/>
              <w:left w:val="nil"/>
              <w:bottom w:val="single" w:sz="8" w:space="0" w:color="auto"/>
              <w:right w:val="single" w:sz="8" w:space="0" w:color="auto"/>
            </w:tcBorders>
            <w:shd w:val="clear" w:color="000000" w:fill="FFFFFF"/>
            <w:vAlign w:val="center"/>
            <w:hideMark/>
          </w:tcPr>
          <w:p w14:paraId="3975B58F" w14:textId="77777777" w:rsidR="00527F13" w:rsidRPr="00527F13" w:rsidDel="008B1625" w:rsidRDefault="00527F13" w:rsidP="0050150B">
            <w:pPr>
              <w:spacing w:line="240" w:lineRule="auto"/>
              <w:jc w:val="left"/>
              <w:rPr>
                <w:del w:id="2084" w:author="Алексей Ярославцев" w:date="2020-05-25T21:25:00Z"/>
                <w:rFonts w:ascii="Palatino Linotype" w:hAnsi="Palatino Linotype"/>
                <w:sz w:val="16"/>
                <w:szCs w:val="16"/>
                <w:lang w:val="ru-RU"/>
              </w:rPr>
            </w:pPr>
            <w:del w:id="2085" w:author="Алексей Ярославцев" w:date="2020-05-25T21:25:00Z">
              <w:r w:rsidRPr="00527F13" w:rsidDel="008B1625">
                <w:rPr>
                  <w:rFonts w:ascii="Palatino Linotype" w:hAnsi="Palatino Linotype"/>
                  <w:sz w:val="16"/>
                  <w:szCs w:val="16"/>
                  <w:lang w:val="ru-RU"/>
                </w:rPr>
                <w:delText>6288</w:delText>
              </w:r>
            </w:del>
          </w:p>
        </w:tc>
        <w:tc>
          <w:tcPr>
            <w:tcW w:w="656" w:type="dxa"/>
            <w:tcBorders>
              <w:top w:val="nil"/>
              <w:left w:val="nil"/>
              <w:bottom w:val="single" w:sz="8" w:space="0" w:color="auto"/>
              <w:right w:val="single" w:sz="8" w:space="0" w:color="auto"/>
            </w:tcBorders>
            <w:shd w:val="clear" w:color="000000" w:fill="FFFFFF"/>
            <w:vAlign w:val="center"/>
            <w:hideMark/>
          </w:tcPr>
          <w:p w14:paraId="73C2FA79" w14:textId="77777777" w:rsidR="00527F13" w:rsidRPr="00527F13" w:rsidDel="008B1625" w:rsidRDefault="00527F13" w:rsidP="0050150B">
            <w:pPr>
              <w:spacing w:line="240" w:lineRule="auto"/>
              <w:jc w:val="left"/>
              <w:rPr>
                <w:del w:id="2086" w:author="Алексей Ярославцев" w:date="2020-05-25T21:25:00Z"/>
                <w:rFonts w:ascii="Palatino Linotype" w:hAnsi="Palatino Linotype"/>
                <w:sz w:val="16"/>
                <w:szCs w:val="16"/>
                <w:lang w:val="ru-RU"/>
              </w:rPr>
            </w:pPr>
            <w:del w:id="2087" w:author="Алексей Ярославцев" w:date="2020-05-25T21:25:00Z">
              <w:r w:rsidRPr="00527F13" w:rsidDel="008B1625">
                <w:rPr>
                  <w:rFonts w:ascii="Palatino Linotype" w:hAnsi="Palatino Linotype"/>
                  <w:sz w:val="16"/>
                  <w:szCs w:val="16"/>
                  <w:lang w:val="ru-RU"/>
                </w:rPr>
                <w:delText>2456</w:delText>
              </w:r>
            </w:del>
          </w:p>
        </w:tc>
        <w:tc>
          <w:tcPr>
            <w:tcW w:w="600" w:type="dxa"/>
            <w:tcBorders>
              <w:top w:val="nil"/>
              <w:left w:val="nil"/>
              <w:bottom w:val="single" w:sz="8" w:space="0" w:color="auto"/>
              <w:right w:val="single" w:sz="8" w:space="0" w:color="auto"/>
            </w:tcBorders>
            <w:shd w:val="clear" w:color="000000" w:fill="FFFFFF"/>
            <w:hideMark/>
          </w:tcPr>
          <w:p w14:paraId="1A0FF7C2" w14:textId="77777777" w:rsidR="00527F13" w:rsidRPr="00527F13" w:rsidDel="008B1625" w:rsidRDefault="00527F13" w:rsidP="0050150B">
            <w:pPr>
              <w:spacing w:line="240" w:lineRule="auto"/>
              <w:jc w:val="left"/>
              <w:rPr>
                <w:del w:id="2088" w:author="Алексей Ярославцев" w:date="2020-05-25T21:25:00Z"/>
                <w:rFonts w:ascii="Palatino Linotype" w:hAnsi="Palatino Linotype"/>
                <w:sz w:val="16"/>
                <w:szCs w:val="16"/>
                <w:lang w:val="ru-RU"/>
              </w:rPr>
            </w:pPr>
            <w:del w:id="2089" w:author="Алексей Ярославцев" w:date="2020-05-25T21:25:00Z">
              <w:r w:rsidRPr="00527F13" w:rsidDel="008B1625">
                <w:rPr>
                  <w:rFonts w:ascii="Palatino Linotype" w:hAnsi="Palatino Linotype"/>
                  <w:sz w:val="16"/>
                  <w:szCs w:val="16"/>
                </w:rPr>
                <w:delText>4.08</w:delText>
              </w:r>
            </w:del>
          </w:p>
        </w:tc>
        <w:tc>
          <w:tcPr>
            <w:tcW w:w="600" w:type="dxa"/>
            <w:tcBorders>
              <w:top w:val="nil"/>
              <w:left w:val="nil"/>
              <w:bottom w:val="single" w:sz="8" w:space="0" w:color="auto"/>
              <w:right w:val="single" w:sz="8" w:space="0" w:color="auto"/>
            </w:tcBorders>
            <w:shd w:val="clear" w:color="000000" w:fill="FFFFFF"/>
            <w:hideMark/>
          </w:tcPr>
          <w:p w14:paraId="71A0946E" w14:textId="77777777" w:rsidR="00527F13" w:rsidRPr="00527F13" w:rsidDel="008B1625" w:rsidRDefault="00527F13" w:rsidP="0050150B">
            <w:pPr>
              <w:spacing w:line="240" w:lineRule="auto"/>
              <w:jc w:val="left"/>
              <w:rPr>
                <w:del w:id="2090" w:author="Алексей Ярославцев" w:date="2020-05-25T21:25:00Z"/>
                <w:rFonts w:ascii="Palatino Linotype" w:hAnsi="Palatino Linotype"/>
                <w:sz w:val="16"/>
                <w:szCs w:val="16"/>
                <w:lang w:val="ru-RU"/>
              </w:rPr>
            </w:pPr>
            <w:del w:id="2091" w:author="Алексей Ярославцев" w:date="2020-05-25T21:25:00Z">
              <w:r w:rsidRPr="00527F13" w:rsidDel="008B1625">
                <w:rPr>
                  <w:rFonts w:ascii="Palatino Linotype" w:hAnsi="Palatino Linotype"/>
                  <w:sz w:val="16"/>
                  <w:szCs w:val="16"/>
                </w:rPr>
                <w:delText>0.46</w:delText>
              </w:r>
            </w:del>
          </w:p>
        </w:tc>
        <w:tc>
          <w:tcPr>
            <w:tcW w:w="576" w:type="dxa"/>
            <w:tcBorders>
              <w:top w:val="nil"/>
              <w:left w:val="nil"/>
              <w:bottom w:val="single" w:sz="8" w:space="0" w:color="auto"/>
              <w:right w:val="single" w:sz="8" w:space="0" w:color="auto"/>
            </w:tcBorders>
            <w:shd w:val="clear" w:color="000000" w:fill="FFFFFF"/>
            <w:hideMark/>
          </w:tcPr>
          <w:p w14:paraId="386B40B0" w14:textId="77777777" w:rsidR="00527F13" w:rsidRPr="00527F13" w:rsidDel="008B1625" w:rsidRDefault="00527F13" w:rsidP="0050150B">
            <w:pPr>
              <w:spacing w:line="240" w:lineRule="auto"/>
              <w:jc w:val="left"/>
              <w:rPr>
                <w:del w:id="2092" w:author="Алексей Ярославцев" w:date="2020-05-25T21:25:00Z"/>
                <w:rFonts w:ascii="Palatino Linotype" w:hAnsi="Palatino Linotype"/>
                <w:sz w:val="16"/>
                <w:szCs w:val="16"/>
                <w:lang w:val="ru-RU"/>
              </w:rPr>
            </w:pPr>
            <w:del w:id="2093" w:author="Алексей Ярославцев" w:date="2020-05-25T21:25:00Z">
              <w:r w:rsidRPr="00527F13" w:rsidDel="008B1625">
                <w:rPr>
                  <w:rFonts w:ascii="Palatino Linotype" w:hAnsi="Palatino Linotype"/>
                  <w:sz w:val="16"/>
                  <w:szCs w:val="16"/>
                </w:rPr>
                <w:delText>3.62</w:delText>
              </w:r>
            </w:del>
          </w:p>
        </w:tc>
      </w:tr>
      <w:tr w:rsidR="00527F13" w:rsidRPr="00527F13" w:rsidDel="008B1625" w14:paraId="35BDFEDC" w14:textId="77777777" w:rsidTr="0050150B">
        <w:trPr>
          <w:trHeight w:val="170"/>
          <w:del w:id="2094"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05B194D5" w14:textId="77777777" w:rsidR="00527F13" w:rsidRPr="00527F13" w:rsidDel="008B1625" w:rsidRDefault="00527F13" w:rsidP="0050150B">
            <w:pPr>
              <w:spacing w:line="240" w:lineRule="auto"/>
              <w:jc w:val="left"/>
              <w:rPr>
                <w:del w:id="2095" w:author="Алексей Ярославцев" w:date="2020-05-25T21:25:00Z"/>
                <w:rFonts w:ascii="Palatino Linotype" w:hAnsi="Palatino Linotype"/>
                <w:b/>
                <w:bCs/>
                <w:sz w:val="16"/>
                <w:szCs w:val="16"/>
                <w:lang w:val="ru-RU"/>
              </w:rPr>
            </w:pPr>
            <w:del w:id="2096" w:author="Алексей Ярославцев" w:date="2020-05-25T21:25:00Z">
              <w:r w:rsidRPr="00527F13" w:rsidDel="008B1625">
                <w:rPr>
                  <w:rFonts w:ascii="Palatino Linotype" w:hAnsi="Palatino Linotype"/>
                  <w:b/>
                  <w:bCs/>
                  <w:sz w:val="16"/>
                  <w:szCs w:val="16"/>
                  <w:lang w:val="ru-RU"/>
                </w:rPr>
                <w:delText>218A0277</w:delText>
              </w:r>
            </w:del>
          </w:p>
        </w:tc>
        <w:tc>
          <w:tcPr>
            <w:tcW w:w="708" w:type="dxa"/>
            <w:tcBorders>
              <w:top w:val="nil"/>
              <w:left w:val="nil"/>
              <w:bottom w:val="single" w:sz="8" w:space="0" w:color="auto"/>
              <w:right w:val="single" w:sz="8" w:space="0" w:color="auto"/>
            </w:tcBorders>
            <w:shd w:val="clear" w:color="000000" w:fill="FFFFFF"/>
            <w:vAlign w:val="center"/>
            <w:hideMark/>
          </w:tcPr>
          <w:p w14:paraId="08A751A0" w14:textId="77777777" w:rsidR="00527F13" w:rsidRPr="00527F13" w:rsidDel="008B1625" w:rsidRDefault="00527F13" w:rsidP="0050150B">
            <w:pPr>
              <w:spacing w:line="240" w:lineRule="auto"/>
              <w:jc w:val="left"/>
              <w:rPr>
                <w:del w:id="2097" w:author="Алексей Ярославцев" w:date="2020-05-25T21:25:00Z"/>
                <w:rFonts w:ascii="Palatino Linotype" w:hAnsi="Palatino Linotype"/>
                <w:sz w:val="16"/>
                <w:szCs w:val="16"/>
                <w:lang w:val="ru-RU"/>
              </w:rPr>
            </w:pPr>
            <w:del w:id="2098" w:author="Алексей Ярославцев" w:date="2020-05-25T21:25:00Z">
              <w:r w:rsidRPr="00527F13" w:rsidDel="008B1625">
                <w:rPr>
                  <w:rFonts w:ascii="Palatino Linotype" w:hAnsi="Palatino Linotype"/>
                  <w:sz w:val="16"/>
                  <w:szCs w:val="16"/>
                  <w:lang w:val="ru-RU"/>
                </w:rPr>
                <w:delText>80-100</w:delText>
              </w:r>
            </w:del>
          </w:p>
        </w:tc>
        <w:tc>
          <w:tcPr>
            <w:tcW w:w="548" w:type="dxa"/>
            <w:tcBorders>
              <w:top w:val="nil"/>
              <w:left w:val="nil"/>
              <w:bottom w:val="single" w:sz="8" w:space="0" w:color="auto"/>
              <w:right w:val="single" w:sz="8" w:space="0" w:color="auto"/>
            </w:tcBorders>
            <w:shd w:val="clear" w:color="000000" w:fill="FFFFFF"/>
            <w:vAlign w:val="center"/>
            <w:hideMark/>
          </w:tcPr>
          <w:p w14:paraId="15F31AFA" w14:textId="77777777" w:rsidR="00527F13" w:rsidRPr="00527F13" w:rsidDel="008B1625" w:rsidRDefault="00527F13" w:rsidP="0050150B">
            <w:pPr>
              <w:spacing w:line="240" w:lineRule="auto"/>
              <w:jc w:val="left"/>
              <w:rPr>
                <w:del w:id="2099" w:author="Алексей Ярославцев" w:date="2020-05-25T21:25:00Z"/>
                <w:rFonts w:ascii="Palatino Linotype" w:hAnsi="Palatino Linotype"/>
                <w:sz w:val="16"/>
                <w:szCs w:val="16"/>
                <w:lang w:val="ru-RU"/>
              </w:rPr>
            </w:pPr>
            <w:del w:id="2100" w:author="Алексей Ярославцев" w:date="2020-05-25T21:25:00Z">
              <w:r w:rsidRPr="00527F13" w:rsidDel="008B1625">
                <w:rPr>
                  <w:rFonts w:ascii="Palatino Linotype" w:hAnsi="Palatino Linotype"/>
                  <w:sz w:val="16"/>
                  <w:szCs w:val="16"/>
                  <w:lang w:val="ru-RU"/>
                </w:rPr>
                <w:delText>24</w:delText>
              </w:r>
            </w:del>
          </w:p>
        </w:tc>
        <w:tc>
          <w:tcPr>
            <w:tcW w:w="576" w:type="dxa"/>
            <w:tcBorders>
              <w:top w:val="nil"/>
              <w:left w:val="nil"/>
              <w:bottom w:val="single" w:sz="8" w:space="0" w:color="auto"/>
              <w:right w:val="single" w:sz="8" w:space="0" w:color="auto"/>
            </w:tcBorders>
            <w:shd w:val="clear" w:color="000000" w:fill="FFFFFF"/>
            <w:vAlign w:val="center"/>
            <w:hideMark/>
          </w:tcPr>
          <w:p w14:paraId="2A5EB6F9" w14:textId="77777777" w:rsidR="00527F13" w:rsidRPr="00527F13" w:rsidDel="008B1625" w:rsidRDefault="00527F13" w:rsidP="0050150B">
            <w:pPr>
              <w:spacing w:line="240" w:lineRule="auto"/>
              <w:jc w:val="left"/>
              <w:rPr>
                <w:del w:id="2101" w:author="Алексей Ярославцев" w:date="2020-05-25T21:25:00Z"/>
                <w:rFonts w:ascii="Palatino Linotype" w:hAnsi="Palatino Linotype"/>
                <w:sz w:val="16"/>
                <w:szCs w:val="16"/>
                <w:lang w:val="ru-RU"/>
              </w:rPr>
            </w:pPr>
            <w:del w:id="2102" w:author="Алексей Ярославцев" w:date="2020-05-25T21:25:00Z">
              <w:r w:rsidRPr="00527F13" w:rsidDel="008B1625">
                <w:rPr>
                  <w:rFonts w:ascii="Palatino Linotype" w:hAnsi="Palatino Linotype"/>
                  <w:sz w:val="16"/>
                  <w:szCs w:val="16"/>
                  <w:lang w:val="ru-RU"/>
                </w:rPr>
                <w:delText>26.1</w:delText>
              </w:r>
            </w:del>
          </w:p>
        </w:tc>
        <w:tc>
          <w:tcPr>
            <w:tcW w:w="548" w:type="dxa"/>
            <w:tcBorders>
              <w:top w:val="nil"/>
              <w:left w:val="nil"/>
              <w:bottom w:val="single" w:sz="8" w:space="0" w:color="auto"/>
              <w:right w:val="single" w:sz="8" w:space="0" w:color="auto"/>
            </w:tcBorders>
            <w:shd w:val="clear" w:color="000000" w:fill="FFFFFF"/>
            <w:vAlign w:val="center"/>
            <w:hideMark/>
          </w:tcPr>
          <w:p w14:paraId="0E9E333F" w14:textId="77777777" w:rsidR="00527F13" w:rsidRPr="00527F13" w:rsidDel="008B1625" w:rsidRDefault="00527F13" w:rsidP="0050150B">
            <w:pPr>
              <w:spacing w:line="240" w:lineRule="auto"/>
              <w:jc w:val="left"/>
              <w:rPr>
                <w:del w:id="2103" w:author="Алексей Ярославцев" w:date="2020-05-25T21:25:00Z"/>
                <w:rFonts w:ascii="Palatino Linotype" w:hAnsi="Palatino Linotype"/>
                <w:sz w:val="16"/>
                <w:szCs w:val="16"/>
                <w:lang w:val="ru-RU"/>
              </w:rPr>
            </w:pPr>
            <w:del w:id="2104" w:author="Алексей Ярославцев" w:date="2020-05-25T21:25:00Z">
              <w:r w:rsidRPr="00527F13" w:rsidDel="008B1625">
                <w:rPr>
                  <w:rFonts w:ascii="Palatino Linotype" w:hAnsi="Palatino Linotype"/>
                  <w:sz w:val="16"/>
                  <w:szCs w:val="16"/>
                  <w:lang w:val="ru-RU"/>
                </w:rPr>
                <w:delText>1.64</w:delText>
              </w:r>
            </w:del>
          </w:p>
        </w:tc>
        <w:tc>
          <w:tcPr>
            <w:tcW w:w="576" w:type="dxa"/>
            <w:tcBorders>
              <w:top w:val="nil"/>
              <w:left w:val="nil"/>
              <w:bottom w:val="single" w:sz="8" w:space="0" w:color="auto"/>
              <w:right w:val="single" w:sz="8" w:space="0" w:color="auto"/>
            </w:tcBorders>
            <w:shd w:val="clear" w:color="000000" w:fill="FFFFFF"/>
            <w:vAlign w:val="center"/>
            <w:hideMark/>
          </w:tcPr>
          <w:p w14:paraId="6620A19F" w14:textId="77777777" w:rsidR="00527F13" w:rsidRPr="00527F13" w:rsidDel="008B1625" w:rsidRDefault="00527F13" w:rsidP="0050150B">
            <w:pPr>
              <w:spacing w:line="240" w:lineRule="auto"/>
              <w:jc w:val="left"/>
              <w:rPr>
                <w:del w:id="2105" w:author="Алексей Ярославцев" w:date="2020-05-25T21:25:00Z"/>
                <w:rFonts w:ascii="Palatino Linotype" w:hAnsi="Palatino Linotype"/>
                <w:sz w:val="16"/>
                <w:szCs w:val="16"/>
                <w:lang w:val="ru-RU"/>
              </w:rPr>
            </w:pPr>
            <w:del w:id="2106" w:author="Алексей Ярославцев" w:date="2020-05-25T21:25:00Z">
              <w:r w:rsidRPr="00527F13" w:rsidDel="008B1625">
                <w:rPr>
                  <w:rFonts w:ascii="Palatino Linotype" w:hAnsi="Palatino Linotype"/>
                  <w:sz w:val="16"/>
                  <w:szCs w:val="16"/>
                  <w:lang w:val="ru-RU"/>
                </w:rPr>
                <w:delText>32.3</w:delText>
              </w:r>
            </w:del>
          </w:p>
        </w:tc>
        <w:tc>
          <w:tcPr>
            <w:tcW w:w="548" w:type="dxa"/>
            <w:tcBorders>
              <w:top w:val="nil"/>
              <w:left w:val="nil"/>
              <w:bottom w:val="single" w:sz="8" w:space="0" w:color="auto"/>
              <w:right w:val="single" w:sz="8" w:space="0" w:color="auto"/>
            </w:tcBorders>
            <w:shd w:val="clear" w:color="000000" w:fill="FFFFFF"/>
            <w:vAlign w:val="center"/>
            <w:hideMark/>
          </w:tcPr>
          <w:p w14:paraId="0CE53146" w14:textId="77777777" w:rsidR="00527F13" w:rsidRPr="00527F13" w:rsidDel="008B1625" w:rsidRDefault="00527F13" w:rsidP="0050150B">
            <w:pPr>
              <w:spacing w:line="240" w:lineRule="auto"/>
              <w:jc w:val="left"/>
              <w:rPr>
                <w:del w:id="2107" w:author="Алексей Ярославцев" w:date="2020-05-25T21:25:00Z"/>
                <w:rFonts w:ascii="Palatino Linotype" w:hAnsi="Palatino Linotype"/>
                <w:sz w:val="16"/>
                <w:szCs w:val="16"/>
                <w:lang w:val="ru-RU"/>
              </w:rPr>
            </w:pPr>
            <w:del w:id="2108" w:author="Алексей Ярославцев" w:date="2020-05-25T21:25:00Z">
              <w:r w:rsidRPr="00527F13" w:rsidDel="008B1625">
                <w:rPr>
                  <w:rFonts w:ascii="Palatino Linotype" w:hAnsi="Palatino Linotype"/>
                  <w:sz w:val="16"/>
                  <w:szCs w:val="16"/>
                  <w:lang w:val="ru-RU"/>
                </w:rPr>
                <w:delText>2</w:delText>
              </w:r>
            </w:del>
          </w:p>
        </w:tc>
        <w:tc>
          <w:tcPr>
            <w:tcW w:w="548" w:type="dxa"/>
            <w:tcBorders>
              <w:top w:val="nil"/>
              <w:left w:val="nil"/>
              <w:bottom w:val="single" w:sz="8" w:space="0" w:color="auto"/>
              <w:right w:val="single" w:sz="8" w:space="0" w:color="auto"/>
            </w:tcBorders>
            <w:shd w:val="clear" w:color="000000" w:fill="FFFFFF"/>
            <w:vAlign w:val="center"/>
            <w:hideMark/>
          </w:tcPr>
          <w:p w14:paraId="4F9FFC1B" w14:textId="77777777" w:rsidR="00527F13" w:rsidRPr="00527F13" w:rsidDel="008B1625" w:rsidRDefault="00527F13" w:rsidP="0050150B">
            <w:pPr>
              <w:spacing w:line="240" w:lineRule="auto"/>
              <w:jc w:val="left"/>
              <w:rPr>
                <w:del w:id="2109" w:author="Алексей Ярославцев" w:date="2020-05-25T21:25:00Z"/>
                <w:rFonts w:ascii="Palatino Linotype" w:hAnsi="Palatino Linotype"/>
                <w:sz w:val="16"/>
                <w:szCs w:val="16"/>
                <w:lang w:val="ru-RU"/>
              </w:rPr>
            </w:pPr>
            <w:del w:id="2110" w:author="Алексей Ярославцев" w:date="2020-05-25T21:25:00Z">
              <w:r w:rsidRPr="00527F13" w:rsidDel="008B1625">
                <w:rPr>
                  <w:rFonts w:ascii="Palatino Linotype" w:hAnsi="Palatino Linotype"/>
                  <w:sz w:val="16"/>
                  <w:szCs w:val="16"/>
                  <w:lang w:val="ru-RU"/>
                </w:rPr>
                <w:delText>1.13</w:delText>
              </w:r>
            </w:del>
          </w:p>
        </w:tc>
        <w:tc>
          <w:tcPr>
            <w:tcW w:w="576" w:type="dxa"/>
            <w:tcBorders>
              <w:top w:val="nil"/>
              <w:left w:val="nil"/>
              <w:bottom w:val="single" w:sz="8" w:space="0" w:color="auto"/>
              <w:right w:val="single" w:sz="8" w:space="0" w:color="auto"/>
            </w:tcBorders>
            <w:shd w:val="clear" w:color="000000" w:fill="FFFFFF"/>
            <w:vAlign w:val="center"/>
            <w:hideMark/>
          </w:tcPr>
          <w:p w14:paraId="4797820F" w14:textId="77777777" w:rsidR="00527F13" w:rsidRPr="00527F13" w:rsidDel="008B1625" w:rsidRDefault="00527F13" w:rsidP="0050150B">
            <w:pPr>
              <w:spacing w:line="240" w:lineRule="auto"/>
              <w:jc w:val="left"/>
              <w:rPr>
                <w:del w:id="2111" w:author="Алексей Ярославцев" w:date="2020-05-25T21:25:00Z"/>
                <w:rFonts w:ascii="Palatino Linotype" w:hAnsi="Palatino Linotype"/>
                <w:sz w:val="16"/>
                <w:szCs w:val="16"/>
                <w:lang w:val="ru-RU"/>
              </w:rPr>
            </w:pPr>
            <w:del w:id="2112" w:author="Алексей Ярославцев" w:date="2020-05-25T21:25:00Z">
              <w:r w:rsidRPr="00527F13" w:rsidDel="008B1625">
                <w:rPr>
                  <w:rFonts w:ascii="Palatino Linotype" w:hAnsi="Palatino Linotype"/>
                  <w:sz w:val="16"/>
                  <w:szCs w:val="16"/>
                  <w:lang w:val="ru-RU"/>
                </w:rPr>
                <w:delText>0.754</w:delText>
              </w:r>
            </w:del>
          </w:p>
        </w:tc>
        <w:tc>
          <w:tcPr>
            <w:tcW w:w="576" w:type="dxa"/>
            <w:tcBorders>
              <w:top w:val="nil"/>
              <w:left w:val="nil"/>
              <w:bottom w:val="single" w:sz="8" w:space="0" w:color="auto"/>
              <w:right w:val="single" w:sz="8" w:space="0" w:color="auto"/>
            </w:tcBorders>
            <w:shd w:val="clear" w:color="000000" w:fill="FFFFFF"/>
            <w:vAlign w:val="center"/>
            <w:hideMark/>
          </w:tcPr>
          <w:p w14:paraId="1A6542A8" w14:textId="77777777" w:rsidR="00527F13" w:rsidRPr="00527F13" w:rsidDel="008B1625" w:rsidRDefault="00527F13" w:rsidP="0050150B">
            <w:pPr>
              <w:spacing w:line="240" w:lineRule="auto"/>
              <w:jc w:val="left"/>
              <w:rPr>
                <w:del w:id="2113" w:author="Алексей Ярославцев" w:date="2020-05-25T21:25:00Z"/>
                <w:rFonts w:ascii="Palatino Linotype" w:hAnsi="Palatino Linotype"/>
                <w:sz w:val="16"/>
                <w:szCs w:val="16"/>
                <w:lang w:val="ru-RU"/>
              </w:rPr>
            </w:pPr>
            <w:del w:id="2114" w:author="Алексей Ярославцев" w:date="2020-05-25T21:25:00Z">
              <w:r w:rsidRPr="00527F13" w:rsidDel="008B1625">
                <w:rPr>
                  <w:rFonts w:ascii="Palatino Linotype" w:hAnsi="Palatino Linotype"/>
                  <w:sz w:val="16"/>
                  <w:szCs w:val="16"/>
                  <w:lang w:val="ru-RU"/>
                </w:rPr>
                <w:delText>0.326</w:delText>
              </w:r>
            </w:del>
          </w:p>
        </w:tc>
        <w:tc>
          <w:tcPr>
            <w:tcW w:w="656" w:type="dxa"/>
            <w:tcBorders>
              <w:top w:val="nil"/>
              <w:left w:val="nil"/>
              <w:bottom w:val="single" w:sz="8" w:space="0" w:color="auto"/>
              <w:right w:val="single" w:sz="8" w:space="0" w:color="auto"/>
            </w:tcBorders>
            <w:shd w:val="clear" w:color="000000" w:fill="FFFFFF"/>
            <w:vAlign w:val="center"/>
            <w:hideMark/>
          </w:tcPr>
          <w:p w14:paraId="39BAEC44" w14:textId="77777777" w:rsidR="00527F13" w:rsidRPr="00527F13" w:rsidDel="008B1625" w:rsidRDefault="00527F13" w:rsidP="0050150B">
            <w:pPr>
              <w:spacing w:line="240" w:lineRule="auto"/>
              <w:jc w:val="left"/>
              <w:rPr>
                <w:del w:id="2115" w:author="Алексей Ярославцев" w:date="2020-05-25T21:25:00Z"/>
                <w:rFonts w:ascii="Palatino Linotype" w:hAnsi="Palatino Linotype"/>
                <w:sz w:val="16"/>
                <w:szCs w:val="16"/>
                <w:lang w:val="ru-RU"/>
              </w:rPr>
            </w:pPr>
            <w:del w:id="2116" w:author="Алексей Ярославцев" w:date="2020-05-25T21:25:00Z">
              <w:r w:rsidRPr="00527F13" w:rsidDel="008B1625">
                <w:rPr>
                  <w:rFonts w:ascii="Palatino Linotype" w:hAnsi="Palatino Linotype"/>
                  <w:sz w:val="16"/>
                  <w:szCs w:val="16"/>
                  <w:lang w:val="ru-RU"/>
                </w:rPr>
                <w:delText>272.47</w:delText>
              </w:r>
            </w:del>
          </w:p>
        </w:tc>
        <w:tc>
          <w:tcPr>
            <w:tcW w:w="576" w:type="dxa"/>
            <w:tcBorders>
              <w:top w:val="nil"/>
              <w:left w:val="nil"/>
              <w:bottom w:val="single" w:sz="8" w:space="0" w:color="auto"/>
              <w:right w:val="single" w:sz="8" w:space="0" w:color="auto"/>
            </w:tcBorders>
            <w:shd w:val="clear" w:color="000000" w:fill="FFFFFF"/>
            <w:vAlign w:val="center"/>
            <w:hideMark/>
          </w:tcPr>
          <w:p w14:paraId="5306C03F" w14:textId="77777777" w:rsidR="00527F13" w:rsidRPr="00527F13" w:rsidDel="008B1625" w:rsidRDefault="00527F13" w:rsidP="0050150B">
            <w:pPr>
              <w:spacing w:line="240" w:lineRule="auto"/>
              <w:jc w:val="left"/>
              <w:rPr>
                <w:del w:id="2117" w:author="Алексей Ярославцев" w:date="2020-05-25T21:25:00Z"/>
                <w:rFonts w:ascii="Palatino Linotype" w:hAnsi="Palatino Linotype"/>
                <w:sz w:val="16"/>
                <w:szCs w:val="16"/>
                <w:lang w:val="ru-RU"/>
              </w:rPr>
            </w:pPr>
            <w:del w:id="2118" w:author="Алексей Ярославцев" w:date="2020-05-25T21:25:00Z">
              <w:r w:rsidRPr="00527F13" w:rsidDel="008B1625">
                <w:rPr>
                  <w:rFonts w:ascii="Palatino Linotype" w:hAnsi="Palatino Linotype"/>
                  <w:sz w:val="16"/>
                  <w:szCs w:val="16"/>
                  <w:lang w:val="ru-RU"/>
                </w:rPr>
                <w:delText>4.95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50A1F08" w14:textId="77777777" w:rsidR="00527F13" w:rsidRPr="00527F13" w:rsidDel="008B1625" w:rsidRDefault="00527F13" w:rsidP="0050150B">
            <w:pPr>
              <w:spacing w:line="240" w:lineRule="auto"/>
              <w:jc w:val="left"/>
              <w:rPr>
                <w:del w:id="2119" w:author="Алексей Ярославцев" w:date="2020-05-25T21:25:00Z"/>
                <w:rFonts w:ascii="Palatino Linotype" w:hAnsi="Palatino Linotype"/>
                <w:sz w:val="16"/>
                <w:szCs w:val="16"/>
                <w:lang w:val="ru-RU"/>
              </w:rPr>
            </w:pPr>
            <w:del w:id="2120" w:author="Алексей Ярославцев" w:date="2020-05-25T21:25:00Z">
              <w:r w:rsidRPr="00527F13" w:rsidDel="008B1625">
                <w:rPr>
                  <w:rFonts w:ascii="Palatino Linotype" w:hAnsi="Palatino Linotype"/>
                  <w:sz w:val="16"/>
                  <w:szCs w:val="16"/>
                  <w:lang w:val="ru-RU"/>
                </w:rPr>
                <w:delText>4.06</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0555032" w14:textId="77777777" w:rsidR="00527F13" w:rsidRPr="00527F13" w:rsidDel="008B1625" w:rsidRDefault="00527F13" w:rsidP="0050150B">
            <w:pPr>
              <w:spacing w:line="240" w:lineRule="auto"/>
              <w:jc w:val="left"/>
              <w:rPr>
                <w:del w:id="2121" w:author="Алексей Ярославцев" w:date="2020-05-25T21:25:00Z"/>
                <w:rFonts w:ascii="Palatino Linotype" w:hAnsi="Palatino Linotype"/>
                <w:sz w:val="16"/>
                <w:szCs w:val="16"/>
                <w:lang w:val="ru-RU"/>
              </w:rPr>
            </w:pPr>
            <w:del w:id="2122" w:author="Алексей Ярославцев" w:date="2020-05-25T21:25:00Z">
              <w:r w:rsidRPr="00527F13" w:rsidDel="008B1625">
                <w:rPr>
                  <w:rFonts w:ascii="Palatino Linotype" w:hAnsi="Palatino Linotype"/>
                  <w:sz w:val="16"/>
                  <w:szCs w:val="16"/>
                  <w:lang w:val="ru-RU"/>
                </w:rPr>
                <w:delText>0.13</w:delText>
              </w:r>
            </w:del>
          </w:p>
        </w:tc>
        <w:tc>
          <w:tcPr>
            <w:tcW w:w="665" w:type="dxa"/>
            <w:tcBorders>
              <w:top w:val="nil"/>
              <w:left w:val="nil"/>
              <w:bottom w:val="single" w:sz="8" w:space="0" w:color="auto"/>
              <w:right w:val="single" w:sz="8" w:space="0" w:color="auto"/>
            </w:tcBorders>
            <w:shd w:val="clear" w:color="000000" w:fill="FFFFFF"/>
            <w:vAlign w:val="center"/>
            <w:hideMark/>
          </w:tcPr>
          <w:p w14:paraId="53F26348" w14:textId="77777777" w:rsidR="00527F13" w:rsidRPr="00527F13" w:rsidDel="008B1625" w:rsidRDefault="00527F13" w:rsidP="0050150B">
            <w:pPr>
              <w:spacing w:line="240" w:lineRule="auto"/>
              <w:jc w:val="left"/>
              <w:rPr>
                <w:del w:id="2123" w:author="Алексей Ярославцев" w:date="2020-05-25T21:25:00Z"/>
                <w:rFonts w:ascii="Palatino Linotype" w:hAnsi="Palatino Linotype"/>
                <w:sz w:val="16"/>
                <w:szCs w:val="16"/>
                <w:lang w:val="ru-RU"/>
              </w:rPr>
            </w:pPr>
            <w:del w:id="2124" w:author="Алексей Ярославцев" w:date="2020-05-25T21:25:00Z">
              <w:r w:rsidRPr="00527F13" w:rsidDel="008B1625">
                <w:rPr>
                  <w:rFonts w:ascii="Palatino Linotype" w:hAnsi="Palatino Linotype"/>
                  <w:sz w:val="16"/>
                  <w:szCs w:val="16"/>
                  <w:lang w:val="ru-RU"/>
                </w:rPr>
                <w:delText>72.88</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4D7A830" w14:textId="77777777" w:rsidR="00527F13" w:rsidRPr="00527F13" w:rsidDel="008B1625" w:rsidRDefault="00527F13" w:rsidP="0050150B">
            <w:pPr>
              <w:spacing w:line="240" w:lineRule="auto"/>
              <w:jc w:val="left"/>
              <w:rPr>
                <w:del w:id="2125" w:author="Алексей Ярославцев" w:date="2020-05-25T21:25:00Z"/>
                <w:rFonts w:ascii="Palatino Linotype" w:hAnsi="Palatino Linotype"/>
                <w:sz w:val="16"/>
                <w:szCs w:val="16"/>
                <w:lang w:val="ru-RU"/>
              </w:rPr>
            </w:pPr>
            <w:del w:id="2126"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05BE38C" w14:textId="77777777" w:rsidR="00527F13" w:rsidRPr="00527F13" w:rsidDel="008B1625" w:rsidRDefault="00527F13" w:rsidP="0050150B">
            <w:pPr>
              <w:spacing w:line="240" w:lineRule="auto"/>
              <w:jc w:val="left"/>
              <w:rPr>
                <w:del w:id="2127" w:author="Алексей Ярославцев" w:date="2020-05-25T21:25:00Z"/>
                <w:rFonts w:ascii="Palatino Linotype" w:hAnsi="Palatino Linotype"/>
                <w:sz w:val="16"/>
                <w:szCs w:val="16"/>
                <w:lang w:val="ru-RU"/>
              </w:rPr>
            </w:pPr>
            <w:del w:id="2128" w:author="Алексей Ярославцев" w:date="2020-05-25T21:25:00Z">
              <w:r w:rsidRPr="00527F13" w:rsidDel="008B1625">
                <w:rPr>
                  <w:rFonts w:ascii="Palatino Linotype" w:hAnsi="Palatino Linotype"/>
                  <w:sz w:val="16"/>
                  <w:szCs w:val="16"/>
                  <w:lang w:val="ru-RU"/>
                </w:rPr>
                <w:delText>0.4</w:delText>
              </w:r>
            </w:del>
          </w:p>
        </w:tc>
        <w:tc>
          <w:tcPr>
            <w:tcW w:w="892" w:type="dxa"/>
            <w:tcBorders>
              <w:top w:val="nil"/>
              <w:left w:val="nil"/>
              <w:bottom w:val="single" w:sz="8" w:space="0" w:color="auto"/>
              <w:right w:val="single" w:sz="8" w:space="0" w:color="auto"/>
            </w:tcBorders>
            <w:shd w:val="clear" w:color="000000" w:fill="FFFFFF"/>
            <w:vAlign w:val="center"/>
            <w:hideMark/>
          </w:tcPr>
          <w:p w14:paraId="50354ED8" w14:textId="77777777" w:rsidR="00527F13" w:rsidRPr="00527F13" w:rsidDel="008B1625" w:rsidRDefault="00527F13" w:rsidP="0050150B">
            <w:pPr>
              <w:spacing w:line="240" w:lineRule="auto"/>
              <w:jc w:val="left"/>
              <w:rPr>
                <w:del w:id="2129" w:author="Алексей Ярославцев" w:date="2020-05-25T21:25:00Z"/>
                <w:rFonts w:ascii="Palatino Linotype" w:hAnsi="Palatino Linotype"/>
                <w:sz w:val="16"/>
                <w:szCs w:val="16"/>
                <w:lang w:val="ru-RU"/>
              </w:rPr>
            </w:pPr>
            <w:del w:id="2130" w:author="Алексей Ярославцев" w:date="2020-05-25T21:25:00Z">
              <w:r w:rsidRPr="00527F13" w:rsidDel="008B1625">
                <w:rPr>
                  <w:rFonts w:ascii="Palatino Linotype" w:hAnsi="Palatino Linotype"/>
                  <w:sz w:val="16"/>
                  <w:szCs w:val="16"/>
                  <w:lang w:val="ru-RU"/>
                </w:rPr>
                <w:delText>1481</w:delText>
              </w:r>
            </w:del>
          </w:p>
        </w:tc>
        <w:tc>
          <w:tcPr>
            <w:tcW w:w="656" w:type="dxa"/>
            <w:tcBorders>
              <w:top w:val="nil"/>
              <w:left w:val="nil"/>
              <w:bottom w:val="single" w:sz="8" w:space="0" w:color="auto"/>
              <w:right w:val="single" w:sz="8" w:space="0" w:color="auto"/>
            </w:tcBorders>
            <w:shd w:val="clear" w:color="000000" w:fill="FFFFFF"/>
            <w:vAlign w:val="center"/>
            <w:hideMark/>
          </w:tcPr>
          <w:p w14:paraId="281E9E45" w14:textId="77777777" w:rsidR="00527F13" w:rsidRPr="00527F13" w:rsidDel="008B1625" w:rsidRDefault="00527F13" w:rsidP="0050150B">
            <w:pPr>
              <w:spacing w:line="240" w:lineRule="auto"/>
              <w:jc w:val="left"/>
              <w:rPr>
                <w:del w:id="2131" w:author="Алексей Ярославцев" w:date="2020-05-25T21:25:00Z"/>
                <w:rFonts w:ascii="Palatino Linotype" w:hAnsi="Palatino Linotype"/>
                <w:sz w:val="16"/>
                <w:szCs w:val="16"/>
                <w:lang w:val="ru-RU"/>
              </w:rPr>
            </w:pPr>
            <w:del w:id="2132" w:author="Алексей Ярославцев" w:date="2020-05-25T21:25:00Z">
              <w:r w:rsidRPr="00527F13" w:rsidDel="008B1625">
                <w:rPr>
                  <w:rFonts w:ascii="Palatino Linotype" w:hAnsi="Palatino Linotype"/>
                  <w:sz w:val="16"/>
                  <w:szCs w:val="16"/>
                  <w:lang w:val="ru-RU"/>
                </w:rPr>
                <w:delText>8805</w:delText>
              </w:r>
            </w:del>
          </w:p>
        </w:tc>
        <w:tc>
          <w:tcPr>
            <w:tcW w:w="656" w:type="dxa"/>
            <w:tcBorders>
              <w:top w:val="nil"/>
              <w:left w:val="nil"/>
              <w:bottom w:val="single" w:sz="8" w:space="0" w:color="auto"/>
              <w:right w:val="single" w:sz="8" w:space="0" w:color="auto"/>
            </w:tcBorders>
            <w:shd w:val="clear" w:color="000000" w:fill="FFFFFF"/>
            <w:vAlign w:val="center"/>
            <w:hideMark/>
          </w:tcPr>
          <w:p w14:paraId="39AA82D3" w14:textId="77777777" w:rsidR="00527F13" w:rsidRPr="00527F13" w:rsidDel="008B1625" w:rsidRDefault="00527F13" w:rsidP="0050150B">
            <w:pPr>
              <w:spacing w:line="240" w:lineRule="auto"/>
              <w:jc w:val="left"/>
              <w:rPr>
                <w:del w:id="2133" w:author="Алексей Ярославцев" w:date="2020-05-25T21:25:00Z"/>
                <w:rFonts w:ascii="Palatino Linotype" w:hAnsi="Palatino Linotype"/>
                <w:sz w:val="16"/>
                <w:szCs w:val="16"/>
                <w:lang w:val="ru-RU"/>
              </w:rPr>
            </w:pPr>
            <w:del w:id="2134" w:author="Алексей Ярославцев" w:date="2020-05-25T21:25:00Z">
              <w:r w:rsidRPr="00527F13" w:rsidDel="008B1625">
                <w:rPr>
                  <w:rFonts w:ascii="Palatino Linotype" w:hAnsi="Palatino Linotype"/>
                  <w:sz w:val="16"/>
                  <w:szCs w:val="16"/>
                  <w:lang w:val="ru-RU"/>
                </w:rPr>
                <w:delText>5635</w:delText>
              </w:r>
            </w:del>
          </w:p>
        </w:tc>
        <w:tc>
          <w:tcPr>
            <w:tcW w:w="656" w:type="dxa"/>
            <w:tcBorders>
              <w:top w:val="nil"/>
              <w:left w:val="nil"/>
              <w:bottom w:val="single" w:sz="8" w:space="0" w:color="auto"/>
              <w:right w:val="single" w:sz="8" w:space="0" w:color="auto"/>
            </w:tcBorders>
            <w:shd w:val="clear" w:color="000000" w:fill="FFFFFF"/>
            <w:vAlign w:val="center"/>
            <w:hideMark/>
          </w:tcPr>
          <w:p w14:paraId="5D69B69C" w14:textId="77777777" w:rsidR="00527F13" w:rsidRPr="00527F13" w:rsidDel="008B1625" w:rsidRDefault="00527F13" w:rsidP="0050150B">
            <w:pPr>
              <w:spacing w:line="240" w:lineRule="auto"/>
              <w:jc w:val="left"/>
              <w:rPr>
                <w:del w:id="2135" w:author="Алексей Ярославцев" w:date="2020-05-25T21:25:00Z"/>
                <w:rFonts w:ascii="Palatino Linotype" w:hAnsi="Palatino Linotype"/>
                <w:sz w:val="16"/>
                <w:szCs w:val="16"/>
                <w:lang w:val="ru-RU"/>
              </w:rPr>
            </w:pPr>
            <w:del w:id="2136" w:author="Алексей Ярославцев" w:date="2020-05-25T21:25:00Z">
              <w:r w:rsidRPr="00527F13" w:rsidDel="008B1625">
                <w:rPr>
                  <w:rFonts w:ascii="Palatino Linotype" w:hAnsi="Palatino Linotype"/>
                  <w:sz w:val="16"/>
                  <w:szCs w:val="16"/>
                  <w:lang w:val="ru-RU"/>
                </w:rPr>
                <w:delText>2201</w:delText>
              </w:r>
            </w:del>
          </w:p>
        </w:tc>
        <w:tc>
          <w:tcPr>
            <w:tcW w:w="600" w:type="dxa"/>
            <w:tcBorders>
              <w:top w:val="nil"/>
              <w:left w:val="nil"/>
              <w:bottom w:val="single" w:sz="8" w:space="0" w:color="auto"/>
              <w:right w:val="single" w:sz="8" w:space="0" w:color="auto"/>
            </w:tcBorders>
            <w:shd w:val="clear" w:color="000000" w:fill="FFFFFF"/>
            <w:hideMark/>
          </w:tcPr>
          <w:p w14:paraId="3B8F7655" w14:textId="77777777" w:rsidR="00527F13" w:rsidRPr="00527F13" w:rsidDel="008B1625" w:rsidRDefault="00527F13" w:rsidP="0050150B">
            <w:pPr>
              <w:spacing w:line="240" w:lineRule="auto"/>
              <w:jc w:val="left"/>
              <w:rPr>
                <w:del w:id="2137" w:author="Алексей Ярославцев" w:date="2020-05-25T21:25:00Z"/>
                <w:rFonts w:ascii="Palatino Linotype" w:hAnsi="Palatino Linotype"/>
                <w:sz w:val="16"/>
                <w:szCs w:val="16"/>
                <w:lang w:val="ru-RU"/>
              </w:rPr>
            </w:pPr>
            <w:del w:id="2138" w:author="Алексей Ярославцев" w:date="2020-05-25T21:25:00Z">
              <w:r w:rsidRPr="00527F13" w:rsidDel="008B1625">
                <w:rPr>
                  <w:rFonts w:ascii="Palatino Linotype" w:hAnsi="Palatino Linotype"/>
                  <w:sz w:val="16"/>
                  <w:szCs w:val="16"/>
                </w:rPr>
                <w:delText>4.01</w:delText>
              </w:r>
            </w:del>
          </w:p>
        </w:tc>
        <w:tc>
          <w:tcPr>
            <w:tcW w:w="600" w:type="dxa"/>
            <w:tcBorders>
              <w:top w:val="nil"/>
              <w:left w:val="nil"/>
              <w:bottom w:val="single" w:sz="8" w:space="0" w:color="auto"/>
              <w:right w:val="single" w:sz="8" w:space="0" w:color="auto"/>
            </w:tcBorders>
            <w:shd w:val="clear" w:color="000000" w:fill="FFFFFF"/>
            <w:hideMark/>
          </w:tcPr>
          <w:p w14:paraId="09BB77CB" w14:textId="77777777" w:rsidR="00527F13" w:rsidRPr="00527F13" w:rsidDel="008B1625" w:rsidRDefault="00527F13" w:rsidP="0050150B">
            <w:pPr>
              <w:spacing w:line="240" w:lineRule="auto"/>
              <w:jc w:val="left"/>
              <w:rPr>
                <w:del w:id="2139" w:author="Алексей Ярославцев" w:date="2020-05-25T21:25:00Z"/>
                <w:rFonts w:ascii="Palatino Linotype" w:hAnsi="Palatino Linotype"/>
                <w:sz w:val="16"/>
                <w:szCs w:val="16"/>
                <w:lang w:val="ru-RU"/>
              </w:rPr>
            </w:pPr>
            <w:del w:id="2140" w:author="Алексей Ярославцев" w:date="2020-05-25T21:25:00Z">
              <w:r w:rsidRPr="00527F13" w:rsidDel="008B1625">
                <w:rPr>
                  <w:rFonts w:ascii="Palatino Linotype" w:hAnsi="Palatino Linotype"/>
                  <w:sz w:val="16"/>
                  <w:szCs w:val="16"/>
                </w:rPr>
                <w:delText>0.37</w:delText>
              </w:r>
            </w:del>
          </w:p>
        </w:tc>
        <w:tc>
          <w:tcPr>
            <w:tcW w:w="576" w:type="dxa"/>
            <w:tcBorders>
              <w:top w:val="nil"/>
              <w:left w:val="nil"/>
              <w:bottom w:val="single" w:sz="8" w:space="0" w:color="auto"/>
              <w:right w:val="single" w:sz="8" w:space="0" w:color="auto"/>
            </w:tcBorders>
            <w:shd w:val="clear" w:color="000000" w:fill="FFFFFF"/>
            <w:hideMark/>
          </w:tcPr>
          <w:p w14:paraId="77EF6336" w14:textId="77777777" w:rsidR="00527F13" w:rsidRPr="00527F13" w:rsidDel="008B1625" w:rsidRDefault="00527F13" w:rsidP="0050150B">
            <w:pPr>
              <w:spacing w:line="240" w:lineRule="auto"/>
              <w:jc w:val="left"/>
              <w:rPr>
                <w:del w:id="2141" w:author="Алексей Ярославцев" w:date="2020-05-25T21:25:00Z"/>
                <w:rFonts w:ascii="Palatino Linotype" w:hAnsi="Palatino Linotype"/>
                <w:sz w:val="16"/>
                <w:szCs w:val="16"/>
                <w:lang w:val="ru-RU"/>
              </w:rPr>
            </w:pPr>
            <w:del w:id="2142" w:author="Алексей Ярославцев" w:date="2020-05-25T21:25:00Z">
              <w:r w:rsidRPr="00527F13" w:rsidDel="008B1625">
                <w:rPr>
                  <w:rFonts w:ascii="Palatino Linotype" w:hAnsi="Palatino Linotype"/>
                  <w:sz w:val="16"/>
                  <w:szCs w:val="16"/>
                </w:rPr>
                <w:delText>3.64</w:delText>
              </w:r>
            </w:del>
          </w:p>
        </w:tc>
      </w:tr>
      <w:tr w:rsidR="00527F13" w:rsidRPr="00527F13" w:rsidDel="008B1625" w14:paraId="322AC5AD" w14:textId="77777777" w:rsidTr="0050150B">
        <w:trPr>
          <w:trHeight w:val="170"/>
          <w:del w:id="2143"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4E71BA8" w14:textId="77777777" w:rsidR="00527F13" w:rsidRPr="00527F13" w:rsidDel="008B1625" w:rsidRDefault="00527F13" w:rsidP="0050150B">
            <w:pPr>
              <w:spacing w:line="240" w:lineRule="auto"/>
              <w:jc w:val="left"/>
              <w:rPr>
                <w:del w:id="2144" w:author="Алексей Ярославцев" w:date="2020-05-25T21:25:00Z"/>
                <w:rFonts w:ascii="Palatino Linotype" w:hAnsi="Palatino Linotype"/>
                <w:b/>
                <w:bCs/>
                <w:sz w:val="16"/>
                <w:szCs w:val="16"/>
                <w:lang w:val="ru-RU"/>
              </w:rPr>
            </w:pPr>
            <w:del w:id="2145" w:author="Алексей Ярославцев" w:date="2020-05-25T21:25:00Z">
              <w:r w:rsidRPr="00527F13" w:rsidDel="008B1625">
                <w:rPr>
                  <w:rFonts w:ascii="Palatino Linotype" w:hAnsi="Palatino Linotype"/>
                  <w:b/>
                  <w:bCs/>
                  <w:sz w:val="16"/>
                  <w:szCs w:val="16"/>
                  <w:lang w:val="ru-RU"/>
                </w:rPr>
                <w:delText> Mean</w:delText>
              </w:r>
            </w:del>
          </w:p>
        </w:tc>
        <w:tc>
          <w:tcPr>
            <w:tcW w:w="708" w:type="dxa"/>
            <w:tcBorders>
              <w:top w:val="nil"/>
              <w:left w:val="nil"/>
              <w:bottom w:val="single" w:sz="8" w:space="0" w:color="auto"/>
              <w:right w:val="single" w:sz="8" w:space="0" w:color="auto"/>
            </w:tcBorders>
            <w:shd w:val="clear" w:color="000000" w:fill="FFFFFF"/>
            <w:vAlign w:val="center"/>
            <w:hideMark/>
          </w:tcPr>
          <w:p w14:paraId="411CDEC9" w14:textId="77777777" w:rsidR="00527F13" w:rsidRPr="00527F13" w:rsidDel="008B1625" w:rsidRDefault="00527F13" w:rsidP="0050150B">
            <w:pPr>
              <w:spacing w:line="240" w:lineRule="auto"/>
              <w:jc w:val="left"/>
              <w:rPr>
                <w:del w:id="2146" w:author="Алексей Ярославцев" w:date="2020-05-25T21:25:00Z"/>
                <w:rFonts w:ascii="Palatino Linotype" w:hAnsi="Palatino Linotype"/>
                <w:sz w:val="16"/>
                <w:szCs w:val="16"/>
                <w:lang w:val="ru-RU"/>
              </w:rPr>
            </w:pPr>
            <w:del w:id="2147"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0B9BAE4C" w14:textId="77777777" w:rsidR="00527F13" w:rsidRPr="00527F13" w:rsidDel="008B1625" w:rsidRDefault="00527F13" w:rsidP="0050150B">
            <w:pPr>
              <w:spacing w:line="240" w:lineRule="auto"/>
              <w:jc w:val="left"/>
              <w:rPr>
                <w:del w:id="2148" w:author="Алексей Ярославцев" w:date="2020-05-25T21:25:00Z"/>
                <w:rFonts w:ascii="Palatino Linotype" w:hAnsi="Palatino Linotype"/>
                <w:sz w:val="16"/>
                <w:szCs w:val="16"/>
                <w:lang w:val="ru-RU"/>
              </w:rPr>
            </w:pPr>
            <w:del w:id="2149" w:author="Алексей Ярославцев" w:date="2020-05-25T21:25:00Z">
              <w:r w:rsidRPr="00527F13" w:rsidDel="008B1625">
                <w:rPr>
                  <w:rFonts w:ascii="Palatino Linotype" w:hAnsi="Palatino Linotype"/>
                  <w:sz w:val="16"/>
                  <w:szCs w:val="16"/>
                  <w:lang w:val="ru-RU"/>
                </w:rPr>
                <w:delText>22.7</w:delText>
              </w:r>
            </w:del>
          </w:p>
        </w:tc>
        <w:tc>
          <w:tcPr>
            <w:tcW w:w="576" w:type="dxa"/>
            <w:tcBorders>
              <w:top w:val="nil"/>
              <w:left w:val="nil"/>
              <w:bottom w:val="single" w:sz="8" w:space="0" w:color="auto"/>
              <w:right w:val="single" w:sz="8" w:space="0" w:color="auto"/>
            </w:tcBorders>
            <w:shd w:val="clear" w:color="000000" w:fill="FFFFFF"/>
            <w:vAlign w:val="center"/>
            <w:hideMark/>
          </w:tcPr>
          <w:p w14:paraId="6E7A54F3" w14:textId="77777777" w:rsidR="00527F13" w:rsidRPr="00527F13" w:rsidDel="008B1625" w:rsidRDefault="00527F13" w:rsidP="0050150B">
            <w:pPr>
              <w:spacing w:line="240" w:lineRule="auto"/>
              <w:jc w:val="left"/>
              <w:rPr>
                <w:del w:id="2150" w:author="Алексей Ярославцев" w:date="2020-05-25T21:25:00Z"/>
                <w:rFonts w:ascii="Palatino Linotype" w:hAnsi="Palatino Linotype"/>
                <w:sz w:val="16"/>
                <w:szCs w:val="16"/>
                <w:lang w:val="ru-RU"/>
              </w:rPr>
            </w:pPr>
            <w:del w:id="2151" w:author="Алексей Ярославцев" w:date="2020-05-25T21:25:00Z">
              <w:r w:rsidRPr="00527F13" w:rsidDel="008B1625">
                <w:rPr>
                  <w:rFonts w:ascii="Palatino Linotype" w:hAnsi="Palatino Linotype"/>
                  <w:sz w:val="16"/>
                  <w:szCs w:val="16"/>
                  <w:lang w:val="ru-RU"/>
                </w:rPr>
                <w:delText>33</w:delText>
              </w:r>
            </w:del>
          </w:p>
        </w:tc>
        <w:tc>
          <w:tcPr>
            <w:tcW w:w="548" w:type="dxa"/>
            <w:tcBorders>
              <w:top w:val="nil"/>
              <w:left w:val="nil"/>
              <w:bottom w:val="single" w:sz="8" w:space="0" w:color="auto"/>
              <w:right w:val="single" w:sz="8" w:space="0" w:color="auto"/>
            </w:tcBorders>
            <w:shd w:val="clear" w:color="000000" w:fill="FFFFFF"/>
            <w:vAlign w:val="center"/>
            <w:hideMark/>
          </w:tcPr>
          <w:p w14:paraId="6619E915" w14:textId="77777777" w:rsidR="00527F13" w:rsidRPr="00527F13" w:rsidDel="008B1625" w:rsidRDefault="00527F13" w:rsidP="0050150B">
            <w:pPr>
              <w:spacing w:line="240" w:lineRule="auto"/>
              <w:jc w:val="left"/>
              <w:rPr>
                <w:del w:id="2152" w:author="Алексей Ярославцев" w:date="2020-05-25T21:25:00Z"/>
                <w:rFonts w:ascii="Palatino Linotype" w:hAnsi="Palatino Linotype"/>
                <w:sz w:val="16"/>
                <w:szCs w:val="16"/>
                <w:lang w:val="ru-RU"/>
              </w:rPr>
            </w:pPr>
            <w:del w:id="2153" w:author="Алексей Ярославцев" w:date="2020-05-25T21:25:00Z">
              <w:r w:rsidRPr="00527F13" w:rsidDel="008B1625">
                <w:rPr>
                  <w:rFonts w:ascii="Palatino Linotype" w:hAnsi="Palatino Linotype"/>
                  <w:sz w:val="16"/>
                  <w:szCs w:val="16"/>
                  <w:lang w:val="ru-RU"/>
                </w:rPr>
                <w:delText>2.07</w:delText>
              </w:r>
            </w:del>
          </w:p>
        </w:tc>
        <w:tc>
          <w:tcPr>
            <w:tcW w:w="576" w:type="dxa"/>
            <w:tcBorders>
              <w:top w:val="nil"/>
              <w:left w:val="nil"/>
              <w:bottom w:val="single" w:sz="8" w:space="0" w:color="auto"/>
              <w:right w:val="single" w:sz="8" w:space="0" w:color="auto"/>
            </w:tcBorders>
            <w:shd w:val="clear" w:color="000000" w:fill="FFFFFF"/>
            <w:vAlign w:val="center"/>
            <w:hideMark/>
          </w:tcPr>
          <w:p w14:paraId="0B0FBFBF" w14:textId="77777777" w:rsidR="00527F13" w:rsidRPr="00527F13" w:rsidDel="008B1625" w:rsidRDefault="00527F13" w:rsidP="0050150B">
            <w:pPr>
              <w:spacing w:line="240" w:lineRule="auto"/>
              <w:jc w:val="left"/>
              <w:rPr>
                <w:del w:id="2154" w:author="Алексей Ярославцев" w:date="2020-05-25T21:25:00Z"/>
                <w:rFonts w:ascii="Palatino Linotype" w:hAnsi="Palatino Linotype"/>
                <w:sz w:val="16"/>
                <w:szCs w:val="16"/>
                <w:lang w:val="ru-RU"/>
              </w:rPr>
            </w:pPr>
            <w:del w:id="2155" w:author="Алексей Ярославцев" w:date="2020-05-25T21:25:00Z">
              <w:r w:rsidRPr="00527F13" w:rsidDel="008B1625">
                <w:rPr>
                  <w:rFonts w:ascii="Palatino Linotype" w:hAnsi="Palatino Linotype"/>
                  <w:sz w:val="16"/>
                  <w:szCs w:val="16"/>
                  <w:lang w:val="ru-RU"/>
                </w:rPr>
                <w:delText>45.2</w:delText>
              </w:r>
            </w:del>
          </w:p>
        </w:tc>
        <w:tc>
          <w:tcPr>
            <w:tcW w:w="548" w:type="dxa"/>
            <w:tcBorders>
              <w:top w:val="nil"/>
              <w:left w:val="nil"/>
              <w:bottom w:val="single" w:sz="8" w:space="0" w:color="auto"/>
              <w:right w:val="single" w:sz="8" w:space="0" w:color="auto"/>
            </w:tcBorders>
            <w:shd w:val="clear" w:color="000000" w:fill="FFFFFF"/>
            <w:vAlign w:val="center"/>
            <w:hideMark/>
          </w:tcPr>
          <w:p w14:paraId="763BB230" w14:textId="77777777" w:rsidR="00527F13" w:rsidRPr="00527F13" w:rsidDel="008B1625" w:rsidRDefault="00527F13" w:rsidP="0050150B">
            <w:pPr>
              <w:spacing w:line="240" w:lineRule="auto"/>
              <w:jc w:val="left"/>
              <w:rPr>
                <w:del w:id="2156" w:author="Алексей Ярославцев" w:date="2020-05-25T21:25:00Z"/>
                <w:rFonts w:ascii="Palatino Linotype" w:hAnsi="Palatino Linotype"/>
                <w:sz w:val="16"/>
                <w:szCs w:val="16"/>
                <w:lang w:val="ru-RU"/>
              </w:rPr>
            </w:pPr>
            <w:del w:id="2157"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6B2FD74B" w14:textId="77777777" w:rsidR="00527F13" w:rsidRPr="00527F13" w:rsidDel="008B1625" w:rsidRDefault="00527F13" w:rsidP="0050150B">
            <w:pPr>
              <w:spacing w:line="240" w:lineRule="auto"/>
              <w:jc w:val="left"/>
              <w:rPr>
                <w:del w:id="2158" w:author="Алексей Ярославцев" w:date="2020-05-25T21:25:00Z"/>
                <w:rFonts w:ascii="Palatino Linotype" w:hAnsi="Palatino Linotype"/>
                <w:sz w:val="16"/>
                <w:szCs w:val="16"/>
                <w:lang w:val="ru-RU"/>
              </w:rPr>
            </w:pPr>
            <w:del w:id="2159"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25633BD4" w14:textId="77777777" w:rsidR="00527F13" w:rsidRPr="00527F13" w:rsidDel="008B1625" w:rsidRDefault="00527F13" w:rsidP="0050150B">
            <w:pPr>
              <w:spacing w:line="240" w:lineRule="auto"/>
              <w:jc w:val="left"/>
              <w:rPr>
                <w:del w:id="2160" w:author="Алексей Ярославцев" w:date="2020-05-25T21:25:00Z"/>
                <w:rFonts w:ascii="Palatino Linotype" w:hAnsi="Palatino Linotype"/>
                <w:sz w:val="16"/>
                <w:szCs w:val="16"/>
                <w:lang w:val="ru-RU"/>
              </w:rPr>
            </w:pPr>
            <w:del w:id="2161"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6AFAF6ED" w14:textId="77777777" w:rsidR="00527F13" w:rsidRPr="00527F13" w:rsidDel="008B1625" w:rsidRDefault="00527F13" w:rsidP="0050150B">
            <w:pPr>
              <w:spacing w:line="240" w:lineRule="auto"/>
              <w:jc w:val="left"/>
              <w:rPr>
                <w:del w:id="2162" w:author="Алексей Ярославцев" w:date="2020-05-25T21:25:00Z"/>
                <w:rFonts w:ascii="Palatino Linotype" w:hAnsi="Palatino Linotype"/>
                <w:sz w:val="16"/>
                <w:szCs w:val="16"/>
                <w:lang w:val="ru-RU"/>
              </w:rPr>
            </w:pPr>
            <w:del w:id="2163"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38DFC3CE" w14:textId="77777777" w:rsidR="00527F13" w:rsidRPr="00527F13" w:rsidDel="008B1625" w:rsidRDefault="00527F13" w:rsidP="0050150B">
            <w:pPr>
              <w:spacing w:line="240" w:lineRule="auto"/>
              <w:jc w:val="left"/>
              <w:rPr>
                <w:del w:id="2164" w:author="Алексей Ярославцев" w:date="2020-05-25T21:25:00Z"/>
                <w:rFonts w:ascii="Palatino Linotype" w:hAnsi="Palatino Linotype"/>
                <w:sz w:val="16"/>
                <w:szCs w:val="16"/>
                <w:lang w:val="ru-RU"/>
              </w:rPr>
            </w:pPr>
            <w:del w:id="2165" w:author="Алексей Ярославцев" w:date="2020-05-25T21:25:00Z">
              <w:r w:rsidRPr="00527F13" w:rsidDel="008B1625">
                <w:rPr>
                  <w:rFonts w:ascii="Palatino Linotype" w:hAnsi="Palatino Linotype"/>
                  <w:sz w:val="16"/>
                  <w:szCs w:val="16"/>
                  <w:lang w:val="ru-RU"/>
                </w:rPr>
                <w:delText>404.36</w:delText>
              </w:r>
            </w:del>
          </w:p>
        </w:tc>
        <w:tc>
          <w:tcPr>
            <w:tcW w:w="576" w:type="dxa"/>
            <w:tcBorders>
              <w:top w:val="nil"/>
              <w:left w:val="nil"/>
              <w:bottom w:val="single" w:sz="8" w:space="0" w:color="auto"/>
              <w:right w:val="single" w:sz="8" w:space="0" w:color="auto"/>
            </w:tcBorders>
            <w:shd w:val="clear" w:color="000000" w:fill="FFFFFF"/>
            <w:vAlign w:val="center"/>
            <w:hideMark/>
          </w:tcPr>
          <w:p w14:paraId="7B678A47" w14:textId="77777777" w:rsidR="00527F13" w:rsidRPr="00527F13" w:rsidDel="008B1625" w:rsidRDefault="00527F13" w:rsidP="0050150B">
            <w:pPr>
              <w:spacing w:line="240" w:lineRule="auto"/>
              <w:jc w:val="left"/>
              <w:rPr>
                <w:del w:id="2166" w:author="Алексей Ярославцев" w:date="2020-05-25T21:25:00Z"/>
                <w:rFonts w:ascii="Palatino Linotype" w:hAnsi="Palatino Linotype"/>
                <w:sz w:val="16"/>
                <w:szCs w:val="16"/>
                <w:lang w:val="ru-RU"/>
              </w:rPr>
            </w:pPr>
            <w:del w:id="2167" w:author="Алексей Ярославцев" w:date="2020-05-25T21:25:00Z">
              <w:r w:rsidRPr="00527F13" w:rsidDel="008B1625">
                <w:rPr>
                  <w:rFonts w:ascii="Palatino Linotype" w:hAnsi="Palatino Linotype"/>
                  <w:sz w:val="16"/>
                  <w:szCs w:val="16"/>
                  <w:lang w:val="ru-RU"/>
                </w:rPr>
                <w:delText>7.35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E30BAD5" w14:textId="77777777" w:rsidR="00527F13" w:rsidRPr="00527F13" w:rsidDel="008B1625" w:rsidRDefault="00527F13" w:rsidP="0050150B">
            <w:pPr>
              <w:spacing w:line="240" w:lineRule="auto"/>
              <w:jc w:val="left"/>
              <w:rPr>
                <w:del w:id="2168" w:author="Алексей Ярославцев" w:date="2020-05-25T21:25:00Z"/>
                <w:rFonts w:ascii="Palatino Linotype" w:hAnsi="Palatino Linotype"/>
                <w:sz w:val="16"/>
                <w:szCs w:val="16"/>
                <w:lang w:val="ru-RU"/>
              </w:rPr>
            </w:pPr>
            <w:del w:id="2169" w:author="Алексей Ярославцев" w:date="2020-05-25T21:25:00Z">
              <w:r w:rsidRPr="00527F13" w:rsidDel="008B1625">
                <w:rPr>
                  <w:rFonts w:ascii="Palatino Linotype" w:hAnsi="Palatino Linotype"/>
                  <w:sz w:val="16"/>
                  <w:szCs w:val="16"/>
                  <w:lang w:val="ru-RU"/>
                </w:rPr>
                <w:delText>6.03</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E7C4CBA" w14:textId="77777777" w:rsidR="00527F13" w:rsidRPr="00527F13" w:rsidDel="008B1625" w:rsidRDefault="00527F13" w:rsidP="0050150B">
            <w:pPr>
              <w:spacing w:line="240" w:lineRule="auto"/>
              <w:jc w:val="left"/>
              <w:rPr>
                <w:del w:id="2170" w:author="Алексей Ярославцев" w:date="2020-05-25T21:25:00Z"/>
                <w:rFonts w:ascii="Palatino Linotype" w:hAnsi="Palatino Linotype"/>
                <w:sz w:val="16"/>
                <w:szCs w:val="16"/>
                <w:lang w:val="ru-RU"/>
              </w:rPr>
            </w:pPr>
            <w:del w:id="2171" w:author="Алексей Ярославцев" w:date="2020-05-25T21:25:00Z">
              <w:r w:rsidRPr="00527F13" w:rsidDel="008B1625">
                <w:rPr>
                  <w:rFonts w:ascii="Palatino Linotype" w:hAnsi="Palatino Linotype"/>
                  <w:sz w:val="16"/>
                  <w:szCs w:val="16"/>
                  <w:lang w:val="ru-RU"/>
                </w:rPr>
                <w:delText>0.14</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4198631F" w14:textId="77777777" w:rsidR="00527F13" w:rsidRPr="00527F13" w:rsidDel="008B1625" w:rsidRDefault="00527F13" w:rsidP="0050150B">
            <w:pPr>
              <w:spacing w:line="240" w:lineRule="auto"/>
              <w:jc w:val="left"/>
              <w:rPr>
                <w:del w:id="2172" w:author="Алексей Ярославцев" w:date="2020-05-25T21:25:00Z"/>
                <w:rFonts w:ascii="Palatino Linotype" w:hAnsi="Palatino Linotype"/>
                <w:sz w:val="16"/>
                <w:szCs w:val="16"/>
                <w:lang w:val="ru-RU"/>
              </w:rPr>
            </w:pPr>
            <w:del w:id="2173" w:author="Алексей Ярославцев" w:date="2020-05-25T21:25:00Z">
              <w:r w:rsidRPr="00527F13" w:rsidDel="008B1625">
                <w:rPr>
                  <w:rFonts w:ascii="Palatino Linotype" w:hAnsi="Palatino Linotype"/>
                  <w:sz w:val="16"/>
                  <w:szCs w:val="16"/>
                  <w:lang w:val="ru-RU"/>
                </w:rPr>
                <w:delText>83.85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E1F7727" w14:textId="77777777" w:rsidR="00527F13" w:rsidRPr="00527F13" w:rsidDel="008B1625" w:rsidRDefault="00527F13" w:rsidP="0050150B">
            <w:pPr>
              <w:spacing w:line="240" w:lineRule="auto"/>
              <w:jc w:val="left"/>
              <w:rPr>
                <w:del w:id="2174" w:author="Алексей Ярославцев" w:date="2020-05-25T21:25:00Z"/>
                <w:rFonts w:ascii="Palatino Linotype" w:hAnsi="Palatino Linotype"/>
                <w:sz w:val="16"/>
                <w:szCs w:val="16"/>
                <w:lang w:val="ru-RU"/>
              </w:rPr>
            </w:pPr>
            <w:del w:id="2175"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682AD34E" w14:textId="77777777" w:rsidR="00527F13" w:rsidRPr="00527F13" w:rsidDel="008B1625" w:rsidRDefault="00527F13" w:rsidP="0050150B">
            <w:pPr>
              <w:spacing w:line="240" w:lineRule="auto"/>
              <w:jc w:val="left"/>
              <w:rPr>
                <w:del w:id="2176" w:author="Алексей Ярославцев" w:date="2020-05-25T21:25:00Z"/>
                <w:rFonts w:ascii="Palatino Linotype" w:hAnsi="Palatino Linotype"/>
                <w:sz w:val="16"/>
                <w:szCs w:val="16"/>
                <w:lang w:val="ru-RU"/>
              </w:rPr>
            </w:pPr>
            <w:del w:id="2177" w:author="Алексей Ярославцев" w:date="2020-05-25T21:25:00Z">
              <w:r w:rsidRPr="00527F13" w:rsidDel="008B1625">
                <w:rPr>
                  <w:rFonts w:ascii="Palatino Linotype" w:hAnsi="Palatino Linotype"/>
                  <w:sz w:val="16"/>
                  <w:szCs w:val="16"/>
                  <w:lang w:val="ru-RU"/>
                </w:rPr>
                <w:delText>0.46</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4DF943C2" w14:textId="77777777" w:rsidR="00527F13" w:rsidRPr="00527F13" w:rsidDel="008B1625" w:rsidRDefault="00527F13" w:rsidP="0050150B">
            <w:pPr>
              <w:spacing w:line="240" w:lineRule="auto"/>
              <w:jc w:val="left"/>
              <w:rPr>
                <w:del w:id="2178" w:author="Алексей Ярославцев" w:date="2020-05-25T21:25:00Z"/>
                <w:rFonts w:ascii="Palatino Linotype" w:hAnsi="Palatino Linotype"/>
                <w:sz w:val="16"/>
                <w:szCs w:val="16"/>
                <w:lang w:val="ru-RU"/>
              </w:rPr>
            </w:pPr>
            <w:del w:id="2179" w:author="Алексей Ярославцев" w:date="2020-05-25T21:25:00Z">
              <w:r w:rsidRPr="00527F13" w:rsidDel="008B1625">
                <w:rPr>
                  <w:rFonts w:ascii="Palatino Linotype" w:hAnsi="Palatino Linotype"/>
                  <w:sz w:val="16"/>
                  <w:szCs w:val="16"/>
                  <w:lang w:val="ru-RU"/>
                </w:rPr>
                <w:delText>2140</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EA93CF2" w14:textId="77777777" w:rsidR="00527F13" w:rsidRPr="00527F13" w:rsidDel="008B1625" w:rsidRDefault="00527F13" w:rsidP="0050150B">
            <w:pPr>
              <w:spacing w:line="240" w:lineRule="auto"/>
              <w:jc w:val="left"/>
              <w:rPr>
                <w:del w:id="2180" w:author="Алексей Ярославцев" w:date="2020-05-25T21:25:00Z"/>
                <w:rFonts w:ascii="Palatino Linotype" w:hAnsi="Palatino Linotype"/>
                <w:sz w:val="16"/>
                <w:szCs w:val="16"/>
                <w:lang w:val="ru-RU"/>
              </w:rPr>
            </w:pPr>
            <w:del w:id="2181" w:author="Алексей Ярославцев" w:date="2020-05-25T21:25:00Z">
              <w:r w:rsidRPr="00527F13" w:rsidDel="008B1625">
                <w:rPr>
                  <w:rFonts w:ascii="Palatino Linotype" w:hAnsi="Palatino Linotype"/>
                  <w:sz w:val="16"/>
                  <w:szCs w:val="16"/>
                  <w:lang w:val="ru-RU"/>
                </w:rPr>
                <w:delText>12053</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D93F716" w14:textId="77777777" w:rsidR="00527F13" w:rsidRPr="00527F13" w:rsidDel="008B1625" w:rsidRDefault="00527F13" w:rsidP="0050150B">
            <w:pPr>
              <w:spacing w:line="240" w:lineRule="auto"/>
              <w:jc w:val="left"/>
              <w:rPr>
                <w:del w:id="2182" w:author="Алексей Ярославцев" w:date="2020-05-25T21:25:00Z"/>
                <w:rFonts w:ascii="Palatino Linotype" w:hAnsi="Palatino Linotype"/>
                <w:sz w:val="16"/>
                <w:szCs w:val="16"/>
                <w:lang w:val="ru-RU"/>
              </w:rPr>
            </w:pPr>
            <w:del w:id="2183" w:author="Алексей Ярославцев" w:date="2020-05-25T21:25:00Z">
              <w:r w:rsidRPr="00527F13" w:rsidDel="008B1625">
                <w:rPr>
                  <w:rFonts w:ascii="Palatino Linotype" w:hAnsi="Palatino Linotype"/>
                  <w:sz w:val="16"/>
                  <w:szCs w:val="16"/>
                  <w:lang w:val="ru-RU"/>
                </w:rPr>
                <w:delText>7713.6</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07B0BD7" w14:textId="77777777" w:rsidR="00527F13" w:rsidRPr="00527F13" w:rsidDel="008B1625" w:rsidRDefault="00527F13" w:rsidP="0050150B">
            <w:pPr>
              <w:spacing w:line="240" w:lineRule="auto"/>
              <w:jc w:val="left"/>
              <w:rPr>
                <w:del w:id="2184" w:author="Алексей Ярославцев" w:date="2020-05-25T21:25:00Z"/>
                <w:rFonts w:ascii="Palatino Linotype" w:hAnsi="Palatino Linotype"/>
                <w:sz w:val="16"/>
                <w:szCs w:val="16"/>
                <w:lang w:val="ru-RU"/>
              </w:rPr>
            </w:pPr>
            <w:del w:id="2185" w:author="Алексей Ярославцев" w:date="2020-05-25T21:25:00Z">
              <w:r w:rsidRPr="00527F13" w:rsidDel="008B1625">
                <w:rPr>
                  <w:rFonts w:ascii="Palatino Linotype" w:hAnsi="Palatino Linotype"/>
                  <w:sz w:val="16"/>
                  <w:szCs w:val="16"/>
                  <w:lang w:val="ru-RU"/>
                </w:rPr>
                <w:delText>3013.1</w:delText>
              </w:r>
            </w:del>
          </w:p>
        </w:tc>
        <w:tc>
          <w:tcPr>
            <w:tcW w:w="600" w:type="dxa"/>
            <w:tcBorders>
              <w:top w:val="nil"/>
              <w:left w:val="nil"/>
              <w:bottom w:val="single" w:sz="8" w:space="0" w:color="auto"/>
              <w:right w:val="single" w:sz="8" w:space="0" w:color="auto"/>
            </w:tcBorders>
            <w:shd w:val="clear" w:color="000000" w:fill="FFFFFF"/>
            <w:noWrap/>
            <w:hideMark/>
          </w:tcPr>
          <w:p w14:paraId="6B8212E4" w14:textId="77777777" w:rsidR="00527F13" w:rsidRPr="00527F13" w:rsidDel="008B1625" w:rsidRDefault="00527F13" w:rsidP="0050150B">
            <w:pPr>
              <w:spacing w:line="240" w:lineRule="auto"/>
              <w:jc w:val="left"/>
              <w:rPr>
                <w:del w:id="2186" w:author="Алексей Ярославцев" w:date="2020-05-25T21:25:00Z"/>
                <w:rFonts w:ascii="Palatino Linotype" w:hAnsi="Palatino Linotype"/>
                <w:sz w:val="16"/>
                <w:szCs w:val="16"/>
                <w:lang w:val="ru-RU"/>
              </w:rPr>
            </w:pPr>
            <w:del w:id="2187" w:author="Алексей Ярославцев" w:date="2020-05-25T21:25:00Z">
              <w:r w:rsidRPr="00527F13" w:rsidDel="008B1625">
                <w:rPr>
                  <w:rFonts w:ascii="Palatino Linotype" w:hAnsi="Palatino Linotype"/>
                  <w:sz w:val="16"/>
                  <w:szCs w:val="16"/>
                </w:rPr>
                <w:delText>4.27</w:delText>
              </w:r>
            </w:del>
          </w:p>
        </w:tc>
        <w:tc>
          <w:tcPr>
            <w:tcW w:w="600" w:type="dxa"/>
            <w:tcBorders>
              <w:top w:val="nil"/>
              <w:left w:val="nil"/>
              <w:bottom w:val="single" w:sz="8" w:space="0" w:color="auto"/>
              <w:right w:val="single" w:sz="8" w:space="0" w:color="auto"/>
            </w:tcBorders>
            <w:shd w:val="clear" w:color="000000" w:fill="FFFFFF"/>
            <w:noWrap/>
            <w:hideMark/>
          </w:tcPr>
          <w:p w14:paraId="781BA238" w14:textId="77777777" w:rsidR="00527F13" w:rsidRPr="00527F13" w:rsidDel="008B1625" w:rsidRDefault="00527F13" w:rsidP="0050150B">
            <w:pPr>
              <w:spacing w:line="240" w:lineRule="auto"/>
              <w:jc w:val="left"/>
              <w:rPr>
                <w:del w:id="2188" w:author="Алексей Ярославцев" w:date="2020-05-25T21:25:00Z"/>
                <w:rFonts w:ascii="Palatino Linotype" w:hAnsi="Palatino Linotype"/>
                <w:sz w:val="16"/>
                <w:szCs w:val="16"/>
                <w:lang w:val="ru-RU"/>
              </w:rPr>
            </w:pPr>
            <w:del w:id="2189" w:author="Алексей Ярославцев" w:date="2020-05-25T21:25:00Z">
              <w:r w:rsidRPr="00527F13" w:rsidDel="008B1625">
                <w:rPr>
                  <w:rFonts w:ascii="Palatino Linotype" w:hAnsi="Palatino Linotype"/>
                  <w:sz w:val="16"/>
                  <w:szCs w:val="16"/>
                </w:rPr>
                <w:delText>0.54</w:delText>
              </w:r>
            </w:del>
          </w:p>
        </w:tc>
        <w:tc>
          <w:tcPr>
            <w:tcW w:w="576" w:type="dxa"/>
            <w:tcBorders>
              <w:top w:val="nil"/>
              <w:left w:val="nil"/>
              <w:bottom w:val="single" w:sz="8" w:space="0" w:color="auto"/>
              <w:right w:val="single" w:sz="8" w:space="0" w:color="auto"/>
            </w:tcBorders>
            <w:shd w:val="clear" w:color="000000" w:fill="FFFFFF"/>
            <w:noWrap/>
            <w:hideMark/>
          </w:tcPr>
          <w:p w14:paraId="572B460A" w14:textId="77777777" w:rsidR="00527F13" w:rsidRPr="00527F13" w:rsidDel="008B1625" w:rsidRDefault="00527F13" w:rsidP="0050150B">
            <w:pPr>
              <w:spacing w:line="240" w:lineRule="auto"/>
              <w:jc w:val="left"/>
              <w:rPr>
                <w:del w:id="2190" w:author="Алексей Ярославцев" w:date="2020-05-25T21:25:00Z"/>
                <w:rFonts w:ascii="Palatino Linotype" w:hAnsi="Palatino Linotype"/>
                <w:sz w:val="16"/>
                <w:szCs w:val="16"/>
                <w:lang w:val="ru-RU"/>
              </w:rPr>
            </w:pPr>
            <w:del w:id="2191" w:author="Алексей Ярославцев" w:date="2020-05-25T21:25:00Z">
              <w:r w:rsidRPr="00527F13" w:rsidDel="008B1625">
                <w:rPr>
                  <w:rFonts w:ascii="Palatino Linotype" w:hAnsi="Palatino Linotype"/>
                  <w:sz w:val="16"/>
                  <w:szCs w:val="16"/>
                </w:rPr>
                <w:delText>3.72</w:delText>
              </w:r>
            </w:del>
          </w:p>
        </w:tc>
      </w:tr>
      <w:tr w:rsidR="00527F13" w:rsidRPr="00527F13" w:rsidDel="008B1625" w14:paraId="743085EB" w14:textId="77777777" w:rsidTr="0050150B">
        <w:trPr>
          <w:trHeight w:val="170"/>
          <w:del w:id="2192"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DEE41BC" w14:textId="77777777" w:rsidR="00527F13" w:rsidRPr="00527F13" w:rsidDel="008B1625" w:rsidRDefault="00527F13" w:rsidP="0050150B">
            <w:pPr>
              <w:spacing w:line="240" w:lineRule="auto"/>
              <w:jc w:val="left"/>
              <w:rPr>
                <w:del w:id="2193" w:author="Алексей Ярославцев" w:date="2020-05-25T21:25:00Z"/>
                <w:rFonts w:ascii="Palatino Linotype" w:hAnsi="Palatino Linotype"/>
                <w:b/>
                <w:bCs/>
                <w:sz w:val="16"/>
                <w:szCs w:val="16"/>
                <w:lang w:val="ru-RU"/>
              </w:rPr>
            </w:pPr>
            <w:del w:id="2194" w:author="Алексей Ярославцев" w:date="2020-05-25T21:25:00Z">
              <w:r w:rsidRPr="00527F13" w:rsidDel="008B1625">
                <w:rPr>
                  <w:rFonts w:ascii="Palatino Linotype" w:hAnsi="Palatino Linotype"/>
                  <w:b/>
                  <w:bCs/>
                  <w:sz w:val="16"/>
                  <w:szCs w:val="16"/>
                  <w:lang w:val="ru-RU"/>
                </w:rPr>
                <w:delText> SE</w:delText>
              </w:r>
            </w:del>
          </w:p>
        </w:tc>
        <w:tc>
          <w:tcPr>
            <w:tcW w:w="708" w:type="dxa"/>
            <w:tcBorders>
              <w:top w:val="nil"/>
              <w:left w:val="nil"/>
              <w:bottom w:val="single" w:sz="8" w:space="0" w:color="auto"/>
              <w:right w:val="single" w:sz="8" w:space="0" w:color="auto"/>
            </w:tcBorders>
            <w:shd w:val="clear" w:color="000000" w:fill="FFFFFF"/>
            <w:vAlign w:val="center"/>
            <w:hideMark/>
          </w:tcPr>
          <w:p w14:paraId="285C9281" w14:textId="77777777" w:rsidR="00527F13" w:rsidRPr="00527F13" w:rsidDel="008B1625" w:rsidRDefault="00527F13" w:rsidP="0050150B">
            <w:pPr>
              <w:spacing w:line="240" w:lineRule="auto"/>
              <w:jc w:val="left"/>
              <w:rPr>
                <w:del w:id="2195" w:author="Алексей Ярославцев" w:date="2020-05-25T21:25:00Z"/>
                <w:rFonts w:ascii="Palatino Linotype" w:hAnsi="Palatino Linotype"/>
                <w:sz w:val="16"/>
                <w:szCs w:val="16"/>
                <w:lang w:val="ru-RU"/>
              </w:rPr>
            </w:pPr>
            <w:del w:id="2196"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026D241A" w14:textId="77777777" w:rsidR="00527F13" w:rsidRPr="00527F13" w:rsidDel="008B1625" w:rsidRDefault="00527F13" w:rsidP="0050150B">
            <w:pPr>
              <w:spacing w:line="240" w:lineRule="auto"/>
              <w:jc w:val="left"/>
              <w:rPr>
                <w:del w:id="2197" w:author="Алексей Ярославцев" w:date="2020-05-25T21:25:00Z"/>
                <w:rFonts w:ascii="Palatino Linotype" w:hAnsi="Palatino Linotype"/>
                <w:sz w:val="16"/>
                <w:szCs w:val="16"/>
                <w:lang w:val="ru-RU"/>
              </w:rPr>
            </w:pPr>
            <w:del w:id="2198" w:author="Алексей Ярославцев" w:date="2020-05-25T21:25:00Z">
              <w:r w:rsidRPr="00527F13" w:rsidDel="008B1625">
                <w:rPr>
                  <w:rFonts w:ascii="Palatino Linotype" w:hAnsi="Palatino Linotype"/>
                  <w:sz w:val="16"/>
                  <w:szCs w:val="16"/>
                  <w:lang w:val="ru-RU"/>
                </w:rPr>
                <w:delText>2.2</w:delText>
              </w:r>
            </w:del>
          </w:p>
        </w:tc>
        <w:tc>
          <w:tcPr>
            <w:tcW w:w="576" w:type="dxa"/>
            <w:tcBorders>
              <w:top w:val="nil"/>
              <w:left w:val="nil"/>
              <w:bottom w:val="single" w:sz="8" w:space="0" w:color="auto"/>
              <w:right w:val="single" w:sz="8" w:space="0" w:color="auto"/>
            </w:tcBorders>
            <w:shd w:val="clear" w:color="000000" w:fill="FFFFFF"/>
            <w:vAlign w:val="center"/>
            <w:hideMark/>
          </w:tcPr>
          <w:p w14:paraId="300EA6A1" w14:textId="77777777" w:rsidR="00527F13" w:rsidRPr="00527F13" w:rsidDel="008B1625" w:rsidRDefault="00527F13" w:rsidP="0050150B">
            <w:pPr>
              <w:spacing w:line="240" w:lineRule="auto"/>
              <w:jc w:val="left"/>
              <w:rPr>
                <w:del w:id="2199" w:author="Алексей Ярославцев" w:date="2020-05-25T21:25:00Z"/>
                <w:rFonts w:ascii="Palatino Linotype" w:hAnsi="Palatino Linotype"/>
                <w:sz w:val="16"/>
                <w:szCs w:val="16"/>
                <w:lang w:val="ru-RU"/>
              </w:rPr>
            </w:pPr>
            <w:del w:id="2200" w:author="Алексей Ярославцев" w:date="2020-05-25T21:25:00Z">
              <w:r w:rsidRPr="00527F13" w:rsidDel="008B1625">
                <w:rPr>
                  <w:rFonts w:ascii="Palatino Linotype" w:hAnsi="Palatino Linotype"/>
                  <w:sz w:val="16"/>
                  <w:szCs w:val="16"/>
                  <w:lang w:val="ru-RU"/>
                </w:rPr>
                <w:delText>5.2</w:delText>
              </w:r>
            </w:del>
          </w:p>
        </w:tc>
        <w:tc>
          <w:tcPr>
            <w:tcW w:w="548" w:type="dxa"/>
            <w:tcBorders>
              <w:top w:val="nil"/>
              <w:left w:val="nil"/>
              <w:bottom w:val="single" w:sz="8" w:space="0" w:color="auto"/>
              <w:right w:val="single" w:sz="8" w:space="0" w:color="auto"/>
            </w:tcBorders>
            <w:shd w:val="clear" w:color="000000" w:fill="FFFFFF"/>
            <w:vAlign w:val="center"/>
            <w:hideMark/>
          </w:tcPr>
          <w:p w14:paraId="3D1B3646" w14:textId="77777777" w:rsidR="00527F13" w:rsidRPr="00527F13" w:rsidDel="008B1625" w:rsidRDefault="00527F13" w:rsidP="0050150B">
            <w:pPr>
              <w:spacing w:line="240" w:lineRule="auto"/>
              <w:jc w:val="left"/>
              <w:rPr>
                <w:del w:id="2201" w:author="Алексей Ярославцев" w:date="2020-05-25T21:25:00Z"/>
                <w:rFonts w:ascii="Palatino Linotype" w:hAnsi="Palatino Linotype"/>
                <w:sz w:val="16"/>
                <w:szCs w:val="16"/>
                <w:lang w:val="ru-RU"/>
              </w:rPr>
            </w:pPr>
            <w:del w:id="2202" w:author="Алексей Ярославцев" w:date="2020-05-25T21:25:00Z">
              <w:r w:rsidRPr="00527F13" w:rsidDel="008B1625">
                <w:rPr>
                  <w:rFonts w:ascii="Palatino Linotype" w:hAnsi="Palatino Linotype"/>
                  <w:sz w:val="16"/>
                  <w:szCs w:val="16"/>
                  <w:lang w:val="ru-RU"/>
                </w:rPr>
                <w:delText>0.33</w:delText>
              </w:r>
            </w:del>
          </w:p>
        </w:tc>
        <w:tc>
          <w:tcPr>
            <w:tcW w:w="576" w:type="dxa"/>
            <w:tcBorders>
              <w:top w:val="nil"/>
              <w:left w:val="nil"/>
              <w:bottom w:val="single" w:sz="8" w:space="0" w:color="auto"/>
              <w:right w:val="single" w:sz="8" w:space="0" w:color="auto"/>
            </w:tcBorders>
            <w:shd w:val="clear" w:color="000000" w:fill="FFFFFF"/>
            <w:vAlign w:val="center"/>
            <w:hideMark/>
          </w:tcPr>
          <w:p w14:paraId="57FDE65B" w14:textId="77777777" w:rsidR="00527F13" w:rsidRPr="00527F13" w:rsidDel="008B1625" w:rsidRDefault="00527F13" w:rsidP="0050150B">
            <w:pPr>
              <w:spacing w:line="240" w:lineRule="auto"/>
              <w:jc w:val="left"/>
              <w:rPr>
                <w:del w:id="2203" w:author="Алексей Ярославцев" w:date="2020-05-25T21:25:00Z"/>
                <w:rFonts w:ascii="Palatino Linotype" w:hAnsi="Palatino Linotype"/>
                <w:sz w:val="16"/>
                <w:szCs w:val="16"/>
                <w:lang w:val="ru-RU"/>
              </w:rPr>
            </w:pPr>
            <w:del w:id="2204" w:author="Алексей Ярославцев" w:date="2020-05-25T21:25:00Z">
              <w:r w:rsidRPr="00527F13" w:rsidDel="008B1625">
                <w:rPr>
                  <w:rFonts w:ascii="Palatino Linotype" w:hAnsi="Palatino Linotype"/>
                  <w:sz w:val="16"/>
                  <w:szCs w:val="16"/>
                  <w:lang w:val="ru-RU"/>
                </w:rPr>
                <w:delText>12.8</w:delText>
              </w:r>
            </w:del>
          </w:p>
        </w:tc>
        <w:tc>
          <w:tcPr>
            <w:tcW w:w="548" w:type="dxa"/>
            <w:tcBorders>
              <w:top w:val="nil"/>
              <w:left w:val="nil"/>
              <w:bottom w:val="single" w:sz="8" w:space="0" w:color="auto"/>
              <w:right w:val="single" w:sz="8" w:space="0" w:color="auto"/>
            </w:tcBorders>
            <w:shd w:val="clear" w:color="000000" w:fill="FFFFFF"/>
            <w:vAlign w:val="center"/>
            <w:hideMark/>
          </w:tcPr>
          <w:p w14:paraId="427B2379" w14:textId="77777777" w:rsidR="00527F13" w:rsidRPr="00527F13" w:rsidDel="008B1625" w:rsidRDefault="00527F13" w:rsidP="0050150B">
            <w:pPr>
              <w:spacing w:line="240" w:lineRule="auto"/>
              <w:jc w:val="left"/>
              <w:rPr>
                <w:del w:id="2205" w:author="Алексей Ярославцев" w:date="2020-05-25T21:25:00Z"/>
                <w:rFonts w:ascii="Palatino Linotype" w:hAnsi="Palatino Linotype"/>
                <w:sz w:val="16"/>
                <w:szCs w:val="16"/>
                <w:lang w:val="ru-RU"/>
              </w:rPr>
            </w:pPr>
            <w:del w:id="2206"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090CC0D0" w14:textId="77777777" w:rsidR="00527F13" w:rsidRPr="00527F13" w:rsidDel="008B1625" w:rsidRDefault="00527F13" w:rsidP="0050150B">
            <w:pPr>
              <w:spacing w:line="240" w:lineRule="auto"/>
              <w:jc w:val="left"/>
              <w:rPr>
                <w:del w:id="2207" w:author="Алексей Ярославцев" w:date="2020-05-25T21:25:00Z"/>
                <w:rFonts w:ascii="Palatino Linotype" w:hAnsi="Palatino Linotype"/>
                <w:sz w:val="16"/>
                <w:szCs w:val="16"/>
                <w:lang w:val="ru-RU"/>
              </w:rPr>
            </w:pPr>
            <w:del w:id="2208"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494D9599" w14:textId="77777777" w:rsidR="00527F13" w:rsidRPr="00527F13" w:rsidDel="008B1625" w:rsidRDefault="00527F13" w:rsidP="0050150B">
            <w:pPr>
              <w:spacing w:line="240" w:lineRule="auto"/>
              <w:jc w:val="left"/>
              <w:rPr>
                <w:del w:id="2209" w:author="Алексей Ярославцев" w:date="2020-05-25T21:25:00Z"/>
                <w:rFonts w:ascii="Palatino Linotype" w:hAnsi="Palatino Linotype"/>
                <w:sz w:val="16"/>
                <w:szCs w:val="16"/>
                <w:lang w:val="ru-RU"/>
              </w:rPr>
            </w:pPr>
            <w:del w:id="2210"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4070E49A" w14:textId="77777777" w:rsidR="00527F13" w:rsidRPr="00527F13" w:rsidDel="008B1625" w:rsidRDefault="00527F13" w:rsidP="0050150B">
            <w:pPr>
              <w:spacing w:line="240" w:lineRule="auto"/>
              <w:jc w:val="left"/>
              <w:rPr>
                <w:del w:id="2211" w:author="Алексей Ярославцев" w:date="2020-05-25T21:25:00Z"/>
                <w:rFonts w:ascii="Palatino Linotype" w:hAnsi="Palatino Linotype"/>
                <w:sz w:val="16"/>
                <w:szCs w:val="16"/>
                <w:lang w:val="ru-RU"/>
              </w:rPr>
            </w:pPr>
            <w:del w:id="2212"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45FEAF80" w14:textId="77777777" w:rsidR="00527F13" w:rsidRPr="00527F13" w:rsidDel="008B1625" w:rsidRDefault="00527F13" w:rsidP="0050150B">
            <w:pPr>
              <w:spacing w:line="240" w:lineRule="auto"/>
              <w:jc w:val="left"/>
              <w:rPr>
                <w:del w:id="2213" w:author="Алексей Ярославцев" w:date="2020-05-25T21:25:00Z"/>
                <w:rFonts w:ascii="Palatino Linotype" w:hAnsi="Palatino Linotype"/>
                <w:sz w:val="16"/>
                <w:szCs w:val="16"/>
                <w:lang w:val="ru-RU"/>
              </w:rPr>
            </w:pPr>
            <w:del w:id="2214" w:author="Алексей Ярославцев" w:date="2020-05-25T21:25:00Z">
              <w:r w:rsidRPr="00527F13" w:rsidDel="008B1625">
                <w:rPr>
                  <w:rFonts w:ascii="Palatino Linotype" w:hAnsi="Palatino Linotype"/>
                  <w:sz w:val="16"/>
                  <w:szCs w:val="16"/>
                  <w:lang w:val="ru-RU"/>
                </w:rPr>
                <w:delText>87.94</w:delText>
              </w:r>
            </w:del>
          </w:p>
        </w:tc>
        <w:tc>
          <w:tcPr>
            <w:tcW w:w="576" w:type="dxa"/>
            <w:tcBorders>
              <w:top w:val="nil"/>
              <w:left w:val="nil"/>
              <w:bottom w:val="single" w:sz="8" w:space="0" w:color="auto"/>
              <w:right w:val="single" w:sz="8" w:space="0" w:color="auto"/>
            </w:tcBorders>
            <w:shd w:val="clear" w:color="000000" w:fill="FFFFFF"/>
            <w:vAlign w:val="center"/>
            <w:hideMark/>
          </w:tcPr>
          <w:p w14:paraId="569FAD3F" w14:textId="77777777" w:rsidR="00527F13" w:rsidRPr="00527F13" w:rsidDel="008B1625" w:rsidRDefault="00527F13" w:rsidP="0050150B">
            <w:pPr>
              <w:spacing w:line="240" w:lineRule="auto"/>
              <w:jc w:val="left"/>
              <w:rPr>
                <w:del w:id="2215" w:author="Алексей Ярославцев" w:date="2020-05-25T21:25:00Z"/>
                <w:rFonts w:ascii="Palatino Linotype" w:hAnsi="Palatino Linotype"/>
                <w:sz w:val="16"/>
                <w:szCs w:val="16"/>
                <w:lang w:val="ru-RU"/>
              </w:rPr>
            </w:pPr>
            <w:del w:id="2216" w:author="Алексей Ярославцев" w:date="2020-05-25T21:25:00Z">
              <w:r w:rsidRPr="00527F13" w:rsidDel="008B1625">
                <w:rPr>
                  <w:rFonts w:ascii="Palatino Linotype" w:hAnsi="Palatino Linotype"/>
                  <w:sz w:val="16"/>
                  <w:szCs w:val="16"/>
                  <w:lang w:val="ru-RU"/>
                </w:rPr>
                <w:delText>1.6</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6C62B5E" w14:textId="77777777" w:rsidR="00527F13" w:rsidRPr="00527F13" w:rsidDel="008B1625" w:rsidRDefault="00527F13" w:rsidP="0050150B">
            <w:pPr>
              <w:spacing w:line="240" w:lineRule="auto"/>
              <w:jc w:val="left"/>
              <w:rPr>
                <w:del w:id="2217" w:author="Алексей Ярославцев" w:date="2020-05-25T21:25:00Z"/>
                <w:rFonts w:ascii="Palatino Linotype" w:hAnsi="Palatino Linotype"/>
                <w:sz w:val="16"/>
                <w:szCs w:val="16"/>
                <w:lang w:val="ru-RU"/>
              </w:rPr>
            </w:pPr>
            <w:del w:id="2218" w:author="Алексей Ярославцев" w:date="2020-05-25T21:25:00Z">
              <w:r w:rsidRPr="00527F13" w:rsidDel="008B1625">
                <w:rPr>
                  <w:rFonts w:ascii="Palatino Linotype" w:hAnsi="Palatino Linotype"/>
                  <w:sz w:val="16"/>
                  <w:szCs w:val="16"/>
                  <w:lang w:val="ru-RU"/>
                </w:rPr>
                <w:delText>1.31</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B7A9B0D" w14:textId="77777777" w:rsidR="00527F13" w:rsidRPr="00527F13" w:rsidDel="008B1625" w:rsidRDefault="00527F13" w:rsidP="0050150B">
            <w:pPr>
              <w:spacing w:line="240" w:lineRule="auto"/>
              <w:jc w:val="left"/>
              <w:rPr>
                <w:del w:id="2219" w:author="Алексей Ярославцев" w:date="2020-05-25T21:25:00Z"/>
                <w:rFonts w:ascii="Palatino Linotype" w:hAnsi="Palatino Linotype"/>
                <w:sz w:val="16"/>
                <w:szCs w:val="16"/>
                <w:lang w:val="ru-RU"/>
              </w:rPr>
            </w:pPr>
            <w:del w:id="2220" w:author="Алексей Ярославцев" w:date="2020-05-25T21:25:00Z">
              <w:r w:rsidRPr="00527F13" w:rsidDel="008B1625">
                <w:rPr>
                  <w:rFonts w:ascii="Palatino Linotype" w:hAnsi="Palatino Linotype"/>
                  <w:sz w:val="16"/>
                  <w:szCs w:val="16"/>
                  <w:lang w:val="ru-RU"/>
                </w:rPr>
                <w:delText>0.04</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699B1CC2" w14:textId="77777777" w:rsidR="00527F13" w:rsidRPr="00527F13" w:rsidDel="008B1625" w:rsidRDefault="00527F13" w:rsidP="0050150B">
            <w:pPr>
              <w:spacing w:line="240" w:lineRule="auto"/>
              <w:jc w:val="left"/>
              <w:rPr>
                <w:del w:id="2221" w:author="Алексей Ярославцев" w:date="2020-05-25T21:25:00Z"/>
                <w:rFonts w:ascii="Palatino Linotype" w:hAnsi="Palatino Linotype"/>
                <w:sz w:val="16"/>
                <w:szCs w:val="16"/>
                <w:lang w:val="ru-RU"/>
              </w:rPr>
            </w:pPr>
            <w:del w:id="2222" w:author="Алексей Ярославцев" w:date="2020-05-25T21:25:00Z">
              <w:r w:rsidRPr="00527F13" w:rsidDel="008B1625">
                <w:rPr>
                  <w:rFonts w:ascii="Palatino Linotype" w:hAnsi="Palatino Linotype"/>
                  <w:sz w:val="16"/>
                  <w:szCs w:val="16"/>
                  <w:lang w:val="ru-RU"/>
                </w:rPr>
                <w:delText>34.8</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7EAB32E9" w14:textId="77777777" w:rsidR="00527F13" w:rsidRPr="00527F13" w:rsidDel="008B1625" w:rsidRDefault="00527F13" w:rsidP="0050150B">
            <w:pPr>
              <w:spacing w:line="240" w:lineRule="auto"/>
              <w:jc w:val="left"/>
              <w:rPr>
                <w:del w:id="2223" w:author="Алексей Ярославцев" w:date="2020-05-25T21:25:00Z"/>
                <w:rFonts w:ascii="Palatino Linotype" w:hAnsi="Palatino Linotype"/>
                <w:sz w:val="16"/>
                <w:szCs w:val="16"/>
                <w:lang w:val="ru-RU"/>
              </w:rPr>
            </w:pPr>
            <w:del w:id="2224" w:author="Алексей Ярославцев" w:date="2020-05-25T21:25:00Z">
              <w:r w:rsidRPr="00527F13" w:rsidDel="008B1625">
                <w:rPr>
                  <w:rFonts w:ascii="Palatino Linotype" w:hAnsi="Palatino Linotype"/>
                  <w:sz w:val="16"/>
                  <w:szCs w:val="16"/>
                  <w:lang w:val="ru-RU"/>
                </w:rPr>
                <w:delText>0</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08CD1F31" w14:textId="77777777" w:rsidR="00527F13" w:rsidRPr="00527F13" w:rsidDel="008B1625" w:rsidRDefault="00527F13" w:rsidP="0050150B">
            <w:pPr>
              <w:spacing w:line="240" w:lineRule="auto"/>
              <w:jc w:val="left"/>
              <w:rPr>
                <w:del w:id="2225" w:author="Алексей Ярославцев" w:date="2020-05-25T21:25:00Z"/>
                <w:rFonts w:ascii="Palatino Linotype" w:hAnsi="Palatino Linotype"/>
                <w:sz w:val="16"/>
                <w:szCs w:val="16"/>
                <w:lang w:val="ru-RU"/>
              </w:rPr>
            </w:pPr>
            <w:del w:id="2226" w:author="Алексей Ярославцев" w:date="2020-05-25T21:25:00Z">
              <w:r w:rsidRPr="00527F13" w:rsidDel="008B1625">
                <w:rPr>
                  <w:rFonts w:ascii="Palatino Linotype" w:hAnsi="Palatino Linotype"/>
                  <w:sz w:val="16"/>
                  <w:szCs w:val="16"/>
                  <w:lang w:val="ru-RU"/>
                </w:rPr>
                <w:delText>0.19</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403248BB" w14:textId="77777777" w:rsidR="00527F13" w:rsidRPr="00527F13" w:rsidDel="008B1625" w:rsidRDefault="00527F13" w:rsidP="0050150B">
            <w:pPr>
              <w:spacing w:line="240" w:lineRule="auto"/>
              <w:jc w:val="left"/>
              <w:rPr>
                <w:del w:id="2227" w:author="Алексей Ярославцев" w:date="2020-05-25T21:25:00Z"/>
                <w:rFonts w:ascii="Palatino Linotype" w:hAnsi="Palatino Linotype"/>
                <w:sz w:val="16"/>
                <w:szCs w:val="16"/>
                <w:lang w:val="ru-RU"/>
              </w:rPr>
            </w:pPr>
            <w:del w:id="2228" w:author="Алексей Ярославцев" w:date="2020-05-25T21:25:00Z">
              <w:r w:rsidRPr="00527F13" w:rsidDel="008B1625">
                <w:rPr>
                  <w:rFonts w:ascii="Palatino Linotype" w:hAnsi="Palatino Linotype"/>
                  <w:sz w:val="16"/>
                  <w:szCs w:val="16"/>
                  <w:lang w:val="ru-RU"/>
                </w:rPr>
                <w:delText>676.9</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41D1508" w14:textId="77777777" w:rsidR="00527F13" w:rsidRPr="00527F13" w:rsidDel="008B1625" w:rsidRDefault="00527F13" w:rsidP="0050150B">
            <w:pPr>
              <w:spacing w:line="240" w:lineRule="auto"/>
              <w:jc w:val="left"/>
              <w:rPr>
                <w:del w:id="2229" w:author="Алексей Ярославцев" w:date="2020-05-25T21:25:00Z"/>
                <w:rFonts w:ascii="Palatino Linotype" w:hAnsi="Palatino Linotype"/>
                <w:sz w:val="16"/>
                <w:szCs w:val="16"/>
                <w:lang w:val="ru-RU"/>
              </w:rPr>
            </w:pPr>
            <w:del w:id="2230" w:author="Алексей Ярославцев" w:date="2020-05-25T21:25:00Z">
              <w:r w:rsidRPr="00527F13" w:rsidDel="008B1625">
                <w:rPr>
                  <w:rFonts w:ascii="Palatino Linotype" w:hAnsi="Palatino Linotype"/>
                  <w:sz w:val="16"/>
                  <w:szCs w:val="16"/>
                  <w:lang w:val="ru-RU"/>
                </w:rPr>
                <w:delText>3372.1</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4ABCD1B6" w14:textId="77777777" w:rsidR="00527F13" w:rsidRPr="00527F13" w:rsidDel="008B1625" w:rsidRDefault="00527F13" w:rsidP="0050150B">
            <w:pPr>
              <w:spacing w:line="240" w:lineRule="auto"/>
              <w:jc w:val="left"/>
              <w:rPr>
                <w:del w:id="2231" w:author="Алексей Ярославцев" w:date="2020-05-25T21:25:00Z"/>
                <w:rFonts w:ascii="Palatino Linotype" w:hAnsi="Palatino Linotype"/>
                <w:sz w:val="16"/>
                <w:szCs w:val="16"/>
                <w:lang w:val="ru-RU"/>
              </w:rPr>
            </w:pPr>
            <w:del w:id="2232" w:author="Алексей Ярославцев" w:date="2020-05-25T21:25:00Z">
              <w:r w:rsidRPr="00527F13" w:rsidDel="008B1625">
                <w:rPr>
                  <w:rFonts w:ascii="Palatino Linotype" w:hAnsi="Palatino Linotype"/>
                  <w:sz w:val="16"/>
                  <w:szCs w:val="16"/>
                  <w:lang w:val="ru-RU"/>
                </w:rPr>
                <w:delText>2158.1</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48C60BFB" w14:textId="77777777" w:rsidR="00527F13" w:rsidRPr="00527F13" w:rsidDel="008B1625" w:rsidRDefault="00527F13" w:rsidP="0050150B">
            <w:pPr>
              <w:spacing w:line="240" w:lineRule="auto"/>
              <w:jc w:val="left"/>
              <w:rPr>
                <w:del w:id="2233" w:author="Алексей Ярославцев" w:date="2020-05-25T21:25:00Z"/>
                <w:rFonts w:ascii="Palatino Linotype" w:hAnsi="Palatino Linotype"/>
                <w:sz w:val="16"/>
                <w:szCs w:val="16"/>
                <w:lang w:val="ru-RU"/>
              </w:rPr>
            </w:pPr>
            <w:del w:id="2234" w:author="Алексей Ярославцев" w:date="2020-05-25T21:25:00Z">
              <w:r w:rsidRPr="00527F13" w:rsidDel="008B1625">
                <w:rPr>
                  <w:rFonts w:ascii="Palatino Linotype" w:hAnsi="Palatino Linotype"/>
                  <w:sz w:val="16"/>
                  <w:szCs w:val="16"/>
                  <w:lang w:val="ru-RU"/>
                </w:rPr>
                <w:delText>843</w:delText>
              </w:r>
            </w:del>
          </w:p>
        </w:tc>
        <w:tc>
          <w:tcPr>
            <w:tcW w:w="600" w:type="dxa"/>
            <w:tcBorders>
              <w:top w:val="nil"/>
              <w:left w:val="nil"/>
              <w:bottom w:val="single" w:sz="8" w:space="0" w:color="auto"/>
              <w:right w:val="single" w:sz="8" w:space="0" w:color="auto"/>
            </w:tcBorders>
            <w:shd w:val="clear" w:color="000000" w:fill="FFFFFF"/>
            <w:noWrap/>
            <w:hideMark/>
          </w:tcPr>
          <w:p w14:paraId="70C6865B" w14:textId="77777777" w:rsidR="00527F13" w:rsidRPr="00527F13" w:rsidDel="008B1625" w:rsidRDefault="00527F13" w:rsidP="0050150B">
            <w:pPr>
              <w:spacing w:line="240" w:lineRule="auto"/>
              <w:jc w:val="left"/>
              <w:rPr>
                <w:del w:id="2235" w:author="Алексей Ярославцев" w:date="2020-05-25T21:25:00Z"/>
                <w:rFonts w:ascii="Palatino Linotype" w:hAnsi="Palatino Linotype"/>
                <w:sz w:val="16"/>
                <w:szCs w:val="16"/>
                <w:lang w:val="ru-RU"/>
              </w:rPr>
            </w:pPr>
            <w:del w:id="2236" w:author="Алексей Ярославцев" w:date="2020-05-25T21:25:00Z">
              <w:r w:rsidRPr="00527F13" w:rsidDel="008B1625">
                <w:rPr>
                  <w:rFonts w:ascii="Palatino Linotype" w:hAnsi="Palatino Linotype"/>
                  <w:sz w:val="16"/>
                  <w:szCs w:val="16"/>
                </w:rPr>
                <w:delText>0.22</w:delText>
              </w:r>
            </w:del>
          </w:p>
        </w:tc>
        <w:tc>
          <w:tcPr>
            <w:tcW w:w="600" w:type="dxa"/>
            <w:tcBorders>
              <w:top w:val="nil"/>
              <w:left w:val="nil"/>
              <w:bottom w:val="single" w:sz="8" w:space="0" w:color="auto"/>
              <w:right w:val="single" w:sz="8" w:space="0" w:color="auto"/>
            </w:tcBorders>
            <w:shd w:val="clear" w:color="000000" w:fill="FFFFFF"/>
            <w:noWrap/>
            <w:hideMark/>
          </w:tcPr>
          <w:p w14:paraId="0B1D39A9" w14:textId="77777777" w:rsidR="00527F13" w:rsidRPr="00527F13" w:rsidDel="008B1625" w:rsidRDefault="00527F13" w:rsidP="0050150B">
            <w:pPr>
              <w:spacing w:line="240" w:lineRule="auto"/>
              <w:jc w:val="left"/>
              <w:rPr>
                <w:del w:id="2237" w:author="Алексей Ярославцев" w:date="2020-05-25T21:25:00Z"/>
                <w:rFonts w:ascii="Palatino Linotype" w:hAnsi="Palatino Linotype"/>
                <w:sz w:val="16"/>
                <w:szCs w:val="16"/>
                <w:lang w:val="ru-RU"/>
              </w:rPr>
            </w:pPr>
            <w:del w:id="2238" w:author="Алексей Ярославцев" w:date="2020-05-25T21:25:00Z">
              <w:r w:rsidRPr="00527F13" w:rsidDel="008B1625">
                <w:rPr>
                  <w:rFonts w:ascii="Palatino Linotype" w:hAnsi="Palatino Linotype"/>
                  <w:sz w:val="16"/>
                  <w:szCs w:val="16"/>
                </w:rPr>
                <w:delText>0.10</w:delText>
              </w:r>
            </w:del>
          </w:p>
        </w:tc>
        <w:tc>
          <w:tcPr>
            <w:tcW w:w="576" w:type="dxa"/>
            <w:tcBorders>
              <w:top w:val="nil"/>
              <w:left w:val="nil"/>
              <w:bottom w:val="single" w:sz="8" w:space="0" w:color="auto"/>
              <w:right w:val="single" w:sz="8" w:space="0" w:color="auto"/>
            </w:tcBorders>
            <w:shd w:val="clear" w:color="000000" w:fill="FFFFFF"/>
            <w:noWrap/>
            <w:hideMark/>
          </w:tcPr>
          <w:p w14:paraId="7B39D1BF" w14:textId="77777777" w:rsidR="00527F13" w:rsidRPr="00527F13" w:rsidDel="008B1625" w:rsidRDefault="00527F13" w:rsidP="0050150B">
            <w:pPr>
              <w:spacing w:line="240" w:lineRule="auto"/>
              <w:jc w:val="left"/>
              <w:rPr>
                <w:del w:id="2239" w:author="Алексей Ярославцев" w:date="2020-05-25T21:25:00Z"/>
                <w:rFonts w:ascii="Palatino Linotype" w:hAnsi="Palatino Linotype"/>
                <w:sz w:val="16"/>
                <w:szCs w:val="16"/>
                <w:lang w:val="ru-RU"/>
              </w:rPr>
            </w:pPr>
            <w:del w:id="2240" w:author="Алексей Ярославцев" w:date="2020-05-25T21:25:00Z">
              <w:r w:rsidRPr="00527F13" w:rsidDel="008B1625">
                <w:rPr>
                  <w:rFonts w:ascii="Palatino Linotype" w:hAnsi="Palatino Linotype"/>
                  <w:sz w:val="16"/>
                  <w:szCs w:val="16"/>
                </w:rPr>
                <w:delText>0.09</w:delText>
              </w:r>
            </w:del>
          </w:p>
        </w:tc>
      </w:tr>
      <w:tr w:rsidR="00527F13" w:rsidRPr="00527F13" w:rsidDel="008B1625" w14:paraId="68F259FA" w14:textId="77777777" w:rsidTr="0050150B">
        <w:trPr>
          <w:trHeight w:val="170"/>
          <w:del w:id="2241" w:author="Алексей Ярославцев" w:date="2020-05-25T21:25:00Z"/>
        </w:trPr>
        <w:tc>
          <w:tcPr>
            <w:tcW w:w="1534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048E7A31" w14:textId="77777777" w:rsidR="00527F13" w:rsidRPr="00527F13" w:rsidDel="008B1625" w:rsidRDefault="00527F13" w:rsidP="0050150B">
            <w:pPr>
              <w:spacing w:line="240" w:lineRule="auto"/>
              <w:jc w:val="center"/>
              <w:rPr>
                <w:del w:id="2242" w:author="Алексей Ярославцев" w:date="2020-05-25T21:25:00Z"/>
                <w:rFonts w:ascii="Palatino Linotype" w:hAnsi="Palatino Linotype"/>
                <w:b/>
                <w:bCs/>
                <w:i/>
                <w:iCs/>
                <w:sz w:val="16"/>
                <w:szCs w:val="16"/>
                <w:lang w:val="ru-RU"/>
              </w:rPr>
            </w:pPr>
            <w:del w:id="2243" w:author="Алексей Ярославцев" w:date="2020-05-25T21:25:00Z">
              <w:r w:rsidRPr="00527F13" w:rsidDel="008B1625">
                <w:rPr>
                  <w:rFonts w:ascii="Palatino Linotype" w:hAnsi="Palatino Linotype"/>
                  <w:b/>
                  <w:bCs/>
                  <w:i/>
                  <w:iCs/>
                  <w:sz w:val="16"/>
                  <w:szCs w:val="16"/>
                  <w:lang w:val="ru-RU"/>
                </w:rPr>
                <w:delText>Tilia cordata</w:delText>
              </w:r>
            </w:del>
          </w:p>
        </w:tc>
      </w:tr>
      <w:tr w:rsidR="00527F13" w:rsidRPr="00527F13" w:rsidDel="008B1625" w14:paraId="2F2C531A" w14:textId="77777777" w:rsidTr="0050150B">
        <w:trPr>
          <w:trHeight w:val="170"/>
          <w:del w:id="2244"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472C428" w14:textId="77777777" w:rsidR="00527F13" w:rsidRPr="00527F13" w:rsidDel="008B1625" w:rsidRDefault="00527F13" w:rsidP="0050150B">
            <w:pPr>
              <w:spacing w:line="240" w:lineRule="auto"/>
              <w:jc w:val="left"/>
              <w:rPr>
                <w:del w:id="2245" w:author="Алексей Ярославцев" w:date="2020-05-25T21:25:00Z"/>
                <w:rFonts w:ascii="Palatino Linotype" w:hAnsi="Palatino Linotype"/>
                <w:b/>
                <w:bCs/>
                <w:sz w:val="16"/>
                <w:szCs w:val="16"/>
                <w:lang w:val="ru-RU"/>
              </w:rPr>
            </w:pPr>
            <w:del w:id="2246" w:author="Алексей Ярославцев" w:date="2020-05-25T21:25:00Z">
              <w:r w:rsidRPr="00527F13" w:rsidDel="008B1625">
                <w:rPr>
                  <w:rFonts w:ascii="Palatino Linotype" w:hAnsi="Palatino Linotype"/>
                  <w:b/>
                  <w:bCs/>
                  <w:sz w:val="16"/>
                  <w:szCs w:val="16"/>
                  <w:lang w:val="ru-RU"/>
                </w:rPr>
                <w:delText>218A0111</w:delText>
              </w:r>
            </w:del>
          </w:p>
        </w:tc>
        <w:tc>
          <w:tcPr>
            <w:tcW w:w="708" w:type="dxa"/>
            <w:tcBorders>
              <w:top w:val="nil"/>
              <w:left w:val="nil"/>
              <w:bottom w:val="single" w:sz="8" w:space="0" w:color="auto"/>
              <w:right w:val="single" w:sz="8" w:space="0" w:color="auto"/>
            </w:tcBorders>
            <w:shd w:val="clear" w:color="000000" w:fill="FFFFFF"/>
            <w:vAlign w:val="center"/>
            <w:hideMark/>
          </w:tcPr>
          <w:p w14:paraId="31DC016F" w14:textId="77777777" w:rsidR="00527F13" w:rsidRPr="00527F13" w:rsidDel="008B1625" w:rsidRDefault="00527F13" w:rsidP="0050150B">
            <w:pPr>
              <w:spacing w:line="240" w:lineRule="auto"/>
              <w:jc w:val="left"/>
              <w:rPr>
                <w:del w:id="2247" w:author="Алексей Ярославцев" w:date="2020-05-25T21:25:00Z"/>
                <w:rFonts w:ascii="Palatino Linotype" w:hAnsi="Palatino Linotype"/>
                <w:sz w:val="16"/>
                <w:szCs w:val="16"/>
                <w:lang w:val="ru-RU"/>
              </w:rPr>
            </w:pPr>
            <w:del w:id="2248"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602FBD10" w14:textId="77777777" w:rsidR="00527F13" w:rsidRPr="00527F13" w:rsidDel="008B1625" w:rsidRDefault="00527F13" w:rsidP="0050150B">
            <w:pPr>
              <w:spacing w:line="240" w:lineRule="auto"/>
              <w:jc w:val="left"/>
              <w:rPr>
                <w:del w:id="2249" w:author="Алексей Ярославцев" w:date="2020-05-25T21:25:00Z"/>
                <w:rFonts w:ascii="Palatino Linotype" w:hAnsi="Palatino Linotype"/>
                <w:sz w:val="16"/>
                <w:szCs w:val="16"/>
                <w:lang w:val="ru-RU"/>
              </w:rPr>
            </w:pPr>
            <w:del w:id="2250" w:author="Алексей Ярославцев" w:date="2020-05-25T21:25:00Z">
              <w:r w:rsidRPr="00527F13" w:rsidDel="008B1625">
                <w:rPr>
                  <w:rFonts w:ascii="Palatino Linotype" w:hAnsi="Palatino Linotype"/>
                  <w:sz w:val="16"/>
                  <w:szCs w:val="16"/>
                  <w:lang w:val="ru-RU"/>
                </w:rPr>
                <w:delText>12</w:delText>
              </w:r>
            </w:del>
          </w:p>
        </w:tc>
        <w:tc>
          <w:tcPr>
            <w:tcW w:w="576" w:type="dxa"/>
            <w:tcBorders>
              <w:top w:val="nil"/>
              <w:left w:val="nil"/>
              <w:bottom w:val="single" w:sz="8" w:space="0" w:color="auto"/>
              <w:right w:val="single" w:sz="8" w:space="0" w:color="auto"/>
            </w:tcBorders>
            <w:shd w:val="clear" w:color="000000" w:fill="FFFFFF"/>
            <w:vAlign w:val="center"/>
            <w:hideMark/>
          </w:tcPr>
          <w:p w14:paraId="2275026E" w14:textId="77777777" w:rsidR="00527F13" w:rsidRPr="00527F13" w:rsidDel="008B1625" w:rsidRDefault="00527F13" w:rsidP="0050150B">
            <w:pPr>
              <w:spacing w:line="240" w:lineRule="auto"/>
              <w:jc w:val="left"/>
              <w:rPr>
                <w:del w:id="2251" w:author="Алексей Ярославцев" w:date="2020-05-25T21:25:00Z"/>
                <w:rFonts w:ascii="Palatino Linotype" w:hAnsi="Palatino Linotype"/>
                <w:sz w:val="16"/>
                <w:szCs w:val="16"/>
                <w:lang w:val="ru-RU"/>
              </w:rPr>
            </w:pPr>
            <w:del w:id="2252" w:author="Алексей Ярославцев" w:date="2020-05-25T21:25:00Z">
              <w:r w:rsidRPr="00527F13" w:rsidDel="008B1625">
                <w:rPr>
                  <w:rFonts w:ascii="Palatino Linotype" w:hAnsi="Palatino Linotype"/>
                  <w:sz w:val="16"/>
                  <w:szCs w:val="16"/>
                  <w:lang w:val="ru-RU"/>
                </w:rPr>
                <w:delText>28.01</w:delText>
              </w:r>
            </w:del>
          </w:p>
        </w:tc>
        <w:tc>
          <w:tcPr>
            <w:tcW w:w="548" w:type="dxa"/>
            <w:tcBorders>
              <w:top w:val="nil"/>
              <w:left w:val="nil"/>
              <w:bottom w:val="single" w:sz="8" w:space="0" w:color="auto"/>
              <w:right w:val="single" w:sz="8" w:space="0" w:color="auto"/>
            </w:tcBorders>
            <w:shd w:val="clear" w:color="000000" w:fill="FFFFFF"/>
            <w:vAlign w:val="center"/>
            <w:hideMark/>
          </w:tcPr>
          <w:p w14:paraId="7DEAF3D9" w14:textId="77777777" w:rsidR="00527F13" w:rsidRPr="00527F13" w:rsidDel="008B1625" w:rsidRDefault="00527F13" w:rsidP="0050150B">
            <w:pPr>
              <w:spacing w:line="240" w:lineRule="auto"/>
              <w:jc w:val="left"/>
              <w:rPr>
                <w:del w:id="2253" w:author="Алексей Ярославцев" w:date="2020-05-25T21:25:00Z"/>
                <w:rFonts w:ascii="Palatino Linotype" w:hAnsi="Palatino Linotype"/>
                <w:sz w:val="16"/>
                <w:szCs w:val="16"/>
                <w:lang w:val="ru-RU"/>
              </w:rPr>
            </w:pPr>
            <w:del w:id="2254" w:author="Алексей Ярославцев" w:date="2020-05-25T21:25:00Z">
              <w:r w:rsidRPr="00527F13" w:rsidDel="008B1625">
                <w:rPr>
                  <w:rFonts w:ascii="Palatino Linotype" w:hAnsi="Palatino Linotype"/>
                  <w:sz w:val="16"/>
                  <w:szCs w:val="16"/>
                  <w:lang w:val="ru-RU"/>
                </w:rPr>
                <w:delText>5.28</w:delText>
              </w:r>
            </w:del>
          </w:p>
        </w:tc>
        <w:tc>
          <w:tcPr>
            <w:tcW w:w="576" w:type="dxa"/>
            <w:tcBorders>
              <w:top w:val="nil"/>
              <w:left w:val="nil"/>
              <w:bottom w:val="single" w:sz="8" w:space="0" w:color="auto"/>
              <w:right w:val="single" w:sz="8" w:space="0" w:color="auto"/>
            </w:tcBorders>
            <w:shd w:val="clear" w:color="000000" w:fill="FFFFFF"/>
            <w:vAlign w:val="center"/>
            <w:hideMark/>
          </w:tcPr>
          <w:p w14:paraId="3999CD62" w14:textId="77777777" w:rsidR="00527F13" w:rsidRPr="00527F13" w:rsidDel="008B1625" w:rsidRDefault="00527F13" w:rsidP="0050150B">
            <w:pPr>
              <w:spacing w:line="240" w:lineRule="auto"/>
              <w:jc w:val="left"/>
              <w:rPr>
                <w:del w:id="2255" w:author="Алексей Ярославцев" w:date="2020-05-25T21:25:00Z"/>
                <w:rFonts w:ascii="Palatino Linotype" w:hAnsi="Palatino Linotype"/>
                <w:sz w:val="16"/>
                <w:szCs w:val="16"/>
                <w:lang w:val="ru-RU"/>
              </w:rPr>
            </w:pPr>
            <w:del w:id="2256" w:author="Алексей Ярославцев" w:date="2020-05-25T21:25:00Z">
              <w:r w:rsidRPr="00527F13" w:rsidDel="008B1625">
                <w:rPr>
                  <w:rFonts w:ascii="Palatino Linotype" w:hAnsi="Palatino Linotype"/>
                  <w:sz w:val="16"/>
                  <w:szCs w:val="16"/>
                  <w:lang w:val="ru-RU"/>
                </w:rPr>
                <w:delText>20</w:delText>
              </w:r>
            </w:del>
          </w:p>
        </w:tc>
        <w:tc>
          <w:tcPr>
            <w:tcW w:w="548" w:type="dxa"/>
            <w:tcBorders>
              <w:top w:val="nil"/>
              <w:left w:val="nil"/>
              <w:bottom w:val="single" w:sz="8" w:space="0" w:color="auto"/>
              <w:right w:val="single" w:sz="8" w:space="0" w:color="auto"/>
            </w:tcBorders>
            <w:shd w:val="clear" w:color="000000" w:fill="FFFFFF"/>
            <w:vAlign w:val="center"/>
            <w:hideMark/>
          </w:tcPr>
          <w:p w14:paraId="5C6904B0" w14:textId="77777777" w:rsidR="00527F13" w:rsidRPr="00527F13" w:rsidDel="008B1625" w:rsidRDefault="00527F13" w:rsidP="0050150B">
            <w:pPr>
              <w:spacing w:line="240" w:lineRule="auto"/>
              <w:jc w:val="left"/>
              <w:rPr>
                <w:del w:id="2257" w:author="Алексей Ярославцев" w:date="2020-05-25T21:25:00Z"/>
                <w:rFonts w:ascii="Palatino Linotype" w:hAnsi="Palatino Linotype"/>
                <w:sz w:val="16"/>
                <w:szCs w:val="16"/>
                <w:lang w:val="ru-RU"/>
              </w:rPr>
            </w:pPr>
            <w:del w:id="2258" w:author="Алексей Ярославцев" w:date="2020-05-25T21:25:00Z">
              <w:r w:rsidRPr="00527F13" w:rsidDel="008B1625">
                <w:rPr>
                  <w:rFonts w:ascii="Palatino Linotype" w:hAnsi="Palatino Linotype"/>
                  <w:sz w:val="16"/>
                  <w:szCs w:val="16"/>
                  <w:lang w:val="ru-RU"/>
                </w:rPr>
                <w:delText>3</w:delText>
              </w:r>
            </w:del>
          </w:p>
        </w:tc>
        <w:tc>
          <w:tcPr>
            <w:tcW w:w="548" w:type="dxa"/>
            <w:tcBorders>
              <w:top w:val="nil"/>
              <w:left w:val="nil"/>
              <w:bottom w:val="single" w:sz="8" w:space="0" w:color="auto"/>
              <w:right w:val="single" w:sz="8" w:space="0" w:color="auto"/>
            </w:tcBorders>
            <w:shd w:val="clear" w:color="000000" w:fill="FFFFFF"/>
            <w:vAlign w:val="center"/>
            <w:hideMark/>
          </w:tcPr>
          <w:p w14:paraId="43E5B6D8" w14:textId="77777777" w:rsidR="00527F13" w:rsidRPr="00527F13" w:rsidDel="008B1625" w:rsidRDefault="00527F13" w:rsidP="0050150B">
            <w:pPr>
              <w:spacing w:line="240" w:lineRule="auto"/>
              <w:jc w:val="left"/>
              <w:rPr>
                <w:del w:id="2259" w:author="Алексей Ярославцев" w:date="2020-05-25T21:25:00Z"/>
                <w:rFonts w:ascii="Palatino Linotype" w:hAnsi="Palatino Linotype"/>
                <w:sz w:val="16"/>
                <w:szCs w:val="16"/>
                <w:lang w:val="ru-RU"/>
              </w:rPr>
            </w:pPr>
            <w:del w:id="2260" w:author="Алексей Ярославцев" w:date="2020-05-25T21:25:00Z">
              <w:r w:rsidRPr="00527F13" w:rsidDel="008B1625">
                <w:rPr>
                  <w:rFonts w:ascii="Palatino Linotype" w:hAnsi="Palatino Linotype"/>
                  <w:sz w:val="16"/>
                  <w:szCs w:val="16"/>
                  <w:lang w:val="ru-RU"/>
                </w:rPr>
                <w:delText>1.16</w:delText>
              </w:r>
            </w:del>
          </w:p>
        </w:tc>
        <w:tc>
          <w:tcPr>
            <w:tcW w:w="576" w:type="dxa"/>
            <w:tcBorders>
              <w:top w:val="nil"/>
              <w:left w:val="nil"/>
              <w:bottom w:val="single" w:sz="8" w:space="0" w:color="auto"/>
              <w:right w:val="single" w:sz="8" w:space="0" w:color="auto"/>
            </w:tcBorders>
            <w:shd w:val="clear" w:color="000000" w:fill="FFFFFF"/>
            <w:vAlign w:val="center"/>
            <w:hideMark/>
          </w:tcPr>
          <w:p w14:paraId="5EA44D51" w14:textId="77777777" w:rsidR="00527F13" w:rsidRPr="00527F13" w:rsidDel="008B1625" w:rsidRDefault="00527F13" w:rsidP="0050150B">
            <w:pPr>
              <w:spacing w:line="240" w:lineRule="auto"/>
              <w:jc w:val="left"/>
              <w:rPr>
                <w:del w:id="2261" w:author="Алексей Ярославцев" w:date="2020-05-25T21:25:00Z"/>
                <w:rFonts w:ascii="Palatino Linotype" w:hAnsi="Palatino Linotype"/>
                <w:sz w:val="16"/>
                <w:szCs w:val="16"/>
                <w:lang w:val="ru-RU"/>
              </w:rPr>
            </w:pPr>
            <w:del w:id="2262" w:author="Алексей Ярославцев" w:date="2020-05-25T21:25:00Z">
              <w:r w:rsidRPr="00527F13" w:rsidDel="008B1625">
                <w:rPr>
                  <w:rFonts w:ascii="Palatino Linotype" w:hAnsi="Palatino Linotype"/>
                  <w:sz w:val="16"/>
                  <w:szCs w:val="16"/>
                  <w:lang w:val="ru-RU"/>
                </w:rPr>
                <w:delText>0.682</w:delText>
              </w:r>
            </w:del>
          </w:p>
        </w:tc>
        <w:tc>
          <w:tcPr>
            <w:tcW w:w="576" w:type="dxa"/>
            <w:tcBorders>
              <w:top w:val="nil"/>
              <w:left w:val="nil"/>
              <w:bottom w:val="single" w:sz="8" w:space="0" w:color="auto"/>
              <w:right w:val="single" w:sz="8" w:space="0" w:color="auto"/>
            </w:tcBorders>
            <w:shd w:val="clear" w:color="000000" w:fill="FFFFFF"/>
            <w:vAlign w:val="center"/>
            <w:hideMark/>
          </w:tcPr>
          <w:p w14:paraId="6036F5E3" w14:textId="77777777" w:rsidR="00527F13" w:rsidRPr="00527F13" w:rsidDel="008B1625" w:rsidRDefault="00527F13" w:rsidP="0050150B">
            <w:pPr>
              <w:spacing w:line="240" w:lineRule="auto"/>
              <w:jc w:val="left"/>
              <w:rPr>
                <w:del w:id="2263" w:author="Алексей Ярославцев" w:date="2020-05-25T21:25:00Z"/>
                <w:rFonts w:ascii="Palatino Linotype" w:hAnsi="Palatino Linotype"/>
                <w:sz w:val="16"/>
                <w:szCs w:val="16"/>
                <w:lang w:val="ru-RU"/>
              </w:rPr>
            </w:pPr>
            <w:del w:id="2264" w:author="Алексей Ярославцев" w:date="2020-05-25T21:25:00Z">
              <w:r w:rsidRPr="00527F13" w:rsidDel="008B1625">
                <w:rPr>
                  <w:rFonts w:ascii="Palatino Linotype" w:hAnsi="Palatino Linotype"/>
                  <w:sz w:val="16"/>
                  <w:szCs w:val="16"/>
                  <w:lang w:val="ru-RU"/>
                </w:rPr>
                <w:delText>0.282</w:delText>
              </w:r>
            </w:del>
          </w:p>
        </w:tc>
        <w:tc>
          <w:tcPr>
            <w:tcW w:w="656" w:type="dxa"/>
            <w:tcBorders>
              <w:top w:val="nil"/>
              <w:left w:val="nil"/>
              <w:bottom w:val="single" w:sz="8" w:space="0" w:color="auto"/>
              <w:right w:val="single" w:sz="8" w:space="0" w:color="auto"/>
            </w:tcBorders>
            <w:shd w:val="clear" w:color="000000" w:fill="FFFFFF"/>
            <w:vAlign w:val="center"/>
            <w:hideMark/>
          </w:tcPr>
          <w:p w14:paraId="37840106" w14:textId="77777777" w:rsidR="00527F13" w:rsidRPr="00527F13" w:rsidDel="008B1625" w:rsidRDefault="00527F13" w:rsidP="0050150B">
            <w:pPr>
              <w:spacing w:line="240" w:lineRule="auto"/>
              <w:jc w:val="left"/>
              <w:rPr>
                <w:del w:id="2265" w:author="Алексей Ярославцев" w:date="2020-05-25T21:25:00Z"/>
                <w:rFonts w:ascii="Palatino Linotype" w:hAnsi="Palatino Linotype"/>
                <w:sz w:val="16"/>
                <w:szCs w:val="16"/>
                <w:lang w:val="ru-RU"/>
              </w:rPr>
            </w:pPr>
            <w:del w:id="2266" w:author="Алексей Ярославцев" w:date="2020-05-25T21:25:00Z">
              <w:r w:rsidRPr="00527F13" w:rsidDel="008B1625">
                <w:rPr>
                  <w:rFonts w:ascii="Palatino Linotype" w:hAnsi="Palatino Linotype"/>
                  <w:sz w:val="16"/>
                  <w:szCs w:val="16"/>
                  <w:lang w:val="ru-RU"/>
                </w:rPr>
                <w:delText>137.55</w:delText>
              </w:r>
            </w:del>
          </w:p>
        </w:tc>
        <w:tc>
          <w:tcPr>
            <w:tcW w:w="576" w:type="dxa"/>
            <w:tcBorders>
              <w:top w:val="nil"/>
              <w:left w:val="nil"/>
              <w:bottom w:val="single" w:sz="8" w:space="0" w:color="auto"/>
              <w:right w:val="single" w:sz="8" w:space="0" w:color="auto"/>
            </w:tcBorders>
            <w:shd w:val="clear" w:color="000000" w:fill="FFFFFF"/>
            <w:vAlign w:val="center"/>
            <w:hideMark/>
          </w:tcPr>
          <w:p w14:paraId="5E280ACF" w14:textId="77777777" w:rsidR="00527F13" w:rsidRPr="00527F13" w:rsidDel="008B1625" w:rsidRDefault="00527F13" w:rsidP="0050150B">
            <w:pPr>
              <w:spacing w:line="240" w:lineRule="auto"/>
              <w:jc w:val="left"/>
              <w:rPr>
                <w:del w:id="2267" w:author="Алексей Ярославцев" w:date="2020-05-25T21:25:00Z"/>
                <w:rFonts w:ascii="Palatino Linotype" w:hAnsi="Palatino Linotype"/>
                <w:sz w:val="16"/>
                <w:szCs w:val="16"/>
                <w:lang w:val="ru-RU"/>
              </w:rPr>
            </w:pPr>
            <w:del w:id="2268" w:author="Алексей Ярославцев" w:date="2020-05-25T21:25:00Z">
              <w:r w:rsidRPr="00527F13" w:rsidDel="008B1625">
                <w:rPr>
                  <w:rFonts w:ascii="Palatino Linotype" w:hAnsi="Palatino Linotype"/>
                  <w:sz w:val="16"/>
                  <w:szCs w:val="16"/>
                  <w:lang w:val="ru-RU"/>
                </w:rPr>
                <w:delText>2.5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13399EA" w14:textId="77777777" w:rsidR="00527F13" w:rsidRPr="00527F13" w:rsidDel="008B1625" w:rsidRDefault="00527F13" w:rsidP="0050150B">
            <w:pPr>
              <w:spacing w:line="240" w:lineRule="auto"/>
              <w:jc w:val="left"/>
              <w:rPr>
                <w:del w:id="2269" w:author="Алексей Ярославцев" w:date="2020-05-25T21:25:00Z"/>
                <w:rFonts w:ascii="Palatino Linotype" w:hAnsi="Palatino Linotype"/>
                <w:sz w:val="16"/>
                <w:szCs w:val="16"/>
                <w:lang w:val="ru-RU"/>
              </w:rPr>
            </w:pPr>
            <w:del w:id="2270" w:author="Алексей Ярославцев" w:date="2020-05-25T21:25:00Z">
              <w:r w:rsidRPr="00527F13" w:rsidDel="008B1625">
                <w:rPr>
                  <w:rFonts w:ascii="Palatino Linotype" w:hAnsi="Palatino Linotype"/>
                  <w:sz w:val="16"/>
                  <w:szCs w:val="16"/>
                  <w:lang w:val="ru-RU"/>
                </w:rPr>
                <w:delText>6.12</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73A4835E" w14:textId="77777777" w:rsidR="00527F13" w:rsidRPr="00527F13" w:rsidDel="008B1625" w:rsidRDefault="00527F13" w:rsidP="0050150B">
            <w:pPr>
              <w:spacing w:line="240" w:lineRule="auto"/>
              <w:jc w:val="left"/>
              <w:rPr>
                <w:del w:id="2271" w:author="Алексей Ярославцев" w:date="2020-05-25T21:25:00Z"/>
                <w:rFonts w:ascii="Palatino Linotype" w:hAnsi="Palatino Linotype"/>
                <w:sz w:val="16"/>
                <w:szCs w:val="16"/>
                <w:lang w:val="ru-RU"/>
              </w:rPr>
            </w:pPr>
            <w:del w:id="2272" w:author="Алексей Ярославцев" w:date="2020-05-25T21:25:00Z">
              <w:r w:rsidRPr="00527F13" w:rsidDel="008B1625">
                <w:rPr>
                  <w:rFonts w:ascii="Palatino Linotype" w:hAnsi="Palatino Linotype"/>
                  <w:sz w:val="16"/>
                  <w:szCs w:val="16"/>
                  <w:lang w:val="ru-RU"/>
                </w:rPr>
                <w:delText>0.31</w:delText>
              </w:r>
            </w:del>
          </w:p>
        </w:tc>
        <w:tc>
          <w:tcPr>
            <w:tcW w:w="665" w:type="dxa"/>
            <w:tcBorders>
              <w:top w:val="nil"/>
              <w:left w:val="nil"/>
              <w:bottom w:val="single" w:sz="8" w:space="0" w:color="auto"/>
              <w:right w:val="single" w:sz="8" w:space="0" w:color="auto"/>
            </w:tcBorders>
            <w:shd w:val="clear" w:color="000000" w:fill="FFFFFF"/>
            <w:vAlign w:val="center"/>
            <w:hideMark/>
          </w:tcPr>
          <w:p w14:paraId="0950936E" w14:textId="77777777" w:rsidR="00527F13" w:rsidRPr="00527F13" w:rsidDel="008B1625" w:rsidRDefault="00527F13" w:rsidP="0050150B">
            <w:pPr>
              <w:spacing w:line="240" w:lineRule="auto"/>
              <w:jc w:val="left"/>
              <w:rPr>
                <w:del w:id="2273" w:author="Алексей Ярославцев" w:date="2020-05-25T21:25:00Z"/>
                <w:rFonts w:ascii="Palatino Linotype" w:hAnsi="Palatino Linotype"/>
                <w:sz w:val="16"/>
                <w:szCs w:val="16"/>
                <w:lang w:val="ru-RU"/>
              </w:rPr>
            </w:pPr>
            <w:del w:id="2274" w:author="Алексей Ярославцев" w:date="2020-05-25T21:25:00Z">
              <w:r w:rsidRPr="00527F13" w:rsidDel="008B1625">
                <w:rPr>
                  <w:rFonts w:ascii="Palatino Linotype" w:hAnsi="Palatino Linotype"/>
                  <w:sz w:val="16"/>
                  <w:szCs w:val="16"/>
                  <w:lang w:val="ru-RU"/>
                </w:rPr>
                <w:delText>174.45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73349430" w14:textId="77777777" w:rsidR="00527F13" w:rsidRPr="00527F13" w:rsidDel="008B1625" w:rsidRDefault="00527F13" w:rsidP="0050150B">
            <w:pPr>
              <w:spacing w:line="240" w:lineRule="auto"/>
              <w:jc w:val="left"/>
              <w:rPr>
                <w:del w:id="2275" w:author="Алексей Ярославцев" w:date="2020-05-25T21:25:00Z"/>
                <w:rFonts w:ascii="Palatino Linotype" w:hAnsi="Palatino Linotype"/>
                <w:sz w:val="16"/>
                <w:szCs w:val="16"/>
                <w:lang w:val="ru-RU"/>
              </w:rPr>
            </w:pPr>
            <w:del w:id="2276"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4325DC3D" w14:textId="77777777" w:rsidR="00527F13" w:rsidRPr="00527F13" w:rsidDel="008B1625" w:rsidRDefault="00527F13" w:rsidP="0050150B">
            <w:pPr>
              <w:spacing w:line="240" w:lineRule="auto"/>
              <w:jc w:val="left"/>
              <w:rPr>
                <w:del w:id="2277" w:author="Алексей Ярославцев" w:date="2020-05-25T21:25:00Z"/>
                <w:rFonts w:ascii="Palatino Linotype" w:hAnsi="Palatino Linotype"/>
                <w:sz w:val="16"/>
                <w:szCs w:val="16"/>
                <w:lang w:val="ru-RU"/>
              </w:rPr>
            </w:pPr>
            <w:del w:id="2278" w:author="Алексей Ярославцев" w:date="2020-05-25T21:25:00Z">
              <w:r w:rsidRPr="00527F13" w:rsidDel="008B1625">
                <w:rPr>
                  <w:rFonts w:ascii="Palatino Linotype" w:hAnsi="Palatino Linotype"/>
                  <w:sz w:val="16"/>
                  <w:szCs w:val="16"/>
                  <w:lang w:val="ru-RU"/>
                </w:rPr>
                <w:delText>0.95</w:delText>
              </w:r>
            </w:del>
          </w:p>
        </w:tc>
        <w:tc>
          <w:tcPr>
            <w:tcW w:w="892" w:type="dxa"/>
            <w:tcBorders>
              <w:top w:val="nil"/>
              <w:left w:val="nil"/>
              <w:bottom w:val="single" w:sz="8" w:space="0" w:color="auto"/>
              <w:right w:val="single" w:sz="8" w:space="0" w:color="auto"/>
            </w:tcBorders>
            <w:shd w:val="clear" w:color="000000" w:fill="FFFFFF"/>
            <w:vAlign w:val="center"/>
            <w:hideMark/>
          </w:tcPr>
          <w:p w14:paraId="1E7EF218" w14:textId="77777777" w:rsidR="00527F13" w:rsidRPr="00527F13" w:rsidDel="008B1625" w:rsidRDefault="00527F13" w:rsidP="0050150B">
            <w:pPr>
              <w:spacing w:line="240" w:lineRule="auto"/>
              <w:jc w:val="left"/>
              <w:rPr>
                <w:del w:id="2279" w:author="Алексей Ярославцев" w:date="2020-05-25T21:25:00Z"/>
                <w:rFonts w:ascii="Palatino Linotype" w:hAnsi="Palatino Linotype"/>
                <w:sz w:val="16"/>
                <w:szCs w:val="16"/>
                <w:lang w:val="ru-RU"/>
              </w:rPr>
            </w:pPr>
            <w:del w:id="2280" w:author="Алексей Ярославцев" w:date="2020-05-25T21:25:00Z">
              <w:r w:rsidRPr="00527F13" w:rsidDel="008B1625">
                <w:rPr>
                  <w:rFonts w:ascii="Palatino Linotype" w:hAnsi="Palatino Linotype"/>
                  <w:sz w:val="16"/>
                  <w:szCs w:val="16"/>
                  <w:lang w:val="ru-RU"/>
                </w:rPr>
                <w:delText>2195</w:delText>
              </w:r>
            </w:del>
          </w:p>
        </w:tc>
        <w:tc>
          <w:tcPr>
            <w:tcW w:w="656" w:type="dxa"/>
            <w:tcBorders>
              <w:top w:val="nil"/>
              <w:left w:val="nil"/>
              <w:bottom w:val="single" w:sz="8" w:space="0" w:color="auto"/>
              <w:right w:val="single" w:sz="8" w:space="0" w:color="auto"/>
            </w:tcBorders>
            <w:shd w:val="clear" w:color="000000" w:fill="FFFFFF"/>
            <w:vAlign w:val="center"/>
            <w:hideMark/>
          </w:tcPr>
          <w:p w14:paraId="071A45B5" w14:textId="77777777" w:rsidR="00527F13" w:rsidRPr="00527F13" w:rsidDel="008B1625" w:rsidRDefault="00527F13" w:rsidP="0050150B">
            <w:pPr>
              <w:spacing w:line="240" w:lineRule="auto"/>
              <w:jc w:val="left"/>
              <w:rPr>
                <w:del w:id="2281" w:author="Алексей Ярославцев" w:date="2020-05-25T21:25:00Z"/>
                <w:rFonts w:ascii="Palatino Linotype" w:hAnsi="Palatino Linotype"/>
                <w:sz w:val="16"/>
                <w:szCs w:val="16"/>
                <w:lang w:val="ru-RU"/>
              </w:rPr>
            </w:pPr>
            <w:del w:id="2282" w:author="Алексей Ярославцев" w:date="2020-05-25T21:25:00Z">
              <w:r w:rsidRPr="00527F13" w:rsidDel="008B1625">
                <w:rPr>
                  <w:rFonts w:ascii="Palatino Linotype" w:hAnsi="Palatino Linotype"/>
                  <w:sz w:val="16"/>
                  <w:szCs w:val="16"/>
                  <w:lang w:val="ru-RU"/>
                </w:rPr>
                <w:delText>6454</w:delText>
              </w:r>
            </w:del>
          </w:p>
        </w:tc>
        <w:tc>
          <w:tcPr>
            <w:tcW w:w="656" w:type="dxa"/>
            <w:tcBorders>
              <w:top w:val="nil"/>
              <w:left w:val="nil"/>
              <w:bottom w:val="single" w:sz="8" w:space="0" w:color="auto"/>
              <w:right w:val="single" w:sz="8" w:space="0" w:color="auto"/>
            </w:tcBorders>
            <w:shd w:val="clear" w:color="000000" w:fill="FFFFFF"/>
            <w:vAlign w:val="center"/>
            <w:hideMark/>
          </w:tcPr>
          <w:p w14:paraId="15F0F311" w14:textId="77777777" w:rsidR="00527F13" w:rsidRPr="00527F13" w:rsidDel="008B1625" w:rsidRDefault="00527F13" w:rsidP="0050150B">
            <w:pPr>
              <w:spacing w:line="240" w:lineRule="auto"/>
              <w:jc w:val="left"/>
              <w:rPr>
                <w:del w:id="2283" w:author="Алексей Ярославцев" w:date="2020-05-25T21:25:00Z"/>
                <w:rFonts w:ascii="Palatino Linotype" w:hAnsi="Palatino Linotype"/>
                <w:sz w:val="16"/>
                <w:szCs w:val="16"/>
                <w:lang w:val="ru-RU"/>
              </w:rPr>
            </w:pPr>
            <w:del w:id="2284" w:author="Алексей Ярославцев" w:date="2020-05-25T21:25:00Z">
              <w:r w:rsidRPr="00527F13" w:rsidDel="008B1625">
                <w:rPr>
                  <w:rFonts w:ascii="Palatino Linotype" w:hAnsi="Palatino Linotype"/>
                  <w:sz w:val="16"/>
                  <w:szCs w:val="16"/>
                  <w:lang w:val="ru-RU"/>
                </w:rPr>
                <w:delText>4131</w:delText>
              </w:r>
            </w:del>
          </w:p>
        </w:tc>
        <w:tc>
          <w:tcPr>
            <w:tcW w:w="656" w:type="dxa"/>
            <w:tcBorders>
              <w:top w:val="nil"/>
              <w:left w:val="nil"/>
              <w:bottom w:val="single" w:sz="8" w:space="0" w:color="auto"/>
              <w:right w:val="single" w:sz="8" w:space="0" w:color="auto"/>
            </w:tcBorders>
            <w:shd w:val="clear" w:color="000000" w:fill="FFFFFF"/>
            <w:vAlign w:val="center"/>
            <w:hideMark/>
          </w:tcPr>
          <w:p w14:paraId="57A9A37F" w14:textId="77777777" w:rsidR="00527F13" w:rsidRPr="00527F13" w:rsidDel="008B1625" w:rsidRDefault="00527F13" w:rsidP="0050150B">
            <w:pPr>
              <w:spacing w:line="240" w:lineRule="auto"/>
              <w:jc w:val="left"/>
              <w:rPr>
                <w:del w:id="2285" w:author="Алексей Ярославцев" w:date="2020-05-25T21:25:00Z"/>
                <w:rFonts w:ascii="Palatino Linotype" w:hAnsi="Palatino Linotype"/>
                <w:sz w:val="16"/>
                <w:szCs w:val="16"/>
                <w:lang w:val="ru-RU"/>
              </w:rPr>
            </w:pPr>
            <w:del w:id="2286" w:author="Алексей Ярославцев" w:date="2020-05-25T21:25:00Z">
              <w:r w:rsidRPr="00527F13" w:rsidDel="008B1625">
                <w:rPr>
                  <w:rFonts w:ascii="Palatino Linotype" w:hAnsi="Palatino Linotype"/>
                  <w:sz w:val="16"/>
                  <w:szCs w:val="16"/>
                  <w:lang w:val="ru-RU"/>
                </w:rPr>
                <w:delText>1613</w:delText>
              </w:r>
            </w:del>
          </w:p>
        </w:tc>
        <w:tc>
          <w:tcPr>
            <w:tcW w:w="600" w:type="dxa"/>
            <w:tcBorders>
              <w:top w:val="nil"/>
              <w:left w:val="nil"/>
              <w:bottom w:val="single" w:sz="8" w:space="0" w:color="auto"/>
              <w:right w:val="single" w:sz="8" w:space="0" w:color="auto"/>
            </w:tcBorders>
            <w:shd w:val="clear" w:color="000000" w:fill="FFFFFF"/>
            <w:hideMark/>
          </w:tcPr>
          <w:p w14:paraId="21F2348D" w14:textId="77777777" w:rsidR="00527F13" w:rsidRPr="00527F13" w:rsidDel="008B1625" w:rsidRDefault="00527F13" w:rsidP="0050150B">
            <w:pPr>
              <w:spacing w:line="240" w:lineRule="auto"/>
              <w:jc w:val="left"/>
              <w:rPr>
                <w:del w:id="2287" w:author="Алексей Ярославцев" w:date="2020-05-25T21:25:00Z"/>
                <w:rFonts w:ascii="Palatino Linotype" w:hAnsi="Palatino Linotype"/>
                <w:sz w:val="16"/>
                <w:szCs w:val="16"/>
                <w:lang w:val="ru-RU"/>
              </w:rPr>
            </w:pPr>
            <w:del w:id="2288" w:author="Алексей Ярославцев" w:date="2020-05-25T21:25:00Z">
              <w:r w:rsidRPr="00527F13" w:rsidDel="008B1625">
                <w:rPr>
                  <w:rFonts w:ascii="Palatino Linotype" w:hAnsi="Palatino Linotype"/>
                  <w:sz w:val="16"/>
                  <w:szCs w:val="16"/>
                </w:rPr>
                <w:delText>4.31</w:delText>
              </w:r>
            </w:del>
          </w:p>
        </w:tc>
        <w:tc>
          <w:tcPr>
            <w:tcW w:w="600" w:type="dxa"/>
            <w:tcBorders>
              <w:top w:val="nil"/>
              <w:left w:val="nil"/>
              <w:bottom w:val="single" w:sz="8" w:space="0" w:color="auto"/>
              <w:right w:val="single" w:sz="8" w:space="0" w:color="auto"/>
            </w:tcBorders>
            <w:shd w:val="clear" w:color="000000" w:fill="FFFFFF"/>
            <w:hideMark/>
          </w:tcPr>
          <w:p w14:paraId="63D6D0E6" w14:textId="77777777" w:rsidR="00527F13" w:rsidRPr="00527F13" w:rsidDel="008B1625" w:rsidRDefault="00527F13" w:rsidP="0050150B">
            <w:pPr>
              <w:spacing w:line="240" w:lineRule="auto"/>
              <w:jc w:val="left"/>
              <w:rPr>
                <w:del w:id="2289" w:author="Алексей Ярославцев" w:date="2020-05-25T21:25:00Z"/>
                <w:rFonts w:ascii="Palatino Linotype" w:hAnsi="Palatino Linotype"/>
                <w:sz w:val="16"/>
                <w:szCs w:val="16"/>
                <w:lang w:val="ru-RU"/>
              </w:rPr>
            </w:pPr>
            <w:del w:id="2290" w:author="Алексей Ярославцев" w:date="2020-05-25T21:25:00Z">
              <w:r w:rsidRPr="00527F13" w:rsidDel="008B1625">
                <w:rPr>
                  <w:rFonts w:ascii="Palatino Linotype" w:hAnsi="Palatino Linotype"/>
                  <w:sz w:val="16"/>
                  <w:szCs w:val="16"/>
                </w:rPr>
                <w:delText>0.53</w:delText>
              </w:r>
            </w:del>
          </w:p>
        </w:tc>
        <w:tc>
          <w:tcPr>
            <w:tcW w:w="576" w:type="dxa"/>
            <w:tcBorders>
              <w:top w:val="nil"/>
              <w:left w:val="nil"/>
              <w:bottom w:val="single" w:sz="8" w:space="0" w:color="auto"/>
              <w:right w:val="single" w:sz="8" w:space="0" w:color="auto"/>
            </w:tcBorders>
            <w:shd w:val="clear" w:color="000000" w:fill="FFFFFF"/>
            <w:hideMark/>
          </w:tcPr>
          <w:p w14:paraId="4318F2ED" w14:textId="77777777" w:rsidR="00527F13" w:rsidRPr="00527F13" w:rsidDel="008B1625" w:rsidRDefault="00527F13" w:rsidP="0050150B">
            <w:pPr>
              <w:spacing w:line="240" w:lineRule="auto"/>
              <w:jc w:val="left"/>
              <w:rPr>
                <w:del w:id="2291" w:author="Алексей Ярославцев" w:date="2020-05-25T21:25:00Z"/>
                <w:rFonts w:ascii="Palatino Linotype" w:hAnsi="Palatino Linotype"/>
                <w:sz w:val="16"/>
                <w:szCs w:val="16"/>
                <w:lang w:val="ru-RU"/>
              </w:rPr>
            </w:pPr>
            <w:del w:id="2292" w:author="Алексей Ярославцев" w:date="2020-05-25T21:25:00Z">
              <w:r w:rsidRPr="00527F13" w:rsidDel="008B1625">
                <w:rPr>
                  <w:rFonts w:ascii="Palatino Linotype" w:hAnsi="Palatino Linotype"/>
                  <w:sz w:val="16"/>
                  <w:szCs w:val="16"/>
                </w:rPr>
                <w:delText>3.78</w:delText>
              </w:r>
            </w:del>
          </w:p>
        </w:tc>
      </w:tr>
      <w:tr w:rsidR="00527F13" w:rsidRPr="00527F13" w:rsidDel="008B1625" w14:paraId="3C6F0AE3" w14:textId="77777777" w:rsidTr="0050150B">
        <w:trPr>
          <w:trHeight w:val="170"/>
          <w:del w:id="2293"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527CE097" w14:textId="77777777" w:rsidR="00527F13" w:rsidRPr="00527F13" w:rsidDel="008B1625" w:rsidRDefault="00527F13" w:rsidP="0050150B">
            <w:pPr>
              <w:spacing w:line="240" w:lineRule="auto"/>
              <w:jc w:val="left"/>
              <w:rPr>
                <w:del w:id="2294" w:author="Алексей Ярославцев" w:date="2020-05-25T21:25:00Z"/>
                <w:rFonts w:ascii="Palatino Linotype" w:hAnsi="Palatino Linotype"/>
                <w:b/>
                <w:bCs/>
                <w:sz w:val="16"/>
                <w:szCs w:val="16"/>
                <w:lang w:val="ru-RU"/>
              </w:rPr>
            </w:pPr>
            <w:del w:id="2295" w:author="Алексей Ярославцев" w:date="2020-05-25T21:25:00Z">
              <w:r w:rsidRPr="00527F13" w:rsidDel="008B1625">
                <w:rPr>
                  <w:rFonts w:ascii="Palatino Linotype" w:hAnsi="Palatino Linotype"/>
                  <w:b/>
                  <w:bCs/>
                  <w:sz w:val="16"/>
                  <w:szCs w:val="16"/>
                  <w:lang w:val="ru-RU"/>
                </w:rPr>
                <w:delText>218A0121</w:delText>
              </w:r>
            </w:del>
          </w:p>
        </w:tc>
        <w:tc>
          <w:tcPr>
            <w:tcW w:w="708" w:type="dxa"/>
            <w:tcBorders>
              <w:top w:val="nil"/>
              <w:left w:val="nil"/>
              <w:bottom w:val="single" w:sz="8" w:space="0" w:color="auto"/>
              <w:right w:val="single" w:sz="8" w:space="0" w:color="auto"/>
            </w:tcBorders>
            <w:shd w:val="clear" w:color="000000" w:fill="FFFFFF"/>
            <w:vAlign w:val="center"/>
            <w:hideMark/>
          </w:tcPr>
          <w:p w14:paraId="1BC0DA06" w14:textId="77777777" w:rsidR="00527F13" w:rsidRPr="00527F13" w:rsidDel="008B1625" w:rsidRDefault="00527F13" w:rsidP="0050150B">
            <w:pPr>
              <w:spacing w:line="240" w:lineRule="auto"/>
              <w:jc w:val="left"/>
              <w:rPr>
                <w:del w:id="2296" w:author="Алексей Ярославцев" w:date="2020-05-25T21:25:00Z"/>
                <w:rFonts w:ascii="Palatino Linotype" w:hAnsi="Palatino Linotype"/>
                <w:sz w:val="16"/>
                <w:szCs w:val="16"/>
                <w:lang w:val="ru-RU"/>
              </w:rPr>
            </w:pPr>
            <w:del w:id="2297" w:author="Алексей Ярославцев" w:date="2020-05-25T21:25:00Z">
              <w:r w:rsidRPr="00527F13" w:rsidDel="008B1625">
                <w:rPr>
                  <w:rFonts w:ascii="Palatino Linotype" w:hAnsi="Palatino Linotype"/>
                  <w:sz w:val="16"/>
                  <w:szCs w:val="16"/>
                  <w:lang w:val="ru-RU"/>
                </w:rPr>
                <w:delText>50-60</w:delText>
              </w:r>
            </w:del>
          </w:p>
        </w:tc>
        <w:tc>
          <w:tcPr>
            <w:tcW w:w="548" w:type="dxa"/>
            <w:tcBorders>
              <w:top w:val="nil"/>
              <w:left w:val="nil"/>
              <w:bottom w:val="single" w:sz="8" w:space="0" w:color="auto"/>
              <w:right w:val="single" w:sz="8" w:space="0" w:color="auto"/>
            </w:tcBorders>
            <w:shd w:val="clear" w:color="000000" w:fill="FFFFFF"/>
            <w:vAlign w:val="center"/>
            <w:hideMark/>
          </w:tcPr>
          <w:p w14:paraId="5078D180" w14:textId="77777777" w:rsidR="00527F13" w:rsidRPr="00527F13" w:rsidDel="008B1625" w:rsidRDefault="00527F13" w:rsidP="0050150B">
            <w:pPr>
              <w:spacing w:line="240" w:lineRule="auto"/>
              <w:jc w:val="left"/>
              <w:rPr>
                <w:del w:id="2298" w:author="Алексей Ярославцев" w:date="2020-05-25T21:25:00Z"/>
                <w:rFonts w:ascii="Palatino Linotype" w:hAnsi="Palatino Linotype"/>
                <w:sz w:val="16"/>
                <w:szCs w:val="16"/>
                <w:lang w:val="ru-RU"/>
              </w:rPr>
            </w:pPr>
            <w:del w:id="2299" w:author="Алексей Ярославцев" w:date="2020-05-25T21:25:00Z">
              <w:r w:rsidRPr="00527F13" w:rsidDel="008B1625">
                <w:rPr>
                  <w:rFonts w:ascii="Palatino Linotype" w:hAnsi="Palatino Linotype"/>
                  <w:sz w:val="16"/>
                  <w:szCs w:val="16"/>
                  <w:lang w:val="ru-RU"/>
                </w:rPr>
                <w:delText>17</w:delText>
              </w:r>
            </w:del>
          </w:p>
        </w:tc>
        <w:tc>
          <w:tcPr>
            <w:tcW w:w="576" w:type="dxa"/>
            <w:tcBorders>
              <w:top w:val="nil"/>
              <w:left w:val="nil"/>
              <w:bottom w:val="single" w:sz="8" w:space="0" w:color="auto"/>
              <w:right w:val="single" w:sz="8" w:space="0" w:color="auto"/>
            </w:tcBorders>
            <w:shd w:val="clear" w:color="000000" w:fill="FFFFFF"/>
            <w:vAlign w:val="center"/>
            <w:hideMark/>
          </w:tcPr>
          <w:p w14:paraId="4609F39E" w14:textId="77777777" w:rsidR="00527F13" w:rsidRPr="00527F13" w:rsidDel="008B1625" w:rsidRDefault="00527F13" w:rsidP="0050150B">
            <w:pPr>
              <w:spacing w:line="240" w:lineRule="auto"/>
              <w:jc w:val="left"/>
              <w:rPr>
                <w:del w:id="2300" w:author="Алексей Ярославцев" w:date="2020-05-25T21:25:00Z"/>
                <w:rFonts w:ascii="Palatino Linotype" w:hAnsi="Palatino Linotype"/>
                <w:sz w:val="16"/>
                <w:szCs w:val="16"/>
                <w:lang w:val="ru-RU"/>
              </w:rPr>
            </w:pPr>
            <w:del w:id="2301" w:author="Алексей Ярославцев" w:date="2020-05-25T21:25:00Z">
              <w:r w:rsidRPr="00527F13" w:rsidDel="008B1625">
                <w:rPr>
                  <w:rFonts w:ascii="Palatino Linotype" w:hAnsi="Palatino Linotype"/>
                  <w:sz w:val="16"/>
                  <w:szCs w:val="16"/>
                  <w:lang w:val="ru-RU"/>
                </w:rPr>
                <w:delText>37.88</w:delText>
              </w:r>
            </w:del>
          </w:p>
        </w:tc>
        <w:tc>
          <w:tcPr>
            <w:tcW w:w="548" w:type="dxa"/>
            <w:tcBorders>
              <w:top w:val="nil"/>
              <w:left w:val="nil"/>
              <w:bottom w:val="single" w:sz="8" w:space="0" w:color="auto"/>
              <w:right w:val="single" w:sz="8" w:space="0" w:color="auto"/>
            </w:tcBorders>
            <w:shd w:val="clear" w:color="000000" w:fill="FFFFFF"/>
            <w:vAlign w:val="center"/>
            <w:hideMark/>
          </w:tcPr>
          <w:p w14:paraId="06D3BF41" w14:textId="77777777" w:rsidR="00527F13" w:rsidRPr="00527F13" w:rsidDel="008B1625" w:rsidRDefault="00527F13" w:rsidP="0050150B">
            <w:pPr>
              <w:spacing w:line="240" w:lineRule="auto"/>
              <w:jc w:val="left"/>
              <w:rPr>
                <w:del w:id="2302" w:author="Алексей Ярославцев" w:date="2020-05-25T21:25:00Z"/>
                <w:rFonts w:ascii="Palatino Linotype" w:hAnsi="Palatino Linotype"/>
                <w:sz w:val="16"/>
                <w:szCs w:val="16"/>
                <w:lang w:val="ru-RU"/>
              </w:rPr>
            </w:pPr>
            <w:del w:id="2303" w:author="Алексей Ярославцев" w:date="2020-05-25T21:25:00Z">
              <w:r w:rsidRPr="00527F13" w:rsidDel="008B1625">
                <w:rPr>
                  <w:rFonts w:ascii="Palatino Linotype" w:hAnsi="Palatino Linotype"/>
                  <w:sz w:val="16"/>
                  <w:szCs w:val="16"/>
                  <w:lang w:val="ru-RU"/>
                </w:rPr>
                <w:delText>7.14</w:delText>
              </w:r>
            </w:del>
          </w:p>
        </w:tc>
        <w:tc>
          <w:tcPr>
            <w:tcW w:w="576" w:type="dxa"/>
            <w:tcBorders>
              <w:top w:val="nil"/>
              <w:left w:val="nil"/>
              <w:bottom w:val="single" w:sz="8" w:space="0" w:color="auto"/>
              <w:right w:val="single" w:sz="8" w:space="0" w:color="auto"/>
            </w:tcBorders>
            <w:shd w:val="clear" w:color="000000" w:fill="FFFFFF"/>
            <w:vAlign w:val="center"/>
            <w:hideMark/>
          </w:tcPr>
          <w:p w14:paraId="045CE5B3" w14:textId="77777777" w:rsidR="00527F13" w:rsidRPr="00527F13" w:rsidDel="008B1625" w:rsidRDefault="00527F13" w:rsidP="0050150B">
            <w:pPr>
              <w:spacing w:line="240" w:lineRule="auto"/>
              <w:jc w:val="left"/>
              <w:rPr>
                <w:del w:id="2304" w:author="Алексей Ярославцев" w:date="2020-05-25T21:25:00Z"/>
                <w:rFonts w:ascii="Palatino Linotype" w:hAnsi="Palatino Linotype"/>
                <w:sz w:val="16"/>
                <w:szCs w:val="16"/>
                <w:lang w:val="ru-RU"/>
              </w:rPr>
            </w:pPr>
            <w:del w:id="2305" w:author="Алексей Ярославцев" w:date="2020-05-25T21:25:00Z">
              <w:r w:rsidRPr="00527F13" w:rsidDel="008B1625">
                <w:rPr>
                  <w:rFonts w:ascii="Palatino Linotype" w:hAnsi="Palatino Linotype"/>
                  <w:sz w:val="16"/>
                  <w:szCs w:val="16"/>
                  <w:lang w:val="ru-RU"/>
                </w:rPr>
                <w:delText>31.3</w:delText>
              </w:r>
            </w:del>
          </w:p>
        </w:tc>
        <w:tc>
          <w:tcPr>
            <w:tcW w:w="548" w:type="dxa"/>
            <w:tcBorders>
              <w:top w:val="nil"/>
              <w:left w:val="nil"/>
              <w:bottom w:val="single" w:sz="8" w:space="0" w:color="auto"/>
              <w:right w:val="single" w:sz="8" w:space="0" w:color="auto"/>
            </w:tcBorders>
            <w:shd w:val="clear" w:color="000000" w:fill="FFFFFF"/>
            <w:vAlign w:val="center"/>
            <w:hideMark/>
          </w:tcPr>
          <w:p w14:paraId="7AE4C9A2" w14:textId="77777777" w:rsidR="00527F13" w:rsidRPr="00527F13" w:rsidDel="008B1625" w:rsidRDefault="00527F13" w:rsidP="0050150B">
            <w:pPr>
              <w:spacing w:line="240" w:lineRule="auto"/>
              <w:jc w:val="left"/>
              <w:rPr>
                <w:del w:id="2306" w:author="Алексей Ярославцев" w:date="2020-05-25T21:25:00Z"/>
                <w:rFonts w:ascii="Palatino Linotype" w:hAnsi="Palatino Linotype"/>
                <w:sz w:val="16"/>
                <w:szCs w:val="16"/>
                <w:lang w:val="ru-RU"/>
              </w:rPr>
            </w:pPr>
            <w:del w:id="2307" w:author="Алексей Ярославцев" w:date="2020-05-25T21:25:00Z">
              <w:r w:rsidRPr="00527F13" w:rsidDel="008B1625">
                <w:rPr>
                  <w:rFonts w:ascii="Palatino Linotype" w:hAnsi="Palatino Linotype"/>
                  <w:sz w:val="16"/>
                  <w:szCs w:val="16"/>
                  <w:lang w:val="ru-RU"/>
                </w:rPr>
                <w:delText>1</w:delText>
              </w:r>
            </w:del>
          </w:p>
        </w:tc>
        <w:tc>
          <w:tcPr>
            <w:tcW w:w="548" w:type="dxa"/>
            <w:tcBorders>
              <w:top w:val="nil"/>
              <w:left w:val="nil"/>
              <w:bottom w:val="single" w:sz="8" w:space="0" w:color="auto"/>
              <w:right w:val="single" w:sz="8" w:space="0" w:color="auto"/>
            </w:tcBorders>
            <w:shd w:val="clear" w:color="000000" w:fill="FFFFFF"/>
            <w:vAlign w:val="center"/>
            <w:hideMark/>
          </w:tcPr>
          <w:p w14:paraId="3618423D" w14:textId="77777777" w:rsidR="00527F13" w:rsidRPr="00527F13" w:rsidDel="008B1625" w:rsidRDefault="00527F13" w:rsidP="0050150B">
            <w:pPr>
              <w:spacing w:line="240" w:lineRule="auto"/>
              <w:jc w:val="left"/>
              <w:rPr>
                <w:del w:id="2308" w:author="Алексей Ярославцев" w:date="2020-05-25T21:25:00Z"/>
                <w:rFonts w:ascii="Palatino Linotype" w:hAnsi="Palatino Linotype"/>
                <w:sz w:val="16"/>
                <w:szCs w:val="16"/>
                <w:lang w:val="ru-RU"/>
              </w:rPr>
            </w:pPr>
            <w:del w:id="2309" w:author="Алексей Ярославцев" w:date="2020-05-25T21:25:00Z">
              <w:r w:rsidRPr="00527F13" w:rsidDel="008B1625">
                <w:rPr>
                  <w:rFonts w:ascii="Palatino Linotype" w:hAnsi="Palatino Linotype"/>
                  <w:sz w:val="16"/>
                  <w:szCs w:val="16"/>
                  <w:lang w:val="ru-RU"/>
                </w:rPr>
                <w:delText>1.16</w:delText>
              </w:r>
            </w:del>
          </w:p>
        </w:tc>
        <w:tc>
          <w:tcPr>
            <w:tcW w:w="576" w:type="dxa"/>
            <w:tcBorders>
              <w:top w:val="nil"/>
              <w:left w:val="nil"/>
              <w:bottom w:val="single" w:sz="8" w:space="0" w:color="auto"/>
              <w:right w:val="single" w:sz="8" w:space="0" w:color="auto"/>
            </w:tcBorders>
            <w:shd w:val="clear" w:color="000000" w:fill="FFFFFF"/>
            <w:vAlign w:val="center"/>
            <w:hideMark/>
          </w:tcPr>
          <w:p w14:paraId="5BB1F7B3" w14:textId="77777777" w:rsidR="00527F13" w:rsidRPr="00527F13" w:rsidDel="008B1625" w:rsidRDefault="00527F13" w:rsidP="0050150B">
            <w:pPr>
              <w:spacing w:line="240" w:lineRule="auto"/>
              <w:jc w:val="left"/>
              <w:rPr>
                <w:del w:id="2310" w:author="Алексей Ярославцев" w:date="2020-05-25T21:25:00Z"/>
                <w:rFonts w:ascii="Palatino Linotype" w:hAnsi="Palatino Linotype"/>
                <w:sz w:val="16"/>
                <w:szCs w:val="16"/>
                <w:lang w:val="ru-RU"/>
              </w:rPr>
            </w:pPr>
            <w:del w:id="2311" w:author="Алексей Ярославцев" w:date="2020-05-25T21:25:00Z">
              <w:r w:rsidRPr="00527F13" w:rsidDel="008B1625">
                <w:rPr>
                  <w:rFonts w:ascii="Palatino Linotype" w:hAnsi="Palatino Linotype"/>
                  <w:sz w:val="16"/>
                  <w:szCs w:val="16"/>
                  <w:lang w:val="ru-RU"/>
                </w:rPr>
                <w:delText>0.682</w:delText>
              </w:r>
            </w:del>
          </w:p>
        </w:tc>
        <w:tc>
          <w:tcPr>
            <w:tcW w:w="576" w:type="dxa"/>
            <w:tcBorders>
              <w:top w:val="nil"/>
              <w:left w:val="nil"/>
              <w:bottom w:val="single" w:sz="8" w:space="0" w:color="auto"/>
              <w:right w:val="single" w:sz="8" w:space="0" w:color="auto"/>
            </w:tcBorders>
            <w:shd w:val="clear" w:color="000000" w:fill="FFFFFF"/>
            <w:vAlign w:val="center"/>
            <w:hideMark/>
          </w:tcPr>
          <w:p w14:paraId="55786A30" w14:textId="77777777" w:rsidR="00527F13" w:rsidRPr="00527F13" w:rsidDel="008B1625" w:rsidRDefault="00527F13" w:rsidP="0050150B">
            <w:pPr>
              <w:spacing w:line="240" w:lineRule="auto"/>
              <w:jc w:val="left"/>
              <w:rPr>
                <w:del w:id="2312" w:author="Алексей Ярославцев" w:date="2020-05-25T21:25:00Z"/>
                <w:rFonts w:ascii="Palatino Linotype" w:hAnsi="Palatino Linotype"/>
                <w:sz w:val="16"/>
                <w:szCs w:val="16"/>
                <w:lang w:val="ru-RU"/>
              </w:rPr>
            </w:pPr>
            <w:del w:id="2313" w:author="Алексей Ярославцев" w:date="2020-05-25T21:25:00Z">
              <w:r w:rsidRPr="00527F13" w:rsidDel="008B1625">
                <w:rPr>
                  <w:rFonts w:ascii="Palatino Linotype" w:hAnsi="Palatino Linotype"/>
                  <w:sz w:val="16"/>
                  <w:szCs w:val="16"/>
                  <w:lang w:val="ru-RU"/>
                </w:rPr>
                <w:delText>0.282</w:delText>
              </w:r>
            </w:del>
          </w:p>
        </w:tc>
        <w:tc>
          <w:tcPr>
            <w:tcW w:w="656" w:type="dxa"/>
            <w:tcBorders>
              <w:top w:val="nil"/>
              <w:left w:val="nil"/>
              <w:bottom w:val="single" w:sz="8" w:space="0" w:color="auto"/>
              <w:right w:val="single" w:sz="8" w:space="0" w:color="auto"/>
            </w:tcBorders>
            <w:shd w:val="clear" w:color="000000" w:fill="FFFFFF"/>
            <w:vAlign w:val="center"/>
            <w:hideMark/>
          </w:tcPr>
          <w:p w14:paraId="078E9D51" w14:textId="77777777" w:rsidR="00527F13" w:rsidRPr="00527F13" w:rsidDel="008B1625" w:rsidRDefault="00527F13" w:rsidP="0050150B">
            <w:pPr>
              <w:spacing w:line="240" w:lineRule="auto"/>
              <w:jc w:val="left"/>
              <w:rPr>
                <w:del w:id="2314" w:author="Алексей Ярославцев" w:date="2020-05-25T21:25:00Z"/>
                <w:rFonts w:ascii="Palatino Linotype" w:hAnsi="Palatino Linotype"/>
                <w:sz w:val="16"/>
                <w:szCs w:val="16"/>
                <w:lang w:val="ru-RU"/>
              </w:rPr>
            </w:pPr>
            <w:del w:id="2315" w:author="Алексей Ярославцев" w:date="2020-05-25T21:25:00Z">
              <w:r w:rsidRPr="00527F13" w:rsidDel="008B1625">
                <w:rPr>
                  <w:rFonts w:ascii="Palatino Linotype" w:hAnsi="Palatino Linotype"/>
                  <w:sz w:val="16"/>
                  <w:szCs w:val="16"/>
                  <w:lang w:val="ru-RU"/>
                </w:rPr>
                <w:delText>345</w:delText>
              </w:r>
            </w:del>
          </w:p>
        </w:tc>
        <w:tc>
          <w:tcPr>
            <w:tcW w:w="576" w:type="dxa"/>
            <w:tcBorders>
              <w:top w:val="nil"/>
              <w:left w:val="nil"/>
              <w:bottom w:val="single" w:sz="8" w:space="0" w:color="auto"/>
              <w:right w:val="single" w:sz="8" w:space="0" w:color="auto"/>
            </w:tcBorders>
            <w:shd w:val="clear" w:color="000000" w:fill="FFFFFF"/>
            <w:vAlign w:val="center"/>
            <w:hideMark/>
          </w:tcPr>
          <w:p w14:paraId="0535D2CB" w14:textId="77777777" w:rsidR="00527F13" w:rsidRPr="00527F13" w:rsidDel="008B1625" w:rsidRDefault="00527F13" w:rsidP="0050150B">
            <w:pPr>
              <w:spacing w:line="240" w:lineRule="auto"/>
              <w:jc w:val="left"/>
              <w:rPr>
                <w:del w:id="2316" w:author="Алексей Ярославцев" w:date="2020-05-25T21:25:00Z"/>
                <w:rFonts w:ascii="Palatino Linotype" w:hAnsi="Palatino Linotype"/>
                <w:sz w:val="16"/>
                <w:szCs w:val="16"/>
                <w:lang w:val="ru-RU"/>
              </w:rPr>
            </w:pPr>
            <w:del w:id="2317" w:author="Алексей Ярославцев" w:date="2020-05-25T21:25:00Z">
              <w:r w:rsidRPr="00527F13" w:rsidDel="008B1625">
                <w:rPr>
                  <w:rFonts w:ascii="Palatino Linotype" w:hAnsi="Palatino Linotype"/>
                  <w:sz w:val="16"/>
                  <w:szCs w:val="16"/>
                  <w:lang w:val="ru-RU"/>
                </w:rPr>
                <w:delText>6.27</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CE46938" w14:textId="77777777" w:rsidR="00527F13" w:rsidRPr="00527F13" w:rsidDel="008B1625" w:rsidRDefault="00527F13" w:rsidP="0050150B">
            <w:pPr>
              <w:spacing w:line="240" w:lineRule="auto"/>
              <w:jc w:val="left"/>
              <w:rPr>
                <w:del w:id="2318" w:author="Алексей Ярославцев" w:date="2020-05-25T21:25:00Z"/>
                <w:rFonts w:ascii="Palatino Linotype" w:hAnsi="Palatino Linotype"/>
                <w:sz w:val="16"/>
                <w:szCs w:val="16"/>
                <w:lang w:val="ru-RU"/>
              </w:rPr>
            </w:pPr>
            <w:del w:id="2319" w:author="Алексей Ярославцев" w:date="2020-05-25T21:25:00Z">
              <w:r w:rsidRPr="00527F13" w:rsidDel="008B1625">
                <w:rPr>
                  <w:rFonts w:ascii="Palatino Linotype" w:hAnsi="Palatino Linotype"/>
                  <w:sz w:val="16"/>
                  <w:szCs w:val="16"/>
                  <w:lang w:val="ru-RU"/>
                </w:rPr>
                <w:delText>15.34</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61A58161" w14:textId="77777777" w:rsidR="00527F13" w:rsidRPr="00527F13" w:rsidDel="008B1625" w:rsidRDefault="00527F13" w:rsidP="0050150B">
            <w:pPr>
              <w:spacing w:line="240" w:lineRule="auto"/>
              <w:jc w:val="left"/>
              <w:rPr>
                <w:del w:id="2320" w:author="Алексей Ярославцев" w:date="2020-05-25T21:25:00Z"/>
                <w:rFonts w:ascii="Palatino Linotype" w:hAnsi="Palatino Linotype"/>
                <w:sz w:val="16"/>
                <w:szCs w:val="16"/>
                <w:lang w:val="ru-RU"/>
              </w:rPr>
            </w:pPr>
            <w:del w:id="2321" w:author="Алексей Ярославцев" w:date="2020-05-25T21:25:00Z">
              <w:r w:rsidRPr="00527F13" w:rsidDel="008B1625">
                <w:rPr>
                  <w:rFonts w:ascii="Palatino Linotype" w:hAnsi="Palatino Linotype"/>
                  <w:sz w:val="16"/>
                  <w:szCs w:val="16"/>
                  <w:lang w:val="ru-RU"/>
                </w:rPr>
                <w:delText>0.49</w:delText>
              </w:r>
            </w:del>
          </w:p>
        </w:tc>
        <w:tc>
          <w:tcPr>
            <w:tcW w:w="665" w:type="dxa"/>
            <w:tcBorders>
              <w:top w:val="nil"/>
              <w:left w:val="nil"/>
              <w:bottom w:val="single" w:sz="8" w:space="0" w:color="auto"/>
              <w:right w:val="single" w:sz="8" w:space="0" w:color="auto"/>
            </w:tcBorders>
            <w:shd w:val="clear" w:color="000000" w:fill="FFFFFF"/>
            <w:vAlign w:val="center"/>
            <w:hideMark/>
          </w:tcPr>
          <w:p w14:paraId="25613FC8" w14:textId="77777777" w:rsidR="00527F13" w:rsidRPr="00527F13" w:rsidDel="008B1625" w:rsidRDefault="00527F13" w:rsidP="0050150B">
            <w:pPr>
              <w:spacing w:line="240" w:lineRule="auto"/>
              <w:jc w:val="left"/>
              <w:rPr>
                <w:del w:id="2322" w:author="Алексей Ярославцев" w:date="2020-05-25T21:25:00Z"/>
                <w:rFonts w:ascii="Palatino Linotype" w:hAnsi="Palatino Linotype"/>
                <w:sz w:val="16"/>
                <w:szCs w:val="16"/>
                <w:lang w:val="ru-RU"/>
              </w:rPr>
            </w:pPr>
            <w:del w:id="2323" w:author="Алексей Ярославцев" w:date="2020-05-25T21:25:00Z">
              <w:r w:rsidRPr="00527F13" w:rsidDel="008B1625">
                <w:rPr>
                  <w:rFonts w:ascii="Palatino Linotype" w:hAnsi="Palatino Linotype"/>
                  <w:sz w:val="16"/>
                  <w:szCs w:val="16"/>
                  <w:lang w:val="ru-RU"/>
                </w:rPr>
                <w:delText>171.14</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ED89175" w14:textId="77777777" w:rsidR="00527F13" w:rsidRPr="00527F13" w:rsidDel="008B1625" w:rsidRDefault="00527F13" w:rsidP="0050150B">
            <w:pPr>
              <w:spacing w:line="240" w:lineRule="auto"/>
              <w:jc w:val="left"/>
              <w:rPr>
                <w:del w:id="2324" w:author="Алексей Ярославцев" w:date="2020-05-25T21:25:00Z"/>
                <w:rFonts w:ascii="Palatino Linotype" w:hAnsi="Palatino Linotype"/>
                <w:sz w:val="16"/>
                <w:szCs w:val="16"/>
                <w:lang w:val="ru-RU"/>
              </w:rPr>
            </w:pPr>
            <w:del w:id="2325"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7550F903" w14:textId="77777777" w:rsidR="00527F13" w:rsidRPr="00527F13" w:rsidDel="008B1625" w:rsidRDefault="00527F13" w:rsidP="0050150B">
            <w:pPr>
              <w:spacing w:line="240" w:lineRule="auto"/>
              <w:jc w:val="left"/>
              <w:rPr>
                <w:del w:id="2326" w:author="Алексей Ярославцев" w:date="2020-05-25T21:25:00Z"/>
                <w:rFonts w:ascii="Palatino Linotype" w:hAnsi="Palatino Linotype"/>
                <w:sz w:val="16"/>
                <w:szCs w:val="16"/>
                <w:lang w:val="ru-RU"/>
              </w:rPr>
            </w:pPr>
            <w:del w:id="2327" w:author="Алексей Ярославцев" w:date="2020-05-25T21:25:00Z">
              <w:r w:rsidRPr="00527F13" w:rsidDel="008B1625">
                <w:rPr>
                  <w:rFonts w:ascii="Palatino Linotype" w:hAnsi="Palatino Linotype"/>
                  <w:sz w:val="16"/>
                  <w:szCs w:val="16"/>
                  <w:lang w:val="ru-RU"/>
                </w:rPr>
                <w:delText>0.93</w:delText>
              </w:r>
            </w:del>
          </w:p>
        </w:tc>
        <w:tc>
          <w:tcPr>
            <w:tcW w:w="892" w:type="dxa"/>
            <w:tcBorders>
              <w:top w:val="nil"/>
              <w:left w:val="nil"/>
              <w:bottom w:val="single" w:sz="8" w:space="0" w:color="auto"/>
              <w:right w:val="single" w:sz="8" w:space="0" w:color="auto"/>
            </w:tcBorders>
            <w:shd w:val="clear" w:color="000000" w:fill="FFFFFF"/>
            <w:vAlign w:val="center"/>
            <w:hideMark/>
          </w:tcPr>
          <w:p w14:paraId="3E6DDB2E" w14:textId="77777777" w:rsidR="00527F13" w:rsidRPr="00527F13" w:rsidDel="008B1625" w:rsidRDefault="00527F13" w:rsidP="0050150B">
            <w:pPr>
              <w:spacing w:line="240" w:lineRule="auto"/>
              <w:jc w:val="left"/>
              <w:rPr>
                <w:del w:id="2328" w:author="Алексей Ярославцев" w:date="2020-05-25T21:25:00Z"/>
                <w:rFonts w:ascii="Palatino Linotype" w:hAnsi="Palatino Linotype"/>
                <w:sz w:val="16"/>
                <w:szCs w:val="16"/>
                <w:lang w:val="ru-RU"/>
              </w:rPr>
            </w:pPr>
            <w:del w:id="2329" w:author="Алексей Ярославцев" w:date="2020-05-25T21:25:00Z">
              <w:r w:rsidRPr="00527F13" w:rsidDel="008B1625">
                <w:rPr>
                  <w:rFonts w:ascii="Palatino Linotype" w:hAnsi="Palatino Linotype"/>
                  <w:sz w:val="16"/>
                  <w:szCs w:val="16"/>
                  <w:lang w:val="ru-RU"/>
                </w:rPr>
                <w:delText>3370</w:delText>
              </w:r>
            </w:del>
          </w:p>
        </w:tc>
        <w:tc>
          <w:tcPr>
            <w:tcW w:w="656" w:type="dxa"/>
            <w:tcBorders>
              <w:top w:val="nil"/>
              <w:left w:val="nil"/>
              <w:bottom w:val="single" w:sz="8" w:space="0" w:color="auto"/>
              <w:right w:val="single" w:sz="8" w:space="0" w:color="auto"/>
            </w:tcBorders>
            <w:shd w:val="clear" w:color="000000" w:fill="FFFFFF"/>
            <w:vAlign w:val="center"/>
            <w:hideMark/>
          </w:tcPr>
          <w:p w14:paraId="177E4D8E" w14:textId="77777777" w:rsidR="00527F13" w:rsidRPr="00527F13" w:rsidDel="008B1625" w:rsidRDefault="00527F13" w:rsidP="0050150B">
            <w:pPr>
              <w:spacing w:line="240" w:lineRule="auto"/>
              <w:jc w:val="left"/>
              <w:rPr>
                <w:del w:id="2330" w:author="Алексей Ярославцев" w:date="2020-05-25T21:25:00Z"/>
                <w:rFonts w:ascii="Palatino Linotype" w:hAnsi="Palatino Linotype"/>
                <w:sz w:val="16"/>
                <w:szCs w:val="16"/>
                <w:lang w:val="ru-RU"/>
              </w:rPr>
            </w:pPr>
            <w:del w:id="2331" w:author="Алексей Ярославцев" w:date="2020-05-25T21:25:00Z">
              <w:r w:rsidRPr="00527F13" w:rsidDel="008B1625">
                <w:rPr>
                  <w:rFonts w:ascii="Palatino Linotype" w:hAnsi="Palatino Linotype"/>
                  <w:sz w:val="16"/>
                  <w:szCs w:val="16"/>
                  <w:lang w:val="ru-RU"/>
                </w:rPr>
                <w:delText>6708</w:delText>
              </w:r>
            </w:del>
          </w:p>
        </w:tc>
        <w:tc>
          <w:tcPr>
            <w:tcW w:w="656" w:type="dxa"/>
            <w:tcBorders>
              <w:top w:val="nil"/>
              <w:left w:val="nil"/>
              <w:bottom w:val="single" w:sz="8" w:space="0" w:color="auto"/>
              <w:right w:val="single" w:sz="8" w:space="0" w:color="auto"/>
            </w:tcBorders>
            <w:shd w:val="clear" w:color="000000" w:fill="FFFFFF"/>
            <w:vAlign w:val="center"/>
            <w:hideMark/>
          </w:tcPr>
          <w:p w14:paraId="6371EBE5" w14:textId="77777777" w:rsidR="00527F13" w:rsidRPr="00527F13" w:rsidDel="008B1625" w:rsidRDefault="00527F13" w:rsidP="0050150B">
            <w:pPr>
              <w:spacing w:line="240" w:lineRule="auto"/>
              <w:jc w:val="left"/>
              <w:rPr>
                <w:del w:id="2332" w:author="Алексей Ярославцев" w:date="2020-05-25T21:25:00Z"/>
                <w:rFonts w:ascii="Palatino Linotype" w:hAnsi="Palatino Linotype"/>
                <w:sz w:val="16"/>
                <w:szCs w:val="16"/>
                <w:lang w:val="ru-RU"/>
              </w:rPr>
            </w:pPr>
            <w:del w:id="2333" w:author="Алексей Ярославцев" w:date="2020-05-25T21:25:00Z">
              <w:r w:rsidRPr="00527F13" w:rsidDel="008B1625">
                <w:rPr>
                  <w:rFonts w:ascii="Palatino Linotype" w:hAnsi="Palatino Linotype"/>
                  <w:sz w:val="16"/>
                  <w:szCs w:val="16"/>
                  <w:lang w:val="ru-RU"/>
                </w:rPr>
                <w:delText>4293</w:delText>
              </w:r>
            </w:del>
          </w:p>
        </w:tc>
        <w:tc>
          <w:tcPr>
            <w:tcW w:w="656" w:type="dxa"/>
            <w:tcBorders>
              <w:top w:val="nil"/>
              <w:left w:val="nil"/>
              <w:bottom w:val="single" w:sz="8" w:space="0" w:color="auto"/>
              <w:right w:val="single" w:sz="8" w:space="0" w:color="auto"/>
            </w:tcBorders>
            <w:shd w:val="clear" w:color="000000" w:fill="FFFFFF"/>
            <w:vAlign w:val="center"/>
            <w:hideMark/>
          </w:tcPr>
          <w:p w14:paraId="24738995" w14:textId="77777777" w:rsidR="00527F13" w:rsidRPr="00527F13" w:rsidDel="008B1625" w:rsidRDefault="00527F13" w:rsidP="0050150B">
            <w:pPr>
              <w:spacing w:line="240" w:lineRule="auto"/>
              <w:jc w:val="left"/>
              <w:rPr>
                <w:del w:id="2334" w:author="Алексей Ярославцев" w:date="2020-05-25T21:25:00Z"/>
                <w:rFonts w:ascii="Palatino Linotype" w:hAnsi="Palatino Linotype"/>
                <w:sz w:val="16"/>
                <w:szCs w:val="16"/>
                <w:lang w:val="ru-RU"/>
              </w:rPr>
            </w:pPr>
            <w:del w:id="2335" w:author="Алексей Ярославцев" w:date="2020-05-25T21:25:00Z">
              <w:r w:rsidRPr="00527F13" w:rsidDel="008B1625">
                <w:rPr>
                  <w:rFonts w:ascii="Palatino Linotype" w:hAnsi="Palatino Linotype"/>
                  <w:sz w:val="16"/>
                  <w:szCs w:val="16"/>
                  <w:lang w:val="ru-RU"/>
                </w:rPr>
                <w:delText>1677</w:delText>
              </w:r>
            </w:del>
          </w:p>
        </w:tc>
        <w:tc>
          <w:tcPr>
            <w:tcW w:w="600" w:type="dxa"/>
            <w:tcBorders>
              <w:top w:val="nil"/>
              <w:left w:val="nil"/>
              <w:bottom w:val="single" w:sz="8" w:space="0" w:color="auto"/>
              <w:right w:val="single" w:sz="8" w:space="0" w:color="auto"/>
            </w:tcBorders>
            <w:shd w:val="clear" w:color="000000" w:fill="FFFFFF"/>
            <w:hideMark/>
          </w:tcPr>
          <w:p w14:paraId="7F71E75A" w14:textId="77777777" w:rsidR="00527F13" w:rsidRPr="00527F13" w:rsidDel="008B1625" w:rsidRDefault="00527F13" w:rsidP="0050150B">
            <w:pPr>
              <w:spacing w:line="240" w:lineRule="auto"/>
              <w:jc w:val="left"/>
              <w:rPr>
                <w:del w:id="2336" w:author="Алексей Ярославцев" w:date="2020-05-25T21:25:00Z"/>
                <w:rFonts w:ascii="Palatino Linotype" w:hAnsi="Palatino Linotype"/>
                <w:sz w:val="16"/>
                <w:szCs w:val="16"/>
                <w:lang w:val="ru-RU"/>
              </w:rPr>
            </w:pPr>
            <w:del w:id="2337" w:author="Алексей Ярославцев" w:date="2020-05-25T21:25:00Z">
              <w:r w:rsidRPr="00527F13" w:rsidDel="008B1625">
                <w:rPr>
                  <w:rFonts w:ascii="Palatino Linotype" w:hAnsi="Palatino Linotype"/>
                  <w:sz w:val="16"/>
                  <w:szCs w:val="16"/>
                </w:rPr>
                <w:delText>4.59</w:delText>
              </w:r>
            </w:del>
          </w:p>
        </w:tc>
        <w:tc>
          <w:tcPr>
            <w:tcW w:w="600" w:type="dxa"/>
            <w:tcBorders>
              <w:top w:val="nil"/>
              <w:left w:val="nil"/>
              <w:bottom w:val="single" w:sz="8" w:space="0" w:color="auto"/>
              <w:right w:val="single" w:sz="8" w:space="0" w:color="auto"/>
            </w:tcBorders>
            <w:shd w:val="clear" w:color="000000" w:fill="FFFFFF"/>
            <w:hideMark/>
          </w:tcPr>
          <w:p w14:paraId="4FC559CF" w14:textId="77777777" w:rsidR="00527F13" w:rsidRPr="00527F13" w:rsidDel="008B1625" w:rsidRDefault="00527F13" w:rsidP="0050150B">
            <w:pPr>
              <w:spacing w:line="240" w:lineRule="auto"/>
              <w:jc w:val="left"/>
              <w:rPr>
                <w:del w:id="2338" w:author="Алексей Ярославцев" w:date="2020-05-25T21:25:00Z"/>
                <w:rFonts w:ascii="Palatino Linotype" w:hAnsi="Palatino Linotype"/>
                <w:sz w:val="16"/>
                <w:szCs w:val="16"/>
                <w:lang w:val="ru-RU"/>
              </w:rPr>
            </w:pPr>
            <w:del w:id="2339" w:author="Алексей Ярославцев" w:date="2020-05-25T21:25:00Z">
              <w:r w:rsidRPr="00527F13" w:rsidDel="008B1625">
                <w:rPr>
                  <w:rFonts w:ascii="Palatino Linotype" w:hAnsi="Palatino Linotype"/>
                  <w:sz w:val="16"/>
                  <w:szCs w:val="16"/>
                </w:rPr>
                <w:delText>0.56</w:delText>
              </w:r>
            </w:del>
          </w:p>
        </w:tc>
        <w:tc>
          <w:tcPr>
            <w:tcW w:w="576" w:type="dxa"/>
            <w:tcBorders>
              <w:top w:val="nil"/>
              <w:left w:val="nil"/>
              <w:bottom w:val="single" w:sz="8" w:space="0" w:color="auto"/>
              <w:right w:val="single" w:sz="8" w:space="0" w:color="auto"/>
            </w:tcBorders>
            <w:shd w:val="clear" w:color="000000" w:fill="FFFFFF"/>
            <w:hideMark/>
          </w:tcPr>
          <w:p w14:paraId="61134C9D" w14:textId="77777777" w:rsidR="00527F13" w:rsidRPr="00527F13" w:rsidDel="008B1625" w:rsidRDefault="00527F13" w:rsidP="0050150B">
            <w:pPr>
              <w:spacing w:line="240" w:lineRule="auto"/>
              <w:jc w:val="left"/>
              <w:rPr>
                <w:del w:id="2340" w:author="Алексей Ярославцев" w:date="2020-05-25T21:25:00Z"/>
                <w:rFonts w:ascii="Palatino Linotype" w:hAnsi="Palatino Linotype"/>
                <w:sz w:val="16"/>
                <w:szCs w:val="16"/>
                <w:lang w:val="ru-RU"/>
              </w:rPr>
            </w:pPr>
            <w:del w:id="2341" w:author="Алексей Ярославцев" w:date="2020-05-25T21:25:00Z">
              <w:r w:rsidRPr="00527F13" w:rsidDel="008B1625">
                <w:rPr>
                  <w:rFonts w:ascii="Palatino Linotype" w:hAnsi="Palatino Linotype"/>
                  <w:sz w:val="16"/>
                  <w:szCs w:val="16"/>
                </w:rPr>
                <w:delText>4.03</w:delText>
              </w:r>
            </w:del>
          </w:p>
        </w:tc>
      </w:tr>
      <w:tr w:rsidR="00527F13" w:rsidRPr="00527F13" w:rsidDel="008B1625" w14:paraId="46639834" w14:textId="77777777" w:rsidTr="0050150B">
        <w:trPr>
          <w:trHeight w:val="170"/>
          <w:del w:id="2342"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0B0176DE" w14:textId="77777777" w:rsidR="00527F13" w:rsidRPr="00527F13" w:rsidDel="008B1625" w:rsidRDefault="00527F13" w:rsidP="0050150B">
            <w:pPr>
              <w:spacing w:line="240" w:lineRule="auto"/>
              <w:jc w:val="left"/>
              <w:rPr>
                <w:del w:id="2343" w:author="Алексей Ярославцев" w:date="2020-05-25T21:25:00Z"/>
                <w:rFonts w:ascii="Palatino Linotype" w:hAnsi="Palatino Linotype"/>
                <w:b/>
                <w:bCs/>
                <w:sz w:val="16"/>
                <w:szCs w:val="16"/>
                <w:lang w:val="ru-RU"/>
              </w:rPr>
            </w:pPr>
            <w:del w:id="2344" w:author="Алексей Ярославцев" w:date="2020-05-25T21:25:00Z">
              <w:r w:rsidRPr="00527F13" w:rsidDel="008B1625">
                <w:rPr>
                  <w:rFonts w:ascii="Palatino Linotype" w:hAnsi="Palatino Linotype"/>
                  <w:b/>
                  <w:bCs/>
                  <w:sz w:val="16"/>
                  <w:szCs w:val="16"/>
                  <w:lang w:val="ru-RU"/>
                </w:rPr>
                <w:delText>218A0153</w:delText>
              </w:r>
            </w:del>
          </w:p>
        </w:tc>
        <w:tc>
          <w:tcPr>
            <w:tcW w:w="708" w:type="dxa"/>
            <w:tcBorders>
              <w:top w:val="nil"/>
              <w:left w:val="nil"/>
              <w:bottom w:val="single" w:sz="8" w:space="0" w:color="auto"/>
              <w:right w:val="single" w:sz="8" w:space="0" w:color="auto"/>
            </w:tcBorders>
            <w:shd w:val="clear" w:color="000000" w:fill="FFFFFF"/>
            <w:vAlign w:val="center"/>
            <w:hideMark/>
          </w:tcPr>
          <w:p w14:paraId="5239D24D" w14:textId="77777777" w:rsidR="00527F13" w:rsidRPr="00527F13" w:rsidDel="008B1625" w:rsidRDefault="00527F13" w:rsidP="0050150B">
            <w:pPr>
              <w:spacing w:line="240" w:lineRule="auto"/>
              <w:jc w:val="left"/>
              <w:rPr>
                <w:del w:id="2345" w:author="Алексей Ярославцев" w:date="2020-05-25T21:25:00Z"/>
                <w:rFonts w:ascii="Palatino Linotype" w:hAnsi="Palatino Linotype"/>
                <w:sz w:val="16"/>
                <w:szCs w:val="16"/>
                <w:lang w:val="ru-RU"/>
              </w:rPr>
            </w:pPr>
            <w:del w:id="2346" w:author="Алексей Ярославцев" w:date="2020-05-25T21:25:00Z">
              <w:r w:rsidRPr="00527F13" w:rsidDel="008B1625">
                <w:rPr>
                  <w:rFonts w:ascii="Palatino Linotype" w:hAnsi="Palatino Linotype"/>
                  <w:sz w:val="16"/>
                  <w:szCs w:val="16"/>
                  <w:lang w:val="ru-RU"/>
                </w:rPr>
                <w:delText>40-50</w:delText>
              </w:r>
            </w:del>
          </w:p>
        </w:tc>
        <w:tc>
          <w:tcPr>
            <w:tcW w:w="548" w:type="dxa"/>
            <w:tcBorders>
              <w:top w:val="nil"/>
              <w:left w:val="nil"/>
              <w:bottom w:val="single" w:sz="8" w:space="0" w:color="auto"/>
              <w:right w:val="single" w:sz="8" w:space="0" w:color="auto"/>
            </w:tcBorders>
            <w:shd w:val="clear" w:color="000000" w:fill="FFFFFF"/>
            <w:vAlign w:val="center"/>
            <w:hideMark/>
          </w:tcPr>
          <w:p w14:paraId="0F45C1E5" w14:textId="77777777" w:rsidR="00527F13" w:rsidRPr="00527F13" w:rsidDel="008B1625" w:rsidRDefault="00527F13" w:rsidP="0050150B">
            <w:pPr>
              <w:spacing w:line="240" w:lineRule="auto"/>
              <w:jc w:val="left"/>
              <w:rPr>
                <w:del w:id="2347" w:author="Алексей Ярославцев" w:date="2020-05-25T21:25:00Z"/>
                <w:rFonts w:ascii="Palatino Linotype" w:hAnsi="Palatino Linotype"/>
                <w:sz w:val="16"/>
                <w:szCs w:val="16"/>
                <w:lang w:val="ru-RU"/>
              </w:rPr>
            </w:pPr>
            <w:del w:id="2348" w:author="Алексей Ярославцев" w:date="2020-05-25T21:25:00Z">
              <w:r w:rsidRPr="00527F13" w:rsidDel="008B1625">
                <w:rPr>
                  <w:rFonts w:ascii="Palatino Linotype" w:hAnsi="Palatino Linotype"/>
                  <w:sz w:val="16"/>
                  <w:szCs w:val="16"/>
                  <w:lang w:val="ru-RU"/>
                </w:rPr>
                <w:delText>14</w:delText>
              </w:r>
            </w:del>
          </w:p>
        </w:tc>
        <w:tc>
          <w:tcPr>
            <w:tcW w:w="576" w:type="dxa"/>
            <w:tcBorders>
              <w:top w:val="nil"/>
              <w:left w:val="nil"/>
              <w:bottom w:val="single" w:sz="8" w:space="0" w:color="auto"/>
              <w:right w:val="single" w:sz="8" w:space="0" w:color="auto"/>
            </w:tcBorders>
            <w:shd w:val="clear" w:color="000000" w:fill="FFFFFF"/>
            <w:vAlign w:val="center"/>
            <w:hideMark/>
          </w:tcPr>
          <w:p w14:paraId="022C3394" w14:textId="77777777" w:rsidR="00527F13" w:rsidRPr="00527F13" w:rsidDel="008B1625" w:rsidRDefault="00527F13" w:rsidP="0050150B">
            <w:pPr>
              <w:spacing w:line="240" w:lineRule="auto"/>
              <w:jc w:val="left"/>
              <w:rPr>
                <w:del w:id="2349" w:author="Алексей Ярославцев" w:date="2020-05-25T21:25:00Z"/>
                <w:rFonts w:ascii="Palatino Linotype" w:hAnsi="Palatino Linotype"/>
                <w:sz w:val="16"/>
                <w:szCs w:val="16"/>
                <w:lang w:val="ru-RU"/>
              </w:rPr>
            </w:pPr>
            <w:del w:id="2350" w:author="Алексей Ярославцев" w:date="2020-05-25T21:25:00Z">
              <w:r w:rsidRPr="00527F13" w:rsidDel="008B1625">
                <w:rPr>
                  <w:rFonts w:ascii="Palatino Linotype" w:hAnsi="Palatino Linotype"/>
                  <w:sz w:val="16"/>
                  <w:szCs w:val="16"/>
                  <w:lang w:val="ru-RU"/>
                </w:rPr>
                <w:delText>35.33</w:delText>
              </w:r>
            </w:del>
          </w:p>
        </w:tc>
        <w:tc>
          <w:tcPr>
            <w:tcW w:w="548" w:type="dxa"/>
            <w:tcBorders>
              <w:top w:val="nil"/>
              <w:left w:val="nil"/>
              <w:bottom w:val="single" w:sz="8" w:space="0" w:color="auto"/>
              <w:right w:val="single" w:sz="8" w:space="0" w:color="auto"/>
            </w:tcBorders>
            <w:shd w:val="clear" w:color="000000" w:fill="FFFFFF"/>
            <w:vAlign w:val="center"/>
            <w:hideMark/>
          </w:tcPr>
          <w:p w14:paraId="74C36FE2" w14:textId="77777777" w:rsidR="00527F13" w:rsidRPr="00527F13" w:rsidDel="008B1625" w:rsidRDefault="00527F13" w:rsidP="0050150B">
            <w:pPr>
              <w:spacing w:line="240" w:lineRule="auto"/>
              <w:jc w:val="left"/>
              <w:rPr>
                <w:del w:id="2351" w:author="Алексей Ярославцев" w:date="2020-05-25T21:25:00Z"/>
                <w:rFonts w:ascii="Palatino Linotype" w:hAnsi="Palatino Linotype"/>
                <w:sz w:val="16"/>
                <w:szCs w:val="16"/>
                <w:lang w:val="ru-RU"/>
              </w:rPr>
            </w:pPr>
            <w:del w:id="2352" w:author="Алексей Ярославцев" w:date="2020-05-25T21:25:00Z">
              <w:r w:rsidRPr="00527F13" w:rsidDel="008B1625">
                <w:rPr>
                  <w:rFonts w:ascii="Palatino Linotype" w:hAnsi="Palatino Linotype"/>
                  <w:sz w:val="16"/>
                  <w:szCs w:val="16"/>
                  <w:lang w:val="ru-RU"/>
                </w:rPr>
                <w:delText>6.66</w:delText>
              </w:r>
            </w:del>
          </w:p>
        </w:tc>
        <w:tc>
          <w:tcPr>
            <w:tcW w:w="576" w:type="dxa"/>
            <w:tcBorders>
              <w:top w:val="nil"/>
              <w:left w:val="nil"/>
              <w:bottom w:val="single" w:sz="8" w:space="0" w:color="auto"/>
              <w:right w:val="single" w:sz="8" w:space="0" w:color="auto"/>
            </w:tcBorders>
            <w:shd w:val="clear" w:color="000000" w:fill="FFFFFF"/>
            <w:vAlign w:val="center"/>
            <w:hideMark/>
          </w:tcPr>
          <w:p w14:paraId="08A81703" w14:textId="77777777" w:rsidR="00527F13" w:rsidRPr="00527F13" w:rsidDel="008B1625" w:rsidRDefault="00527F13" w:rsidP="0050150B">
            <w:pPr>
              <w:spacing w:line="240" w:lineRule="auto"/>
              <w:jc w:val="left"/>
              <w:rPr>
                <w:del w:id="2353" w:author="Алексей Ярославцев" w:date="2020-05-25T21:25:00Z"/>
                <w:rFonts w:ascii="Palatino Linotype" w:hAnsi="Palatino Linotype"/>
                <w:sz w:val="16"/>
                <w:szCs w:val="16"/>
                <w:lang w:val="ru-RU"/>
              </w:rPr>
            </w:pPr>
            <w:del w:id="2354" w:author="Алексей Ярославцев" w:date="2020-05-25T21:25:00Z">
              <w:r w:rsidRPr="00527F13" w:rsidDel="008B1625">
                <w:rPr>
                  <w:rFonts w:ascii="Palatino Linotype" w:hAnsi="Palatino Linotype"/>
                  <w:sz w:val="16"/>
                  <w:szCs w:val="16"/>
                  <w:lang w:val="ru-RU"/>
                </w:rPr>
                <w:delText>21.1</w:delText>
              </w:r>
            </w:del>
          </w:p>
        </w:tc>
        <w:tc>
          <w:tcPr>
            <w:tcW w:w="548" w:type="dxa"/>
            <w:tcBorders>
              <w:top w:val="nil"/>
              <w:left w:val="nil"/>
              <w:bottom w:val="single" w:sz="8" w:space="0" w:color="auto"/>
              <w:right w:val="single" w:sz="8" w:space="0" w:color="auto"/>
            </w:tcBorders>
            <w:shd w:val="clear" w:color="000000" w:fill="FFFFFF"/>
            <w:vAlign w:val="center"/>
            <w:hideMark/>
          </w:tcPr>
          <w:p w14:paraId="3387737B" w14:textId="77777777" w:rsidR="00527F13" w:rsidRPr="00527F13" w:rsidDel="008B1625" w:rsidRDefault="00527F13" w:rsidP="0050150B">
            <w:pPr>
              <w:spacing w:line="240" w:lineRule="auto"/>
              <w:jc w:val="left"/>
              <w:rPr>
                <w:del w:id="2355" w:author="Алексей Ярославцев" w:date="2020-05-25T21:25:00Z"/>
                <w:rFonts w:ascii="Palatino Linotype" w:hAnsi="Palatino Linotype"/>
                <w:sz w:val="16"/>
                <w:szCs w:val="16"/>
                <w:lang w:val="ru-RU"/>
              </w:rPr>
            </w:pPr>
            <w:del w:id="2356" w:author="Алексей Ярославцев" w:date="2020-05-25T21:25:00Z">
              <w:r w:rsidRPr="00527F13" w:rsidDel="008B1625">
                <w:rPr>
                  <w:rFonts w:ascii="Palatino Linotype" w:hAnsi="Palatino Linotype"/>
                  <w:sz w:val="16"/>
                  <w:szCs w:val="16"/>
                  <w:lang w:val="ru-RU"/>
                </w:rPr>
                <w:delText>2</w:delText>
              </w:r>
            </w:del>
          </w:p>
        </w:tc>
        <w:tc>
          <w:tcPr>
            <w:tcW w:w="548" w:type="dxa"/>
            <w:tcBorders>
              <w:top w:val="nil"/>
              <w:left w:val="nil"/>
              <w:bottom w:val="single" w:sz="8" w:space="0" w:color="auto"/>
              <w:right w:val="single" w:sz="8" w:space="0" w:color="auto"/>
            </w:tcBorders>
            <w:shd w:val="clear" w:color="000000" w:fill="FFFFFF"/>
            <w:vAlign w:val="center"/>
            <w:hideMark/>
          </w:tcPr>
          <w:p w14:paraId="6E6601A9" w14:textId="77777777" w:rsidR="00527F13" w:rsidRPr="00527F13" w:rsidDel="008B1625" w:rsidRDefault="00527F13" w:rsidP="0050150B">
            <w:pPr>
              <w:spacing w:line="240" w:lineRule="auto"/>
              <w:jc w:val="left"/>
              <w:rPr>
                <w:del w:id="2357" w:author="Алексей Ярославцев" w:date="2020-05-25T21:25:00Z"/>
                <w:rFonts w:ascii="Palatino Linotype" w:hAnsi="Palatino Linotype"/>
                <w:sz w:val="16"/>
                <w:szCs w:val="16"/>
                <w:lang w:val="ru-RU"/>
              </w:rPr>
            </w:pPr>
            <w:del w:id="2358" w:author="Алексей Ярославцев" w:date="2020-05-25T21:25:00Z">
              <w:r w:rsidRPr="00527F13" w:rsidDel="008B1625">
                <w:rPr>
                  <w:rFonts w:ascii="Palatino Linotype" w:hAnsi="Palatino Linotype"/>
                  <w:sz w:val="16"/>
                  <w:szCs w:val="16"/>
                  <w:lang w:val="ru-RU"/>
                </w:rPr>
                <w:delText>1.16</w:delText>
              </w:r>
            </w:del>
          </w:p>
        </w:tc>
        <w:tc>
          <w:tcPr>
            <w:tcW w:w="576" w:type="dxa"/>
            <w:tcBorders>
              <w:top w:val="nil"/>
              <w:left w:val="nil"/>
              <w:bottom w:val="single" w:sz="8" w:space="0" w:color="auto"/>
              <w:right w:val="single" w:sz="8" w:space="0" w:color="auto"/>
            </w:tcBorders>
            <w:shd w:val="clear" w:color="000000" w:fill="FFFFFF"/>
            <w:vAlign w:val="center"/>
            <w:hideMark/>
          </w:tcPr>
          <w:p w14:paraId="5A5A9147" w14:textId="77777777" w:rsidR="00527F13" w:rsidRPr="00527F13" w:rsidDel="008B1625" w:rsidRDefault="00527F13" w:rsidP="0050150B">
            <w:pPr>
              <w:spacing w:line="240" w:lineRule="auto"/>
              <w:jc w:val="left"/>
              <w:rPr>
                <w:del w:id="2359" w:author="Алексей Ярославцев" w:date="2020-05-25T21:25:00Z"/>
                <w:rFonts w:ascii="Palatino Linotype" w:hAnsi="Palatino Linotype"/>
                <w:sz w:val="16"/>
                <w:szCs w:val="16"/>
                <w:lang w:val="ru-RU"/>
              </w:rPr>
            </w:pPr>
            <w:del w:id="2360" w:author="Алексей Ярославцев" w:date="2020-05-25T21:25:00Z">
              <w:r w:rsidRPr="00527F13" w:rsidDel="008B1625">
                <w:rPr>
                  <w:rFonts w:ascii="Palatino Linotype" w:hAnsi="Palatino Linotype"/>
                  <w:sz w:val="16"/>
                  <w:szCs w:val="16"/>
                  <w:lang w:val="ru-RU"/>
                </w:rPr>
                <w:delText>0.682</w:delText>
              </w:r>
            </w:del>
          </w:p>
        </w:tc>
        <w:tc>
          <w:tcPr>
            <w:tcW w:w="576" w:type="dxa"/>
            <w:tcBorders>
              <w:top w:val="nil"/>
              <w:left w:val="nil"/>
              <w:bottom w:val="single" w:sz="8" w:space="0" w:color="auto"/>
              <w:right w:val="single" w:sz="8" w:space="0" w:color="auto"/>
            </w:tcBorders>
            <w:shd w:val="clear" w:color="000000" w:fill="FFFFFF"/>
            <w:vAlign w:val="center"/>
            <w:hideMark/>
          </w:tcPr>
          <w:p w14:paraId="5F842563" w14:textId="77777777" w:rsidR="00527F13" w:rsidRPr="00527F13" w:rsidDel="008B1625" w:rsidRDefault="00527F13" w:rsidP="0050150B">
            <w:pPr>
              <w:spacing w:line="240" w:lineRule="auto"/>
              <w:jc w:val="left"/>
              <w:rPr>
                <w:del w:id="2361" w:author="Алексей Ярославцев" w:date="2020-05-25T21:25:00Z"/>
                <w:rFonts w:ascii="Palatino Linotype" w:hAnsi="Palatino Linotype"/>
                <w:sz w:val="16"/>
                <w:szCs w:val="16"/>
                <w:lang w:val="ru-RU"/>
              </w:rPr>
            </w:pPr>
            <w:del w:id="2362" w:author="Алексей Ярославцев" w:date="2020-05-25T21:25:00Z">
              <w:r w:rsidRPr="00527F13" w:rsidDel="008B1625">
                <w:rPr>
                  <w:rFonts w:ascii="Palatino Linotype" w:hAnsi="Palatino Linotype"/>
                  <w:sz w:val="16"/>
                  <w:szCs w:val="16"/>
                  <w:lang w:val="ru-RU"/>
                </w:rPr>
                <w:delText>0.282</w:delText>
              </w:r>
            </w:del>
          </w:p>
        </w:tc>
        <w:tc>
          <w:tcPr>
            <w:tcW w:w="656" w:type="dxa"/>
            <w:tcBorders>
              <w:top w:val="nil"/>
              <w:left w:val="nil"/>
              <w:bottom w:val="single" w:sz="8" w:space="0" w:color="auto"/>
              <w:right w:val="single" w:sz="8" w:space="0" w:color="auto"/>
            </w:tcBorders>
            <w:shd w:val="clear" w:color="000000" w:fill="FFFFFF"/>
            <w:vAlign w:val="center"/>
            <w:hideMark/>
          </w:tcPr>
          <w:p w14:paraId="6B9B2393" w14:textId="77777777" w:rsidR="00527F13" w:rsidRPr="00527F13" w:rsidDel="008B1625" w:rsidRDefault="00527F13" w:rsidP="0050150B">
            <w:pPr>
              <w:spacing w:line="240" w:lineRule="auto"/>
              <w:jc w:val="left"/>
              <w:rPr>
                <w:del w:id="2363" w:author="Алексей Ярославцев" w:date="2020-05-25T21:25:00Z"/>
                <w:rFonts w:ascii="Palatino Linotype" w:hAnsi="Palatino Linotype"/>
                <w:sz w:val="16"/>
                <w:szCs w:val="16"/>
                <w:lang w:val="ru-RU"/>
              </w:rPr>
            </w:pPr>
            <w:del w:id="2364" w:author="Алексей Ярославцев" w:date="2020-05-25T21:25:00Z">
              <w:r w:rsidRPr="00527F13" w:rsidDel="008B1625">
                <w:rPr>
                  <w:rFonts w:ascii="Palatino Linotype" w:hAnsi="Palatino Linotype"/>
                  <w:sz w:val="16"/>
                  <w:szCs w:val="16"/>
                  <w:lang w:val="ru-RU"/>
                </w:rPr>
                <w:delText>245.59</w:delText>
              </w:r>
            </w:del>
          </w:p>
        </w:tc>
        <w:tc>
          <w:tcPr>
            <w:tcW w:w="576" w:type="dxa"/>
            <w:tcBorders>
              <w:top w:val="nil"/>
              <w:left w:val="nil"/>
              <w:bottom w:val="single" w:sz="8" w:space="0" w:color="auto"/>
              <w:right w:val="single" w:sz="8" w:space="0" w:color="auto"/>
            </w:tcBorders>
            <w:shd w:val="clear" w:color="000000" w:fill="FFFFFF"/>
            <w:vAlign w:val="center"/>
            <w:hideMark/>
          </w:tcPr>
          <w:p w14:paraId="39B0ABB9" w14:textId="77777777" w:rsidR="00527F13" w:rsidRPr="00527F13" w:rsidDel="008B1625" w:rsidRDefault="00527F13" w:rsidP="0050150B">
            <w:pPr>
              <w:spacing w:line="240" w:lineRule="auto"/>
              <w:jc w:val="left"/>
              <w:rPr>
                <w:del w:id="2365" w:author="Алексей Ярославцев" w:date="2020-05-25T21:25:00Z"/>
                <w:rFonts w:ascii="Palatino Linotype" w:hAnsi="Palatino Linotype"/>
                <w:sz w:val="16"/>
                <w:szCs w:val="16"/>
                <w:lang w:val="ru-RU"/>
              </w:rPr>
            </w:pPr>
            <w:del w:id="2366" w:author="Алексей Ярославцев" w:date="2020-05-25T21:25:00Z">
              <w:r w:rsidRPr="00527F13" w:rsidDel="008B1625">
                <w:rPr>
                  <w:rFonts w:ascii="Palatino Linotype" w:hAnsi="Palatino Linotype"/>
                  <w:sz w:val="16"/>
                  <w:szCs w:val="16"/>
                  <w:lang w:val="ru-RU"/>
                </w:rPr>
                <w:delText>4.47</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9B8B2A5" w14:textId="77777777" w:rsidR="00527F13" w:rsidRPr="00527F13" w:rsidDel="008B1625" w:rsidRDefault="00527F13" w:rsidP="0050150B">
            <w:pPr>
              <w:spacing w:line="240" w:lineRule="auto"/>
              <w:jc w:val="left"/>
              <w:rPr>
                <w:del w:id="2367" w:author="Алексей Ярославцев" w:date="2020-05-25T21:25:00Z"/>
                <w:rFonts w:ascii="Palatino Linotype" w:hAnsi="Palatino Linotype"/>
                <w:sz w:val="16"/>
                <w:szCs w:val="16"/>
                <w:lang w:val="ru-RU"/>
              </w:rPr>
            </w:pPr>
            <w:del w:id="2368" w:author="Алексей Ярославцев" w:date="2020-05-25T21:25:00Z">
              <w:r w:rsidRPr="00527F13" w:rsidDel="008B1625">
                <w:rPr>
                  <w:rFonts w:ascii="Palatino Linotype" w:hAnsi="Palatino Linotype"/>
                  <w:sz w:val="16"/>
                  <w:szCs w:val="16"/>
                  <w:lang w:val="ru-RU"/>
                </w:rPr>
                <w:delText>10.92</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4DAA46FF" w14:textId="77777777" w:rsidR="00527F13" w:rsidRPr="00527F13" w:rsidDel="008B1625" w:rsidRDefault="00527F13" w:rsidP="0050150B">
            <w:pPr>
              <w:spacing w:line="240" w:lineRule="auto"/>
              <w:jc w:val="left"/>
              <w:rPr>
                <w:del w:id="2369" w:author="Алексей Ярославцев" w:date="2020-05-25T21:25:00Z"/>
                <w:rFonts w:ascii="Palatino Linotype" w:hAnsi="Palatino Linotype"/>
                <w:sz w:val="16"/>
                <w:szCs w:val="16"/>
                <w:lang w:val="ru-RU"/>
              </w:rPr>
            </w:pPr>
            <w:del w:id="2370" w:author="Алексей Ярославцев" w:date="2020-05-25T21:25:00Z">
              <w:r w:rsidRPr="00527F13" w:rsidDel="008B1625">
                <w:rPr>
                  <w:rFonts w:ascii="Palatino Linotype" w:hAnsi="Palatino Linotype"/>
                  <w:sz w:val="16"/>
                  <w:szCs w:val="16"/>
                  <w:lang w:val="ru-RU"/>
                </w:rPr>
                <w:delText>0.52</w:delText>
              </w:r>
            </w:del>
          </w:p>
        </w:tc>
        <w:tc>
          <w:tcPr>
            <w:tcW w:w="665" w:type="dxa"/>
            <w:tcBorders>
              <w:top w:val="nil"/>
              <w:left w:val="nil"/>
              <w:bottom w:val="single" w:sz="8" w:space="0" w:color="auto"/>
              <w:right w:val="single" w:sz="8" w:space="0" w:color="auto"/>
            </w:tcBorders>
            <w:shd w:val="clear" w:color="000000" w:fill="FFFFFF"/>
            <w:vAlign w:val="center"/>
            <w:hideMark/>
          </w:tcPr>
          <w:p w14:paraId="1872836C" w14:textId="77777777" w:rsidR="00527F13" w:rsidRPr="00527F13" w:rsidDel="008B1625" w:rsidRDefault="00527F13" w:rsidP="0050150B">
            <w:pPr>
              <w:spacing w:line="240" w:lineRule="auto"/>
              <w:jc w:val="left"/>
              <w:rPr>
                <w:del w:id="2371" w:author="Алексей Ярославцев" w:date="2020-05-25T21:25:00Z"/>
                <w:rFonts w:ascii="Palatino Linotype" w:hAnsi="Palatino Linotype"/>
                <w:sz w:val="16"/>
                <w:szCs w:val="16"/>
                <w:lang w:val="ru-RU"/>
              </w:rPr>
            </w:pPr>
            <w:del w:id="2372" w:author="Алексей Ярославцев" w:date="2020-05-25T21:25:00Z">
              <w:r w:rsidRPr="00527F13" w:rsidDel="008B1625">
                <w:rPr>
                  <w:rFonts w:ascii="Palatino Linotype" w:hAnsi="Palatino Linotype"/>
                  <w:sz w:val="16"/>
                  <w:szCs w:val="16"/>
                  <w:lang w:val="ru-RU"/>
                </w:rPr>
                <w:delText>165.41</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7C289774" w14:textId="77777777" w:rsidR="00527F13" w:rsidRPr="00527F13" w:rsidDel="008B1625" w:rsidRDefault="00527F13" w:rsidP="0050150B">
            <w:pPr>
              <w:spacing w:line="240" w:lineRule="auto"/>
              <w:jc w:val="left"/>
              <w:rPr>
                <w:del w:id="2373" w:author="Алексей Ярославцев" w:date="2020-05-25T21:25:00Z"/>
                <w:rFonts w:ascii="Palatino Linotype" w:hAnsi="Palatino Linotype"/>
                <w:sz w:val="16"/>
                <w:szCs w:val="16"/>
                <w:lang w:val="ru-RU"/>
              </w:rPr>
            </w:pPr>
            <w:del w:id="2374"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C473972" w14:textId="77777777" w:rsidR="00527F13" w:rsidRPr="00527F13" w:rsidDel="008B1625" w:rsidRDefault="00527F13" w:rsidP="0050150B">
            <w:pPr>
              <w:spacing w:line="240" w:lineRule="auto"/>
              <w:jc w:val="left"/>
              <w:rPr>
                <w:del w:id="2375" w:author="Алексей Ярославцев" w:date="2020-05-25T21:25:00Z"/>
                <w:rFonts w:ascii="Palatino Linotype" w:hAnsi="Palatino Linotype"/>
                <w:sz w:val="16"/>
                <w:szCs w:val="16"/>
                <w:lang w:val="ru-RU"/>
              </w:rPr>
            </w:pPr>
            <w:del w:id="2376" w:author="Алексей Ярославцев" w:date="2020-05-25T21:25:00Z">
              <w:r w:rsidRPr="00527F13" w:rsidDel="008B1625">
                <w:rPr>
                  <w:rFonts w:ascii="Palatino Linotype" w:hAnsi="Palatino Linotype"/>
                  <w:sz w:val="16"/>
                  <w:szCs w:val="16"/>
                  <w:lang w:val="ru-RU"/>
                </w:rPr>
                <w:delText>0.9</w:delText>
              </w:r>
            </w:del>
          </w:p>
        </w:tc>
        <w:tc>
          <w:tcPr>
            <w:tcW w:w="892" w:type="dxa"/>
            <w:tcBorders>
              <w:top w:val="nil"/>
              <w:left w:val="nil"/>
              <w:bottom w:val="single" w:sz="8" w:space="0" w:color="auto"/>
              <w:right w:val="single" w:sz="8" w:space="0" w:color="auto"/>
            </w:tcBorders>
            <w:shd w:val="clear" w:color="000000" w:fill="FFFFFF"/>
            <w:vAlign w:val="center"/>
            <w:hideMark/>
          </w:tcPr>
          <w:p w14:paraId="1373B172" w14:textId="77777777" w:rsidR="00527F13" w:rsidRPr="00527F13" w:rsidDel="008B1625" w:rsidRDefault="00527F13" w:rsidP="0050150B">
            <w:pPr>
              <w:spacing w:line="240" w:lineRule="auto"/>
              <w:jc w:val="left"/>
              <w:rPr>
                <w:del w:id="2377" w:author="Алексей Ярославцев" w:date="2020-05-25T21:25:00Z"/>
                <w:rFonts w:ascii="Palatino Linotype" w:hAnsi="Palatino Linotype"/>
                <w:sz w:val="16"/>
                <w:szCs w:val="16"/>
                <w:lang w:val="ru-RU"/>
              </w:rPr>
            </w:pPr>
            <w:del w:id="2378" w:author="Алексей Ярославцев" w:date="2020-05-25T21:25:00Z">
              <w:r w:rsidRPr="00527F13" w:rsidDel="008B1625">
                <w:rPr>
                  <w:rFonts w:ascii="Palatino Linotype" w:hAnsi="Palatino Linotype"/>
                  <w:sz w:val="16"/>
                  <w:szCs w:val="16"/>
                  <w:lang w:val="ru-RU"/>
                </w:rPr>
                <w:delText>2196</w:delText>
              </w:r>
            </w:del>
          </w:p>
        </w:tc>
        <w:tc>
          <w:tcPr>
            <w:tcW w:w="656" w:type="dxa"/>
            <w:tcBorders>
              <w:top w:val="nil"/>
              <w:left w:val="nil"/>
              <w:bottom w:val="single" w:sz="8" w:space="0" w:color="auto"/>
              <w:right w:val="single" w:sz="8" w:space="0" w:color="auto"/>
            </w:tcBorders>
            <w:shd w:val="clear" w:color="000000" w:fill="FFFFFF"/>
            <w:vAlign w:val="center"/>
            <w:hideMark/>
          </w:tcPr>
          <w:p w14:paraId="586B0C86" w14:textId="77777777" w:rsidR="00527F13" w:rsidRPr="00527F13" w:rsidDel="008B1625" w:rsidRDefault="00527F13" w:rsidP="0050150B">
            <w:pPr>
              <w:spacing w:line="240" w:lineRule="auto"/>
              <w:jc w:val="left"/>
              <w:rPr>
                <w:del w:id="2379" w:author="Алексей Ярославцев" w:date="2020-05-25T21:25:00Z"/>
                <w:rFonts w:ascii="Palatino Linotype" w:hAnsi="Palatino Linotype"/>
                <w:sz w:val="16"/>
                <w:szCs w:val="16"/>
                <w:lang w:val="ru-RU"/>
              </w:rPr>
            </w:pPr>
            <w:del w:id="2380" w:author="Алексей Ярославцев" w:date="2020-05-25T21:25:00Z">
              <w:r w:rsidRPr="00527F13" w:rsidDel="008B1625">
                <w:rPr>
                  <w:rFonts w:ascii="Palatino Linotype" w:hAnsi="Palatino Linotype"/>
                  <w:sz w:val="16"/>
                  <w:szCs w:val="16"/>
                  <w:lang w:val="ru-RU"/>
                </w:rPr>
                <w:delText>5405</w:delText>
              </w:r>
            </w:del>
          </w:p>
        </w:tc>
        <w:tc>
          <w:tcPr>
            <w:tcW w:w="656" w:type="dxa"/>
            <w:tcBorders>
              <w:top w:val="nil"/>
              <w:left w:val="nil"/>
              <w:bottom w:val="single" w:sz="8" w:space="0" w:color="auto"/>
              <w:right w:val="single" w:sz="8" w:space="0" w:color="auto"/>
            </w:tcBorders>
            <w:shd w:val="clear" w:color="000000" w:fill="FFFFFF"/>
            <w:vAlign w:val="center"/>
            <w:hideMark/>
          </w:tcPr>
          <w:p w14:paraId="1DCC4DAB" w14:textId="77777777" w:rsidR="00527F13" w:rsidRPr="00527F13" w:rsidDel="008B1625" w:rsidRDefault="00527F13" w:rsidP="0050150B">
            <w:pPr>
              <w:spacing w:line="240" w:lineRule="auto"/>
              <w:jc w:val="left"/>
              <w:rPr>
                <w:del w:id="2381" w:author="Алексей Ярославцев" w:date="2020-05-25T21:25:00Z"/>
                <w:rFonts w:ascii="Palatino Linotype" w:hAnsi="Palatino Linotype"/>
                <w:sz w:val="16"/>
                <w:szCs w:val="16"/>
                <w:lang w:val="ru-RU"/>
              </w:rPr>
            </w:pPr>
            <w:del w:id="2382" w:author="Алексей Ярославцев" w:date="2020-05-25T21:25:00Z">
              <w:r w:rsidRPr="00527F13" w:rsidDel="008B1625">
                <w:rPr>
                  <w:rFonts w:ascii="Palatino Linotype" w:hAnsi="Palatino Linotype"/>
                  <w:sz w:val="16"/>
                  <w:szCs w:val="16"/>
                  <w:lang w:val="ru-RU"/>
                </w:rPr>
                <w:delText>3459</w:delText>
              </w:r>
            </w:del>
          </w:p>
        </w:tc>
        <w:tc>
          <w:tcPr>
            <w:tcW w:w="656" w:type="dxa"/>
            <w:tcBorders>
              <w:top w:val="nil"/>
              <w:left w:val="nil"/>
              <w:bottom w:val="single" w:sz="8" w:space="0" w:color="auto"/>
              <w:right w:val="single" w:sz="8" w:space="0" w:color="auto"/>
            </w:tcBorders>
            <w:shd w:val="clear" w:color="000000" w:fill="FFFFFF"/>
            <w:vAlign w:val="center"/>
            <w:hideMark/>
          </w:tcPr>
          <w:p w14:paraId="41CC5C8F" w14:textId="77777777" w:rsidR="00527F13" w:rsidRPr="00527F13" w:rsidDel="008B1625" w:rsidRDefault="00527F13" w:rsidP="0050150B">
            <w:pPr>
              <w:spacing w:line="240" w:lineRule="auto"/>
              <w:jc w:val="left"/>
              <w:rPr>
                <w:del w:id="2383" w:author="Алексей Ярославцев" w:date="2020-05-25T21:25:00Z"/>
                <w:rFonts w:ascii="Palatino Linotype" w:hAnsi="Palatino Linotype"/>
                <w:sz w:val="16"/>
                <w:szCs w:val="16"/>
                <w:lang w:val="ru-RU"/>
              </w:rPr>
            </w:pPr>
            <w:del w:id="2384" w:author="Алексей Ярославцев" w:date="2020-05-25T21:25:00Z">
              <w:r w:rsidRPr="00527F13" w:rsidDel="008B1625">
                <w:rPr>
                  <w:rFonts w:ascii="Palatino Linotype" w:hAnsi="Palatino Linotype"/>
                  <w:sz w:val="16"/>
                  <w:szCs w:val="16"/>
                  <w:lang w:val="ru-RU"/>
                </w:rPr>
                <w:delText>1351</w:delText>
              </w:r>
            </w:del>
          </w:p>
        </w:tc>
        <w:tc>
          <w:tcPr>
            <w:tcW w:w="600" w:type="dxa"/>
            <w:tcBorders>
              <w:top w:val="nil"/>
              <w:left w:val="nil"/>
              <w:bottom w:val="single" w:sz="8" w:space="0" w:color="auto"/>
              <w:right w:val="single" w:sz="8" w:space="0" w:color="auto"/>
            </w:tcBorders>
            <w:shd w:val="clear" w:color="000000" w:fill="FFFFFF"/>
            <w:hideMark/>
          </w:tcPr>
          <w:p w14:paraId="58079FB5" w14:textId="77777777" w:rsidR="00527F13" w:rsidRPr="00527F13" w:rsidDel="008B1625" w:rsidRDefault="00527F13" w:rsidP="0050150B">
            <w:pPr>
              <w:spacing w:line="240" w:lineRule="auto"/>
              <w:jc w:val="left"/>
              <w:rPr>
                <w:del w:id="2385" w:author="Алексей Ярославцев" w:date="2020-05-25T21:25:00Z"/>
                <w:rFonts w:ascii="Palatino Linotype" w:hAnsi="Palatino Linotype"/>
                <w:sz w:val="16"/>
                <w:szCs w:val="16"/>
                <w:lang w:val="ru-RU"/>
              </w:rPr>
            </w:pPr>
            <w:del w:id="2386" w:author="Алексей Ярославцев" w:date="2020-05-25T21:25:00Z">
              <w:r w:rsidRPr="00527F13" w:rsidDel="008B1625">
                <w:rPr>
                  <w:rFonts w:ascii="Palatino Linotype" w:hAnsi="Palatino Linotype"/>
                  <w:sz w:val="16"/>
                  <w:szCs w:val="16"/>
                </w:rPr>
                <w:delText>4.44</w:delText>
              </w:r>
            </w:del>
          </w:p>
        </w:tc>
        <w:tc>
          <w:tcPr>
            <w:tcW w:w="600" w:type="dxa"/>
            <w:tcBorders>
              <w:top w:val="nil"/>
              <w:left w:val="nil"/>
              <w:bottom w:val="single" w:sz="8" w:space="0" w:color="auto"/>
              <w:right w:val="single" w:sz="8" w:space="0" w:color="auto"/>
            </w:tcBorders>
            <w:shd w:val="clear" w:color="000000" w:fill="FFFFFF"/>
            <w:hideMark/>
          </w:tcPr>
          <w:p w14:paraId="3786C0B7" w14:textId="77777777" w:rsidR="00527F13" w:rsidRPr="00527F13" w:rsidDel="008B1625" w:rsidRDefault="00527F13" w:rsidP="0050150B">
            <w:pPr>
              <w:spacing w:line="240" w:lineRule="auto"/>
              <w:jc w:val="left"/>
              <w:rPr>
                <w:del w:id="2387" w:author="Алексей Ярославцев" w:date="2020-05-25T21:25:00Z"/>
                <w:rFonts w:ascii="Palatino Linotype" w:hAnsi="Palatino Linotype"/>
                <w:sz w:val="16"/>
                <w:szCs w:val="16"/>
                <w:lang w:val="ru-RU"/>
              </w:rPr>
            </w:pPr>
            <w:del w:id="2388" w:author="Алексей Ярославцев" w:date="2020-05-25T21:25:00Z">
              <w:r w:rsidRPr="00527F13" w:rsidDel="008B1625">
                <w:rPr>
                  <w:rFonts w:ascii="Palatino Linotype" w:hAnsi="Palatino Linotype"/>
                  <w:sz w:val="16"/>
                  <w:szCs w:val="16"/>
                </w:rPr>
                <w:delText>0.42</w:delText>
              </w:r>
            </w:del>
          </w:p>
        </w:tc>
        <w:tc>
          <w:tcPr>
            <w:tcW w:w="576" w:type="dxa"/>
            <w:tcBorders>
              <w:top w:val="nil"/>
              <w:left w:val="nil"/>
              <w:bottom w:val="single" w:sz="8" w:space="0" w:color="auto"/>
              <w:right w:val="single" w:sz="8" w:space="0" w:color="auto"/>
            </w:tcBorders>
            <w:shd w:val="clear" w:color="000000" w:fill="FFFFFF"/>
            <w:hideMark/>
          </w:tcPr>
          <w:p w14:paraId="479BFDC7" w14:textId="77777777" w:rsidR="00527F13" w:rsidRPr="00527F13" w:rsidDel="008B1625" w:rsidRDefault="00527F13" w:rsidP="0050150B">
            <w:pPr>
              <w:spacing w:line="240" w:lineRule="auto"/>
              <w:jc w:val="left"/>
              <w:rPr>
                <w:del w:id="2389" w:author="Алексей Ярославцев" w:date="2020-05-25T21:25:00Z"/>
                <w:rFonts w:ascii="Palatino Linotype" w:hAnsi="Palatino Linotype"/>
                <w:sz w:val="16"/>
                <w:szCs w:val="16"/>
                <w:lang w:val="ru-RU"/>
              </w:rPr>
            </w:pPr>
            <w:del w:id="2390" w:author="Алексей Ярославцев" w:date="2020-05-25T21:25:00Z">
              <w:r w:rsidRPr="00527F13" w:rsidDel="008B1625">
                <w:rPr>
                  <w:rFonts w:ascii="Palatino Linotype" w:hAnsi="Palatino Linotype"/>
                  <w:sz w:val="16"/>
                  <w:szCs w:val="16"/>
                </w:rPr>
                <w:delText>4.02</w:delText>
              </w:r>
            </w:del>
          </w:p>
        </w:tc>
      </w:tr>
      <w:tr w:rsidR="00527F13" w:rsidRPr="00527F13" w:rsidDel="008B1625" w14:paraId="2656FB1E" w14:textId="77777777" w:rsidTr="0050150B">
        <w:trPr>
          <w:trHeight w:val="170"/>
          <w:del w:id="2391"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75D2E5B8" w14:textId="77777777" w:rsidR="00527F13" w:rsidRPr="00527F13" w:rsidDel="008B1625" w:rsidRDefault="00527F13" w:rsidP="0050150B">
            <w:pPr>
              <w:spacing w:line="240" w:lineRule="auto"/>
              <w:jc w:val="left"/>
              <w:rPr>
                <w:del w:id="2392" w:author="Алексей Ярославцев" w:date="2020-05-25T21:25:00Z"/>
                <w:rFonts w:ascii="Palatino Linotype" w:hAnsi="Palatino Linotype"/>
                <w:b/>
                <w:bCs/>
                <w:sz w:val="16"/>
                <w:szCs w:val="16"/>
                <w:lang w:val="ru-RU"/>
              </w:rPr>
            </w:pPr>
            <w:del w:id="2393" w:author="Алексей Ярославцев" w:date="2020-05-25T21:25:00Z">
              <w:r w:rsidRPr="00527F13" w:rsidDel="008B1625">
                <w:rPr>
                  <w:rFonts w:ascii="Palatino Linotype" w:hAnsi="Palatino Linotype"/>
                  <w:b/>
                  <w:bCs/>
                  <w:sz w:val="16"/>
                  <w:szCs w:val="16"/>
                  <w:lang w:val="ru-RU"/>
                </w:rPr>
                <w:delText>218A0186</w:delText>
              </w:r>
            </w:del>
          </w:p>
        </w:tc>
        <w:tc>
          <w:tcPr>
            <w:tcW w:w="708" w:type="dxa"/>
            <w:tcBorders>
              <w:top w:val="nil"/>
              <w:left w:val="nil"/>
              <w:bottom w:val="single" w:sz="8" w:space="0" w:color="auto"/>
              <w:right w:val="single" w:sz="8" w:space="0" w:color="auto"/>
            </w:tcBorders>
            <w:shd w:val="clear" w:color="000000" w:fill="FFFFFF"/>
            <w:vAlign w:val="center"/>
            <w:hideMark/>
          </w:tcPr>
          <w:p w14:paraId="36C3B416" w14:textId="77777777" w:rsidR="00527F13" w:rsidRPr="00527F13" w:rsidDel="008B1625" w:rsidRDefault="00527F13" w:rsidP="0050150B">
            <w:pPr>
              <w:spacing w:line="240" w:lineRule="auto"/>
              <w:jc w:val="left"/>
              <w:rPr>
                <w:del w:id="2394" w:author="Алексей Ярославцев" w:date="2020-05-25T21:25:00Z"/>
                <w:rFonts w:ascii="Palatino Linotype" w:hAnsi="Palatino Linotype"/>
                <w:sz w:val="16"/>
                <w:szCs w:val="16"/>
                <w:lang w:val="ru-RU"/>
              </w:rPr>
            </w:pPr>
            <w:del w:id="2395" w:author="Алексей Ярославцев" w:date="2020-05-25T21:25:00Z">
              <w:r w:rsidRPr="00527F13" w:rsidDel="008B1625">
                <w:rPr>
                  <w:rFonts w:ascii="Palatino Linotype" w:hAnsi="Palatino Linotype"/>
                  <w:sz w:val="16"/>
                  <w:szCs w:val="16"/>
                  <w:lang w:val="ru-RU"/>
                </w:rPr>
                <w:delText>40-50</w:delText>
              </w:r>
            </w:del>
          </w:p>
        </w:tc>
        <w:tc>
          <w:tcPr>
            <w:tcW w:w="548" w:type="dxa"/>
            <w:tcBorders>
              <w:top w:val="nil"/>
              <w:left w:val="nil"/>
              <w:bottom w:val="single" w:sz="8" w:space="0" w:color="auto"/>
              <w:right w:val="single" w:sz="8" w:space="0" w:color="auto"/>
            </w:tcBorders>
            <w:shd w:val="clear" w:color="000000" w:fill="FFFFFF"/>
            <w:vAlign w:val="center"/>
            <w:hideMark/>
          </w:tcPr>
          <w:p w14:paraId="0CE08DBB" w14:textId="77777777" w:rsidR="00527F13" w:rsidRPr="00527F13" w:rsidDel="008B1625" w:rsidRDefault="00527F13" w:rsidP="0050150B">
            <w:pPr>
              <w:spacing w:line="240" w:lineRule="auto"/>
              <w:jc w:val="left"/>
              <w:rPr>
                <w:del w:id="2396" w:author="Алексей Ярославцев" w:date="2020-05-25T21:25:00Z"/>
                <w:rFonts w:ascii="Palatino Linotype" w:hAnsi="Palatino Linotype"/>
                <w:sz w:val="16"/>
                <w:szCs w:val="16"/>
                <w:lang w:val="ru-RU"/>
              </w:rPr>
            </w:pPr>
            <w:del w:id="2397" w:author="Алексей Ярославцев" w:date="2020-05-25T21:25:00Z">
              <w:r w:rsidRPr="00527F13" w:rsidDel="008B1625">
                <w:rPr>
                  <w:rFonts w:ascii="Palatino Linotype" w:hAnsi="Palatino Linotype"/>
                  <w:sz w:val="16"/>
                  <w:szCs w:val="16"/>
                  <w:lang w:val="ru-RU"/>
                </w:rPr>
                <w:delText>17</w:delText>
              </w:r>
            </w:del>
          </w:p>
        </w:tc>
        <w:tc>
          <w:tcPr>
            <w:tcW w:w="576" w:type="dxa"/>
            <w:tcBorders>
              <w:top w:val="nil"/>
              <w:left w:val="nil"/>
              <w:bottom w:val="single" w:sz="8" w:space="0" w:color="auto"/>
              <w:right w:val="single" w:sz="8" w:space="0" w:color="auto"/>
            </w:tcBorders>
            <w:shd w:val="clear" w:color="000000" w:fill="FFFFFF"/>
            <w:vAlign w:val="center"/>
            <w:hideMark/>
          </w:tcPr>
          <w:p w14:paraId="1DA9FB54" w14:textId="77777777" w:rsidR="00527F13" w:rsidRPr="00527F13" w:rsidDel="008B1625" w:rsidRDefault="00527F13" w:rsidP="0050150B">
            <w:pPr>
              <w:spacing w:line="240" w:lineRule="auto"/>
              <w:jc w:val="left"/>
              <w:rPr>
                <w:del w:id="2398" w:author="Алексей Ярославцев" w:date="2020-05-25T21:25:00Z"/>
                <w:rFonts w:ascii="Palatino Linotype" w:hAnsi="Palatino Linotype"/>
                <w:sz w:val="16"/>
                <w:szCs w:val="16"/>
                <w:lang w:val="ru-RU"/>
              </w:rPr>
            </w:pPr>
            <w:del w:id="2399" w:author="Алексей Ярославцев" w:date="2020-05-25T21:25:00Z">
              <w:r w:rsidRPr="00527F13" w:rsidDel="008B1625">
                <w:rPr>
                  <w:rFonts w:ascii="Palatino Linotype" w:hAnsi="Palatino Linotype"/>
                  <w:sz w:val="16"/>
                  <w:szCs w:val="16"/>
                  <w:lang w:val="ru-RU"/>
                </w:rPr>
                <w:delText>40.43</w:delText>
              </w:r>
            </w:del>
          </w:p>
        </w:tc>
        <w:tc>
          <w:tcPr>
            <w:tcW w:w="548" w:type="dxa"/>
            <w:tcBorders>
              <w:top w:val="nil"/>
              <w:left w:val="nil"/>
              <w:bottom w:val="single" w:sz="8" w:space="0" w:color="auto"/>
              <w:right w:val="single" w:sz="8" w:space="0" w:color="auto"/>
            </w:tcBorders>
            <w:shd w:val="clear" w:color="000000" w:fill="FFFFFF"/>
            <w:vAlign w:val="center"/>
            <w:hideMark/>
          </w:tcPr>
          <w:p w14:paraId="1D1B886E" w14:textId="77777777" w:rsidR="00527F13" w:rsidRPr="00527F13" w:rsidDel="008B1625" w:rsidRDefault="00527F13" w:rsidP="0050150B">
            <w:pPr>
              <w:spacing w:line="240" w:lineRule="auto"/>
              <w:jc w:val="left"/>
              <w:rPr>
                <w:del w:id="2400" w:author="Алексей Ярославцев" w:date="2020-05-25T21:25:00Z"/>
                <w:rFonts w:ascii="Palatino Linotype" w:hAnsi="Palatino Linotype"/>
                <w:sz w:val="16"/>
                <w:szCs w:val="16"/>
                <w:lang w:val="ru-RU"/>
              </w:rPr>
            </w:pPr>
            <w:del w:id="2401" w:author="Алексей Ярославцев" w:date="2020-05-25T21:25:00Z">
              <w:r w:rsidRPr="00527F13" w:rsidDel="008B1625">
                <w:rPr>
                  <w:rFonts w:ascii="Palatino Linotype" w:hAnsi="Palatino Linotype"/>
                  <w:sz w:val="16"/>
                  <w:szCs w:val="16"/>
                  <w:lang w:val="ru-RU"/>
                </w:rPr>
                <w:delText>7.62</w:delText>
              </w:r>
            </w:del>
          </w:p>
        </w:tc>
        <w:tc>
          <w:tcPr>
            <w:tcW w:w="576" w:type="dxa"/>
            <w:tcBorders>
              <w:top w:val="nil"/>
              <w:left w:val="nil"/>
              <w:bottom w:val="single" w:sz="8" w:space="0" w:color="auto"/>
              <w:right w:val="single" w:sz="8" w:space="0" w:color="auto"/>
            </w:tcBorders>
            <w:shd w:val="clear" w:color="000000" w:fill="FFFFFF"/>
            <w:vAlign w:val="center"/>
            <w:hideMark/>
          </w:tcPr>
          <w:p w14:paraId="444D9F4E" w14:textId="77777777" w:rsidR="00527F13" w:rsidRPr="00527F13" w:rsidDel="008B1625" w:rsidRDefault="00527F13" w:rsidP="0050150B">
            <w:pPr>
              <w:spacing w:line="240" w:lineRule="auto"/>
              <w:jc w:val="left"/>
              <w:rPr>
                <w:del w:id="2402" w:author="Алексей Ярославцев" w:date="2020-05-25T21:25:00Z"/>
                <w:rFonts w:ascii="Palatino Linotype" w:hAnsi="Palatino Linotype"/>
                <w:sz w:val="16"/>
                <w:szCs w:val="16"/>
                <w:lang w:val="ru-RU"/>
              </w:rPr>
            </w:pPr>
            <w:del w:id="2403" w:author="Алексей Ярославцев" w:date="2020-05-25T21:25:00Z">
              <w:r w:rsidRPr="00527F13" w:rsidDel="008B1625">
                <w:rPr>
                  <w:rFonts w:ascii="Palatino Linotype" w:hAnsi="Palatino Linotype"/>
                  <w:sz w:val="16"/>
                  <w:szCs w:val="16"/>
                  <w:lang w:val="ru-RU"/>
                </w:rPr>
                <w:delText>19.5</w:delText>
              </w:r>
            </w:del>
          </w:p>
        </w:tc>
        <w:tc>
          <w:tcPr>
            <w:tcW w:w="548" w:type="dxa"/>
            <w:tcBorders>
              <w:top w:val="nil"/>
              <w:left w:val="nil"/>
              <w:bottom w:val="single" w:sz="8" w:space="0" w:color="auto"/>
              <w:right w:val="single" w:sz="8" w:space="0" w:color="auto"/>
            </w:tcBorders>
            <w:shd w:val="clear" w:color="000000" w:fill="FFFFFF"/>
            <w:vAlign w:val="center"/>
            <w:hideMark/>
          </w:tcPr>
          <w:p w14:paraId="70E547C7" w14:textId="77777777" w:rsidR="00527F13" w:rsidRPr="00527F13" w:rsidDel="008B1625" w:rsidRDefault="00527F13" w:rsidP="0050150B">
            <w:pPr>
              <w:spacing w:line="240" w:lineRule="auto"/>
              <w:jc w:val="left"/>
              <w:rPr>
                <w:del w:id="2404" w:author="Алексей Ярославцев" w:date="2020-05-25T21:25:00Z"/>
                <w:rFonts w:ascii="Palatino Linotype" w:hAnsi="Palatino Linotype"/>
                <w:sz w:val="16"/>
                <w:szCs w:val="16"/>
                <w:lang w:val="ru-RU"/>
              </w:rPr>
            </w:pPr>
            <w:del w:id="2405" w:author="Алексей Ярославцев" w:date="2020-05-25T21:25:00Z">
              <w:r w:rsidRPr="00527F13" w:rsidDel="008B1625">
                <w:rPr>
                  <w:rFonts w:ascii="Palatino Linotype" w:hAnsi="Palatino Linotype"/>
                  <w:sz w:val="16"/>
                  <w:szCs w:val="16"/>
                  <w:lang w:val="ru-RU"/>
                </w:rPr>
                <w:delText>3</w:delText>
              </w:r>
            </w:del>
          </w:p>
        </w:tc>
        <w:tc>
          <w:tcPr>
            <w:tcW w:w="548" w:type="dxa"/>
            <w:tcBorders>
              <w:top w:val="nil"/>
              <w:left w:val="nil"/>
              <w:bottom w:val="single" w:sz="8" w:space="0" w:color="auto"/>
              <w:right w:val="single" w:sz="8" w:space="0" w:color="auto"/>
            </w:tcBorders>
            <w:shd w:val="clear" w:color="000000" w:fill="FFFFFF"/>
            <w:vAlign w:val="center"/>
            <w:hideMark/>
          </w:tcPr>
          <w:p w14:paraId="26FF9255" w14:textId="77777777" w:rsidR="00527F13" w:rsidRPr="00527F13" w:rsidDel="008B1625" w:rsidRDefault="00527F13" w:rsidP="0050150B">
            <w:pPr>
              <w:spacing w:line="240" w:lineRule="auto"/>
              <w:jc w:val="left"/>
              <w:rPr>
                <w:del w:id="2406" w:author="Алексей Ярославцев" w:date="2020-05-25T21:25:00Z"/>
                <w:rFonts w:ascii="Palatino Linotype" w:hAnsi="Palatino Linotype"/>
                <w:sz w:val="16"/>
                <w:szCs w:val="16"/>
                <w:lang w:val="ru-RU"/>
              </w:rPr>
            </w:pPr>
            <w:del w:id="2407" w:author="Алексей Ярославцев" w:date="2020-05-25T21:25:00Z">
              <w:r w:rsidRPr="00527F13" w:rsidDel="008B1625">
                <w:rPr>
                  <w:rFonts w:ascii="Palatino Linotype" w:hAnsi="Palatino Linotype"/>
                  <w:sz w:val="16"/>
                  <w:szCs w:val="16"/>
                  <w:lang w:val="ru-RU"/>
                </w:rPr>
                <w:delText>1.16</w:delText>
              </w:r>
            </w:del>
          </w:p>
        </w:tc>
        <w:tc>
          <w:tcPr>
            <w:tcW w:w="576" w:type="dxa"/>
            <w:tcBorders>
              <w:top w:val="nil"/>
              <w:left w:val="nil"/>
              <w:bottom w:val="single" w:sz="8" w:space="0" w:color="auto"/>
              <w:right w:val="single" w:sz="8" w:space="0" w:color="auto"/>
            </w:tcBorders>
            <w:shd w:val="clear" w:color="000000" w:fill="FFFFFF"/>
            <w:vAlign w:val="center"/>
            <w:hideMark/>
          </w:tcPr>
          <w:p w14:paraId="359D963B" w14:textId="77777777" w:rsidR="00527F13" w:rsidRPr="00527F13" w:rsidDel="008B1625" w:rsidRDefault="00527F13" w:rsidP="0050150B">
            <w:pPr>
              <w:spacing w:line="240" w:lineRule="auto"/>
              <w:jc w:val="left"/>
              <w:rPr>
                <w:del w:id="2408" w:author="Алексей Ярославцев" w:date="2020-05-25T21:25:00Z"/>
                <w:rFonts w:ascii="Palatino Linotype" w:hAnsi="Palatino Linotype"/>
                <w:sz w:val="16"/>
                <w:szCs w:val="16"/>
                <w:lang w:val="ru-RU"/>
              </w:rPr>
            </w:pPr>
            <w:del w:id="2409" w:author="Алексей Ярославцев" w:date="2020-05-25T21:25:00Z">
              <w:r w:rsidRPr="00527F13" w:rsidDel="008B1625">
                <w:rPr>
                  <w:rFonts w:ascii="Palatino Linotype" w:hAnsi="Palatino Linotype"/>
                  <w:sz w:val="16"/>
                  <w:szCs w:val="16"/>
                  <w:lang w:val="ru-RU"/>
                </w:rPr>
                <w:delText>0.682</w:delText>
              </w:r>
            </w:del>
          </w:p>
        </w:tc>
        <w:tc>
          <w:tcPr>
            <w:tcW w:w="576" w:type="dxa"/>
            <w:tcBorders>
              <w:top w:val="nil"/>
              <w:left w:val="nil"/>
              <w:bottom w:val="single" w:sz="8" w:space="0" w:color="auto"/>
              <w:right w:val="single" w:sz="8" w:space="0" w:color="auto"/>
            </w:tcBorders>
            <w:shd w:val="clear" w:color="000000" w:fill="FFFFFF"/>
            <w:vAlign w:val="center"/>
            <w:hideMark/>
          </w:tcPr>
          <w:p w14:paraId="7999169E" w14:textId="77777777" w:rsidR="00527F13" w:rsidRPr="00527F13" w:rsidDel="008B1625" w:rsidRDefault="00527F13" w:rsidP="0050150B">
            <w:pPr>
              <w:spacing w:line="240" w:lineRule="auto"/>
              <w:jc w:val="left"/>
              <w:rPr>
                <w:del w:id="2410" w:author="Алексей Ярославцев" w:date="2020-05-25T21:25:00Z"/>
                <w:rFonts w:ascii="Palatino Linotype" w:hAnsi="Palatino Linotype"/>
                <w:sz w:val="16"/>
                <w:szCs w:val="16"/>
                <w:lang w:val="ru-RU"/>
              </w:rPr>
            </w:pPr>
            <w:del w:id="2411" w:author="Алексей Ярославцев" w:date="2020-05-25T21:25:00Z">
              <w:r w:rsidRPr="00527F13" w:rsidDel="008B1625">
                <w:rPr>
                  <w:rFonts w:ascii="Palatino Linotype" w:hAnsi="Palatino Linotype"/>
                  <w:sz w:val="16"/>
                  <w:szCs w:val="16"/>
                  <w:lang w:val="ru-RU"/>
                </w:rPr>
                <w:delText>0.282</w:delText>
              </w:r>
            </w:del>
          </w:p>
        </w:tc>
        <w:tc>
          <w:tcPr>
            <w:tcW w:w="656" w:type="dxa"/>
            <w:tcBorders>
              <w:top w:val="nil"/>
              <w:left w:val="nil"/>
              <w:bottom w:val="single" w:sz="8" w:space="0" w:color="auto"/>
              <w:right w:val="single" w:sz="8" w:space="0" w:color="auto"/>
            </w:tcBorders>
            <w:shd w:val="clear" w:color="000000" w:fill="FFFFFF"/>
            <w:vAlign w:val="center"/>
            <w:hideMark/>
          </w:tcPr>
          <w:p w14:paraId="0105ACA7" w14:textId="77777777" w:rsidR="00527F13" w:rsidRPr="00527F13" w:rsidDel="008B1625" w:rsidRDefault="00527F13" w:rsidP="0050150B">
            <w:pPr>
              <w:spacing w:line="240" w:lineRule="auto"/>
              <w:jc w:val="left"/>
              <w:rPr>
                <w:del w:id="2412" w:author="Алексей Ярославцев" w:date="2020-05-25T21:25:00Z"/>
                <w:rFonts w:ascii="Palatino Linotype" w:hAnsi="Palatino Linotype"/>
                <w:sz w:val="16"/>
                <w:szCs w:val="16"/>
                <w:lang w:val="ru-RU"/>
              </w:rPr>
            </w:pPr>
            <w:del w:id="2413" w:author="Алексей Ярославцев" w:date="2020-05-25T21:25:00Z">
              <w:r w:rsidRPr="00527F13" w:rsidDel="008B1625">
                <w:rPr>
                  <w:rFonts w:ascii="Palatino Linotype" w:hAnsi="Palatino Linotype"/>
                  <w:sz w:val="16"/>
                  <w:szCs w:val="16"/>
                  <w:lang w:val="ru-RU"/>
                </w:rPr>
                <w:delText>400.09</w:delText>
              </w:r>
            </w:del>
          </w:p>
        </w:tc>
        <w:tc>
          <w:tcPr>
            <w:tcW w:w="576" w:type="dxa"/>
            <w:tcBorders>
              <w:top w:val="nil"/>
              <w:left w:val="nil"/>
              <w:bottom w:val="single" w:sz="8" w:space="0" w:color="auto"/>
              <w:right w:val="single" w:sz="8" w:space="0" w:color="auto"/>
            </w:tcBorders>
            <w:shd w:val="clear" w:color="000000" w:fill="FFFFFF"/>
            <w:vAlign w:val="center"/>
            <w:hideMark/>
          </w:tcPr>
          <w:p w14:paraId="51BD42E1" w14:textId="77777777" w:rsidR="00527F13" w:rsidRPr="00527F13" w:rsidDel="008B1625" w:rsidRDefault="00527F13" w:rsidP="0050150B">
            <w:pPr>
              <w:spacing w:line="240" w:lineRule="auto"/>
              <w:jc w:val="left"/>
              <w:rPr>
                <w:del w:id="2414" w:author="Алексей Ярославцев" w:date="2020-05-25T21:25:00Z"/>
                <w:rFonts w:ascii="Palatino Linotype" w:hAnsi="Palatino Linotype"/>
                <w:sz w:val="16"/>
                <w:szCs w:val="16"/>
                <w:lang w:val="ru-RU"/>
              </w:rPr>
            </w:pPr>
            <w:del w:id="2415" w:author="Алексей Ярославцев" w:date="2020-05-25T21:25:00Z">
              <w:r w:rsidRPr="00527F13" w:rsidDel="008B1625">
                <w:rPr>
                  <w:rFonts w:ascii="Palatino Linotype" w:hAnsi="Palatino Linotype"/>
                  <w:sz w:val="16"/>
                  <w:szCs w:val="16"/>
                  <w:lang w:val="ru-RU"/>
                </w:rPr>
                <w:delText>7.27</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64BBA521" w14:textId="77777777" w:rsidR="00527F13" w:rsidRPr="00527F13" w:rsidDel="008B1625" w:rsidRDefault="00527F13" w:rsidP="0050150B">
            <w:pPr>
              <w:spacing w:line="240" w:lineRule="auto"/>
              <w:jc w:val="left"/>
              <w:rPr>
                <w:del w:id="2416" w:author="Алексей Ярославцев" w:date="2020-05-25T21:25:00Z"/>
                <w:rFonts w:ascii="Palatino Linotype" w:hAnsi="Palatino Linotype"/>
                <w:sz w:val="16"/>
                <w:szCs w:val="16"/>
                <w:lang w:val="ru-RU"/>
              </w:rPr>
            </w:pPr>
            <w:del w:id="2417" w:author="Алексей Ярославцев" w:date="2020-05-25T21:25:00Z">
              <w:r w:rsidRPr="00527F13" w:rsidDel="008B1625">
                <w:rPr>
                  <w:rFonts w:ascii="Palatino Linotype" w:hAnsi="Palatino Linotype"/>
                  <w:sz w:val="16"/>
                  <w:szCs w:val="16"/>
                  <w:lang w:val="ru-RU"/>
                </w:rPr>
                <w:delText>17.79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0DBABDCE" w14:textId="77777777" w:rsidR="00527F13" w:rsidRPr="00527F13" w:rsidDel="008B1625" w:rsidRDefault="00527F13" w:rsidP="0050150B">
            <w:pPr>
              <w:spacing w:line="240" w:lineRule="auto"/>
              <w:jc w:val="left"/>
              <w:rPr>
                <w:del w:id="2418" w:author="Алексей Ярославцев" w:date="2020-05-25T21:25:00Z"/>
                <w:rFonts w:ascii="Palatino Linotype" w:hAnsi="Palatino Linotype"/>
                <w:sz w:val="16"/>
                <w:szCs w:val="16"/>
                <w:lang w:val="ru-RU"/>
              </w:rPr>
            </w:pPr>
            <w:del w:id="2419" w:author="Алексей Ярославцев" w:date="2020-05-25T21:25:00Z">
              <w:r w:rsidRPr="00527F13" w:rsidDel="008B1625">
                <w:rPr>
                  <w:rFonts w:ascii="Palatino Linotype" w:hAnsi="Palatino Linotype"/>
                  <w:sz w:val="16"/>
                  <w:szCs w:val="16"/>
                  <w:lang w:val="ru-RU"/>
                </w:rPr>
                <w:delText>0.91</w:delText>
              </w:r>
            </w:del>
          </w:p>
        </w:tc>
        <w:tc>
          <w:tcPr>
            <w:tcW w:w="665" w:type="dxa"/>
            <w:tcBorders>
              <w:top w:val="nil"/>
              <w:left w:val="nil"/>
              <w:bottom w:val="single" w:sz="8" w:space="0" w:color="auto"/>
              <w:right w:val="single" w:sz="8" w:space="0" w:color="auto"/>
            </w:tcBorders>
            <w:shd w:val="clear" w:color="000000" w:fill="FFFFFF"/>
            <w:vAlign w:val="center"/>
            <w:hideMark/>
          </w:tcPr>
          <w:p w14:paraId="50104101" w14:textId="77777777" w:rsidR="00527F13" w:rsidRPr="00527F13" w:rsidDel="008B1625" w:rsidRDefault="00527F13" w:rsidP="0050150B">
            <w:pPr>
              <w:spacing w:line="240" w:lineRule="auto"/>
              <w:jc w:val="left"/>
              <w:rPr>
                <w:del w:id="2420" w:author="Алексей Ярославцев" w:date="2020-05-25T21:25:00Z"/>
                <w:rFonts w:ascii="Palatino Linotype" w:hAnsi="Palatino Linotype"/>
                <w:sz w:val="16"/>
                <w:szCs w:val="16"/>
                <w:lang w:val="ru-RU"/>
              </w:rPr>
            </w:pPr>
            <w:del w:id="2421" w:author="Алексей Ярославцев" w:date="2020-05-25T21:25:00Z">
              <w:r w:rsidRPr="00527F13" w:rsidDel="008B1625">
                <w:rPr>
                  <w:rFonts w:ascii="Palatino Linotype" w:hAnsi="Palatino Linotype"/>
                  <w:sz w:val="16"/>
                  <w:szCs w:val="16"/>
                  <w:lang w:val="ru-RU"/>
                </w:rPr>
                <w:delText>175.42</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A9AB3E8" w14:textId="77777777" w:rsidR="00527F13" w:rsidRPr="00527F13" w:rsidDel="008B1625" w:rsidRDefault="00527F13" w:rsidP="0050150B">
            <w:pPr>
              <w:spacing w:line="240" w:lineRule="auto"/>
              <w:jc w:val="left"/>
              <w:rPr>
                <w:del w:id="2422" w:author="Алексей Ярославцев" w:date="2020-05-25T21:25:00Z"/>
                <w:rFonts w:ascii="Palatino Linotype" w:hAnsi="Palatino Linotype"/>
                <w:sz w:val="16"/>
                <w:szCs w:val="16"/>
                <w:lang w:val="ru-RU"/>
              </w:rPr>
            </w:pPr>
            <w:del w:id="2423"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BF49E61" w14:textId="77777777" w:rsidR="00527F13" w:rsidRPr="00527F13" w:rsidDel="008B1625" w:rsidRDefault="00527F13" w:rsidP="0050150B">
            <w:pPr>
              <w:spacing w:line="240" w:lineRule="auto"/>
              <w:jc w:val="left"/>
              <w:rPr>
                <w:del w:id="2424" w:author="Алексей Ярославцев" w:date="2020-05-25T21:25:00Z"/>
                <w:rFonts w:ascii="Palatino Linotype" w:hAnsi="Palatino Linotype"/>
                <w:sz w:val="16"/>
                <w:szCs w:val="16"/>
                <w:lang w:val="ru-RU"/>
              </w:rPr>
            </w:pPr>
            <w:del w:id="2425" w:author="Алексей Ярославцев" w:date="2020-05-25T21:25:00Z">
              <w:r w:rsidRPr="00527F13" w:rsidDel="008B1625">
                <w:rPr>
                  <w:rFonts w:ascii="Palatino Linotype" w:hAnsi="Palatino Linotype"/>
                  <w:sz w:val="16"/>
                  <w:szCs w:val="16"/>
                  <w:lang w:val="ru-RU"/>
                </w:rPr>
                <w:delText>0.96</w:delText>
              </w:r>
            </w:del>
          </w:p>
        </w:tc>
        <w:tc>
          <w:tcPr>
            <w:tcW w:w="892" w:type="dxa"/>
            <w:tcBorders>
              <w:top w:val="nil"/>
              <w:left w:val="nil"/>
              <w:bottom w:val="single" w:sz="8" w:space="0" w:color="auto"/>
              <w:right w:val="single" w:sz="8" w:space="0" w:color="auto"/>
            </w:tcBorders>
            <w:shd w:val="clear" w:color="000000" w:fill="FFFFFF"/>
            <w:vAlign w:val="center"/>
            <w:hideMark/>
          </w:tcPr>
          <w:p w14:paraId="326CB393" w14:textId="77777777" w:rsidR="00527F13" w:rsidRPr="00527F13" w:rsidDel="008B1625" w:rsidRDefault="00527F13" w:rsidP="0050150B">
            <w:pPr>
              <w:spacing w:line="240" w:lineRule="auto"/>
              <w:jc w:val="left"/>
              <w:rPr>
                <w:del w:id="2426" w:author="Алексей Ярославцев" w:date="2020-05-25T21:25:00Z"/>
                <w:rFonts w:ascii="Palatino Linotype" w:hAnsi="Palatino Linotype"/>
                <w:sz w:val="16"/>
                <w:szCs w:val="16"/>
                <w:lang w:val="ru-RU"/>
              </w:rPr>
            </w:pPr>
            <w:del w:id="2427" w:author="Алексей Ярославцев" w:date="2020-05-25T21:25:00Z">
              <w:r w:rsidRPr="00527F13" w:rsidDel="008B1625">
                <w:rPr>
                  <w:rFonts w:ascii="Palatino Linotype" w:hAnsi="Palatino Linotype"/>
                  <w:sz w:val="16"/>
                  <w:szCs w:val="16"/>
                  <w:lang w:val="ru-RU"/>
                </w:rPr>
                <w:delText>2152</w:delText>
              </w:r>
            </w:del>
          </w:p>
        </w:tc>
        <w:tc>
          <w:tcPr>
            <w:tcW w:w="656" w:type="dxa"/>
            <w:tcBorders>
              <w:top w:val="nil"/>
              <w:left w:val="nil"/>
              <w:bottom w:val="single" w:sz="8" w:space="0" w:color="auto"/>
              <w:right w:val="single" w:sz="8" w:space="0" w:color="auto"/>
            </w:tcBorders>
            <w:shd w:val="clear" w:color="000000" w:fill="FFFFFF"/>
            <w:vAlign w:val="center"/>
            <w:hideMark/>
          </w:tcPr>
          <w:p w14:paraId="0F31DB0F" w14:textId="77777777" w:rsidR="00527F13" w:rsidRPr="00527F13" w:rsidDel="008B1625" w:rsidRDefault="00527F13" w:rsidP="0050150B">
            <w:pPr>
              <w:spacing w:line="240" w:lineRule="auto"/>
              <w:jc w:val="left"/>
              <w:rPr>
                <w:del w:id="2428" w:author="Алексей Ярославцев" w:date="2020-05-25T21:25:00Z"/>
                <w:rFonts w:ascii="Palatino Linotype" w:hAnsi="Palatino Linotype"/>
                <w:sz w:val="16"/>
                <w:szCs w:val="16"/>
                <w:lang w:val="ru-RU"/>
              </w:rPr>
            </w:pPr>
            <w:del w:id="2429" w:author="Алексей Ярославцев" w:date="2020-05-25T21:25:00Z">
              <w:r w:rsidRPr="00527F13" w:rsidDel="008B1625">
                <w:rPr>
                  <w:rFonts w:ascii="Palatino Linotype" w:hAnsi="Palatino Linotype"/>
                  <w:sz w:val="16"/>
                  <w:szCs w:val="16"/>
                  <w:lang w:val="ru-RU"/>
                </w:rPr>
                <w:delText>4893</w:delText>
              </w:r>
            </w:del>
          </w:p>
        </w:tc>
        <w:tc>
          <w:tcPr>
            <w:tcW w:w="656" w:type="dxa"/>
            <w:tcBorders>
              <w:top w:val="nil"/>
              <w:left w:val="nil"/>
              <w:bottom w:val="single" w:sz="8" w:space="0" w:color="auto"/>
              <w:right w:val="single" w:sz="8" w:space="0" w:color="auto"/>
            </w:tcBorders>
            <w:shd w:val="clear" w:color="000000" w:fill="FFFFFF"/>
            <w:vAlign w:val="center"/>
            <w:hideMark/>
          </w:tcPr>
          <w:p w14:paraId="06AD7AF6" w14:textId="77777777" w:rsidR="00527F13" w:rsidRPr="00527F13" w:rsidDel="008B1625" w:rsidRDefault="00527F13" w:rsidP="0050150B">
            <w:pPr>
              <w:spacing w:line="240" w:lineRule="auto"/>
              <w:jc w:val="left"/>
              <w:rPr>
                <w:del w:id="2430" w:author="Алексей Ярославцев" w:date="2020-05-25T21:25:00Z"/>
                <w:rFonts w:ascii="Palatino Linotype" w:hAnsi="Palatino Linotype"/>
                <w:sz w:val="16"/>
                <w:szCs w:val="16"/>
                <w:lang w:val="ru-RU"/>
              </w:rPr>
            </w:pPr>
            <w:del w:id="2431" w:author="Алексей Ярославцев" w:date="2020-05-25T21:25:00Z">
              <w:r w:rsidRPr="00527F13" w:rsidDel="008B1625">
                <w:rPr>
                  <w:rFonts w:ascii="Palatino Linotype" w:hAnsi="Palatino Linotype"/>
                  <w:sz w:val="16"/>
                  <w:szCs w:val="16"/>
                  <w:lang w:val="ru-RU"/>
                </w:rPr>
                <w:delText>3131</w:delText>
              </w:r>
            </w:del>
          </w:p>
        </w:tc>
        <w:tc>
          <w:tcPr>
            <w:tcW w:w="656" w:type="dxa"/>
            <w:tcBorders>
              <w:top w:val="nil"/>
              <w:left w:val="nil"/>
              <w:bottom w:val="single" w:sz="8" w:space="0" w:color="auto"/>
              <w:right w:val="single" w:sz="8" w:space="0" w:color="auto"/>
            </w:tcBorders>
            <w:shd w:val="clear" w:color="000000" w:fill="FFFFFF"/>
            <w:vAlign w:val="center"/>
            <w:hideMark/>
          </w:tcPr>
          <w:p w14:paraId="4852DECC" w14:textId="77777777" w:rsidR="00527F13" w:rsidRPr="00527F13" w:rsidDel="008B1625" w:rsidRDefault="00527F13" w:rsidP="0050150B">
            <w:pPr>
              <w:spacing w:line="240" w:lineRule="auto"/>
              <w:jc w:val="left"/>
              <w:rPr>
                <w:del w:id="2432" w:author="Алексей Ярославцев" w:date="2020-05-25T21:25:00Z"/>
                <w:rFonts w:ascii="Palatino Linotype" w:hAnsi="Palatino Linotype"/>
                <w:sz w:val="16"/>
                <w:szCs w:val="16"/>
                <w:lang w:val="ru-RU"/>
              </w:rPr>
            </w:pPr>
            <w:del w:id="2433" w:author="Алексей Ярославцев" w:date="2020-05-25T21:25:00Z">
              <w:r w:rsidRPr="00527F13" w:rsidDel="008B1625">
                <w:rPr>
                  <w:rFonts w:ascii="Palatino Linotype" w:hAnsi="Palatino Linotype"/>
                  <w:sz w:val="16"/>
                  <w:szCs w:val="16"/>
                  <w:lang w:val="ru-RU"/>
                </w:rPr>
                <w:delText>1223</w:delText>
              </w:r>
            </w:del>
          </w:p>
        </w:tc>
        <w:tc>
          <w:tcPr>
            <w:tcW w:w="600" w:type="dxa"/>
            <w:tcBorders>
              <w:top w:val="nil"/>
              <w:left w:val="nil"/>
              <w:bottom w:val="single" w:sz="8" w:space="0" w:color="auto"/>
              <w:right w:val="single" w:sz="8" w:space="0" w:color="auto"/>
            </w:tcBorders>
            <w:shd w:val="clear" w:color="000000" w:fill="FFFFFF"/>
            <w:hideMark/>
          </w:tcPr>
          <w:p w14:paraId="2E3A1120" w14:textId="77777777" w:rsidR="00527F13" w:rsidRPr="00527F13" w:rsidDel="008B1625" w:rsidRDefault="00527F13" w:rsidP="0050150B">
            <w:pPr>
              <w:spacing w:line="240" w:lineRule="auto"/>
              <w:jc w:val="left"/>
              <w:rPr>
                <w:del w:id="2434" w:author="Алексей Ярославцев" w:date="2020-05-25T21:25:00Z"/>
                <w:rFonts w:ascii="Palatino Linotype" w:hAnsi="Palatino Linotype"/>
                <w:sz w:val="16"/>
                <w:szCs w:val="16"/>
                <w:lang w:val="ru-RU"/>
              </w:rPr>
            </w:pPr>
            <w:del w:id="2435" w:author="Алексей Ярославцев" w:date="2020-05-25T21:25:00Z">
              <w:r w:rsidRPr="00527F13" w:rsidDel="008B1625">
                <w:rPr>
                  <w:rFonts w:ascii="Palatino Linotype" w:hAnsi="Palatino Linotype"/>
                  <w:sz w:val="16"/>
                  <w:szCs w:val="16"/>
                </w:rPr>
                <w:delText>3.8</w:delText>
              </w:r>
            </w:del>
          </w:p>
        </w:tc>
        <w:tc>
          <w:tcPr>
            <w:tcW w:w="600" w:type="dxa"/>
            <w:tcBorders>
              <w:top w:val="nil"/>
              <w:left w:val="nil"/>
              <w:bottom w:val="single" w:sz="8" w:space="0" w:color="auto"/>
              <w:right w:val="single" w:sz="8" w:space="0" w:color="auto"/>
            </w:tcBorders>
            <w:shd w:val="clear" w:color="000000" w:fill="FFFFFF"/>
            <w:hideMark/>
          </w:tcPr>
          <w:p w14:paraId="04AFCA60" w14:textId="77777777" w:rsidR="00527F13" w:rsidRPr="00527F13" w:rsidDel="008B1625" w:rsidRDefault="00527F13" w:rsidP="0050150B">
            <w:pPr>
              <w:spacing w:line="240" w:lineRule="auto"/>
              <w:jc w:val="left"/>
              <w:rPr>
                <w:del w:id="2436" w:author="Алексей Ярославцев" w:date="2020-05-25T21:25:00Z"/>
                <w:rFonts w:ascii="Palatino Linotype" w:hAnsi="Palatino Linotype"/>
                <w:sz w:val="16"/>
                <w:szCs w:val="16"/>
                <w:lang w:val="ru-RU"/>
              </w:rPr>
            </w:pPr>
            <w:del w:id="2437" w:author="Алексей Ярославцев" w:date="2020-05-25T21:25:00Z">
              <w:r w:rsidRPr="00527F13" w:rsidDel="008B1625">
                <w:rPr>
                  <w:rFonts w:ascii="Palatino Linotype" w:hAnsi="Palatino Linotype"/>
                  <w:sz w:val="16"/>
                  <w:szCs w:val="16"/>
                </w:rPr>
                <w:delText>0.40</w:delText>
              </w:r>
            </w:del>
          </w:p>
        </w:tc>
        <w:tc>
          <w:tcPr>
            <w:tcW w:w="576" w:type="dxa"/>
            <w:tcBorders>
              <w:top w:val="nil"/>
              <w:left w:val="nil"/>
              <w:bottom w:val="single" w:sz="8" w:space="0" w:color="auto"/>
              <w:right w:val="single" w:sz="8" w:space="0" w:color="auto"/>
            </w:tcBorders>
            <w:shd w:val="clear" w:color="000000" w:fill="FFFFFF"/>
            <w:hideMark/>
          </w:tcPr>
          <w:p w14:paraId="66F37EDE" w14:textId="77777777" w:rsidR="00527F13" w:rsidRPr="00527F13" w:rsidDel="008B1625" w:rsidRDefault="00527F13" w:rsidP="0050150B">
            <w:pPr>
              <w:spacing w:line="240" w:lineRule="auto"/>
              <w:jc w:val="left"/>
              <w:rPr>
                <w:del w:id="2438" w:author="Алексей Ярославцев" w:date="2020-05-25T21:25:00Z"/>
                <w:rFonts w:ascii="Palatino Linotype" w:hAnsi="Palatino Linotype"/>
                <w:sz w:val="16"/>
                <w:szCs w:val="16"/>
                <w:lang w:val="ru-RU"/>
              </w:rPr>
            </w:pPr>
            <w:del w:id="2439" w:author="Алексей Ярославцев" w:date="2020-05-25T21:25:00Z">
              <w:r w:rsidRPr="00527F13" w:rsidDel="008B1625">
                <w:rPr>
                  <w:rFonts w:ascii="Palatino Linotype" w:hAnsi="Palatino Linotype"/>
                  <w:sz w:val="16"/>
                  <w:szCs w:val="16"/>
                </w:rPr>
                <w:delText>3.4</w:delText>
              </w:r>
            </w:del>
          </w:p>
        </w:tc>
      </w:tr>
      <w:tr w:rsidR="00527F13" w:rsidRPr="00527F13" w:rsidDel="008B1625" w14:paraId="647B1FEC" w14:textId="77777777" w:rsidTr="0050150B">
        <w:trPr>
          <w:trHeight w:val="170"/>
          <w:del w:id="2440"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71EC7A06" w14:textId="77777777" w:rsidR="00527F13" w:rsidRPr="00527F13" w:rsidDel="008B1625" w:rsidRDefault="00527F13" w:rsidP="0050150B">
            <w:pPr>
              <w:spacing w:line="240" w:lineRule="auto"/>
              <w:jc w:val="left"/>
              <w:rPr>
                <w:del w:id="2441" w:author="Алексей Ярославцев" w:date="2020-05-25T21:25:00Z"/>
                <w:rFonts w:ascii="Palatino Linotype" w:hAnsi="Palatino Linotype"/>
                <w:b/>
                <w:bCs/>
                <w:sz w:val="16"/>
                <w:szCs w:val="16"/>
                <w:lang w:val="ru-RU"/>
              </w:rPr>
            </w:pPr>
            <w:del w:id="2442" w:author="Алексей Ярославцев" w:date="2020-05-25T21:25:00Z">
              <w:r w:rsidRPr="00527F13" w:rsidDel="008B1625">
                <w:rPr>
                  <w:rFonts w:ascii="Palatino Linotype" w:hAnsi="Palatino Linotype"/>
                  <w:b/>
                  <w:bCs/>
                  <w:sz w:val="16"/>
                  <w:szCs w:val="16"/>
                  <w:lang w:val="ru-RU"/>
                </w:rPr>
                <w:delText>218A0270</w:delText>
              </w:r>
            </w:del>
          </w:p>
        </w:tc>
        <w:tc>
          <w:tcPr>
            <w:tcW w:w="708" w:type="dxa"/>
            <w:tcBorders>
              <w:top w:val="nil"/>
              <w:left w:val="nil"/>
              <w:bottom w:val="single" w:sz="8" w:space="0" w:color="auto"/>
              <w:right w:val="single" w:sz="8" w:space="0" w:color="auto"/>
            </w:tcBorders>
            <w:shd w:val="clear" w:color="000000" w:fill="FFFFFF"/>
            <w:vAlign w:val="center"/>
            <w:hideMark/>
          </w:tcPr>
          <w:p w14:paraId="18122700" w14:textId="77777777" w:rsidR="00527F13" w:rsidRPr="00527F13" w:rsidDel="008B1625" w:rsidRDefault="00527F13" w:rsidP="0050150B">
            <w:pPr>
              <w:spacing w:line="240" w:lineRule="auto"/>
              <w:jc w:val="left"/>
              <w:rPr>
                <w:del w:id="2443" w:author="Алексей Ярославцев" w:date="2020-05-25T21:25:00Z"/>
                <w:rFonts w:ascii="Palatino Linotype" w:hAnsi="Palatino Linotype"/>
                <w:sz w:val="16"/>
                <w:szCs w:val="16"/>
                <w:lang w:val="ru-RU"/>
              </w:rPr>
            </w:pPr>
            <w:del w:id="2444" w:author="Алексей Ярославцев" w:date="2020-05-25T21:25:00Z">
              <w:r w:rsidRPr="00527F13" w:rsidDel="008B1625">
                <w:rPr>
                  <w:rFonts w:ascii="Palatino Linotype" w:hAnsi="Palatino Linotype"/>
                  <w:sz w:val="16"/>
                  <w:szCs w:val="16"/>
                  <w:lang w:val="ru-RU"/>
                </w:rPr>
                <w:delText>30-40</w:delText>
              </w:r>
            </w:del>
          </w:p>
        </w:tc>
        <w:tc>
          <w:tcPr>
            <w:tcW w:w="548" w:type="dxa"/>
            <w:tcBorders>
              <w:top w:val="nil"/>
              <w:left w:val="nil"/>
              <w:bottom w:val="single" w:sz="8" w:space="0" w:color="auto"/>
              <w:right w:val="single" w:sz="8" w:space="0" w:color="auto"/>
            </w:tcBorders>
            <w:shd w:val="clear" w:color="000000" w:fill="FFFFFF"/>
            <w:vAlign w:val="center"/>
            <w:hideMark/>
          </w:tcPr>
          <w:p w14:paraId="0B6EF75B" w14:textId="77777777" w:rsidR="00527F13" w:rsidRPr="00527F13" w:rsidDel="008B1625" w:rsidRDefault="00527F13" w:rsidP="0050150B">
            <w:pPr>
              <w:spacing w:line="240" w:lineRule="auto"/>
              <w:jc w:val="left"/>
              <w:rPr>
                <w:del w:id="2445" w:author="Алексей Ярославцев" w:date="2020-05-25T21:25:00Z"/>
                <w:rFonts w:ascii="Palatino Linotype" w:hAnsi="Palatino Linotype"/>
                <w:sz w:val="16"/>
                <w:szCs w:val="16"/>
                <w:lang w:val="ru-RU"/>
              </w:rPr>
            </w:pPr>
            <w:del w:id="2446" w:author="Алексей Ярославцев" w:date="2020-05-25T21:25:00Z">
              <w:r w:rsidRPr="00527F13" w:rsidDel="008B1625">
                <w:rPr>
                  <w:rFonts w:ascii="Palatino Linotype" w:hAnsi="Palatino Linotype"/>
                  <w:sz w:val="16"/>
                  <w:szCs w:val="16"/>
                  <w:lang w:val="ru-RU"/>
                </w:rPr>
                <w:delText>11</w:delText>
              </w:r>
            </w:del>
          </w:p>
        </w:tc>
        <w:tc>
          <w:tcPr>
            <w:tcW w:w="576" w:type="dxa"/>
            <w:tcBorders>
              <w:top w:val="nil"/>
              <w:left w:val="nil"/>
              <w:bottom w:val="single" w:sz="8" w:space="0" w:color="auto"/>
              <w:right w:val="single" w:sz="8" w:space="0" w:color="auto"/>
            </w:tcBorders>
            <w:shd w:val="clear" w:color="000000" w:fill="FFFFFF"/>
            <w:vAlign w:val="center"/>
            <w:hideMark/>
          </w:tcPr>
          <w:p w14:paraId="3B14150E" w14:textId="77777777" w:rsidR="00527F13" w:rsidRPr="00527F13" w:rsidDel="008B1625" w:rsidRDefault="00527F13" w:rsidP="0050150B">
            <w:pPr>
              <w:spacing w:line="240" w:lineRule="auto"/>
              <w:jc w:val="left"/>
              <w:rPr>
                <w:del w:id="2447" w:author="Алексей Ярославцев" w:date="2020-05-25T21:25:00Z"/>
                <w:rFonts w:ascii="Palatino Linotype" w:hAnsi="Palatino Linotype"/>
                <w:sz w:val="16"/>
                <w:szCs w:val="16"/>
                <w:lang w:val="ru-RU"/>
              </w:rPr>
            </w:pPr>
            <w:del w:id="2448" w:author="Алексей Ярославцев" w:date="2020-05-25T21:25:00Z">
              <w:r w:rsidRPr="00527F13" w:rsidDel="008B1625">
                <w:rPr>
                  <w:rFonts w:ascii="Palatino Linotype" w:hAnsi="Palatino Linotype"/>
                  <w:sz w:val="16"/>
                  <w:szCs w:val="16"/>
                  <w:lang w:val="ru-RU"/>
                </w:rPr>
                <w:delText>25.15</w:delText>
              </w:r>
            </w:del>
          </w:p>
        </w:tc>
        <w:tc>
          <w:tcPr>
            <w:tcW w:w="548" w:type="dxa"/>
            <w:tcBorders>
              <w:top w:val="nil"/>
              <w:left w:val="nil"/>
              <w:bottom w:val="single" w:sz="8" w:space="0" w:color="auto"/>
              <w:right w:val="single" w:sz="8" w:space="0" w:color="auto"/>
            </w:tcBorders>
            <w:shd w:val="clear" w:color="000000" w:fill="FFFFFF"/>
            <w:vAlign w:val="center"/>
            <w:hideMark/>
          </w:tcPr>
          <w:p w14:paraId="0C78A05E" w14:textId="77777777" w:rsidR="00527F13" w:rsidRPr="00527F13" w:rsidDel="008B1625" w:rsidRDefault="00527F13" w:rsidP="0050150B">
            <w:pPr>
              <w:spacing w:line="240" w:lineRule="auto"/>
              <w:jc w:val="left"/>
              <w:rPr>
                <w:del w:id="2449" w:author="Алексей Ярославцев" w:date="2020-05-25T21:25:00Z"/>
                <w:rFonts w:ascii="Palatino Linotype" w:hAnsi="Palatino Linotype"/>
                <w:sz w:val="16"/>
                <w:szCs w:val="16"/>
                <w:lang w:val="ru-RU"/>
              </w:rPr>
            </w:pPr>
            <w:del w:id="2450" w:author="Алексей Ярославцев" w:date="2020-05-25T21:25:00Z">
              <w:r w:rsidRPr="00527F13" w:rsidDel="008B1625">
                <w:rPr>
                  <w:rFonts w:ascii="Palatino Linotype" w:hAnsi="Palatino Linotype"/>
                  <w:sz w:val="16"/>
                  <w:szCs w:val="16"/>
                  <w:lang w:val="ru-RU"/>
                </w:rPr>
                <w:delText>4.74</w:delText>
              </w:r>
            </w:del>
          </w:p>
        </w:tc>
        <w:tc>
          <w:tcPr>
            <w:tcW w:w="576" w:type="dxa"/>
            <w:tcBorders>
              <w:top w:val="nil"/>
              <w:left w:val="nil"/>
              <w:bottom w:val="single" w:sz="8" w:space="0" w:color="auto"/>
              <w:right w:val="single" w:sz="8" w:space="0" w:color="auto"/>
            </w:tcBorders>
            <w:shd w:val="clear" w:color="000000" w:fill="FFFFFF"/>
            <w:vAlign w:val="center"/>
            <w:hideMark/>
          </w:tcPr>
          <w:p w14:paraId="0AACE74E" w14:textId="77777777" w:rsidR="00527F13" w:rsidRPr="00527F13" w:rsidDel="008B1625" w:rsidRDefault="00527F13" w:rsidP="0050150B">
            <w:pPr>
              <w:spacing w:line="240" w:lineRule="auto"/>
              <w:jc w:val="left"/>
              <w:rPr>
                <w:del w:id="2451" w:author="Алексей Ярославцев" w:date="2020-05-25T21:25:00Z"/>
                <w:rFonts w:ascii="Palatino Linotype" w:hAnsi="Palatino Linotype"/>
                <w:sz w:val="16"/>
                <w:szCs w:val="16"/>
                <w:lang w:val="ru-RU"/>
              </w:rPr>
            </w:pPr>
            <w:del w:id="2452" w:author="Алексей Ярославцев" w:date="2020-05-25T21:25:00Z">
              <w:r w:rsidRPr="00527F13" w:rsidDel="008B1625">
                <w:rPr>
                  <w:rFonts w:ascii="Palatino Linotype" w:hAnsi="Palatino Linotype"/>
                  <w:sz w:val="16"/>
                  <w:szCs w:val="16"/>
                  <w:lang w:val="ru-RU"/>
                </w:rPr>
                <w:delText>22.4</w:delText>
              </w:r>
            </w:del>
          </w:p>
        </w:tc>
        <w:tc>
          <w:tcPr>
            <w:tcW w:w="548" w:type="dxa"/>
            <w:tcBorders>
              <w:top w:val="nil"/>
              <w:left w:val="nil"/>
              <w:bottom w:val="single" w:sz="8" w:space="0" w:color="auto"/>
              <w:right w:val="single" w:sz="8" w:space="0" w:color="auto"/>
            </w:tcBorders>
            <w:shd w:val="clear" w:color="000000" w:fill="FFFFFF"/>
            <w:vAlign w:val="center"/>
            <w:hideMark/>
          </w:tcPr>
          <w:p w14:paraId="263254CF" w14:textId="77777777" w:rsidR="00527F13" w:rsidRPr="00527F13" w:rsidDel="008B1625" w:rsidRDefault="00527F13" w:rsidP="0050150B">
            <w:pPr>
              <w:spacing w:line="240" w:lineRule="auto"/>
              <w:jc w:val="left"/>
              <w:rPr>
                <w:del w:id="2453" w:author="Алексей Ярославцев" w:date="2020-05-25T21:25:00Z"/>
                <w:rFonts w:ascii="Palatino Linotype" w:hAnsi="Palatino Linotype"/>
                <w:sz w:val="16"/>
                <w:szCs w:val="16"/>
                <w:lang w:val="ru-RU"/>
              </w:rPr>
            </w:pPr>
            <w:del w:id="2454" w:author="Алексей Ярославцев" w:date="2020-05-25T21:25:00Z">
              <w:r w:rsidRPr="00527F13" w:rsidDel="008B1625">
                <w:rPr>
                  <w:rFonts w:ascii="Palatino Linotype" w:hAnsi="Palatino Linotype"/>
                  <w:sz w:val="16"/>
                  <w:szCs w:val="16"/>
                  <w:lang w:val="ru-RU"/>
                </w:rPr>
                <w:delText>3</w:delText>
              </w:r>
            </w:del>
          </w:p>
        </w:tc>
        <w:tc>
          <w:tcPr>
            <w:tcW w:w="548" w:type="dxa"/>
            <w:tcBorders>
              <w:top w:val="nil"/>
              <w:left w:val="nil"/>
              <w:bottom w:val="single" w:sz="8" w:space="0" w:color="auto"/>
              <w:right w:val="single" w:sz="8" w:space="0" w:color="auto"/>
            </w:tcBorders>
            <w:shd w:val="clear" w:color="000000" w:fill="FFFFFF"/>
            <w:vAlign w:val="center"/>
            <w:hideMark/>
          </w:tcPr>
          <w:p w14:paraId="73EC48E3" w14:textId="77777777" w:rsidR="00527F13" w:rsidRPr="00527F13" w:rsidDel="008B1625" w:rsidRDefault="00527F13" w:rsidP="0050150B">
            <w:pPr>
              <w:spacing w:line="240" w:lineRule="auto"/>
              <w:jc w:val="left"/>
              <w:rPr>
                <w:del w:id="2455" w:author="Алексей Ярославцев" w:date="2020-05-25T21:25:00Z"/>
                <w:rFonts w:ascii="Palatino Linotype" w:hAnsi="Palatino Linotype"/>
                <w:sz w:val="16"/>
                <w:szCs w:val="16"/>
                <w:lang w:val="ru-RU"/>
              </w:rPr>
            </w:pPr>
            <w:del w:id="2456" w:author="Алексей Ярославцев" w:date="2020-05-25T21:25:00Z">
              <w:r w:rsidRPr="00527F13" w:rsidDel="008B1625">
                <w:rPr>
                  <w:rFonts w:ascii="Palatino Linotype" w:hAnsi="Palatino Linotype"/>
                  <w:sz w:val="16"/>
                  <w:szCs w:val="16"/>
                  <w:lang w:val="ru-RU"/>
                </w:rPr>
                <w:delText>1.16</w:delText>
              </w:r>
            </w:del>
          </w:p>
        </w:tc>
        <w:tc>
          <w:tcPr>
            <w:tcW w:w="576" w:type="dxa"/>
            <w:tcBorders>
              <w:top w:val="nil"/>
              <w:left w:val="nil"/>
              <w:bottom w:val="single" w:sz="8" w:space="0" w:color="auto"/>
              <w:right w:val="single" w:sz="8" w:space="0" w:color="auto"/>
            </w:tcBorders>
            <w:shd w:val="clear" w:color="000000" w:fill="FFFFFF"/>
            <w:vAlign w:val="center"/>
            <w:hideMark/>
          </w:tcPr>
          <w:p w14:paraId="4AB51570" w14:textId="77777777" w:rsidR="00527F13" w:rsidRPr="00527F13" w:rsidDel="008B1625" w:rsidRDefault="00527F13" w:rsidP="0050150B">
            <w:pPr>
              <w:spacing w:line="240" w:lineRule="auto"/>
              <w:jc w:val="left"/>
              <w:rPr>
                <w:del w:id="2457" w:author="Алексей Ярославцев" w:date="2020-05-25T21:25:00Z"/>
                <w:rFonts w:ascii="Palatino Linotype" w:hAnsi="Palatino Linotype"/>
                <w:sz w:val="16"/>
                <w:szCs w:val="16"/>
                <w:lang w:val="ru-RU"/>
              </w:rPr>
            </w:pPr>
            <w:del w:id="2458" w:author="Алексей Ярославцев" w:date="2020-05-25T21:25:00Z">
              <w:r w:rsidRPr="00527F13" w:rsidDel="008B1625">
                <w:rPr>
                  <w:rFonts w:ascii="Palatino Linotype" w:hAnsi="Palatino Linotype"/>
                  <w:sz w:val="16"/>
                  <w:szCs w:val="16"/>
                  <w:lang w:val="ru-RU"/>
                </w:rPr>
                <w:delText>0.664</w:delText>
              </w:r>
            </w:del>
          </w:p>
        </w:tc>
        <w:tc>
          <w:tcPr>
            <w:tcW w:w="576" w:type="dxa"/>
            <w:tcBorders>
              <w:top w:val="nil"/>
              <w:left w:val="nil"/>
              <w:bottom w:val="single" w:sz="8" w:space="0" w:color="auto"/>
              <w:right w:val="single" w:sz="8" w:space="0" w:color="auto"/>
            </w:tcBorders>
            <w:shd w:val="clear" w:color="000000" w:fill="FFFFFF"/>
            <w:vAlign w:val="center"/>
            <w:hideMark/>
          </w:tcPr>
          <w:p w14:paraId="200455F6" w14:textId="77777777" w:rsidR="00527F13" w:rsidRPr="00527F13" w:rsidDel="008B1625" w:rsidRDefault="00527F13" w:rsidP="0050150B">
            <w:pPr>
              <w:spacing w:line="240" w:lineRule="auto"/>
              <w:jc w:val="left"/>
              <w:rPr>
                <w:del w:id="2459" w:author="Алексей Ярославцев" w:date="2020-05-25T21:25:00Z"/>
                <w:rFonts w:ascii="Palatino Linotype" w:hAnsi="Palatino Linotype"/>
                <w:sz w:val="16"/>
                <w:szCs w:val="16"/>
                <w:lang w:val="ru-RU"/>
              </w:rPr>
            </w:pPr>
            <w:del w:id="2460" w:author="Алексей Ярославцев" w:date="2020-05-25T21:25:00Z">
              <w:r w:rsidRPr="00527F13" w:rsidDel="008B1625">
                <w:rPr>
                  <w:rFonts w:ascii="Palatino Linotype" w:hAnsi="Palatino Linotype"/>
                  <w:sz w:val="16"/>
                  <w:szCs w:val="16"/>
                  <w:lang w:val="ru-RU"/>
                </w:rPr>
                <w:delText>0.272</w:delText>
              </w:r>
            </w:del>
          </w:p>
        </w:tc>
        <w:tc>
          <w:tcPr>
            <w:tcW w:w="656" w:type="dxa"/>
            <w:tcBorders>
              <w:top w:val="nil"/>
              <w:left w:val="nil"/>
              <w:bottom w:val="single" w:sz="8" w:space="0" w:color="auto"/>
              <w:right w:val="single" w:sz="8" w:space="0" w:color="auto"/>
            </w:tcBorders>
            <w:shd w:val="clear" w:color="000000" w:fill="FFFFFF"/>
            <w:vAlign w:val="center"/>
            <w:hideMark/>
          </w:tcPr>
          <w:p w14:paraId="616283E6" w14:textId="77777777" w:rsidR="00527F13" w:rsidRPr="00527F13" w:rsidDel="008B1625" w:rsidRDefault="00527F13" w:rsidP="0050150B">
            <w:pPr>
              <w:spacing w:line="240" w:lineRule="auto"/>
              <w:jc w:val="left"/>
              <w:rPr>
                <w:del w:id="2461" w:author="Алексей Ярославцев" w:date="2020-05-25T21:25:00Z"/>
                <w:rFonts w:ascii="Palatino Linotype" w:hAnsi="Palatino Linotype"/>
                <w:sz w:val="16"/>
                <w:szCs w:val="16"/>
                <w:lang w:val="ru-RU"/>
              </w:rPr>
            </w:pPr>
            <w:del w:id="2462" w:author="Алексей Ярославцев" w:date="2020-05-25T21:25:00Z">
              <w:r w:rsidRPr="00527F13" w:rsidDel="008B1625">
                <w:rPr>
                  <w:rFonts w:ascii="Palatino Linotype" w:hAnsi="Palatino Linotype"/>
                  <w:sz w:val="16"/>
                  <w:szCs w:val="16"/>
                  <w:lang w:val="ru-RU"/>
                </w:rPr>
                <w:delText>96.81</w:delText>
              </w:r>
            </w:del>
          </w:p>
        </w:tc>
        <w:tc>
          <w:tcPr>
            <w:tcW w:w="576" w:type="dxa"/>
            <w:tcBorders>
              <w:top w:val="nil"/>
              <w:left w:val="nil"/>
              <w:bottom w:val="single" w:sz="8" w:space="0" w:color="auto"/>
              <w:right w:val="single" w:sz="8" w:space="0" w:color="auto"/>
            </w:tcBorders>
            <w:shd w:val="clear" w:color="000000" w:fill="FFFFFF"/>
            <w:vAlign w:val="center"/>
            <w:hideMark/>
          </w:tcPr>
          <w:p w14:paraId="1B6AFDFA" w14:textId="77777777" w:rsidR="00527F13" w:rsidRPr="00527F13" w:rsidDel="008B1625" w:rsidRDefault="00527F13" w:rsidP="0050150B">
            <w:pPr>
              <w:spacing w:line="240" w:lineRule="auto"/>
              <w:jc w:val="left"/>
              <w:rPr>
                <w:del w:id="2463" w:author="Алексей Ярославцев" w:date="2020-05-25T21:25:00Z"/>
                <w:rFonts w:ascii="Palatino Linotype" w:hAnsi="Palatino Linotype"/>
                <w:sz w:val="16"/>
                <w:szCs w:val="16"/>
                <w:lang w:val="ru-RU"/>
              </w:rPr>
            </w:pPr>
            <w:del w:id="2464" w:author="Алексей Ярославцев" w:date="2020-05-25T21:25:00Z">
              <w:r w:rsidRPr="00527F13" w:rsidDel="008B1625">
                <w:rPr>
                  <w:rFonts w:ascii="Palatino Linotype" w:hAnsi="Palatino Linotype"/>
                  <w:sz w:val="16"/>
                  <w:szCs w:val="16"/>
                  <w:lang w:val="ru-RU"/>
                </w:rPr>
                <w:delText>1.76</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729E171D" w14:textId="77777777" w:rsidR="00527F13" w:rsidRPr="00527F13" w:rsidDel="008B1625" w:rsidRDefault="00527F13" w:rsidP="0050150B">
            <w:pPr>
              <w:spacing w:line="240" w:lineRule="auto"/>
              <w:jc w:val="left"/>
              <w:rPr>
                <w:del w:id="2465" w:author="Алексей Ярославцев" w:date="2020-05-25T21:25:00Z"/>
                <w:rFonts w:ascii="Palatino Linotype" w:hAnsi="Palatino Linotype"/>
                <w:sz w:val="16"/>
                <w:szCs w:val="16"/>
                <w:lang w:val="ru-RU"/>
              </w:rPr>
            </w:pPr>
            <w:del w:id="2466" w:author="Алексей Ярославцев" w:date="2020-05-25T21:25:00Z">
              <w:r w:rsidRPr="00527F13" w:rsidDel="008B1625">
                <w:rPr>
                  <w:rFonts w:ascii="Palatino Linotype" w:hAnsi="Palatino Linotype"/>
                  <w:sz w:val="16"/>
                  <w:szCs w:val="16"/>
                  <w:lang w:val="ru-RU"/>
                </w:rPr>
                <w:delText>4.3</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35E9B5B0" w14:textId="77777777" w:rsidR="00527F13" w:rsidRPr="00527F13" w:rsidDel="008B1625" w:rsidRDefault="00527F13" w:rsidP="0050150B">
            <w:pPr>
              <w:spacing w:line="240" w:lineRule="auto"/>
              <w:jc w:val="left"/>
              <w:rPr>
                <w:del w:id="2467" w:author="Алексей Ярославцев" w:date="2020-05-25T21:25:00Z"/>
                <w:rFonts w:ascii="Palatino Linotype" w:hAnsi="Palatino Linotype"/>
                <w:sz w:val="16"/>
                <w:szCs w:val="16"/>
                <w:lang w:val="ru-RU"/>
              </w:rPr>
            </w:pPr>
            <w:del w:id="2468" w:author="Алексей Ярославцев" w:date="2020-05-25T21:25:00Z">
              <w:r w:rsidRPr="00527F13" w:rsidDel="008B1625">
                <w:rPr>
                  <w:rFonts w:ascii="Palatino Linotype" w:hAnsi="Palatino Linotype"/>
                  <w:sz w:val="16"/>
                  <w:szCs w:val="16"/>
                  <w:lang w:val="ru-RU"/>
                </w:rPr>
                <w:delText>0.19</w:delText>
              </w:r>
            </w:del>
          </w:p>
        </w:tc>
        <w:tc>
          <w:tcPr>
            <w:tcW w:w="665" w:type="dxa"/>
            <w:tcBorders>
              <w:top w:val="nil"/>
              <w:left w:val="nil"/>
              <w:bottom w:val="single" w:sz="8" w:space="0" w:color="auto"/>
              <w:right w:val="single" w:sz="8" w:space="0" w:color="auto"/>
            </w:tcBorders>
            <w:shd w:val="clear" w:color="000000" w:fill="FFFFFF"/>
            <w:vAlign w:val="center"/>
            <w:hideMark/>
          </w:tcPr>
          <w:p w14:paraId="61EBE80B" w14:textId="77777777" w:rsidR="00527F13" w:rsidRPr="00527F13" w:rsidDel="008B1625" w:rsidRDefault="00527F13" w:rsidP="0050150B">
            <w:pPr>
              <w:spacing w:line="240" w:lineRule="auto"/>
              <w:jc w:val="left"/>
              <w:rPr>
                <w:del w:id="2469" w:author="Алексей Ярославцев" w:date="2020-05-25T21:25:00Z"/>
                <w:rFonts w:ascii="Palatino Linotype" w:hAnsi="Palatino Linotype"/>
                <w:sz w:val="16"/>
                <w:szCs w:val="16"/>
                <w:lang w:val="ru-RU"/>
              </w:rPr>
            </w:pPr>
            <w:del w:id="2470" w:author="Алексей Ярославцев" w:date="2020-05-25T21:25:00Z">
              <w:r w:rsidRPr="00527F13" w:rsidDel="008B1625">
                <w:rPr>
                  <w:rFonts w:ascii="Palatino Linotype" w:hAnsi="Palatino Linotype"/>
                  <w:sz w:val="16"/>
                  <w:szCs w:val="16"/>
                  <w:lang w:val="ru-RU"/>
                </w:rPr>
                <w:delText>84.88</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231D64C" w14:textId="77777777" w:rsidR="00527F13" w:rsidRPr="00527F13" w:rsidDel="008B1625" w:rsidRDefault="00527F13" w:rsidP="0050150B">
            <w:pPr>
              <w:spacing w:line="240" w:lineRule="auto"/>
              <w:jc w:val="left"/>
              <w:rPr>
                <w:del w:id="2471" w:author="Алексей Ярославцев" w:date="2020-05-25T21:25:00Z"/>
                <w:rFonts w:ascii="Palatino Linotype" w:hAnsi="Palatino Linotype"/>
                <w:sz w:val="16"/>
                <w:szCs w:val="16"/>
                <w:lang w:val="ru-RU"/>
              </w:rPr>
            </w:pPr>
            <w:del w:id="2472"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CF6F574" w14:textId="77777777" w:rsidR="00527F13" w:rsidRPr="00527F13" w:rsidDel="008B1625" w:rsidRDefault="00527F13" w:rsidP="0050150B">
            <w:pPr>
              <w:spacing w:line="240" w:lineRule="auto"/>
              <w:jc w:val="left"/>
              <w:rPr>
                <w:del w:id="2473" w:author="Алексей Ярославцев" w:date="2020-05-25T21:25:00Z"/>
                <w:rFonts w:ascii="Palatino Linotype" w:hAnsi="Palatino Linotype"/>
                <w:sz w:val="16"/>
                <w:szCs w:val="16"/>
                <w:lang w:val="ru-RU"/>
              </w:rPr>
            </w:pPr>
            <w:del w:id="2474" w:author="Алексей Ярославцев" w:date="2020-05-25T21:25:00Z">
              <w:r w:rsidRPr="00527F13" w:rsidDel="008B1625">
                <w:rPr>
                  <w:rFonts w:ascii="Palatino Linotype" w:hAnsi="Palatino Linotype"/>
                  <w:sz w:val="16"/>
                  <w:szCs w:val="16"/>
                  <w:lang w:val="ru-RU"/>
                </w:rPr>
                <w:delText>0.46</w:delText>
              </w:r>
            </w:del>
          </w:p>
        </w:tc>
        <w:tc>
          <w:tcPr>
            <w:tcW w:w="892" w:type="dxa"/>
            <w:tcBorders>
              <w:top w:val="nil"/>
              <w:left w:val="nil"/>
              <w:bottom w:val="single" w:sz="8" w:space="0" w:color="auto"/>
              <w:right w:val="single" w:sz="8" w:space="0" w:color="auto"/>
            </w:tcBorders>
            <w:shd w:val="clear" w:color="000000" w:fill="FFFFFF"/>
            <w:vAlign w:val="center"/>
            <w:hideMark/>
          </w:tcPr>
          <w:p w14:paraId="693346CB" w14:textId="77777777" w:rsidR="00527F13" w:rsidRPr="00527F13" w:rsidDel="008B1625" w:rsidRDefault="00527F13" w:rsidP="0050150B">
            <w:pPr>
              <w:spacing w:line="240" w:lineRule="auto"/>
              <w:jc w:val="left"/>
              <w:rPr>
                <w:del w:id="2475" w:author="Алексей Ярославцев" w:date="2020-05-25T21:25:00Z"/>
                <w:rFonts w:ascii="Palatino Linotype" w:hAnsi="Palatino Linotype"/>
                <w:sz w:val="16"/>
                <w:szCs w:val="16"/>
                <w:lang w:val="ru-RU"/>
              </w:rPr>
            </w:pPr>
            <w:del w:id="2476" w:author="Алексей Ярославцев" w:date="2020-05-25T21:25:00Z">
              <w:r w:rsidRPr="00527F13" w:rsidDel="008B1625">
                <w:rPr>
                  <w:rFonts w:ascii="Palatino Linotype" w:hAnsi="Palatino Linotype"/>
                  <w:sz w:val="16"/>
                  <w:szCs w:val="16"/>
                  <w:lang w:val="ru-RU"/>
                </w:rPr>
                <w:delText>1196</w:delText>
              </w:r>
            </w:del>
          </w:p>
        </w:tc>
        <w:tc>
          <w:tcPr>
            <w:tcW w:w="656" w:type="dxa"/>
            <w:tcBorders>
              <w:top w:val="nil"/>
              <w:left w:val="nil"/>
              <w:bottom w:val="single" w:sz="8" w:space="0" w:color="auto"/>
              <w:right w:val="single" w:sz="8" w:space="0" w:color="auto"/>
            </w:tcBorders>
            <w:shd w:val="clear" w:color="000000" w:fill="FFFFFF"/>
            <w:vAlign w:val="center"/>
            <w:hideMark/>
          </w:tcPr>
          <w:p w14:paraId="6F2FC9E9" w14:textId="77777777" w:rsidR="00527F13" w:rsidRPr="00527F13" w:rsidDel="008B1625" w:rsidRDefault="00527F13" w:rsidP="0050150B">
            <w:pPr>
              <w:spacing w:line="240" w:lineRule="auto"/>
              <w:jc w:val="left"/>
              <w:rPr>
                <w:del w:id="2477" w:author="Алексей Ярославцев" w:date="2020-05-25T21:25:00Z"/>
                <w:rFonts w:ascii="Palatino Linotype" w:hAnsi="Palatino Linotype"/>
                <w:sz w:val="16"/>
                <w:szCs w:val="16"/>
                <w:lang w:val="ru-RU"/>
              </w:rPr>
            </w:pPr>
            <w:del w:id="2478" w:author="Алексей Ярославцев" w:date="2020-05-25T21:25:00Z">
              <w:r w:rsidRPr="00527F13" w:rsidDel="008B1625">
                <w:rPr>
                  <w:rFonts w:ascii="Palatino Linotype" w:hAnsi="Palatino Linotype"/>
                  <w:sz w:val="16"/>
                  <w:szCs w:val="16"/>
                  <w:lang w:val="ru-RU"/>
                </w:rPr>
                <w:delText>6478</w:delText>
              </w:r>
            </w:del>
          </w:p>
        </w:tc>
        <w:tc>
          <w:tcPr>
            <w:tcW w:w="656" w:type="dxa"/>
            <w:tcBorders>
              <w:top w:val="nil"/>
              <w:left w:val="nil"/>
              <w:bottom w:val="single" w:sz="8" w:space="0" w:color="auto"/>
              <w:right w:val="single" w:sz="8" w:space="0" w:color="auto"/>
            </w:tcBorders>
            <w:shd w:val="clear" w:color="000000" w:fill="FFFFFF"/>
            <w:vAlign w:val="center"/>
            <w:hideMark/>
          </w:tcPr>
          <w:p w14:paraId="1761ECA1" w14:textId="77777777" w:rsidR="00527F13" w:rsidRPr="00527F13" w:rsidDel="008B1625" w:rsidRDefault="00527F13" w:rsidP="0050150B">
            <w:pPr>
              <w:spacing w:line="240" w:lineRule="auto"/>
              <w:jc w:val="left"/>
              <w:rPr>
                <w:del w:id="2479" w:author="Алексей Ярославцев" w:date="2020-05-25T21:25:00Z"/>
                <w:rFonts w:ascii="Palatino Linotype" w:hAnsi="Palatino Linotype"/>
                <w:sz w:val="16"/>
                <w:szCs w:val="16"/>
                <w:lang w:val="ru-RU"/>
              </w:rPr>
            </w:pPr>
            <w:del w:id="2480" w:author="Алексей Ярославцев" w:date="2020-05-25T21:25:00Z">
              <w:r w:rsidRPr="00527F13" w:rsidDel="008B1625">
                <w:rPr>
                  <w:rFonts w:ascii="Palatino Linotype" w:hAnsi="Palatino Linotype"/>
                  <w:sz w:val="16"/>
                  <w:szCs w:val="16"/>
                  <w:lang w:val="ru-RU"/>
                </w:rPr>
                <w:delText>4146</w:delText>
              </w:r>
            </w:del>
          </w:p>
        </w:tc>
        <w:tc>
          <w:tcPr>
            <w:tcW w:w="656" w:type="dxa"/>
            <w:tcBorders>
              <w:top w:val="nil"/>
              <w:left w:val="nil"/>
              <w:bottom w:val="single" w:sz="8" w:space="0" w:color="auto"/>
              <w:right w:val="single" w:sz="8" w:space="0" w:color="auto"/>
            </w:tcBorders>
            <w:shd w:val="clear" w:color="000000" w:fill="FFFFFF"/>
            <w:vAlign w:val="center"/>
            <w:hideMark/>
          </w:tcPr>
          <w:p w14:paraId="22BF8F11" w14:textId="77777777" w:rsidR="00527F13" w:rsidRPr="00527F13" w:rsidDel="008B1625" w:rsidRDefault="00527F13" w:rsidP="0050150B">
            <w:pPr>
              <w:spacing w:line="240" w:lineRule="auto"/>
              <w:jc w:val="left"/>
              <w:rPr>
                <w:del w:id="2481" w:author="Алексей Ярославцев" w:date="2020-05-25T21:25:00Z"/>
                <w:rFonts w:ascii="Palatino Linotype" w:hAnsi="Palatino Linotype"/>
                <w:sz w:val="16"/>
                <w:szCs w:val="16"/>
                <w:lang w:val="ru-RU"/>
              </w:rPr>
            </w:pPr>
            <w:del w:id="2482" w:author="Алексей Ярославцев" w:date="2020-05-25T21:25:00Z">
              <w:r w:rsidRPr="00527F13" w:rsidDel="008B1625">
                <w:rPr>
                  <w:rFonts w:ascii="Palatino Linotype" w:hAnsi="Palatino Linotype"/>
                  <w:sz w:val="16"/>
                  <w:szCs w:val="16"/>
                  <w:lang w:val="ru-RU"/>
                </w:rPr>
                <w:delText>1619</w:delText>
              </w:r>
            </w:del>
          </w:p>
        </w:tc>
        <w:tc>
          <w:tcPr>
            <w:tcW w:w="600" w:type="dxa"/>
            <w:tcBorders>
              <w:top w:val="nil"/>
              <w:left w:val="nil"/>
              <w:bottom w:val="single" w:sz="8" w:space="0" w:color="auto"/>
              <w:right w:val="single" w:sz="8" w:space="0" w:color="auto"/>
            </w:tcBorders>
            <w:shd w:val="clear" w:color="000000" w:fill="FFFFFF"/>
            <w:hideMark/>
          </w:tcPr>
          <w:p w14:paraId="29E049F5" w14:textId="77777777" w:rsidR="00527F13" w:rsidRPr="00527F13" w:rsidDel="008B1625" w:rsidRDefault="00527F13" w:rsidP="0050150B">
            <w:pPr>
              <w:spacing w:line="240" w:lineRule="auto"/>
              <w:jc w:val="left"/>
              <w:rPr>
                <w:del w:id="2483" w:author="Алексей Ярославцев" w:date="2020-05-25T21:25:00Z"/>
                <w:rFonts w:ascii="Palatino Linotype" w:hAnsi="Palatino Linotype"/>
                <w:sz w:val="16"/>
                <w:szCs w:val="16"/>
                <w:lang w:val="ru-RU"/>
              </w:rPr>
            </w:pPr>
            <w:del w:id="2484" w:author="Алексей Ярославцев" w:date="2020-05-25T21:25:00Z">
              <w:r w:rsidRPr="00527F13" w:rsidDel="008B1625">
                <w:rPr>
                  <w:rFonts w:ascii="Palatino Linotype" w:hAnsi="Palatino Linotype"/>
                  <w:sz w:val="16"/>
                  <w:szCs w:val="16"/>
                </w:rPr>
                <w:delText>4.44</w:delText>
              </w:r>
            </w:del>
          </w:p>
        </w:tc>
        <w:tc>
          <w:tcPr>
            <w:tcW w:w="600" w:type="dxa"/>
            <w:tcBorders>
              <w:top w:val="nil"/>
              <w:left w:val="nil"/>
              <w:bottom w:val="single" w:sz="8" w:space="0" w:color="auto"/>
              <w:right w:val="single" w:sz="8" w:space="0" w:color="auto"/>
            </w:tcBorders>
            <w:shd w:val="clear" w:color="000000" w:fill="FFFFFF"/>
            <w:hideMark/>
          </w:tcPr>
          <w:p w14:paraId="1C81FA1F" w14:textId="77777777" w:rsidR="00527F13" w:rsidRPr="00527F13" w:rsidDel="008B1625" w:rsidRDefault="00527F13" w:rsidP="0050150B">
            <w:pPr>
              <w:spacing w:line="240" w:lineRule="auto"/>
              <w:jc w:val="left"/>
              <w:rPr>
                <w:del w:id="2485" w:author="Алексей Ярославцев" w:date="2020-05-25T21:25:00Z"/>
                <w:rFonts w:ascii="Palatino Linotype" w:hAnsi="Palatino Linotype"/>
                <w:sz w:val="16"/>
                <w:szCs w:val="16"/>
                <w:lang w:val="ru-RU"/>
              </w:rPr>
            </w:pPr>
            <w:del w:id="2486" w:author="Алексей Ярославцев" w:date="2020-05-25T21:25:00Z">
              <w:r w:rsidRPr="00527F13" w:rsidDel="008B1625">
                <w:rPr>
                  <w:rFonts w:ascii="Palatino Linotype" w:hAnsi="Palatino Linotype"/>
                  <w:sz w:val="16"/>
                  <w:szCs w:val="16"/>
                </w:rPr>
                <w:delText>0.48</w:delText>
              </w:r>
            </w:del>
          </w:p>
        </w:tc>
        <w:tc>
          <w:tcPr>
            <w:tcW w:w="576" w:type="dxa"/>
            <w:tcBorders>
              <w:top w:val="nil"/>
              <w:left w:val="nil"/>
              <w:bottom w:val="single" w:sz="8" w:space="0" w:color="auto"/>
              <w:right w:val="single" w:sz="8" w:space="0" w:color="auto"/>
            </w:tcBorders>
            <w:shd w:val="clear" w:color="000000" w:fill="FFFFFF"/>
            <w:hideMark/>
          </w:tcPr>
          <w:p w14:paraId="416540FE" w14:textId="77777777" w:rsidR="00527F13" w:rsidRPr="00527F13" w:rsidDel="008B1625" w:rsidRDefault="00527F13" w:rsidP="0050150B">
            <w:pPr>
              <w:spacing w:line="240" w:lineRule="auto"/>
              <w:jc w:val="left"/>
              <w:rPr>
                <w:del w:id="2487" w:author="Алексей Ярославцев" w:date="2020-05-25T21:25:00Z"/>
                <w:rFonts w:ascii="Palatino Linotype" w:hAnsi="Palatino Linotype"/>
                <w:sz w:val="16"/>
                <w:szCs w:val="16"/>
                <w:lang w:val="ru-RU"/>
              </w:rPr>
            </w:pPr>
            <w:del w:id="2488" w:author="Алексей Ярославцев" w:date="2020-05-25T21:25:00Z">
              <w:r w:rsidRPr="00527F13" w:rsidDel="008B1625">
                <w:rPr>
                  <w:rFonts w:ascii="Palatino Linotype" w:hAnsi="Palatino Linotype"/>
                  <w:sz w:val="16"/>
                  <w:szCs w:val="16"/>
                </w:rPr>
                <w:delText>3.95</w:delText>
              </w:r>
            </w:del>
          </w:p>
        </w:tc>
      </w:tr>
      <w:tr w:rsidR="00527F13" w:rsidRPr="00527F13" w:rsidDel="008B1625" w14:paraId="7484F759" w14:textId="77777777" w:rsidTr="0050150B">
        <w:trPr>
          <w:trHeight w:val="170"/>
          <w:del w:id="2489"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
          <w:p w14:paraId="62847DCB" w14:textId="77777777" w:rsidR="00527F13" w:rsidRPr="00527F13" w:rsidDel="008B1625" w:rsidRDefault="00527F13" w:rsidP="0050150B">
            <w:pPr>
              <w:spacing w:line="240" w:lineRule="auto"/>
              <w:jc w:val="left"/>
              <w:rPr>
                <w:del w:id="2490" w:author="Алексей Ярославцев" w:date="2020-05-25T21:25:00Z"/>
                <w:rFonts w:ascii="Palatino Linotype" w:hAnsi="Palatino Linotype"/>
                <w:b/>
                <w:bCs/>
                <w:sz w:val="16"/>
                <w:szCs w:val="16"/>
                <w:lang w:val="ru-RU"/>
              </w:rPr>
            </w:pPr>
            <w:del w:id="2491" w:author="Алексей Ярославцев" w:date="2020-05-25T21:25:00Z">
              <w:r w:rsidRPr="00527F13" w:rsidDel="008B1625">
                <w:rPr>
                  <w:rFonts w:ascii="Palatino Linotype" w:hAnsi="Palatino Linotype"/>
                  <w:b/>
                  <w:bCs/>
                  <w:sz w:val="16"/>
                  <w:szCs w:val="16"/>
                  <w:lang w:val="ru-RU"/>
                </w:rPr>
                <w:delText> Mean</w:delText>
              </w:r>
            </w:del>
          </w:p>
        </w:tc>
        <w:tc>
          <w:tcPr>
            <w:tcW w:w="708" w:type="dxa"/>
            <w:tcBorders>
              <w:top w:val="nil"/>
              <w:left w:val="nil"/>
              <w:bottom w:val="single" w:sz="8" w:space="0" w:color="auto"/>
              <w:right w:val="single" w:sz="8" w:space="0" w:color="auto"/>
            </w:tcBorders>
            <w:shd w:val="clear" w:color="000000" w:fill="FFFFFF"/>
            <w:vAlign w:val="center"/>
            <w:hideMark/>
          </w:tcPr>
          <w:p w14:paraId="0FDAC584" w14:textId="77777777" w:rsidR="00527F13" w:rsidRPr="00527F13" w:rsidDel="008B1625" w:rsidRDefault="00527F13" w:rsidP="0050150B">
            <w:pPr>
              <w:spacing w:line="240" w:lineRule="auto"/>
              <w:jc w:val="left"/>
              <w:rPr>
                <w:del w:id="2492" w:author="Алексей Ярославцев" w:date="2020-05-25T21:25:00Z"/>
                <w:rFonts w:ascii="Palatino Linotype" w:hAnsi="Palatino Linotype"/>
                <w:sz w:val="16"/>
                <w:szCs w:val="16"/>
                <w:lang w:val="ru-RU"/>
              </w:rPr>
            </w:pPr>
            <w:del w:id="2493"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56D81A97" w14:textId="77777777" w:rsidR="00527F13" w:rsidRPr="00527F13" w:rsidDel="008B1625" w:rsidRDefault="00527F13" w:rsidP="0050150B">
            <w:pPr>
              <w:spacing w:line="240" w:lineRule="auto"/>
              <w:jc w:val="left"/>
              <w:rPr>
                <w:del w:id="2494" w:author="Алексей Ярославцев" w:date="2020-05-25T21:25:00Z"/>
                <w:rFonts w:ascii="Palatino Linotype" w:hAnsi="Palatino Linotype"/>
                <w:sz w:val="16"/>
                <w:szCs w:val="16"/>
                <w:lang w:val="ru-RU"/>
              </w:rPr>
            </w:pPr>
            <w:del w:id="2495" w:author="Алексей Ярославцев" w:date="2020-05-25T21:25:00Z">
              <w:r w:rsidRPr="00527F13" w:rsidDel="008B1625">
                <w:rPr>
                  <w:rFonts w:ascii="Palatino Linotype" w:hAnsi="Palatino Linotype"/>
                  <w:sz w:val="16"/>
                  <w:szCs w:val="16"/>
                  <w:lang w:val="ru-RU"/>
                </w:rPr>
                <w:delText>14.1</w:delText>
              </w:r>
            </w:del>
          </w:p>
        </w:tc>
        <w:tc>
          <w:tcPr>
            <w:tcW w:w="576" w:type="dxa"/>
            <w:tcBorders>
              <w:top w:val="nil"/>
              <w:left w:val="nil"/>
              <w:bottom w:val="single" w:sz="8" w:space="0" w:color="auto"/>
              <w:right w:val="single" w:sz="8" w:space="0" w:color="auto"/>
            </w:tcBorders>
            <w:shd w:val="clear" w:color="000000" w:fill="FFFFFF"/>
            <w:vAlign w:val="center"/>
            <w:hideMark/>
          </w:tcPr>
          <w:p w14:paraId="3B80F131" w14:textId="77777777" w:rsidR="00527F13" w:rsidRPr="00527F13" w:rsidDel="008B1625" w:rsidRDefault="00527F13" w:rsidP="0050150B">
            <w:pPr>
              <w:spacing w:line="240" w:lineRule="auto"/>
              <w:jc w:val="left"/>
              <w:rPr>
                <w:del w:id="2496" w:author="Алексей Ярославцев" w:date="2020-05-25T21:25:00Z"/>
                <w:rFonts w:ascii="Palatino Linotype" w:hAnsi="Palatino Linotype"/>
                <w:sz w:val="16"/>
                <w:szCs w:val="16"/>
                <w:lang w:val="ru-RU"/>
              </w:rPr>
            </w:pPr>
            <w:del w:id="2497" w:author="Алексей Ярославцев" w:date="2020-05-25T21:25:00Z">
              <w:r w:rsidRPr="00527F13" w:rsidDel="008B1625">
                <w:rPr>
                  <w:rFonts w:ascii="Palatino Linotype" w:hAnsi="Palatino Linotype"/>
                  <w:sz w:val="16"/>
                  <w:szCs w:val="16"/>
                  <w:lang w:val="ru-RU"/>
                </w:rPr>
                <w:delText>33.36</w:delText>
              </w:r>
            </w:del>
          </w:p>
        </w:tc>
        <w:tc>
          <w:tcPr>
            <w:tcW w:w="548" w:type="dxa"/>
            <w:tcBorders>
              <w:top w:val="nil"/>
              <w:left w:val="nil"/>
              <w:bottom w:val="single" w:sz="8" w:space="0" w:color="auto"/>
              <w:right w:val="single" w:sz="8" w:space="0" w:color="auto"/>
            </w:tcBorders>
            <w:shd w:val="clear" w:color="000000" w:fill="FFFFFF"/>
            <w:vAlign w:val="center"/>
            <w:hideMark/>
          </w:tcPr>
          <w:p w14:paraId="5CB1B293" w14:textId="77777777" w:rsidR="00527F13" w:rsidRPr="00527F13" w:rsidDel="008B1625" w:rsidRDefault="00527F13" w:rsidP="0050150B">
            <w:pPr>
              <w:spacing w:line="240" w:lineRule="auto"/>
              <w:jc w:val="left"/>
              <w:rPr>
                <w:del w:id="2498" w:author="Алексей Ярославцев" w:date="2020-05-25T21:25:00Z"/>
                <w:rFonts w:ascii="Palatino Linotype" w:hAnsi="Palatino Linotype"/>
                <w:sz w:val="16"/>
                <w:szCs w:val="16"/>
                <w:lang w:val="ru-RU"/>
              </w:rPr>
            </w:pPr>
            <w:del w:id="2499" w:author="Алексей Ярославцев" w:date="2020-05-25T21:25:00Z">
              <w:r w:rsidRPr="00527F13" w:rsidDel="008B1625">
                <w:rPr>
                  <w:rFonts w:ascii="Palatino Linotype" w:hAnsi="Palatino Linotype"/>
                  <w:sz w:val="16"/>
                  <w:szCs w:val="16"/>
                  <w:lang w:val="ru-RU"/>
                </w:rPr>
                <w:delText>6.29</w:delText>
              </w:r>
            </w:del>
          </w:p>
        </w:tc>
        <w:tc>
          <w:tcPr>
            <w:tcW w:w="576" w:type="dxa"/>
            <w:tcBorders>
              <w:top w:val="nil"/>
              <w:left w:val="nil"/>
              <w:bottom w:val="single" w:sz="8" w:space="0" w:color="auto"/>
              <w:right w:val="single" w:sz="8" w:space="0" w:color="auto"/>
            </w:tcBorders>
            <w:shd w:val="clear" w:color="000000" w:fill="FFFFFF"/>
            <w:vAlign w:val="center"/>
            <w:hideMark/>
          </w:tcPr>
          <w:p w14:paraId="281CA013" w14:textId="77777777" w:rsidR="00527F13" w:rsidRPr="00527F13" w:rsidDel="008B1625" w:rsidRDefault="00527F13" w:rsidP="0050150B">
            <w:pPr>
              <w:spacing w:line="240" w:lineRule="auto"/>
              <w:jc w:val="left"/>
              <w:rPr>
                <w:del w:id="2500" w:author="Алексей Ярославцев" w:date="2020-05-25T21:25:00Z"/>
                <w:rFonts w:ascii="Palatino Linotype" w:hAnsi="Palatino Linotype"/>
                <w:sz w:val="16"/>
                <w:szCs w:val="16"/>
                <w:lang w:val="ru-RU"/>
              </w:rPr>
            </w:pPr>
            <w:del w:id="2501" w:author="Алексей Ярославцев" w:date="2020-05-25T21:25:00Z">
              <w:r w:rsidRPr="00527F13" w:rsidDel="008B1625">
                <w:rPr>
                  <w:rFonts w:ascii="Palatino Linotype" w:hAnsi="Palatino Linotype"/>
                  <w:sz w:val="16"/>
                  <w:szCs w:val="16"/>
                  <w:lang w:val="ru-RU"/>
                </w:rPr>
                <w:delText>22.86</w:delText>
              </w:r>
            </w:del>
          </w:p>
        </w:tc>
        <w:tc>
          <w:tcPr>
            <w:tcW w:w="548" w:type="dxa"/>
            <w:tcBorders>
              <w:top w:val="nil"/>
              <w:left w:val="nil"/>
              <w:bottom w:val="single" w:sz="8" w:space="0" w:color="auto"/>
              <w:right w:val="single" w:sz="8" w:space="0" w:color="auto"/>
            </w:tcBorders>
            <w:shd w:val="clear" w:color="000000" w:fill="FFFFFF"/>
            <w:vAlign w:val="center"/>
            <w:hideMark/>
          </w:tcPr>
          <w:p w14:paraId="6D35B73E" w14:textId="77777777" w:rsidR="00527F13" w:rsidRPr="00527F13" w:rsidDel="008B1625" w:rsidRDefault="00527F13" w:rsidP="0050150B">
            <w:pPr>
              <w:spacing w:line="240" w:lineRule="auto"/>
              <w:jc w:val="left"/>
              <w:rPr>
                <w:del w:id="2502" w:author="Алексей Ярославцев" w:date="2020-05-25T21:25:00Z"/>
                <w:rFonts w:ascii="Palatino Linotype" w:hAnsi="Palatino Linotype"/>
                <w:sz w:val="16"/>
                <w:szCs w:val="16"/>
                <w:lang w:val="ru-RU"/>
              </w:rPr>
            </w:pPr>
            <w:del w:id="2503"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40C3A428" w14:textId="77777777" w:rsidR="00527F13" w:rsidRPr="00527F13" w:rsidDel="008B1625" w:rsidRDefault="00527F13" w:rsidP="0050150B">
            <w:pPr>
              <w:spacing w:line="240" w:lineRule="auto"/>
              <w:jc w:val="left"/>
              <w:rPr>
                <w:del w:id="2504" w:author="Алексей Ярославцев" w:date="2020-05-25T21:25:00Z"/>
                <w:rFonts w:ascii="Palatino Linotype" w:hAnsi="Palatino Linotype"/>
                <w:sz w:val="16"/>
                <w:szCs w:val="16"/>
                <w:lang w:val="ru-RU"/>
              </w:rPr>
            </w:pPr>
            <w:del w:id="2505"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2C7D7C42" w14:textId="77777777" w:rsidR="00527F13" w:rsidRPr="00527F13" w:rsidDel="008B1625" w:rsidRDefault="00527F13" w:rsidP="0050150B">
            <w:pPr>
              <w:spacing w:line="240" w:lineRule="auto"/>
              <w:jc w:val="left"/>
              <w:rPr>
                <w:del w:id="2506" w:author="Алексей Ярославцев" w:date="2020-05-25T21:25:00Z"/>
                <w:rFonts w:ascii="Palatino Linotype" w:hAnsi="Palatino Linotype"/>
                <w:sz w:val="16"/>
                <w:szCs w:val="16"/>
                <w:lang w:val="ru-RU"/>
              </w:rPr>
            </w:pPr>
            <w:del w:id="2507"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6514AEC4" w14:textId="77777777" w:rsidR="00527F13" w:rsidRPr="00527F13" w:rsidDel="008B1625" w:rsidRDefault="00527F13" w:rsidP="0050150B">
            <w:pPr>
              <w:spacing w:line="240" w:lineRule="auto"/>
              <w:jc w:val="left"/>
              <w:rPr>
                <w:del w:id="2508" w:author="Алексей Ярославцев" w:date="2020-05-25T21:25:00Z"/>
                <w:rFonts w:ascii="Palatino Linotype" w:hAnsi="Palatino Linotype"/>
                <w:sz w:val="16"/>
                <w:szCs w:val="16"/>
                <w:lang w:val="ru-RU"/>
              </w:rPr>
            </w:pPr>
            <w:del w:id="2509"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65817748" w14:textId="77777777" w:rsidR="00527F13" w:rsidRPr="00527F13" w:rsidDel="008B1625" w:rsidRDefault="00527F13" w:rsidP="0050150B">
            <w:pPr>
              <w:spacing w:line="240" w:lineRule="auto"/>
              <w:jc w:val="left"/>
              <w:rPr>
                <w:del w:id="2510" w:author="Алексей Ярославцев" w:date="2020-05-25T21:25:00Z"/>
                <w:rFonts w:ascii="Palatino Linotype" w:hAnsi="Palatino Linotype"/>
                <w:sz w:val="16"/>
                <w:szCs w:val="16"/>
                <w:lang w:val="ru-RU"/>
              </w:rPr>
            </w:pPr>
            <w:del w:id="2511" w:author="Алексей Ярославцев" w:date="2020-05-25T21:25:00Z">
              <w:r w:rsidRPr="00527F13" w:rsidDel="008B1625">
                <w:rPr>
                  <w:rFonts w:ascii="Palatino Linotype" w:hAnsi="Palatino Linotype"/>
                  <w:sz w:val="16"/>
                  <w:szCs w:val="16"/>
                  <w:lang w:val="ru-RU"/>
                </w:rPr>
                <w:delText>245.01</w:delText>
              </w:r>
            </w:del>
          </w:p>
        </w:tc>
        <w:tc>
          <w:tcPr>
            <w:tcW w:w="576" w:type="dxa"/>
            <w:tcBorders>
              <w:top w:val="nil"/>
              <w:left w:val="nil"/>
              <w:bottom w:val="single" w:sz="8" w:space="0" w:color="auto"/>
              <w:right w:val="single" w:sz="8" w:space="0" w:color="auto"/>
            </w:tcBorders>
            <w:shd w:val="clear" w:color="000000" w:fill="FFFFFF"/>
            <w:vAlign w:val="center"/>
            <w:hideMark/>
          </w:tcPr>
          <w:p w14:paraId="32C9FC71" w14:textId="77777777" w:rsidR="00527F13" w:rsidRPr="00527F13" w:rsidDel="008B1625" w:rsidRDefault="00527F13" w:rsidP="0050150B">
            <w:pPr>
              <w:spacing w:line="240" w:lineRule="auto"/>
              <w:jc w:val="left"/>
              <w:rPr>
                <w:del w:id="2512" w:author="Алексей Ярославцев" w:date="2020-05-25T21:25:00Z"/>
                <w:rFonts w:ascii="Palatino Linotype" w:hAnsi="Palatino Linotype"/>
                <w:sz w:val="16"/>
                <w:szCs w:val="16"/>
                <w:lang w:val="ru-RU"/>
              </w:rPr>
            </w:pPr>
            <w:del w:id="2513" w:author="Алексей Ярославцев" w:date="2020-05-25T21:25:00Z">
              <w:r w:rsidRPr="00527F13" w:rsidDel="008B1625">
                <w:rPr>
                  <w:rFonts w:ascii="Palatino Linotype" w:hAnsi="Palatino Linotype"/>
                  <w:sz w:val="16"/>
                  <w:szCs w:val="16"/>
                  <w:lang w:val="ru-RU"/>
                </w:rPr>
                <w:delText>4.45</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09E65B7D" w14:textId="77777777" w:rsidR="00527F13" w:rsidRPr="00527F13" w:rsidDel="008B1625" w:rsidRDefault="00527F13" w:rsidP="0050150B">
            <w:pPr>
              <w:spacing w:line="240" w:lineRule="auto"/>
              <w:jc w:val="left"/>
              <w:rPr>
                <w:del w:id="2514" w:author="Алексей Ярославцев" w:date="2020-05-25T21:25:00Z"/>
                <w:rFonts w:ascii="Palatino Linotype" w:hAnsi="Palatino Linotype"/>
                <w:sz w:val="16"/>
                <w:szCs w:val="16"/>
                <w:lang w:val="ru-RU"/>
              </w:rPr>
            </w:pPr>
            <w:del w:id="2515" w:author="Алексей Ярославцев" w:date="2020-05-25T21:25:00Z">
              <w:r w:rsidRPr="00527F13" w:rsidDel="008B1625">
                <w:rPr>
                  <w:rFonts w:ascii="Palatino Linotype" w:hAnsi="Palatino Linotype"/>
                  <w:sz w:val="16"/>
                  <w:szCs w:val="16"/>
                  <w:lang w:val="ru-RU"/>
                </w:rPr>
                <w:delText>10.89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6550751E" w14:textId="77777777" w:rsidR="00527F13" w:rsidRPr="00527F13" w:rsidDel="008B1625" w:rsidRDefault="00527F13" w:rsidP="0050150B">
            <w:pPr>
              <w:spacing w:line="240" w:lineRule="auto"/>
              <w:jc w:val="left"/>
              <w:rPr>
                <w:del w:id="2516" w:author="Алексей Ярославцев" w:date="2020-05-25T21:25:00Z"/>
                <w:rFonts w:ascii="Palatino Linotype" w:hAnsi="Palatino Linotype"/>
                <w:sz w:val="16"/>
                <w:szCs w:val="16"/>
                <w:lang w:val="ru-RU"/>
              </w:rPr>
            </w:pPr>
            <w:del w:id="2517" w:author="Алексей Ярославцев" w:date="2020-05-25T21:25:00Z">
              <w:r w:rsidRPr="00527F13" w:rsidDel="008B1625">
                <w:rPr>
                  <w:rFonts w:ascii="Palatino Linotype" w:hAnsi="Palatino Linotype"/>
                  <w:sz w:val="16"/>
                  <w:szCs w:val="16"/>
                  <w:lang w:val="ru-RU"/>
                </w:rPr>
                <w:delText>0.48</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5AA9EE44" w14:textId="77777777" w:rsidR="00527F13" w:rsidRPr="00527F13" w:rsidDel="008B1625" w:rsidRDefault="00527F13" w:rsidP="0050150B">
            <w:pPr>
              <w:spacing w:line="240" w:lineRule="auto"/>
              <w:jc w:val="left"/>
              <w:rPr>
                <w:del w:id="2518" w:author="Алексей Ярославцев" w:date="2020-05-25T21:25:00Z"/>
                <w:rFonts w:ascii="Palatino Linotype" w:hAnsi="Palatino Linotype"/>
                <w:sz w:val="16"/>
                <w:szCs w:val="16"/>
                <w:lang w:val="ru-RU"/>
              </w:rPr>
            </w:pPr>
            <w:del w:id="2519" w:author="Алексей Ярославцев" w:date="2020-05-25T21:25:00Z">
              <w:r w:rsidRPr="00527F13" w:rsidDel="008B1625">
                <w:rPr>
                  <w:rFonts w:ascii="Palatino Linotype" w:hAnsi="Palatino Linotype"/>
                  <w:sz w:val="16"/>
                  <w:szCs w:val="16"/>
                  <w:lang w:val="ru-RU"/>
                </w:rPr>
                <w:delText>154.26</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442695E6" w14:textId="77777777" w:rsidR="00527F13" w:rsidRPr="00527F13" w:rsidDel="008B1625" w:rsidRDefault="00527F13" w:rsidP="0050150B">
            <w:pPr>
              <w:spacing w:line="240" w:lineRule="auto"/>
              <w:jc w:val="left"/>
              <w:rPr>
                <w:del w:id="2520" w:author="Алексей Ярославцев" w:date="2020-05-25T21:25:00Z"/>
                <w:rFonts w:ascii="Palatino Linotype" w:hAnsi="Palatino Linotype"/>
                <w:sz w:val="16"/>
                <w:szCs w:val="16"/>
                <w:lang w:val="ru-RU"/>
              </w:rPr>
            </w:pPr>
            <w:del w:id="2521" w:author="Алексей Ярославцев" w:date="2020-05-25T21:25:00Z">
              <w:r w:rsidRPr="00527F13" w:rsidDel="008B1625">
                <w:rPr>
                  <w:rFonts w:ascii="Palatino Linotype" w:hAnsi="Palatino Linotype"/>
                  <w:sz w:val="16"/>
                  <w:szCs w:val="16"/>
                  <w:lang w:val="ru-RU"/>
                </w:rPr>
                <w:delText>183.5</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17516150" w14:textId="77777777" w:rsidR="00527F13" w:rsidRPr="00527F13" w:rsidDel="008B1625" w:rsidRDefault="00527F13" w:rsidP="0050150B">
            <w:pPr>
              <w:spacing w:line="240" w:lineRule="auto"/>
              <w:jc w:val="left"/>
              <w:rPr>
                <w:del w:id="2522" w:author="Алексей Ярославцев" w:date="2020-05-25T21:25:00Z"/>
                <w:rFonts w:ascii="Palatino Linotype" w:hAnsi="Palatino Linotype"/>
                <w:sz w:val="16"/>
                <w:szCs w:val="16"/>
                <w:lang w:val="ru-RU"/>
              </w:rPr>
            </w:pPr>
            <w:del w:id="2523" w:author="Алексей Ярославцев" w:date="2020-05-25T21:25:00Z">
              <w:r w:rsidRPr="00527F13" w:rsidDel="008B1625">
                <w:rPr>
                  <w:rFonts w:ascii="Palatino Linotype" w:hAnsi="Palatino Linotype"/>
                  <w:sz w:val="16"/>
                  <w:szCs w:val="16"/>
                  <w:lang w:val="ru-RU"/>
                </w:rPr>
                <w:delText>0.84</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280EFBDA" w14:textId="77777777" w:rsidR="00527F13" w:rsidRPr="00527F13" w:rsidDel="008B1625" w:rsidRDefault="00527F13" w:rsidP="0050150B">
            <w:pPr>
              <w:spacing w:line="240" w:lineRule="auto"/>
              <w:jc w:val="left"/>
              <w:rPr>
                <w:del w:id="2524" w:author="Алексей Ярославцев" w:date="2020-05-25T21:25:00Z"/>
                <w:rFonts w:ascii="Palatino Linotype" w:hAnsi="Palatino Linotype"/>
                <w:sz w:val="16"/>
                <w:szCs w:val="16"/>
                <w:lang w:val="ru-RU"/>
              </w:rPr>
            </w:pPr>
            <w:del w:id="2525" w:author="Алексей Ярославцев" w:date="2020-05-25T21:25:00Z">
              <w:r w:rsidRPr="00527F13" w:rsidDel="008B1625">
                <w:rPr>
                  <w:rFonts w:ascii="Palatino Linotype" w:hAnsi="Palatino Linotype"/>
                  <w:sz w:val="16"/>
                  <w:szCs w:val="16"/>
                  <w:lang w:val="ru-RU"/>
                </w:rPr>
                <w:delText>2221.7</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1E0A01A" w14:textId="77777777" w:rsidR="00527F13" w:rsidRPr="00527F13" w:rsidDel="008B1625" w:rsidRDefault="00527F13" w:rsidP="0050150B">
            <w:pPr>
              <w:spacing w:line="240" w:lineRule="auto"/>
              <w:jc w:val="left"/>
              <w:rPr>
                <w:del w:id="2526" w:author="Алексей Ярославцев" w:date="2020-05-25T21:25:00Z"/>
                <w:rFonts w:ascii="Palatino Linotype" w:hAnsi="Palatino Linotype"/>
                <w:sz w:val="16"/>
                <w:szCs w:val="16"/>
                <w:lang w:val="ru-RU"/>
              </w:rPr>
            </w:pPr>
            <w:del w:id="2527" w:author="Алексей Ярославцев" w:date="2020-05-25T21:25:00Z">
              <w:r w:rsidRPr="00527F13" w:rsidDel="008B1625">
                <w:rPr>
                  <w:rFonts w:ascii="Palatino Linotype" w:hAnsi="Palatino Linotype"/>
                  <w:sz w:val="16"/>
                  <w:szCs w:val="16"/>
                  <w:lang w:val="ru-RU"/>
                </w:rPr>
                <w:delText>5987.6</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016AF159" w14:textId="77777777" w:rsidR="00527F13" w:rsidRPr="00527F13" w:rsidDel="008B1625" w:rsidRDefault="00527F13" w:rsidP="0050150B">
            <w:pPr>
              <w:spacing w:line="240" w:lineRule="auto"/>
              <w:jc w:val="left"/>
              <w:rPr>
                <w:del w:id="2528" w:author="Алексей Ярославцев" w:date="2020-05-25T21:25:00Z"/>
                <w:rFonts w:ascii="Palatino Linotype" w:hAnsi="Palatino Linotype"/>
                <w:sz w:val="16"/>
                <w:szCs w:val="16"/>
                <w:lang w:val="ru-RU"/>
              </w:rPr>
            </w:pPr>
            <w:del w:id="2529" w:author="Алексей Ярославцев" w:date="2020-05-25T21:25:00Z">
              <w:r w:rsidRPr="00527F13" w:rsidDel="008B1625">
                <w:rPr>
                  <w:rFonts w:ascii="Palatino Linotype" w:hAnsi="Palatino Linotype"/>
                  <w:sz w:val="16"/>
                  <w:szCs w:val="16"/>
                  <w:lang w:val="ru-RU"/>
                </w:rPr>
                <w:delText>3832</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7EB98605" w14:textId="77777777" w:rsidR="00527F13" w:rsidRPr="00527F13" w:rsidDel="008B1625" w:rsidRDefault="00527F13" w:rsidP="0050150B">
            <w:pPr>
              <w:spacing w:line="240" w:lineRule="auto"/>
              <w:jc w:val="left"/>
              <w:rPr>
                <w:del w:id="2530" w:author="Алексей Ярославцев" w:date="2020-05-25T21:25:00Z"/>
                <w:rFonts w:ascii="Palatino Linotype" w:hAnsi="Palatino Linotype"/>
                <w:sz w:val="16"/>
                <w:szCs w:val="16"/>
                <w:lang w:val="ru-RU"/>
              </w:rPr>
            </w:pPr>
            <w:del w:id="2531" w:author="Алексей Ярославцев" w:date="2020-05-25T21:25:00Z">
              <w:r w:rsidRPr="00527F13" w:rsidDel="008B1625">
                <w:rPr>
                  <w:rFonts w:ascii="Palatino Linotype" w:hAnsi="Palatino Linotype"/>
                  <w:sz w:val="16"/>
                  <w:szCs w:val="16"/>
                  <w:lang w:val="ru-RU"/>
                </w:rPr>
                <w:delText>1496.9</w:delText>
              </w:r>
            </w:del>
          </w:p>
        </w:tc>
        <w:tc>
          <w:tcPr>
            <w:tcW w:w="600" w:type="dxa"/>
            <w:tcBorders>
              <w:top w:val="nil"/>
              <w:left w:val="nil"/>
              <w:bottom w:val="single" w:sz="8" w:space="0" w:color="auto"/>
              <w:right w:val="single" w:sz="8" w:space="0" w:color="auto"/>
            </w:tcBorders>
            <w:shd w:val="clear" w:color="000000" w:fill="FFFFFF"/>
            <w:noWrap/>
            <w:hideMark/>
          </w:tcPr>
          <w:p w14:paraId="2E5771D8" w14:textId="77777777" w:rsidR="00527F13" w:rsidRPr="00527F13" w:rsidDel="008B1625" w:rsidRDefault="00527F13" w:rsidP="0050150B">
            <w:pPr>
              <w:spacing w:line="240" w:lineRule="auto"/>
              <w:jc w:val="left"/>
              <w:rPr>
                <w:del w:id="2532" w:author="Алексей Ярославцев" w:date="2020-05-25T21:25:00Z"/>
                <w:rFonts w:ascii="Palatino Linotype" w:hAnsi="Palatino Linotype"/>
                <w:sz w:val="16"/>
                <w:szCs w:val="16"/>
                <w:lang w:val="ru-RU"/>
              </w:rPr>
            </w:pPr>
            <w:del w:id="2533" w:author="Алексей Ярославцев" w:date="2020-05-25T21:25:00Z">
              <w:r w:rsidRPr="00527F13" w:rsidDel="008B1625">
                <w:rPr>
                  <w:rFonts w:ascii="Palatino Linotype" w:hAnsi="Palatino Linotype"/>
                  <w:sz w:val="16"/>
                  <w:szCs w:val="16"/>
                </w:rPr>
                <w:delText>4.32</w:delText>
              </w:r>
            </w:del>
          </w:p>
        </w:tc>
        <w:tc>
          <w:tcPr>
            <w:tcW w:w="600" w:type="dxa"/>
            <w:tcBorders>
              <w:top w:val="nil"/>
              <w:left w:val="nil"/>
              <w:bottom w:val="single" w:sz="8" w:space="0" w:color="auto"/>
              <w:right w:val="single" w:sz="8" w:space="0" w:color="auto"/>
            </w:tcBorders>
            <w:shd w:val="clear" w:color="000000" w:fill="FFFFFF"/>
            <w:noWrap/>
            <w:hideMark/>
          </w:tcPr>
          <w:p w14:paraId="6BB72C6E" w14:textId="77777777" w:rsidR="00527F13" w:rsidRPr="00527F13" w:rsidDel="008B1625" w:rsidRDefault="00527F13" w:rsidP="0050150B">
            <w:pPr>
              <w:spacing w:line="240" w:lineRule="auto"/>
              <w:jc w:val="left"/>
              <w:rPr>
                <w:del w:id="2534" w:author="Алексей Ярославцев" w:date="2020-05-25T21:25:00Z"/>
                <w:rFonts w:ascii="Palatino Linotype" w:hAnsi="Palatino Linotype"/>
                <w:sz w:val="16"/>
                <w:szCs w:val="16"/>
                <w:lang w:val="ru-RU"/>
              </w:rPr>
            </w:pPr>
            <w:del w:id="2535" w:author="Алексей Ярославцев" w:date="2020-05-25T21:25:00Z">
              <w:r w:rsidRPr="00527F13" w:rsidDel="008B1625">
                <w:rPr>
                  <w:rFonts w:ascii="Palatino Linotype" w:hAnsi="Palatino Linotype"/>
                  <w:sz w:val="16"/>
                  <w:szCs w:val="16"/>
                </w:rPr>
                <w:delText>0.48</w:delText>
              </w:r>
            </w:del>
          </w:p>
        </w:tc>
        <w:tc>
          <w:tcPr>
            <w:tcW w:w="576" w:type="dxa"/>
            <w:tcBorders>
              <w:top w:val="nil"/>
              <w:left w:val="nil"/>
              <w:bottom w:val="single" w:sz="8" w:space="0" w:color="auto"/>
              <w:right w:val="single" w:sz="8" w:space="0" w:color="auto"/>
            </w:tcBorders>
            <w:shd w:val="clear" w:color="000000" w:fill="FFFFFF"/>
            <w:noWrap/>
            <w:hideMark/>
          </w:tcPr>
          <w:p w14:paraId="6D30644E" w14:textId="77777777" w:rsidR="00527F13" w:rsidRPr="00527F13" w:rsidDel="008B1625" w:rsidRDefault="00527F13" w:rsidP="0050150B">
            <w:pPr>
              <w:spacing w:line="240" w:lineRule="auto"/>
              <w:jc w:val="left"/>
              <w:rPr>
                <w:del w:id="2536" w:author="Алексей Ярославцев" w:date="2020-05-25T21:25:00Z"/>
                <w:rFonts w:ascii="Palatino Linotype" w:hAnsi="Palatino Linotype"/>
                <w:sz w:val="16"/>
                <w:szCs w:val="16"/>
                <w:lang w:val="ru-RU"/>
              </w:rPr>
            </w:pPr>
            <w:del w:id="2537" w:author="Алексей Ярославцев" w:date="2020-05-25T21:25:00Z">
              <w:r w:rsidRPr="00527F13" w:rsidDel="008B1625">
                <w:rPr>
                  <w:rFonts w:ascii="Palatino Linotype" w:hAnsi="Palatino Linotype"/>
                  <w:sz w:val="16"/>
                  <w:szCs w:val="16"/>
                </w:rPr>
                <w:delText>3.84</w:delText>
              </w:r>
            </w:del>
          </w:p>
        </w:tc>
      </w:tr>
      <w:tr w:rsidR="00527F13" w:rsidRPr="00527F13" w:rsidDel="008B1625" w14:paraId="447DD015" w14:textId="77777777" w:rsidTr="0050150B">
        <w:trPr>
          <w:trHeight w:val="170"/>
          <w:del w:id="2538" w:author="Алексей Ярославцев" w:date="2020-05-25T21:25:00Z"/>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
          <w:p w14:paraId="2C120AA4" w14:textId="77777777" w:rsidR="00527F13" w:rsidRPr="00527F13" w:rsidDel="008B1625" w:rsidRDefault="00527F13" w:rsidP="0050150B">
            <w:pPr>
              <w:spacing w:line="240" w:lineRule="auto"/>
              <w:jc w:val="left"/>
              <w:rPr>
                <w:del w:id="2539" w:author="Алексей Ярославцев" w:date="2020-05-25T21:25:00Z"/>
                <w:rFonts w:ascii="Palatino Linotype" w:hAnsi="Palatino Linotype"/>
                <w:b/>
                <w:bCs/>
                <w:sz w:val="16"/>
                <w:szCs w:val="16"/>
                <w:lang w:val="ru-RU"/>
              </w:rPr>
            </w:pPr>
            <w:del w:id="2540" w:author="Алексей Ярославцев" w:date="2020-05-25T21:25:00Z">
              <w:r w:rsidRPr="00527F13" w:rsidDel="008B1625">
                <w:rPr>
                  <w:rFonts w:ascii="Palatino Linotype" w:hAnsi="Palatino Linotype"/>
                  <w:b/>
                  <w:bCs/>
                  <w:sz w:val="16"/>
                  <w:szCs w:val="16"/>
                  <w:lang w:val="ru-RU"/>
                </w:rPr>
                <w:delText> SE</w:delText>
              </w:r>
            </w:del>
          </w:p>
        </w:tc>
        <w:tc>
          <w:tcPr>
            <w:tcW w:w="708" w:type="dxa"/>
            <w:tcBorders>
              <w:top w:val="nil"/>
              <w:left w:val="nil"/>
              <w:bottom w:val="single" w:sz="8" w:space="0" w:color="auto"/>
              <w:right w:val="single" w:sz="8" w:space="0" w:color="auto"/>
            </w:tcBorders>
            <w:shd w:val="clear" w:color="000000" w:fill="FFFFFF"/>
            <w:vAlign w:val="center"/>
            <w:hideMark/>
          </w:tcPr>
          <w:p w14:paraId="4B2F126A" w14:textId="77777777" w:rsidR="00527F13" w:rsidRPr="00527F13" w:rsidDel="008B1625" w:rsidRDefault="00527F13" w:rsidP="0050150B">
            <w:pPr>
              <w:spacing w:line="240" w:lineRule="auto"/>
              <w:jc w:val="left"/>
              <w:rPr>
                <w:del w:id="2541" w:author="Алексей Ярославцев" w:date="2020-05-25T21:25:00Z"/>
                <w:rFonts w:ascii="Palatino Linotype" w:hAnsi="Palatino Linotype"/>
                <w:sz w:val="16"/>
                <w:szCs w:val="16"/>
                <w:lang w:val="ru-RU"/>
              </w:rPr>
            </w:pPr>
            <w:del w:id="2542"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67E2485E" w14:textId="77777777" w:rsidR="00527F13" w:rsidRPr="00527F13" w:rsidDel="008B1625" w:rsidRDefault="00527F13" w:rsidP="0050150B">
            <w:pPr>
              <w:spacing w:line="240" w:lineRule="auto"/>
              <w:jc w:val="left"/>
              <w:rPr>
                <w:del w:id="2543" w:author="Алексей Ярославцев" w:date="2020-05-25T21:25:00Z"/>
                <w:rFonts w:ascii="Palatino Linotype" w:hAnsi="Palatino Linotype"/>
                <w:sz w:val="16"/>
                <w:szCs w:val="16"/>
                <w:lang w:val="ru-RU"/>
              </w:rPr>
            </w:pPr>
            <w:del w:id="2544" w:author="Алексей Ярославцев" w:date="2020-05-25T21:25:00Z">
              <w:r w:rsidRPr="00527F13" w:rsidDel="008B1625">
                <w:rPr>
                  <w:rFonts w:ascii="Palatino Linotype" w:hAnsi="Palatino Linotype"/>
                  <w:sz w:val="16"/>
                  <w:szCs w:val="16"/>
                  <w:lang w:val="ru-RU"/>
                </w:rPr>
                <w:delText>1.3</w:delText>
              </w:r>
            </w:del>
          </w:p>
        </w:tc>
        <w:tc>
          <w:tcPr>
            <w:tcW w:w="576" w:type="dxa"/>
            <w:tcBorders>
              <w:top w:val="nil"/>
              <w:left w:val="nil"/>
              <w:bottom w:val="single" w:sz="8" w:space="0" w:color="auto"/>
              <w:right w:val="single" w:sz="8" w:space="0" w:color="auto"/>
            </w:tcBorders>
            <w:shd w:val="clear" w:color="000000" w:fill="FFFFFF"/>
            <w:vAlign w:val="center"/>
            <w:hideMark/>
          </w:tcPr>
          <w:p w14:paraId="6EFF3282" w14:textId="77777777" w:rsidR="00527F13" w:rsidRPr="00527F13" w:rsidDel="008B1625" w:rsidRDefault="00527F13" w:rsidP="0050150B">
            <w:pPr>
              <w:spacing w:line="240" w:lineRule="auto"/>
              <w:jc w:val="left"/>
              <w:rPr>
                <w:del w:id="2545" w:author="Алексей Ярославцев" w:date="2020-05-25T21:25:00Z"/>
                <w:rFonts w:ascii="Palatino Linotype" w:hAnsi="Palatino Linotype"/>
                <w:sz w:val="16"/>
                <w:szCs w:val="16"/>
                <w:lang w:val="ru-RU"/>
              </w:rPr>
            </w:pPr>
            <w:del w:id="2546" w:author="Алексей Ярославцев" w:date="2020-05-25T21:25:00Z">
              <w:r w:rsidRPr="00527F13" w:rsidDel="008B1625">
                <w:rPr>
                  <w:rFonts w:ascii="Palatino Linotype" w:hAnsi="Palatino Linotype"/>
                  <w:sz w:val="16"/>
                  <w:szCs w:val="16"/>
                  <w:lang w:val="ru-RU"/>
                </w:rPr>
                <w:delText>3.26</w:delText>
              </w:r>
            </w:del>
          </w:p>
        </w:tc>
        <w:tc>
          <w:tcPr>
            <w:tcW w:w="548" w:type="dxa"/>
            <w:tcBorders>
              <w:top w:val="nil"/>
              <w:left w:val="nil"/>
              <w:bottom w:val="single" w:sz="8" w:space="0" w:color="auto"/>
              <w:right w:val="single" w:sz="8" w:space="0" w:color="auto"/>
            </w:tcBorders>
            <w:shd w:val="clear" w:color="000000" w:fill="FFFFFF"/>
            <w:vAlign w:val="center"/>
            <w:hideMark/>
          </w:tcPr>
          <w:p w14:paraId="4F41A8CD" w14:textId="77777777" w:rsidR="00527F13" w:rsidRPr="00527F13" w:rsidDel="008B1625" w:rsidRDefault="00527F13" w:rsidP="0050150B">
            <w:pPr>
              <w:spacing w:line="240" w:lineRule="auto"/>
              <w:jc w:val="left"/>
              <w:rPr>
                <w:del w:id="2547" w:author="Алексей Ярославцев" w:date="2020-05-25T21:25:00Z"/>
                <w:rFonts w:ascii="Palatino Linotype" w:hAnsi="Palatino Linotype"/>
                <w:sz w:val="16"/>
                <w:szCs w:val="16"/>
                <w:lang w:val="ru-RU"/>
              </w:rPr>
            </w:pPr>
            <w:del w:id="2548" w:author="Алексей Ярославцев" w:date="2020-05-25T21:25:00Z">
              <w:r w:rsidRPr="00527F13" w:rsidDel="008B1625">
                <w:rPr>
                  <w:rFonts w:ascii="Palatino Linotype" w:hAnsi="Palatino Linotype"/>
                  <w:sz w:val="16"/>
                  <w:szCs w:val="16"/>
                  <w:lang w:val="ru-RU"/>
                </w:rPr>
                <w:delText>0.61</w:delText>
              </w:r>
            </w:del>
          </w:p>
        </w:tc>
        <w:tc>
          <w:tcPr>
            <w:tcW w:w="576" w:type="dxa"/>
            <w:tcBorders>
              <w:top w:val="nil"/>
              <w:left w:val="nil"/>
              <w:bottom w:val="single" w:sz="8" w:space="0" w:color="auto"/>
              <w:right w:val="single" w:sz="8" w:space="0" w:color="auto"/>
            </w:tcBorders>
            <w:shd w:val="clear" w:color="000000" w:fill="FFFFFF"/>
            <w:vAlign w:val="center"/>
            <w:hideMark/>
          </w:tcPr>
          <w:p w14:paraId="24F598D1" w14:textId="77777777" w:rsidR="00527F13" w:rsidRPr="00527F13" w:rsidDel="008B1625" w:rsidRDefault="00527F13" w:rsidP="0050150B">
            <w:pPr>
              <w:spacing w:line="240" w:lineRule="auto"/>
              <w:jc w:val="left"/>
              <w:rPr>
                <w:del w:id="2549" w:author="Алексей Ярославцев" w:date="2020-05-25T21:25:00Z"/>
                <w:rFonts w:ascii="Palatino Linotype" w:hAnsi="Palatino Linotype"/>
                <w:sz w:val="16"/>
                <w:szCs w:val="16"/>
                <w:lang w:val="ru-RU"/>
              </w:rPr>
            </w:pPr>
            <w:del w:id="2550" w:author="Алексей Ярославцев" w:date="2020-05-25T21:25:00Z">
              <w:r w:rsidRPr="00527F13" w:rsidDel="008B1625">
                <w:rPr>
                  <w:rFonts w:ascii="Palatino Linotype" w:hAnsi="Palatino Linotype"/>
                  <w:sz w:val="16"/>
                  <w:szCs w:val="16"/>
                  <w:lang w:val="ru-RU"/>
                </w:rPr>
                <w:delText>2.42</w:delText>
              </w:r>
            </w:del>
          </w:p>
        </w:tc>
        <w:tc>
          <w:tcPr>
            <w:tcW w:w="548" w:type="dxa"/>
            <w:tcBorders>
              <w:top w:val="nil"/>
              <w:left w:val="nil"/>
              <w:bottom w:val="single" w:sz="8" w:space="0" w:color="auto"/>
              <w:right w:val="single" w:sz="8" w:space="0" w:color="auto"/>
            </w:tcBorders>
            <w:shd w:val="clear" w:color="000000" w:fill="FFFFFF"/>
            <w:vAlign w:val="center"/>
            <w:hideMark/>
          </w:tcPr>
          <w:p w14:paraId="7CF44351" w14:textId="77777777" w:rsidR="00527F13" w:rsidRPr="00527F13" w:rsidDel="008B1625" w:rsidRDefault="00527F13" w:rsidP="0050150B">
            <w:pPr>
              <w:spacing w:line="240" w:lineRule="auto"/>
              <w:jc w:val="left"/>
              <w:rPr>
                <w:del w:id="2551" w:author="Алексей Ярославцев" w:date="2020-05-25T21:25:00Z"/>
                <w:rFonts w:ascii="Palatino Linotype" w:hAnsi="Palatino Linotype"/>
                <w:sz w:val="16"/>
                <w:szCs w:val="16"/>
                <w:lang w:val="ru-RU"/>
              </w:rPr>
            </w:pPr>
            <w:del w:id="2552" w:author="Алексей Ярославцев" w:date="2020-05-25T21:25:00Z">
              <w:r w:rsidRPr="00527F13" w:rsidDel="008B1625">
                <w:rPr>
                  <w:rFonts w:ascii="Palatino Linotype" w:hAnsi="Palatino Linotype"/>
                  <w:sz w:val="16"/>
                  <w:szCs w:val="16"/>
                  <w:lang w:val="ru-RU"/>
                </w:rPr>
                <w:delText> </w:delText>
              </w:r>
            </w:del>
          </w:p>
        </w:tc>
        <w:tc>
          <w:tcPr>
            <w:tcW w:w="548" w:type="dxa"/>
            <w:tcBorders>
              <w:top w:val="nil"/>
              <w:left w:val="nil"/>
              <w:bottom w:val="single" w:sz="8" w:space="0" w:color="auto"/>
              <w:right w:val="single" w:sz="8" w:space="0" w:color="auto"/>
            </w:tcBorders>
            <w:shd w:val="clear" w:color="000000" w:fill="FFFFFF"/>
            <w:vAlign w:val="center"/>
            <w:hideMark/>
          </w:tcPr>
          <w:p w14:paraId="41C77FE0" w14:textId="77777777" w:rsidR="00527F13" w:rsidRPr="00527F13" w:rsidDel="008B1625" w:rsidRDefault="00527F13" w:rsidP="0050150B">
            <w:pPr>
              <w:spacing w:line="240" w:lineRule="auto"/>
              <w:jc w:val="left"/>
              <w:rPr>
                <w:del w:id="2553" w:author="Алексей Ярославцев" w:date="2020-05-25T21:25:00Z"/>
                <w:rFonts w:ascii="Palatino Linotype" w:hAnsi="Palatino Linotype"/>
                <w:sz w:val="16"/>
                <w:szCs w:val="16"/>
                <w:lang w:val="ru-RU"/>
              </w:rPr>
            </w:pPr>
            <w:del w:id="2554"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1D817B2F" w14:textId="77777777" w:rsidR="00527F13" w:rsidRPr="00527F13" w:rsidDel="008B1625" w:rsidRDefault="00527F13" w:rsidP="0050150B">
            <w:pPr>
              <w:spacing w:line="240" w:lineRule="auto"/>
              <w:jc w:val="left"/>
              <w:rPr>
                <w:del w:id="2555" w:author="Алексей Ярославцев" w:date="2020-05-25T21:25:00Z"/>
                <w:rFonts w:ascii="Palatino Linotype" w:hAnsi="Palatino Linotype"/>
                <w:sz w:val="16"/>
                <w:szCs w:val="16"/>
                <w:lang w:val="ru-RU"/>
              </w:rPr>
            </w:pPr>
            <w:del w:id="2556" w:author="Алексей Ярославцев" w:date="2020-05-25T21:25:00Z">
              <w:r w:rsidRPr="00527F13" w:rsidDel="008B1625">
                <w:rPr>
                  <w:rFonts w:ascii="Palatino Linotype" w:hAnsi="Palatino Linotype"/>
                  <w:sz w:val="16"/>
                  <w:szCs w:val="16"/>
                  <w:lang w:val="ru-RU"/>
                </w:rPr>
                <w:delText> </w:delText>
              </w:r>
            </w:del>
          </w:p>
        </w:tc>
        <w:tc>
          <w:tcPr>
            <w:tcW w:w="576" w:type="dxa"/>
            <w:tcBorders>
              <w:top w:val="nil"/>
              <w:left w:val="nil"/>
              <w:bottom w:val="single" w:sz="8" w:space="0" w:color="auto"/>
              <w:right w:val="single" w:sz="8" w:space="0" w:color="auto"/>
            </w:tcBorders>
            <w:shd w:val="clear" w:color="000000" w:fill="FFFFFF"/>
            <w:vAlign w:val="center"/>
            <w:hideMark/>
          </w:tcPr>
          <w:p w14:paraId="0B5F8681" w14:textId="77777777" w:rsidR="00527F13" w:rsidRPr="00527F13" w:rsidDel="008B1625" w:rsidRDefault="00527F13" w:rsidP="0050150B">
            <w:pPr>
              <w:spacing w:line="240" w:lineRule="auto"/>
              <w:jc w:val="left"/>
              <w:rPr>
                <w:del w:id="2557" w:author="Алексей Ярославцев" w:date="2020-05-25T21:25:00Z"/>
                <w:rFonts w:ascii="Palatino Linotype" w:hAnsi="Palatino Linotype"/>
                <w:sz w:val="16"/>
                <w:szCs w:val="16"/>
                <w:lang w:val="ru-RU"/>
              </w:rPr>
            </w:pPr>
            <w:del w:id="2558" w:author="Алексей Ярославцев" w:date="2020-05-25T21:25:00Z">
              <w:r w:rsidRPr="00527F13" w:rsidDel="008B1625">
                <w:rPr>
                  <w:rFonts w:ascii="Palatino Linotype" w:hAnsi="Palatino Linotype"/>
                  <w:sz w:val="16"/>
                  <w:szCs w:val="16"/>
                  <w:lang w:val="ru-RU"/>
                </w:rPr>
                <w:delText> </w:delText>
              </w:r>
            </w:del>
          </w:p>
        </w:tc>
        <w:tc>
          <w:tcPr>
            <w:tcW w:w="656" w:type="dxa"/>
            <w:tcBorders>
              <w:top w:val="nil"/>
              <w:left w:val="nil"/>
              <w:bottom w:val="single" w:sz="8" w:space="0" w:color="auto"/>
              <w:right w:val="single" w:sz="8" w:space="0" w:color="auto"/>
            </w:tcBorders>
            <w:shd w:val="clear" w:color="000000" w:fill="FFFFFF"/>
            <w:vAlign w:val="center"/>
            <w:hideMark/>
          </w:tcPr>
          <w:p w14:paraId="6AB7C0D4" w14:textId="77777777" w:rsidR="00527F13" w:rsidRPr="00527F13" w:rsidDel="008B1625" w:rsidRDefault="00527F13" w:rsidP="0050150B">
            <w:pPr>
              <w:spacing w:line="240" w:lineRule="auto"/>
              <w:jc w:val="left"/>
              <w:rPr>
                <w:del w:id="2559" w:author="Алексей Ярославцев" w:date="2020-05-25T21:25:00Z"/>
                <w:rFonts w:ascii="Palatino Linotype" w:hAnsi="Palatino Linotype"/>
                <w:sz w:val="16"/>
                <w:szCs w:val="16"/>
                <w:lang w:val="ru-RU"/>
              </w:rPr>
            </w:pPr>
            <w:del w:id="2560" w:author="Алексей Ярославцев" w:date="2020-05-25T21:25:00Z">
              <w:r w:rsidRPr="00527F13" w:rsidDel="008B1625">
                <w:rPr>
                  <w:rFonts w:ascii="Palatino Linotype" w:hAnsi="Palatino Linotype"/>
                  <w:sz w:val="16"/>
                  <w:szCs w:val="16"/>
                  <w:lang w:val="ru-RU"/>
                </w:rPr>
                <w:delText>64.98</w:delText>
              </w:r>
            </w:del>
          </w:p>
        </w:tc>
        <w:tc>
          <w:tcPr>
            <w:tcW w:w="576" w:type="dxa"/>
            <w:tcBorders>
              <w:top w:val="nil"/>
              <w:left w:val="nil"/>
              <w:bottom w:val="single" w:sz="8" w:space="0" w:color="auto"/>
              <w:right w:val="single" w:sz="8" w:space="0" w:color="auto"/>
            </w:tcBorders>
            <w:shd w:val="clear" w:color="000000" w:fill="FFFFFF"/>
            <w:vAlign w:val="center"/>
            <w:hideMark/>
          </w:tcPr>
          <w:p w14:paraId="266D672C" w14:textId="77777777" w:rsidR="00527F13" w:rsidRPr="00527F13" w:rsidDel="008B1625" w:rsidRDefault="00527F13" w:rsidP="0050150B">
            <w:pPr>
              <w:spacing w:line="240" w:lineRule="auto"/>
              <w:jc w:val="left"/>
              <w:rPr>
                <w:del w:id="2561" w:author="Алексей Ярославцев" w:date="2020-05-25T21:25:00Z"/>
                <w:rFonts w:ascii="Palatino Linotype" w:hAnsi="Palatino Linotype"/>
                <w:sz w:val="16"/>
                <w:szCs w:val="16"/>
                <w:lang w:val="ru-RU"/>
              </w:rPr>
            </w:pPr>
            <w:del w:id="2562" w:author="Алексей Ярославцев" w:date="2020-05-25T21:25:00Z">
              <w:r w:rsidRPr="00527F13" w:rsidDel="008B1625">
                <w:rPr>
                  <w:rFonts w:ascii="Palatino Linotype" w:hAnsi="Palatino Linotype"/>
                  <w:sz w:val="16"/>
                  <w:szCs w:val="16"/>
                  <w:lang w:val="ru-RU"/>
                </w:rPr>
                <w:delText>1.18</w:delText>
              </w:r>
            </w:del>
          </w:p>
        </w:tc>
        <w:tc>
          <w:tcPr>
            <w:tcW w:w="680" w:type="dxa"/>
            <w:tcBorders>
              <w:top w:val="nil"/>
              <w:left w:val="nil"/>
              <w:bottom w:val="single" w:sz="8" w:space="0" w:color="auto"/>
              <w:right w:val="single" w:sz="8" w:space="0" w:color="auto"/>
            </w:tcBorders>
            <w:shd w:val="clear" w:color="000000" w:fill="FFFFFF"/>
            <w:noWrap/>
            <w:vAlign w:val="center"/>
            <w:hideMark/>
          </w:tcPr>
          <w:p w14:paraId="4E1BDAE0" w14:textId="77777777" w:rsidR="00527F13" w:rsidRPr="00527F13" w:rsidDel="008B1625" w:rsidRDefault="00527F13" w:rsidP="0050150B">
            <w:pPr>
              <w:spacing w:line="240" w:lineRule="auto"/>
              <w:jc w:val="left"/>
              <w:rPr>
                <w:del w:id="2563" w:author="Алексей Ярославцев" w:date="2020-05-25T21:25:00Z"/>
                <w:rFonts w:ascii="Palatino Linotype" w:hAnsi="Palatino Linotype"/>
                <w:sz w:val="16"/>
                <w:szCs w:val="16"/>
                <w:lang w:val="ru-RU"/>
              </w:rPr>
            </w:pPr>
            <w:del w:id="2564" w:author="Алексей Ярославцев" w:date="2020-05-25T21:25:00Z">
              <w:r w:rsidRPr="00527F13" w:rsidDel="008B1625">
                <w:rPr>
                  <w:rFonts w:ascii="Palatino Linotype" w:hAnsi="Palatino Linotype"/>
                  <w:sz w:val="16"/>
                  <w:szCs w:val="16"/>
                  <w:lang w:val="ru-RU"/>
                </w:rPr>
                <w:delText>2.89</w:delText>
              </w:r>
            </w:del>
          </w:p>
        </w:tc>
        <w:tc>
          <w:tcPr>
            <w:tcW w:w="724" w:type="dxa"/>
            <w:tcBorders>
              <w:top w:val="nil"/>
              <w:left w:val="nil"/>
              <w:bottom w:val="single" w:sz="8" w:space="0" w:color="auto"/>
              <w:right w:val="single" w:sz="8" w:space="0" w:color="auto"/>
            </w:tcBorders>
            <w:shd w:val="clear" w:color="000000" w:fill="FFFFFF"/>
            <w:noWrap/>
            <w:vAlign w:val="center"/>
            <w:hideMark/>
          </w:tcPr>
          <w:p w14:paraId="1DA89FB0" w14:textId="77777777" w:rsidR="00527F13" w:rsidRPr="00527F13" w:rsidDel="008B1625" w:rsidRDefault="00527F13" w:rsidP="0050150B">
            <w:pPr>
              <w:spacing w:line="240" w:lineRule="auto"/>
              <w:jc w:val="left"/>
              <w:rPr>
                <w:del w:id="2565" w:author="Алексей Ярославцев" w:date="2020-05-25T21:25:00Z"/>
                <w:rFonts w:ascii="Palatino Linotype" w:hAnsi="Palatino Linotype"/>
                <w:sz w:val="16"/>
                <w:szCs w:val="16"/>
                <w:lang w:val="ru-RU"/>
              </w:rPr>
            </w:pPr>
            <w:del w:id="2566" w:author="Алексей Ярославцев" w:date="2020-05-25T21:25:00Z">
              <w:r w:rsidRPr="00527F13" w:rsidDel="008B1625">
                <w:rPr>
                  <w:rFonts w:ascii="Palatino Linotype" w:hAnsi="Palatino Linotype"/>
                  <w:sz w:val="16"/>
                  <w:szCs w:val="16"/>
                  <w:lang w:val="ru-RU"/>
                </w:rPr>
                <w:delText>0.14</w:delText>
              </w:r>
            </w:del>
          </w:p>
        </w:tc>
        <w:tc>
          <w:tcPr>
            <w:tcW w:w="665" w:type="dxa"/>
            <w:tcBorders>
              <w:top w:val="nil"/>
              <w:left w:val="nil"/>
              <w:bottom w:val="single" w:sz="8" w:space="0" w:color="auto"/>
              <w:right w:val="single" w:sz="8" w:space="0" w:color="auto"/>
            </w:tcBorders>
            <w:shd w:val="clear" w:color="000000" w:fill="FFFFFF"/>
            <w:noWrap/>
            <w:vAlign w:val="center"/>
            <w:hideMark/>
          </w:tcPr>
          <w:p w14:paraId="6902F462" w14:textId="77777777" w:rsidR="00527F13" w:rsidRPr="00527F13" w:rsidDel="008B1625" w:rsidRDefault="00527F13" w:rsidP="0050150B">
            <w:pPr>
              <w:spacing w:line="240" w:lineRule="auto"/>
              <w:jc w:val="left"/>
              <w:rPr>
                <w:del w:id="2567" w:author="Алексей Ярославцев" w:date="2020-05-25T21:25:00Z"/>
                <w:rFonts w:ascii="Palatino Linotype" w:hAnsi="Palatino Linotype"/>
                <w:sz w:val="16"/>
                <w:szCs w:val="16"/>
                <w:lang w:val="ru-RU"/>
              </w:rPr>
            </w:pPr>
            <w:del w:id="2568" w:author="Алексей Ярославцев" w:date="2020-05-25T21:25:00Z">
              <w:r w:rsidRPr="00527F13" w:rsidDel="008B1625">
                <w:rPr>
                  <w:rFonts w:ascii="Palatino Linotype" w:hAnsi="Palatino Linotype"/>
                  <w:sz w:val="16"/>
                  <w:szCs w:val="16"/>
                  <w:lang w:val="ru-RU"/>
                </w:rPr>
                <w:delText>19.49</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1663E73" w14:textId="77777777" w:rsidR="00527F13" w:rsidRPr="00527F13" w:rsidDel="008B1625" w:rsidRDefault="00527F13" w:rsidP="0050150B">
            <w:pPr>
              <w:spacing w:line="240" w:lineRule="auto"/>
              <w:jc w:val="left"/>
              <w:rPr>
                <w:del w:id="2569" w:author="Алексей Ярославцев" w:date="2020-05-25T21:25:00Z"/>
                <w:rFonts w:ascii="Palatino Linotype" w:hAnsi="Palatino Linotype"/>
                <w:sz w:val="16"/>
                <w:szCs w:val="16"/>
                <w:lang w:val="ru-RU"/>
              </w:rPr>
            </w:pPr>
            <w:del w:id="2570" w:author="Алексей Ярославцев" w:date="2020-05-25T21:25:00Z">
              <w:r w:rsidRPr="00527F13" w:rsidDel="008B1625">
                <w:rPr>
                  <w:rFonts w:ascii="Palatino Linotype" w:hAnsi="Palatino Linotype"/>
                  <w:sz w:val="16"/>
                  <w:szCs w:val="16"/>
                  <w:lang w:val="ru-RU"/>
                </w:rPr>
                <w:delText>0</w:delText>
              </w:r>
            </w:del>
          </w:p>
        </w:tc>
        <w:tc>
          <w:tcPr>
            <w:tcW w:w="600" w:type="dxa"/>
            <w:tcBorders>
              <w:top w:val="nil"/>
              <w:left w:val="nil"/>
              <w:bottom w:val="single" w:sz="8" w:space="0" w:color="auto"/>
              <w:right w:val="single" w:sz="8" w:space="0" w:color="auto"/>
            </w:tcBorders>
            <w:shd w:val="clear" w:color="000000" w:fill="FFFFFF"/>
            <w:noWrap/>
            <w:vAlign w:val="center"/>
            <w:hideMark/>
          </w:tcPr>
          <w:p w14:paraId="3A769C5E" w14:textId="77777777" w:rsidR="00527F13" w:rsidRPr="00527F13" w:rsidDel="008B1625" w:rsidRDefault="00527F13" w:rsidP="0050150B">
            <w:pPr>
              <w:spacing w:line="240" w:lineRule="auto"/>
              <w:jc w:val="left"/>
              <w:rPr>
                <w:del w:id="2571" w:author="Алексей Ярославцев" w:date="2020-05-25T21:25:00Z"/>
                <w:rFonts w:ascii="Palatino Linotype" w:hAnsi="Palatino Linotype"/>
                <w:sz w:val="16"/>
                <w:szCs w:val="16"/>
                <w:lang w:val="ru-RU"/>
              </w:rPr>
            </w:pPr>
            <w:del w:id="2572" w:author="Алексей Ярославцев" w:date="2020-05-25T21:25:00Z">
              <w:r w:rsidRPr="00527F13" w:rsidDel="008B1625">
                <w:rPr>
                  <w:rFonts w:ascii="Palatino Linotype" w:hAnsi="Palatino Linotype"/>
                  <w:sz w:val="16"/>
                  <w:szCs w:val="16"/>
                  <w:lang w:val="ru-RU"/>
                </w:rPr>
                <w:delText>0.11</w:delText>
              </w:r>
            </w:del>
          </w:p>
        </w:tc>
        <w:tc>
          <w:tcPr>
            <w:tcW w:w="892" w:type="dxa"/>
            <w:tcBorders>
              <w:top w:val="nil"/>
              <w:left w:val="nil"/>
              <w:bottom w:val="single" w:sz="8" w:space="0" w:color="auto"/>
              <w:right w:val="single" w:sz="8" w:space="0" w:color="auto"/>
            </w:tcBorders>
            <w:shd w:val="clear" w:color="000000" w:fill="FFFFFF"/>
            <w:noWrap/>
            <w:vAlign w:val="center"/>
            <w:hideMark/>
          </w:tcPr>
          <w:p w14:paraId="73598CC6" w14:textId="77777777" w:rsidR="00527F13" w:rsidRPr="00527F13" w:rsidDel="008B1625" w:rsidRDefault="00527F13" w:rsidP="0050150B">
            <w:pPr>
              <w:spacing w:line="240" w:lineRule="auto"/>
              <w:jc w:val="left"/>
              <w:rPr>
                <w:del w:id="2573" w:author="Алексей Ярославцев" w:date="2020-05-25T21:25:00Z"/>
                <w:rFonts w:ascii="Palatino Linotype" w:hAnsi="Palatino Linotype"/>
                <w:sz w:val="16"/>
                <w:szCs w:val="16"/>
                <w:lang w:val="ru-RU"/>
              </w:rPr>
            </w:pPr>
            <w:del w:id="2574" w:author="Алексей Ярославцев" w:date="2020-05-25T21:25:00Z">
              <w:r w:rsidRPr="00527F13" w:rsidDel="008B1625">
                <w:rPr>
                  <w:rFonts w:ascii="Palatino Linotype" w:hAnsi="Palatino Linotype"/>
                  <w:sz w:val="16"/>
                  <w:szCs w:val="16"/>
                  <w:lang w:val="ru-RU"/>
                </w:rPr>
                <w:delText>385.4</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4D7A84D6" w14:textId="77777777" w:rsidR="00527F13" w:rsidRPr="00527F13" w:rsidDel="008B1625" w:rsidRDefault="00527F13" w:rsidP="0050150B">
            <w:pPr>
              <w:spacing w:line="240" w:lineRule="auto"/>
              <w:jc w:val="left"/>
              <w:rPr>
                <w:del w:id="2575" w:author="Алексей Ярославцев" w:date="2020-05-25T21:25:00Z"/>
                <w:rFonts w:ascii="Palatino Linotype" w:hAnsi="Palatino Linotype"/>
                <w:sz w:val="16"/>
                <w:szCs w:val="16"/>
                <w:lang w:val="ru-RU"/>
              </w:rPr>
            </w:pPr>
            <w:del w:id="2576" w:author="Алексей Ярославцев" w:date="2020-05-25T21:25:00Z">
              <w:r w:rsidRPr="00527F13" w:rsidDel="008B1625">
                <w:rPr>
                  <w:rFonts w:ascii="Palatino Linotype" w:hAnsi="Palatino Linotype"/>
                  <w:sz w:val="16"/>
                  <w:szCs w:val="16"/>
                  <w:lang w:val="ru-RU"/>
                </w:rPr>
                <w:delText>396.4</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7046D7C9" w14:textId="77777777" w:rsidR="00527F13" w:rsidRPr="00527F13" w:rsidDel="008B1625" w:rsidRDefault="00527F13" w:rsidP="0050150B">
            <w:pPr>
              <w:spacing w:line="240" w:lineRule="auto"/>
              <w:jc w:val="left"/>
              <w:rPr>
                <w:del w:id="2577" w:author="Алексей Ярославцев" w:date="2020-05-25T21:25:00Z"/>
                <w:rFonts w:ascii="Palatino Linotype" w:hAnsi="Palatino Linotype"/>
                <w:sz w:val="16"/>
                <w:szCs w:val="16"/>
                <w:lang w:val="ru-RU"/>
              </w:rPr>
            </w:pPr>
            <w:del w:id="2578" w:author="Алексей Ярославцев" w:date="2020-05-25T21:25:00Z">
              <w:r w:rsidRPr="00527F13" w:rsidDel="008B1625">
                <w:rPr>
                  <w:rFonts w:ascii="Palatino Linotype" w:hAnsi="Palatino Linotype"/>
                  <w:sz w:val="16"/>
                  <w:szCs w:val="16"/>
                  <w:lang w:val="ru-RU"/>
                </w:rPr>
                <w:delText>253.7</w:delText>
              </w:r>
            </w:del>
          </w:p>
        </w:tc>
        <w:tc>
          <w:tcPr>
            <w:tcW w:w="656" w:type="dxa"/>
            <w:tcBorders>
              <w:top w:val="nil"/>
              <w:left w:val="nil"/>
              <w:bottom w:val="single" w:sz="8" w:space="0" w:color="auto"/>
              <w:right w:val="single" w:sz="8" w:space="0" w:color="auto"/>
            </w:tcBorders>
            <w:shd w:val="clear" w:color="000000" w:fill="FFFFFF"/>
            <w:noWrap/>
            <w:vAlign w:val="center"/>
            <w:hideMark/>
          </w:tcPr>
          <w:p w14:paraId="68D13640" w14:textId="77777777" w:rsidR="00527F13" w:rsidRPr="00527F13" w:rsidDel="008B1625" w:rsidRDefault="00527F13" w:rsidP="0050150B">
            <w:pPr>
              <w:spacing w:line="240" w:lineRule="auto"/>
              <w:jc w:val="left"/>
              <w:rPr>
                <w:del w:id="2579" w:author="Алексей Ярославцев" w:date="2020-05-25T21:25:00Z"/>
                <w:rFonts w:ascii="Palatino Linotype" w:hAnsi="Palatino Linotype"/>
                <w:sz w:val="16"/>
                <w:szCs w:val="16"/>
                <w:lang w:val="ru-RU"/>
              </w:rPr>
            </w:pPr>
            <w:del w:id="2580" w:author="Алексей Ярославцев" w:date="2020-05-25T21:25:00Z">
              <w:r w:rsidRPr="00527F13" w:rsidDel="008B1625">
                <w:rPr>
                  <w:rFonts w:ascii="Palatino Linotype" w:hAnsi="Palatino Linotype"/>
                  <w:sz w:val="16"/>
                  <w:szCs w:val="16"/>
                  <w:lang w:val="ru-RU"/>
                </w:rPr>
                <w:delText>99.1</w:delText>
              </w:r>
            </w:del>
          </w:p>
        </w:tc>
        <w:tc>
          <w:tcPr>
            <w:tcW w:w="600" w:type="dxa"/>
            <w:tcBorders>
              <w:top w:val="nil"/>
              <w:left w:val="nil"/>
              <w:bottom w:val="single" w:sz="8" w:space="0" w:color="auto"/>
              <w:right w:val="single" w:sz="8" w:space="0" w:color="auto"/>
            </w:tcBorders>
            <w:shd w:val="clear" w:color="000000" w:fill="FFFFFF"/>
            <w:noWrap/>
            <w:hideMark/>
          </w:tcPr>
          <w:p w14:paraId="3D1B1562" w14:textId="77777777" w:rsidR="00527F13" w:rsidRPr="00527F13" w:rsidDel="008B1625" w:rsidRDefault="00527F13" w:rsidP="0050150B">
            <w:pPr>
              <w:spacing w:line="240" w:lineRule="auto"/>
              <w:jc w:val="left"/>
              <w:rPr>
                <w:del w:id="2581" w:author="Алексей Ярославцев" w:date="2020-05-25T21:25:00Z"/>
                <w:rFonts w:ascii="Palatino Linotype" w:hAnsi="Palatino Linotype"/>
                <w:sz w:val="16"/>
                <w:szCs w:val="16"/>
                <w:lang w:val="ru-RU"/>
              </w:rPr>
            </w:pPr>
            <w:del w:id="2582" w:author="Алексей Ярославцев" w:date="2020-05-25T21:25:00Z">
              <w:r w:rsidRPr="00527F13" w:rsidDel="008B1625">
                <w:rPr>
                  <w:rFonts w:ascii="Palatino Linotype" w:hAnsi="Palatino Linotype"/>
                  <w:sz w:val="16"/>
                  <w:szCs w:val="16"/>
                </w:rPr>
                <w:delText>0.14</w:delText>
              </w:r>
            </w:del>
          </w:p>
        </w:tc>
        <w:tc>
          <w:tcPr>
            <w:tcW w:w="600" w:type="dxa"/>
            <w:tcBorders>
              <w:top w:val="nil"/>
              <w:left w:val="nil"/>
              <w:bottom w:val="single" w:sz="8" w:space="0" w:color="auto"/>
              <w:right w:val="single" w:sz="8" w:space="0" w:color="auto"/>
            </w:tcBorders>
            <w:shd w:val="clear" w:color="000000" w:fill="FFFFFF"/>
            <w:noWrap/>
            <w:hideMark/>
          </w:tcPr>
          <w:p w14:paraId="53102C2A" w14:textId="77777777" w:rsidR="00527F13" w:rsidRPr="00527F13" w:rsidDel="008B1625" w:rsidRDefault="00527F13" w:rsidP="0050150B">
            <w:pPr>
              <w:spacing w:line="240" w:lineRule="auto"/>
              <w:jc w:val="left"/>
              <w:rPr>
                <w:del w:id="2583" w:author="Алексей Ярославцев" w:date="2020-05-25T21:25:00Z"/>
                <w:rFonts w:ascii="Palatino Linotype" w:hAnsi="Palatino Linotype"/>
                <w:sz w:val="16"/>
                <w:szCs w:val="16"/>
                <w:lang w:val="ru-RU"/>
              </w:rPr>
            </w:pPr>
            <w:del w:id="2584" w:author="Алексей Ярославцев" w:date="2020-05-25T21:25:00Z">
              <w:r w:rsidRPr="00527F13" w:rsidDel="008B1625">
                <w:rPr>
                  <w:rFonts w:ascii="Palatino Linotype" w:hAnsi="Palatino Linotype"/>
                  <w:sz w:val="16"/>
                  <w:szCs w:val="16"/>
                </w:rPr>
                <w:delText>0.03</w:delText>
              </w:r>
            </w:del>
          </w:p>
        </w:tc>
        <w:tc>
          <w:tcPr>
            <w:tcW w:w="576" w:type="dxa"/>
            <w:tcBorders>
              <w:top w:val="nil"/>
              <w:left w:val="nil"/>
              <w:bottom w:val="single" w:sz="8" w:space="0" w:color="auto"/>
              <w:right w:val="single" w:sz="8" w:space="0" w:color="auto"/>
            </w:tcBorders>
            <w:shd w:val="clear" w:color="000000" w:fill="FFFFFF"/>
            <w:noWrap/>
            <w:hideMark/>
          </w:tcPr>
          <w:p w14:paraId="2E7B1FC0" w14:textId="77777777" w:rsidR="00527F13" w:rsidRPr="00527F13" w:rsidDel="008B1625" w:rsidRDefault="00527F13" w:rsidP="0050150B">
            <w:pPr>
              <w:spacing w:line="240" w:lineRule="auto"/>
              <w:jc w:val="left"/>
              <w:rPr>
                <w:del w:id="2585" w:author="Алексей Ярославцев" w:date="2020-05-25T21:25:00Z"/>
                <w:rFonts w:ascii="Palatino Linotype" w:hAnsi="Palatino Linotype"/>
                <w:sz w:val="16"/>
                <w:szCs w:val="16"/>
                <w:lang w:val="ru-RU"/>
              </w:rPr>
            </w:pPr>
            <w:del w:id="2586" w:author="Алексей Ярославцев" w:date="2020-05-25T21:25:00Z">
              <w:r w:rsidRPr="00527F13" w:rsidDel="008B1625">
                <w:rPr>
                  <w:rFonts w:ascii="Palatino Linotype" w:hAnsi="Palatino Linotype"/>
                  <w:sz w:val="16"/>
                  <w:szCs w:val="16"/>
                </w:rPr>
                <w:delText>0.12</w:delText>
              </w:r>
            </w:del>
          </w:p>
        </w:tc>
      </w:tr>
    </w:tbl>
    <w:p w14:paraId="29A48C79" w14:textId="77777777" w:rsidR="00664321" w:rsidRPr="009E46F1" w:rsidRDefault="00664321" w:rsidP="00F2324F">
      <w:pPr>
        <w:pStyle w:val="MDPI21heading1"/>
      </w:pPr>
      <w:commentRangeStart w:id="2587"/>
      <w:r w:rsidRPr="00F2324F">
        <w:lastRenderedPageBreak/>
        <w:t>Appendix</w:t>
      </w:r>
      <w:r w:rsidRPr="009E46F1">
        <w:t xml:space="preserve"> B</w:t>
      </w:r>
      <w:r w:rsidR="00F2324F">
        <w:t xml:space="preserve">. </w:t>
      </w:r>
      <w:r w:rsidR="00F2324F" w:rsidRPr="00F2324F">
        <w:t>Daily dynamics example of the air temperature (</w:t>
      </w:r>
      <w:proofErr w:type="spellStart"/>
      <w:r w:rsidR="00F2324F" w:rsidRPr="00F2324F">
        <w:t>Tair</w:t>
      </w:r>
      <w:proofErr w:type="spellEnd"/>
      <w:r w:rsidR="00F2324F" w:rsidRPr="00F2324F">
        <w:t>) and the difference (dT) under and outside of the canopy</w:t>
      </w:r>
      <w:commentRangeEnd w:id="2587"/>
      <w:r w:rsidR="00397FE6">
        <w:rPr>
          <w:rStyle w:val="af"/>
          <w:rFonts w:ascii="Times New Roman" w:hAnsi="Times New Roman"/>
          <w:b w:val="0"/>
          <w:snapToGrid/>
          <w:lang w:bidi="ar-SA"/>
        </w:rPr>
        <w:commentReference w:id="2587"/>
      </w:r>
    </w:p>
    <w:p w14:paraId="28ADC571" w14:textId="77777777" w:rsidR="00F2324F" w:rsidRDefault="00261C63" w:rsidP="00F2324F">
      <w:pPr>
        <w:pStyle w:val="MDPI52figure"/>
      </w:pPr>
      <w:del w:id="2588" w:author="Алексей Ярославцев" w:date="2020-05-25T21:38:00Z">
        <w:r w:rsidDel="00045E4C">
          <w:rPr>
            <w:noProof/>
            <w:snapToGrid/>
            <w:lang w:eastAsia="en-US" w:bidi="ar-SA"/>
          </w:rPr>
          <w:drawing>
            <wp:inline distT="0" distB="0" distL="0" distR="0" wp14:anchorId="1C360938" wp14:editId="600C7206">
              <wp:extent cx="5576570" cy="4655185"/>
              <wp:effectExtent l="0" t="0" r="5080" b="0"/>
              <wp:docPr id="31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23" cstate="print">
                        <a:extLst>
                          <a:ext uri="{28A0092B-C50C-407E-A947-70E740481C1C}">
                            <a14:useLocalDpi xmlns:a14="http://schemas.microsoft.com/office/drawing/2010/main" val="0"/>
                          </a:ext>
                        </a:extLst>
                      </a:blip>
                      <a:srcRect r="10075"/>
                      <a:stretch>
                        <a:fillRect/>
                      </a:stretch>
                    </pic:blipFill>
                    <pic:spPr bwMode="auto">
                      <a:xfrm>
                        <a:off x="0" y="0"/>
                        <a:ext cx="5576570" cy="4655185"/>
                      </a:xfrm>
                      <a:prstGeom prst="rect">
                        <a:avLst/>
                      </a:prstGeom>
                      <a:noFill/>
                      <a:ln>
                        <a:noFill/>
                      </a:ln>
                    </pic:spPr>
                  </pic:pic>
                </a:graphicData>
              </a:graphic>
            </wp:inline>
          </w:drawing>
        </w:r>
      </w:del>
      <w:ins w:id="2589" w:author="Алексей Ярославцев" w:date="2020-05-25T21:39:00Z">
        <w:r w:rsidR="00045E4C">
          <w:rPr>
            <w:noProof/>
            <w:snapToGrid/>
          </w:rPr>
          <w:drawing>
            <wp:inline distT="0" distB="0" distL="0" distR="0" wp14:anchorId="1BBDC371" wp14:editId="59FF7A59">
              <wp:extent cx="5615940" cy="4653915"/>
              <wp:effectExtent l="0" t="0" r="3810" b="0"/>
              <wp:docPr id="12" name="Рисунок 12"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Tair_vs_Tair_couple_days_fil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5940" cy="4653915"/>
                      </a:xfrm>
                      <a:prstGeom prst="rect">
                        <a:avLst/>
                      </a:prstGeom>
                    </pic:spPr>
                  </pic:pic>
                </a:graphicData>
              </a:graphic>
            </wp:inline>
          </w:drawing>
        </w:r>
      </w:ins>
    </w:p>
    <w:p w14:paraId="2D7C3E78" w14:textId="77777777" w:rsidR="00F2324F" w:rsidRPr="009E46F1" w:rsidRDefault="00F2324F" w:rsidP="00F2324F">
      <w:pPr>
        <w:pStyle w:val="MDPI21heading1"/>
      </w:pPr>
      <w:commentRangeStart w:id="2590"/>
      <w:r w:rsidRPr="00F2324F">
        <w:t>Appendix</w:t>
      </w:r>
      <w:r>
        <w:t xml:space="preserve"> C. </w:t>
      </w:r>
      <w:r w:rsidRPr="00F2324F">
        <w:t>Daily example (top) and diurnal by month (bottom) dynamics of the air relative humidity (Rh) and</w:t>
      </w:r>
      <w:bookmarkStart w:id="2591" w:name="_GoBack"/>
      <w:bookmarkEnd w:id="2591"/>
      <w:r w:rsidRPr="00F2324F">
        <w:t xml:space="preserve"> the difference (</w:t>
      </w:r>
      <w:proofErr w:type="spellStart"/>
      <w:r w:rsidRPr="00F2324F">
        <w:t>dRh</w:t>
      </w:r>
      <w:proofErr w:type="spellEnd"/>
      <w:r w:rsidRPr="00F2324F">
        <w:t>) under and outside of the canopy</w:t>
      </w:r>
      <w:commentRangeEnd w:id="2590"/>
      <w:r w:rsidR="00397FE6">
        <w:rPr>
          <w:rStyle w:val="af"/>
          <w:rFonts w:ascii="Times New Roman" w:hAnsi="Times New Roman"/>
          <w:b w:val="0"/>
          <w:snapToGrid/>
          <w:lang w:bidi="ar-SA"/>
        </w:rPr>
        <w:commentReference w:id="2590"/>
      </w:r>
    </w:p>
    <w:p w14:paraId="127540D6" w14:textId="77777777" w:rsidR="00F2324F" w:rsidRDefault="00261C63" w:rsidP="00F2324F">
      <w:pPr>
        <w:pStyle w:val="MDPI52figure"/>
      </w:pPr>
      <w:r>
        <w:rPr>
          <w:rFonts w:ascii="Times New Roman" w:hAnsi="Times New Roman"/>
          <w:noProof/>
          <w:snapToGrid/>
          <w:szCs w:val="24"/>
          <w:lang w:eastAsia="en-US" w:bidi="ar-SA"/>
        </w:rPr>
        <w:lastRenderedPageBreak/>
        <w:drawing>
          <wp:inline distT="0" distB="0" distL="0" distR="0" wp14:anchorId="3905A04B" wp14:editId="27E32FAB">
            <wp:extent cx="5592725" cy="4193122"/>
            <wp:effectExtent l="0" t="0" r="8255" b="0"/>
            <wp:docPr id="32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6566" cy="4196002"/>
                    </a:xfrm>
                    <a:prstGeom prst="rect">
                      <a:avLst/>
                    </a:prstGeom>
                    <a:noFill/>
                    <a:ln>
                      <a:noFill/>
                    </a:ln>
                  </pic:spPr>
                </pic:pic>
              </a:graphicData>
            </a:graphic>
          </wp:inline>
        </w:drawing>
      </w:r>
    </w:p>
    <w:p w14:paraId="374510E8" w14:textId="77777777" w:rsidR="00F2324F" w:rsidRDefault="00261C63" w:rsidP="00F2324F">
      <w:pPr>
        <w:pStyle w:val="MDPI52figure"/>
        <w:rPr>
          <w:rFonts w:ascii="Times New Roman" w:hAnsi="Times New Roman"/>
          <w:noProof/>
          <w:snapToGrid/>
          <w:szCs w:val="24"/>
          <w:lang w:eastAsia="ru-RU" w:bidi="ar-SA"/>
        </w:rPr>
      </w:pPr>
      <w:r>
        <w:rPr>
          <w:rFonts w:ascii="Times New Roman" w:hAnsi="Times New Roman"/>
          <w:noProof/>
          <w:snapToGrid/>
          <w:szCs w:val="24"/>
          <w:lang w:eastAsia="en-US" w:bidi="ar-SA"/>
        </w:rPr>
        <w:drawing>
          <wp:inline distT="0" distB="0" distL="0" distR="0" wp14:anchorId="51A88577" wp14:editId="491517F9">
            <wp:extent cx="5518297" cy="4148858"/>
            <wp:effectExtent l="0" t="0" r="6350" b="4445"/>
            <wp:docPr id="33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9627" cy="4157376"/>
                    </a:xfrm>
                    <a:prstGeom prst="rect">
                      <a:avLst/>
                    </a:prstGeom>
                    <a:noFill/>
                    <a:ln>
                      <a:noFill/>
                    </a:ln>
                  </pic:spPr>
                </pic:pic>
              </a:graphicData>
            </a:graphic>
          </wp:inline>
        </w:drawing>
      </w:r>
    </w:p>
    <w:p w14:paraId="6FA672D7" w14:textId="77777777" w:rsidR="0061523A" w:rsidRPr="009E46F1" w:rsidRDefault="0061523A" w:rsidP="0061523A">
      <w:pPr>
        <w:pStyle w:val="MDPI21heading1"/>
      </w:pPr>
      <w:commentRangeStart w:id="2592"/>
      <w:r w:rsidRPr="00F2324F">
        <w:t>Appendix</w:t>
      </w:r>
      <w:r>
        <w:t xml:space="preserve"> D. </w:t>
      </w:r>
      <w:r w:rsidRPr="0061523A">
        <w:t>Example of flux dynamics per species for several days</w:t>
      </w:r>
      <w:commentRangeEnd w:id="2592"/>
      <w:r w:rsidR="00C15C03">
        <w:rPr>
          <w:rStyle w:val="af"/>
          <w:rFonts w:ascii="Times New Roman" w:hAnsi="Times New Roman"/>
          <w:b w:val="0"/>
          <w:snapToGrid/>
          <w:lang w:bidi="ar-SA"/>
        </w:rPr>
        <w:commentReference w:id="2592"/>
      </w:r>
    </w:p>
    <w:p w14:paraId="5F9084C9" w14:textId="77777777" w:rsidR="0061523A" w:rsidRDefault="00261C63" w:rsidP="0061523A">
      <w:pPr>
        <w:pStyle w:val="MDPI52figure"/>
      </w:pPr>
      <w:del w:id="2593" w:author="Алексей Ярославцев" w:date="2020-05-25T21:13:00Z">
        <w:r w:rsidDel="001E220B">
          <w:rPr>
            <w:rFonts w:ascii="Times New Roman" w:hAnsi="Times New Roman"/>
            <w:noProof/>
            <w:snapToGrid/>
            <w:szCs w:val="24"/>
            <w:lang w:eastAsia="en-US" w:bidi="ar-SA"/>
          </w:rPr>
          <w:lastRenderedPageBreak/>
          <w:drawing>
            <wp:inline distT="0" distB="0" distL="0" distR="0" wp14:anchorId="5AB74CA0" wp14:editId="45037522">
              <wp:extent cx="5839460" cy="4391660"/>
              <wp:effectExtent l="0" t="0" r="8890" b="8890"/>
              <wp:docPr id="36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9460" cy="4391660"/>
                      </a:xfrm>
                      <a:prstGeom prst="rect">
                        <a:avLst/>
                      </a:prstGeom>
                      <a:noFill/>
                      <a:ln>
                        <a:noFill/>
                      </a:ln>
                    </pic:spPr>
                  </pic:pic>
                </a:graphicData>
              </a:graphic>
            </wp:inline>
          </w:drawing>
        </w:r>
      </w:del>
      <w:ins w:id="2594" w:author="Алексей Ярославцев" w:date="2020-05-25T21:14:00Z">
        <w:r w:rsidR="001E220B">
          <w:rPr>
            <w:noProof/>
            <w:snapToGrid/>
          </w:rPr>
          <w:drawing>
            <wp:inline distT="0" distB="0" distL="0" distR="0" wp14:anchorId="2E923CA3" wp14:editId="3B2CFA1A">
              <wp:extent cx="5615940" cy="421195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ux_vs_VPD_couple_days_filled_species_fix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5940" cy="4211955"/>
                      </a:xfrm>
                      <a:prstGeom prst="rect">
                        <a:avLst/>
                      </a:prstGeom>
                    </pic:spPr>
                  </pic:pic>
                </a:graphicData>
              </a:graphic>
            </wp:inline>
          </w:drawing>
        </w:r>
      </w:ins>
    </w:p>
    <w:p w14:paraId="4642F566" w14:textId="77777777" w:rsidR="0061523A" w:rsidRPr="009E46F1" w:rsidRDefault="0061523A" w:rsidP="0061523A">
      <w:pPr>
        <w:pStyle w:val="MDPI21heading1"/>
      </w:pPr>
      <w:r w:rsidRPr="00F2324F">
        <w:t>Appendix</w:t>
      </w:r>
      <w:r>
        <w:t xml:space="preserve"> E. </w:t>
      </w:r>
      <w:r w:rsidRPr="0061523A">
        <w:t>Energy removed from atmosphere monthly by each investigated tree</w:t>
      </w:r>
    </w:p>
    <w:p w14:paraId="11CD36DB" w14:textId="77777777" w:rsidR="0061523A" w:rsidRPr="0061523A" w:rsidRDefault="00261C63" w:rsidP="0061523A">
      <w:pPr>
        <w:pStyle w:val="MDPI52figure"/>
        <w:rPr>
          <w:noProof/>
          <w:snapToGrid/>
          <w:lang w:eastAsia="ru-RU" w:bidi="ar-SA"/>
        </w:rPr>
      </w:pPr>
      <w:del w:id="2595" w:author="Алексей Ярославцев" w:date="2020-05-25T21:12:00Z">
        <w:r w:rsidDel="000F3913">
          <w:rPr>
            <w:noProof/>
            <w:snapToGrid/>
            <w:lang w:eastAsia="en-US" w:bidi="ar-SA"/>
          </w:rPr>
          <w:drawing>
            <wp:inline distT="0" distB="0" distL="0" distR="0" wp14:anchorId="688D6934" wp14:editId="1409E588">
              <wp:extent cx="5610860" cy="3027045"/>
              <wp:effectExtent l="0" t="0" r="8890" b="1905"/>
              <wp:docPr id="385" name="Рисунок 11" descr="Описание: Описание: 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Описание: A close up of text on a white backgroun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0860" cy="3027045"/>
                      </a:xfrm>
                      <a:prstGeom prst="rect">
                        <a:avLst/>
                      </a:prstGeom>
                      <a:noFill/>
                      <a:ln>
                        <a:noFill/>
                      </a:ln>
                    </pic:spPr>
                  </pic:pic>
                </a:graphicData>
              </a:graphic>
            </wp:inline>
          </w:drawing>
        </w:r>
      </w:del>
      <w:ins w:id="2596" w:author="Алексей Ярославцев" w:date="2020-05-25T21:12:00Z">
        <w:r w:rsidR="000F3913">
          <w:rPr>
            <w:noProof/>
            <w:snapToGrid/>
            <w:lang w:eastAsia="ru-RU" w:bidi="ar-SA"/>
          </w:rPr>
          <w:drawing>
            <wp:inline distT="0" distB="0" distL="0" distR="0" wp14:anchorId="4737375A" wp14:editId="2C535941">
              <wp:extent cx="5615940" cy="3119755"/>
              <wp:effectExtent l="0" t="0" r="381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ergy_balance_per_tree_monthly_kWh_fix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5940" cy="3119755"/>
                      </a:xfrm>
                      <a:prstGeom prst="rect">
                        <a:avLst/>
                      </a:prstGeom>
                    </pic:spPr>
                  </pic:pic>
                </a:graphicData>
              </a:graphic>
            </wp:inline>
          </w:drawing>
        </w:r>
      </w:ins>
    </w:p>
    <w:p w14:paraId="08BE1926" w14:textId="77777777" w:rsidR="0061523A" w:rsidRDefault="0061523A" w:rsidP="0061523A">
      <w:pPr>
        <w:pStyle w:val="MDPI21heading1"/>
      </w:pPr>
      <w:r w:rsidRPr="00F2324F">
        <w:t>Appendix</w:t>
      </w:r>
      <w:r>
        <w:t xml:space="preserve"> F. </w:t>
      </w:r>
      <w:r w:rsidRPr="0061523A">
        <w:t>Dynamics of atmospheric particulate matter with diameter less than 10 micrometers (PM10) averaged daily concentration in air (dashed line) and amount of PM10 absorbed by investigated trees daily (line shows average value, while whiskers denote min and max)</w:t>
      </w:r>
    </w:p>
    <w:p w14:paraId="7FD77302" w14:textId="77777777" w:rsidR="0061523A" w:rsidRPr="009E46F1" w:rsidRDefault="00261C63" w:rsidP="0061523A">
      <w:pPr>
        <w:pStyle w:val="MDPI52figure"/>
      </w:pPr>
      <w:r>
        <w:rPr>
          <w:noProof/>
          <w:snapToGrid/>
          <w:lang w:eastAsia="en-US" w:bidi="ar-SA"/>
        </w:rPr>
        <w:lastRenderedPageBreak/>
        <w:drawing>
          <wp:inline distT="0" distB="0" distL="0" distR="0" wp14:anchorId="1493D920" wp14:editId="06FD512F">
            <wp:extent cx="5541645" cy="4149725"/>
            <wp:effectExtent l="0" t="0" r="1905" b="3175"/>
            <wp:docPr id="388" name="Рисунок 16" descr="Описание: Описание: 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Описание: A close up of a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1645" cy="4149725"/>
                    </a:xfrm>
                    <a:prstGeom prst="rect">
                      <a:avLst/>
                    </a:prstGeom>
                    <a:noFill/>
                    <a:ln>
                      <a:noFill/>
                    </a:ln>
                  </pic:spPr>
                </pic:pic>
              </a:graphicData>
            </a:graphic>
          </wp:inline>
        </w:drawing>
      </w:r>
    </w:p>
    <w:p w14:paraId="07641A60" w14:textId="77777777" w:rsidR="001D664F" w:rsidRDefault="001D664F" w:rsidP="00F2324F">
      <w:pPr>
        <w:pStyle w:val="MDPI52figure"/>
        <w:rPr>
          <w:ins w:id="2597" w:author="Алексей Ярославцев" w:date="2020-05-25T21:06:00Z"/>
        </w:rPr>
      </w:pPr>
    </w:p>
    <w:p w14:paraId="26549816" w14:textId="77777777" w:rsidR="000F3913" w:rsidRDefault="000F3913" w:rsidP="00F2324F">
      <w:pPr>
        <w:pStyle w:val="MDPI52figure"/>
        <w:rPr>
          <w:ins w:id="2598" w:author="Алексей Ярославцев" w:date="2020-05-25T21:06:00Z"/>
        </w:rPr>
      </w:pPr>
    </w:p>
    <w:p w14:paraId="165B5B36"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599" w:author="Алексей Ярославцев" w:date="2020-05-25T21:06:00Z"/>
          <w:rFonts w:ascii="JetBrains Mono" w:hAnsi="JetBrains Mono" w:cs="Courier New"/>
          <w:color w:val="24292E"/>
          <w:sz w:val="20"/>
          <w:bdr w:val="none" w:sz="0" w:space="0" w:color="auto" w:frame="1"/>
          <w:lang w:eastAsia="ru-RU"/>
          <w:rPrChange w:id="2600" w:author="Алексей Ярославцев" w:date="2020-05-25T21:06:00Z">
            <w:rPr>
              <w:ins w:id="2601" w:author="Алексей Ярославцев" w:date="2020-05-25T21:06:00Z"/>
              <w:rFonts w:ascii="JetBrains Mono" w:hAnsi="JetBrains Mono" w:cs="Courier New"/>
              <w:color w:val="24292E"/>
              <w:sz w:val="20"/>
              <w:bdr w:val="none" w:sz="0" w:space="0" w:color="auto" w:frame="1"/>
              <w:lang w:val="ru-RU" w:eastAsia="ru-RU"/>
            </w:rPr>
          </w:rPrChange>
        </w:rPr>
      </w:pPr>
      <w:ins w:id="2602" w:author="Алексей Ярославцев" w:date="2020-05-25T21:06:00Z">
        <w:r w:rsidRPr="000F3913">
          <w:rPr>
            <w:rFonts w:ascii="JetBrains Mono" w:hAnsi="JetBrains Mono" w:cs="Courier New"/>
            <w:color w:val="24292E"/>
            <w:sz w:val="20"/>
            <w:bdr w:val="none" w:sz="0" w:space="0" w:color="auto" w:frame="1"/>
            <w:lang w:eastAsia="ru-RU"/>
            <w:rPrChange w:id="2603"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         id          Species     </w:t>
        </w:r>
        <w:proofErr w:type="spellStart"/>
        <w:r w:rsidRPr="000F3913">
          <w:rPr>
            <w:rFonts w:ascii="JetBrains Mono" w:hAnsi="JetBrains Mono" w:cs="Courier New"/>
            <w:color w:val="24292E"/>
            <w:sz w:val="20"/>
            <w:bdr w:val="none" w:sz="0" w:space="0" w:color="auto" w:frame="1"/>
            <w:lang w:eastAsia="ru-RU"/>
            <w:rPrChange w:id="2604" w:author="Алексей Ярославцев" w:date="2020-05-25T21:06:00Z">
              <w:rPr>
                <w:rFonts w:ascii="JetBrains Mono" w:hAnsi="JetBrains Mono" w:cs="Courier New"/>
                <w:color w:val="24292E"/>
                <w:sz w:val="20"/>
                <w:bdr w:val="none" w:sz="0" w:space="0" w:color="auto" w:frame="1"/>
                <w:lang w:val="ru-RU" w:eastAsia="ru-RU"/>
              </w:rPr>
            </w:rPrChange>
          </w:rPr>
          <w:t>evapc</w:t>
        </w:r>
        <w:proofErr w:type="spellEnd"/>
        <w:r w:rsidRPr="000F3913">
          <w:rPr>
            <w:rFonts w:ascii="JetBrains Mono" w:hAnsi="JetBrains Mono" w:cs="Courier New"/>
            <w:color w:val="24292E"/>
            <w:sz w:val="20"/>
            <w:bdr w:val="none" w:sz="0" w:space="0" w:color="auto" w:frame="1"/>
            <w:lang w:eastAsia="ru-RU"/>
            <w:rPrChange w:id="2605"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 </w:t>
        </w:r>
        <w:proofErr w:type="spellStart"/>
        <w:r w:rsidRPr="000F3913">
          <w:rPr>
            <w:rFonts w:ascii="JetBrains Mono" w:hAnsi="JetBrains Mono" w:cs="Courier New"/>
            <w:color w:val="24292E"/>
            <w:sz w:val="20"/>
            <w:bdr w:val="none" w:sz="0" w:space="0" w:color="auto" w:frame="1"/>
            <w:lang w:eastAsia="ru-RU"/>
            <w:rPrChange w:id="2606" w:author="Алексей Ярославцев" w:date="2020-05-25T21:06:00Z">
              <w:rPr>
                <w:rFonts w:ascii="JetBrains Mono" w:hAnsi="JetBrains Mono" w:cs="Courier New"/>
                <w:color w:val="24292E"/>
                <w:sz w:val="20"/>
                <w:bdr w:val="none" w:sz="0" w:space="0" w:color="auto" w:frame="1"/>
                <w:lang w:val="ru-RU" w:eastAsia="ru-RU"/>
              </w:rPr>
            </w:rPrChange>
          </w:rPr>
          <w:t>cprcp</w:t>
        </w:r>
        <w:proofErr w:type="spellEnd"/>
        <w:r w:rsidRPr="000F3913">
          <w:rPr>
            <w:rFonts w:ascii="JetBrains Mono" w:hAnsi="JetBrains Mono" w:cs="Courier New"/>
            <w:color w:val="24292E"/>
            <w:sz w:val="20"/>
            <w:bdr w:val="none" w:sz="0" w:space="0" w:color="auto" w:frame="1"/>
            <w:lang w:eastAsia="ru-RU"/>
            <w:rPrChange w:id="2607"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   </w:t>
        </w:r>
        <w:proofErr w:type="gramStart"/>
        <w:r w:rsidRPr="000F3913">
          <w:rPr>
            <w:rFonts w:ascii="JetBrains Mono" w:hAnsi="JetBrains Mono" w:cs="Courier New"/>
            <w:color w:val="24292E"/>
            <w:sz w:val="20"/>
            <w:bdr w:val="none" w:sz="0" w:space="0" w:color="auto" w:frame="1"/>
            <w:lang w:eastAsia="ru-RU"/>
            <w:rPrChange w:id="2608"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ca  </w:t>
        </w:r>
        <w:proofErr w:type="spellStart"/>
        <w:r w:rsidRPr="000F3913">
          <w:rPr>
            <w:rFonts w:ascii="JetBrains Mono" w:hAnsi="JetBrains Mono" w:cs="Courier New"/>
            <w:color w:val="24292E"/>
            <w:sz w:val="20"/>
            <w:bdr w:val="none" w:sz="0" w:space="0" w:color="auto" w:frame="1"/>
            <w:lang w:eastAsia="ru-RU"/>
            <w:rPrChange w:id="2609" w:author="Алексей Ярославцев" w:date="2020-05-25T21:06:00Z">
              <w:rPr>
                <w:rFonts w:ascii="JetBrains Mono" w:hAnsi="JetBrains Mono" w:cs="Courier New"/>
                <w:color w:val="24292E"/>
                <w:sz w:val="20"/>
                <w:bdr w:val="none" w:sz="0" w:space="0" w:color="auto" w:frame="1"/>
                <w:lang w:val="ru-RU" w:eastAsia="ru-RU"/>
              </w:rPr>
            </w:rPrChange>
          </w:rPr>
          <w:t>prcp</w:t>
        </w:r>
        <w:proofErr w:type="gramEnd"/>
        <w:r w:rsidRPr="000F3913">
          <w:rPr>
            <w:rFonts w:ascii="JetBrains Mono" w:hAnsi="JetBrains Mono" w:cs="Courier New"/>
            <w:color w:val="24292E"/>
            <w:sz w:val="20"/>
            <w:bdr w:val="none" w:sz="0" w:space="0" w:color="auto" w:frame="1"/>
            <w:lang w:eastAsia="ru-RU"/>
            <w:rPrChange w:id="2610" w:author="Алексей Ярославцев" w:date="2020-05-25T21:06:00Z">
              <w:rPr>
                <w:rFonts w:ascii="JetBrains Mono" w:hAnsi="JetBrains Mono" w:cs="Courier New"/>
                <w:color w:val="24292E"/>
                <w:sz w:val="20"/>
                <w:bdr w:val="none" w:sz="0" w:space="0" w:color="auto" w:frame="1"/>
                <w:lang w:val="ru-RU" w:eastAsia="ru-RU"/>
              </w:rPr>
            </w:rPrChange>
          </w:rPr>
          <w:t>_rat</w:t>
        </w:r>
        <w:proofErr w:type="spellEnd"/>
      </w:ins>
    </w:p>
    <w:p w14:paraId="49C6EA94"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11" w:author="Алексей Ярославцев" w:date="2020-05-25T21:06:00Z"/>
          <w:rFonts w:ascii="JetBrains Mono" w:hAnsi="JetBrains Mono" w:cs="Courier New"/>
          <w:color w:val="24292E"/>
          <w:sz w:val="20"/>
          <w:bdr w:val="none" w:sz="0" w:space="0" w:color="auto" w:frame="1"/>
          <w:lang w:eastAsia="ru-RU"/>
          <w:rPrChange w:id="2612" w:author="Алексей Ярославцев" w:date="2020-05-25T21:06:00Z">
            <w:rPr>
              <w:ins w:id="2613"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14" w:author="Алексей Ярославцев" w:date="2020-05-25T21:06:00Z">
        <w:r w:rsidRPr="000F3913">
          <w:rPr>
            <w:rFonts w:ascii="JetBrains Mono" w:hAnsi="JetBrains Mono" w:cs="Courier New"/>
            <w:color w:val="24292E"/>
            <w:sz w:val="20"/>
            <w:bdr w:val="none" w:sz="0" w:space="0" w:color="auto" w:frame="1"/>
            <w:lang w:eastAsia="ru-RU"/>
            <w:rPrChange w:id="2615" w:author="Алексей Ярославцев" w:date="2020-05-25T21:06:00Z">
              <w:rPr>
                <w:rFonts w:ascii="JetBrains Mono" w:hAnsi="JetBrains Mono" w:cs="Courier New"/>
                <w:color w:val="24292E"/>
                <w:sz w:val="20"/>
                <w:bdr w:val="none" w:sz="0" w:space="0" w:color="auto" w:frame="1"/>
                <w:lang w:val="ru-RU" w:eastAsia="ru-RU"/>
              </w:rPr>
            </w:rPrChange>
          </w:rPr>
          <w:t>1  218</w:t>
        </w:r>
        <w:proofErr w:type="gramEnd"/>
        <w:r w:rsidRPr="000F3913">
          <w:rPr>
            <w:rFonts w:ascii="JetBrains Mono" w:hAnsi="JetBrains Mono" w:cs="Courier New"/>
            <w:color w:val="24292E"/>
            <w:sz w:val="20"/>
            <w:bdr w:val="none" w:sz="0" w:space="0" w:color="auto" w:frame="1"/>
            <w:lang w:eastAsia="ru-RU"/>
            <w:rPrChange w:id="2616" w:author="Алексей Ярославцев" w:date="2020-05-25T21:06:00Z">
              <w:rPr>
                <w:rFonts w:ascii="JetBrains Mono" w:hAnsi="JetBrains Mono" w:cs="Courier New"/>
                <w:color w:val="24292E"/>
                <w:sz w:val="20"/>
                <w:bdr w:val="none" w:sz="0" w:space="0" w:color="auto" w:frame="1"/>
                <w:lang w:val="ru-RU" w:eastAsia="ru-RU"/>
              </w:rPr>
            </w:rPrChange>
          </w:rPr>
          <w:t>A0077 Acer platanoides  67.97658 183.5 55.7 0.3704446</w:t>
        </w:r>
      </w:ins>
    </w:p>
    <w:p w14:paraId="6F21FFF0"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17" w:author="Алексей Ярославцев" w:date="2020-05-25T21:06:00Z"/>
          <w:rFonts w:ascii="JetBrains Mono" w:hAnsi="JetBrains Mono" w:cs="Courier New"/>
          <w:color w:val="24292E"/>
          <w:sz w:val="20"/>
          <w:bdr w:val="none" w:sz="0" w:space="0" w:color="auto" w:frame="1"/>
          <w:lang w:eastAsia="ru-RU"/>
          <w:rPrChange w:id="2618" w:author="Алексей Ярославцев" w:date="2020-05-25T21:06:00Z">
            <w:rPr>
              <w:ins w:id="2619"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20" w:author="Алексей Ярославцев" w:date="2020-05-25T21:06:00Z">
        <w:r w:rsidRPr="000F3913">
          <w:rPr>
            <w:rFonts w:ascii="JetBrains Mono" w:hAnsi="JetBrains Mono" w:cs="Courier New"/>
            <w:color w:val="24292E"/>
            <w:sz w:val="20"/>
            <w:bdr w:val="none" w:sz="0" w:space="0" w:color="auto" w:frame="1"/>
            <w:lang w:eastAsia="ru-RU"/>
            <w:rPrChange w:id="2621" w:author="Алексей Ярославцев" w:date="2020-05-25T21:06:00Z">
              <w:rPr>
                <w:rFonts w:ascii="JetBrains Mono" w:hAnsi="JetBrains Mono" w:cs="Courier New"/>
                <w:color w:val="24292E"/>
                <w:sz w:val="20"/>
                <w:bdr w:val="none" w:sz="0" w:space="0" w:color="auto" w:frame="1"/>
                <w:lang w:val="ru-RU" w:eastAsia="ru-RU"/>
              </w:rPr>
            </w:rPrChange>
          </w:rPr>
          <w:t>2  218</w:t>
        </w:r>
        <w:proofErr w:type="gramEnd"/>
        <w:r w:rsidRPr="000F3913">
          <w:rPr>
            <w:rFonts w:ascii="JetBrains Mono" w:hAnsi="JetBrains Mono" w:cs="Courier New"/>
            <w:color w:val="24292E"/>
            <w:sz w:val="20"/>
            <w:bdr w:val="none" w:sz="0" w:space="0" w:color="auto" w:frame="1"/>
            <w:lang w:eastAsia="ru-RU"/>
            <w:rPrChange w:id="2622" w:author="Алексей Ярославцев" w:date="2020-05-25T21:06:00Z">
              <w:rPr>
                <w:rFonts w:ascii="JetBrains Mono" w:hAnsi="JetBrains Mono" w:cs="Courier New"/>
                <w:color w:val="24292E"/>
                <w:sz w:val="20"/>
                <w:bdr w:val="none" w:sz="0" w:space="0" w:color="auto" w:frame="1"/>
                <w:lang w:val="ru-RU" w:eastAsia="ru-RU"/>
              </w:rPr>
            </w:rPrChange>
          </w:rPr>
          <w:t>A0212 Acer platanoides  96.18074 183.5 27.6 0.5241457</w:t>
        </w:r>
      </w:ins>
    </w:p>
    <w:p w14:paraId="066481AB"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23" w:author="Алексей Ярославцев" w:date="2020-05-25T21:06:00Z"/>
          <w:rFonts w:ascii="JetBrains Mono" w:hAnsi="JetBrains Mono" w:cs="Courier New"/>
          <w:color w:val="24292E"/>
          <w:sz w:val="20"/>
          <w:bdr w:val="none" w:sz="0" w:space="0" w:color="auto" w:frame="1"/>
          <w:lang w:eastAsia="ru-RU"/>
          <w:rPrChange w:id="2624" w:author="Алексей Ярославцев" w:date="2020-05-25T21:06:00Z">
            <w:rPr>
              <w:ins w:id="2625"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26" w:author="Алексей Ярославцев" w:date="2020-05-25T21:06:00Z">
        <w:r w:rsidRPr="000F3913">
          <w:rPr>
            <w:rFonts w:ascii="JetBrains Mono" w:hAnsi="JetBrains Mono" w:cs="Courier New"/>
            <w:color w:val="24292E"/>
            <w:sz w:val="20"/>
            <w:bdr w:val="none" w:sz="0" w:space="0" w:color="auto" w:frame="1"/>
            <w:lang w:eastAsia="ru-RU"/>
            <w:rPrChange w:id="2627" w:author="Алексей Ярославцев" w:date="2020-05-25T21:06:00Z">
              <w:rPr>
                <w:rFonts w:ascii="JetBrains Mono" w:hAnsi="JetBrains Mono" w:cs="Courier New"/>
                <w:color w:val="24292E"/>
                <w:sz w:val="20"/>
                <w:bdr w:val="none" w:sz="0" w:space="0" w:color="auto" w:frame="1"/>
                <w:lang w:val="ru-RU" w:eastAsia="ru-RU"/>
              </w:rPr>
            </w:rPrChange>
          </w:rPr>
          <w:t>3  218</w:t>
        </w:r>
        <w:proofErr w:type="gramEnd"/>
        <w:r w:rsidRPr="000F3913">
          <w:rPr>
            <w:rFonts w:ascii="JetBrains Mono" w:hAnsi="JetBrains Mono" w:cs="Courier New"/>
            <w:color w:val="24292E"/>
            <w:sz w:val="20"/>
            <w:bdr w:val="none" w:sz="0" w:space="0" w:color="auto" w:frame="1"/>
            <w:lang w:eastAsia="ru-RU"/>
            <w:rPrChange w:id="2628" w:author="Алексей Ярославцев" w:date="2020-05-25T21:06:00Z">
              <w:rPr>
                <w:rFonts w:ascii="JetBrains Mono" w:hAnsi="JetBrains Mono" w:cs="Courier New"/>
                <w:color w:val="24292E"/>
                <w:sz w:val="20"/>
                <w:bdr w:val="none" w:sz="0" w:space="0" w:color="auto" w:frame="1"/>
                <w:lang w:val="ru-RU" w:eastAsia="ru-RU"/>
              </w:rPr>
            </w:rPrChange>
          </w:rPr>
          <w:t>A0255 Acer platanoides  74.03196 183.5 55.3 0.4034439</w:t>
        </w:r>
      </w:ins>
    </w:p>
    <w:p w14:paraId="58CF2AC0"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29" w:author="Алексей Ярославцев" w:date="2020-05-25T21:06:00Z"/>
          <w:rFonts w:ascii="JetBrains Mono" w:hAnsi="JetBrains Mono" w:cs="Courier New"/>
          <w:color w:val="24292E"/>
          <w:sz w:val="20"/>
          <w:bdr w:val="none" w:sz="0" w:space="0" w:color="auto" w:frame="1"/>
          <w:lang w:eastAsia="ru-RU"/>
          <w:rPrChange w:id="2630" w:author="Алексей Ярославцев" w:date="2020-05-25T21:06:00Z">
            <w:rPr>
              <w:ins w:id="2631"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32" w:author="Алексей Ярославцев" w:date="2020-05-25T21:06:00Z">
        <w:r w:rsidRPr="000F3913">
          <w:rPr>
            <w:rFonts w:ascii="JetBrains Mono" w:hAnsi="JetBrains Mono" w:cs="Courier New"/>
            <w:color w:val="24292E"/>
            <w:sz w:val="20"/>
            <w:bdr w:val="none" w:sz="0" w:space="0" w:color="auto" w:frame="1"/>
            <w:lang w:eastAsia="ru-RU"/>
            <w:rPrChange w:id="2633" w:author="Алексей Ярославцев" w:date="2020-05-25T21:06:00Z">
              <w:rPr>
                <w:rFonts w:ascii="JetBrains Mono" w:hAnsi="JetBrains Mono" w:cs="Courier New"/>
                <w:color w:val="24292E"/>
                <w:sz w:val="20"/>
                <w:bdr w:val="none" w:sz="0" w:space="0" w:color="auto" w:frame="1"/>
                <w:lang w:val="ru-RU" w:eastAsia="ru-RU"/>
              </w:rPr>
            </w:rPrChange>
          </w:rPr>
          <w:t>4  218</w:t>
        </w:r>
        <w:proofErr w:type="gramEnd"/>
        <w:r w:rsidRPr="000F3913">
          <w:rPr>
            <w:rFonts w:ascii="JetBrains Mono" w:hAnsi="JetBrains Mono" w:cs="Courier New"/>
            <w:color w:val="24292E"/>
            <w:sz w:val="20"/>
            <w:bdr w:val="none" w:sz="0" w:space="0" w:color="auto" w:frame="1"/>
            <w:lang w:eastAsia="ru-RU"/>
            <w:rPrChange w:id="2634" w:author="Алексей Ярославцев" w:date="2020-05-25T21:06:00Z">
              <w:rPr>
                <w:rFonts w:ascii="JetBrains Mono" w:hAnsi="JetBrains Mono" w:cs="Courier New"/>
                <w:color w:val="24292E"/>
                <w:sz w:val="20"/>
                <w:bdr w:val="none" w:sz="0" w:space="0" w:color="auto" w:frame="1"/>
                <w:lang w:val="ru-RU" w:eastAsia="ru-RU"/>
              </w:rPr>
            </w:rPrChange>
          </w:rPr>
          <w:t>A0262 Acer platanoides 155.19333 183.5 28.5 0.8457402</w:t>
        </w:r>
      </w:ins>
    </w:p>
    <w:p w14:paraId="1EA7F958"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35" w:author="Алексей Ярославцев" w:date="2020-05-25T21:06:00Z"/>
          <w:rFonts w:ascii="JetBrains Mono" w:hAnsi="JetBrains Mono" w:cs="Courier New"/>
          <w:color w:val="24292E"/>
          <w:sz w:val="20"/>
          <w:bdr w:val="none" w:sz="0" w:space="0" w:color="auto" w:frame="1"/>
          <w:lang w:eastAsia="ru-RU"/>
          <w:rPrChange w:id="2636" w:author="Алексей Ярославцев" w:date="2020-05-25T21:06:00Z">
            <w:rPr>
              <w:ins w:id="2637"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38" w:author="Алексей Ярославцев" w:date="2020-05-25T21:06:00Z">
        <w:r w:rsidRPr="000F3913">
          <w:rPr>
            <w:rFonts w:ascii="JetBrains Mono" w:hAnsi="JetBrains Mono" w:cs="Courier New"/>
            <w:color w:val="24292E"/>
            <w:sz w:val="20"/>
            <w:bdr w:val="none" w:sz="0" w:space="0" w:color="auto" w:frame="1"/>
            <w:lang w:eastAsia="ru-RU"/>
            <w:rPrChange w:id="2639" w:author="Алексей Ярославцев" w:date="2020-05-25T21:06:00Z">
              <w:rPr>
                <w:rFonts w:ascii="JetBrains Mono" w:hAnsi="JetBrains Mono" w:cs="Courier New"/>
                <w:color w:val="24292E"/>
                <w:sz w:val="20"/>
                <w:bdr w:val="none" w:sz="0" w:space="0" w:color="auto" w:frame="1"/>
                <w:lang w:val="ru-RU" w:eastAsia="ru-RU"/>
              </w:rPr>
            </w:rPrChange>
          </w:rPr>
          <w:t>5  218</w:t>
        </w:r>
        <w:proofErr w:type="gramEnd"/>
        <w:r w:rsidRPr="000F3913">
          <w:rPr>
            <w:rFonts w:ascii="JetBrains Mono" w:hAnsi="JetBrains Mono" w:cs="Courier New"/>
            <w:color w:val="24292E"/>
            <w:sz w:val="20"/>
            <w:bdr w:val="none" w:sz="0" w:space="0" w:color="auto" w:frame="1"/>
            <w:lang w:eastAsia="ru-RU"/>
            <w:rPrChange w:id="2640" w:author="Алексей Ярославцев" w:date="2020-05-25T21:06:00Z">
              <w:rPr>
                <w:rFonts w:ascii="JetBrains Mono" w:hAnsi="JetBrains Mono" w:cs="Courier New"/>
                <w:color w:val="24292E"/>
                <w:sz w:val="20"/>
                <w:bdr w:val="none" w:sz="0" w:space="0" w:color="auto" w:frame="1"/>
                <w:lang w:val="ru-RU" w:eastAsia="ru-RU"/>
              </w:rPr>
            </w:rPrChange>
          </w:rPr>
          <w:t>A0281 Acer platanoides 140.44313 183.5 35.8 0.7653576</w:t>
        </w:r>
      </w:ins>
    </w:p>
    <w:p w14:paraId="2D156688"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41" w:author="Алексей Ярославцев" w:date="2020-05-25T21:06:00Z"/>
          <w:rFonts w:ascii="JetBrains Mono" w:hAnsi="JetBrains Mono" w:cs="Courier New"/>
          <w:color w:val="24292E"/>
          <w:sz w:val="20"/>
          <w:bdr w:val="none" w:sz="0" w:space="0" w:color="auto" w:frame="1"/>
          <w:lang w:eastAsia="ru-RU"/>
          <w:rPrChange w:id="2642" w:author="Алексей Ярославцев" w:date="2020-05-25T21:06:00Z">
            <w:rPr>
              <w:ins w:id="2643"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44" w:author="Алексей Ярославцев" w:date="2020-05-25T21:06:00Z">
        <w:r w:rsidRPr="000F3913">
          <w:rPr>
            <w:rFonts w:ascii="JetBrains Mono" w:hAnsi="JetBrains Mono" w:cs="Courier New"/>
            <w:color w:val="24292E"/>
            <w:sz w:val="20"/>
            <w:bdr w:val="none" w:sz="0" w:space="0" w:color="auto" w:frame="1"/>
            <w:lang w:eastAsia="ru-RU"/>
            <w:rPrChange w:id="2645" w:author="Алексей Ярославцев" w:date="2020-05-25T21:06:00Z">
              <w:rPr>
                <w:rFonts w:ascii="JetBrains Mono" w:hAnsi="JetBrains Mono" w:cs="Courier New"/>
                <w:color w:val="24292E"/>
                <w:sz w:val="20"/>
                <w:bdr w:val="none" w:sz="0" w:space="0" w:color="auto" w:frame="1"/>
                <w:lang w:val="ru-RU" w:eastAsia="ru-RU"/>
              </w:rPr>
            </w:rPrChange>
          </w:rPr>
          <w:t>6  218</w:t>
        </w:r>
        <w:proofErr w:type="gramEnd"/>
        <w:r w:rsidRPr="000F3913">
          <w:rPr>
            <w:rFonts w:ascii="JetBrains Mono" w:hAnsi="JetBrains Mono" w:cs="Courier New"/>
            <w:color w:val="24292E"/>
            <w:sz w:val="20"/>
            <w:bdr w:val="none" w:sz="0" w:space="0" w:color="auto" w:frame="1"/>
            <w:lang w:eastAsia="ru-RU"/>
            <w:rPrChange w:id="2646" w:author="Алексей Ярославцев" w:date="2020-05-25T21:06:00Z">
              <w:rPr>
                <w:rFonts w:ascii="JetBrains Mono" w:hAnsi="JetBrains Mono" w:cs="Courier New"/>
                <w:color w:val="24292E"/>
                <w:sz w:val="20"/>
                <w:bdr w:val="none" w:sz="0" w:space="0" w:color="auto" w:frame="1"/>
                <w:lang w:val="ru-RU" w:eastAsia="ru-RU"/>
              </w:rPr>
            </w:rPrChange>
          </w:rPr>
          <w:t>A0104   Betula pendula 180.51464 183.5  7.6 0.9837310</w:t>
        </w:r>
      </w:ins>
    </w:p>
    <w:p w14:paraId="290B46C6"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47" w:author="Алексей Ярославцев" w:date="2020-05-25T21:06:00Z"/>
          <w:rFonts w:ascii="JetBrains Mono" w:hAnsi="JetBrains Mono" w:cs="Courier New"/>
          <w:color w:val="24292E"/>
          <w:sz w:val="20"/>
          <w:bdr w:val="none" w:sz="0" w:space="0" w:color="auto" w:frame="1"/>
          <w:lang w:eastAsia="ru-RU"/>
          <w:rPrChange w:id="2648" w:author="Алексей Ярославцев" w:date="2020-05-25T21:06:00Z">
            <w:rPr>
              <w:ins w:id="2649"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50" w:author="Алексей Ярославцев" w:date="2020-05-25T21:06:00Z">
        <w:r w:rsidRPr="000F3913">
          <w:rPr>
            <w:rFonts w:ascii="JetBrains Mono" w:hAnsi="JetBrains Mono" w:cs="Courier New"/>
            <w:color w:val="24292E"/>
            <w:sz w:val="20"/>
            <w:bdr w:val="none" w:sz="0" w:space="0" w:color="auto" w:frame="1"/>
            <w:lang w:eastAsia="ru-RU"/>
            <w:rPrChange w:id="2651" w:author="Алексей Ярославцев" w:date="2020-05-25T21:06:00Z">
              <w:rPr>
                <w:rFonts w:ascii="JetBrains Mono" w:hAnsi="JetBrains Mono" w:cs="Courier New"/>
                <w:color w:val="24292E"/>
                <w:sz w:val="20"/>
                <w:bdr w:val="none" w:sz="0" w:space="0" w:color="auto" w:frame="1"/>
                <w:lang w:val="ru-RU" w:eastAsia="ru-RU"/>
              </w:rPr>
            </w:rPrChange>
          </w:rPr>
          <w:t>7  218</w:t>
        </w:r>
        <w:proofErr w:type="gramEnd"/>
        <w:r w:rsidRPr="000F3913">
          <w:rPr>
            <w:rFonts w:ascii="JetBrains Mono" w:hAnsi="JetBrains Mono" w:cs="Courier New"/>
            <w:color w:val="24292E"/>
            <w:sz w:val="20"/>
            <w:bdr w:val="none" w:sz="0" w:space="0" w:color="auto" w:frame="1"/>
            <w:lang w:eastAsia="ru-RU"/>
            <w:rPrChange w:id="2652" w:author="Алексей Ярославцев" w:date="2020-05-25T21:06:00Z">
              <w:rPr>
                <w:rFonts w:ascii="JetBrains Mono" w:hAnsi="JetBrains Mono" w:cs="Courier New"/>
                <w:color w:val="24292E"/>
                <w:sz w:val="20"/>
                <w:bdr w:val="none" w:sz="0" w:space="0" w:color="auto" w:frame="1"/>
                <w:lang w:val="ru-RU" w:eastAsia="ru-RU"/>
              </w:rPr>
            </w:rPrChange>
          </w:rPr>
          <w:t>A0210   Betula pendula 255.53596 183.5  6.4 1.3925666</w:t>
        </w:r>
      </w:ins>
    </w:p>
    <w:p w14:paraId="30A6EBD4"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53" w:author="Алексей Ярославцев" w:date="2020-05-25T21:06:00Z"/>
          <w:rFonts w:ascii="JetBrains Mono" w:hAnsi="JetBrains Mono" w:cs="Courier New"/>
          <w:color w:val="24292E"/>
          <w:sz w:val="20"/>
          <w:bdr w:val="none" w:sz="0" w:space="0" w:color="auto" w:frame="1"/>
          <w:lang w:eastAsia="ru-RU"/>
          <w:rPrChange w:id="2654" w:author="Алексей Ярославцев" w:date="2020-05-25T21:06:00Z">
            <w:rPr>
              <w:ins w:id="2655"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56" w:author="Алексей Ярославцев" w:date="2020-05-25T21:06:00Z">
        <w:r w:rsidRPr="000F3913">
          <w:rPr>
            <w:rFonts w:ascii="JetBrains Mono" w:hAnsi="JetBrains Mono" w:cs="Courier New"/>
            <w:color w:val="24292E"/>
            <w:sz w:val="20"/>
            <w:bdr w:val="none" w:sz="0" w:space="0" w:color="auto" w:frame="1"/>
            <w:lang w:eastAsia="ru-RU"/>
            <w:rPrChange w:id="2657" w:author="Алексей Ярославцев" w:date="2020-05-25T21:06:00Z">
              <w:rPr>
                <w:rFonts w:ascii="JetBrains Mono" w:hAnsi="JetBrains Mono" w:cs="Courier New"/>
                <w:color w:val="24292E"/>
                <w:sz w:val="20"/>
                <w:bdr w:val="none" w:sz="0" w:space="0" w:color="auto" w:frame="1"/>
                <w:lang w:val="ru-RU" w:eastAsia="ru-RU"/>
              </w:rPr>
            </w:rPrChange>
          </w:rPr>
          <w:t>8  218</w:t>
        </w:r>
        <w:proofErr w:type="gramEnd"/>
        <w:r w:rsidRPr="000F3913">
          <w:rPr>
            <w:rFonts w:ascii="JetBrains Mono" w:hAnsi="JetBrains Mono" w:cs="Courier New"/>
            <w:color w:val="24292E"/>
            <w:sz w:val="20"/>
            <w:bdr w:val="none" w:sz="0" w:space="0" w:color="auto" w:frame="1"/>
            <w:lang w:eastAsia="ru-RU"/>
            <w:rPrChange w:id="2658" w:author="Алексей Ярославцев" w:date="2020-05-25T21:06:00Z">
              <w:rPr>
                <w:rFonts w:ascii="JetBrains Mono" w:hAnsi="JetBrains Mono" w:cs="Courier New"/>
                <w:color w:val="24292E"/>
                <w:sz w:val="20"/>
                <w:bdr w:val="none" w:sz="0" w:space="0" w:color="auto" w:frame="1"/>
                <w:lang w:val="ru-RU" w:eastAsia="ru-RU"/>
              </w:rPr>
            </w:rPrChange>
          </w:rPr>
          <w:t>A0285   Betula pendula 282.71879 183.5  8.2 1.5407019</w:t>
        </w:r>
      </w:ins>
    </w:p>
    <w:p w14:paraId="0EB1EBF3"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59" w:author="Алексей Ярославцев" w:date="2020-05-25T21:06:00Z"/>
          <w:rFonts w:ascii="JetBrains Mono" w:hAnsi="JetBrains Mono" w:cs="Courier New"/>
          <w:color w:val="24292E"/>
          <w:sz w:val="20"/>
          <w:bdr w:val="none" w:sz="0" w:space="0" w:color="auto" w:frame="1"/>
          <w:lang w:eastAsia="ru-RU"/>
          <w:rPrChange w:id="2660" w:author="Алексей Ярославцев" w:date="2020-05-25T21:06:00Z">
            <w:rPr>
              <w:ins w:id="2661" w:author="Алексей Ярославцев" w:date="2020-05-25T21:06:00Z"/>
              <w:rFonts w:ascii="JetBrains Mono" w:hAnsi="JetBrains Mono" w:cs="Courier New"/>
              <w:color w:val="24292E"/>
              <w:sz w:val="20"/>
              <w:bdr w:val="none" w:sz="0" w:space="0" w:color="auto" w:frame="1"/>
              <w:lang w:val="ru-RU" w:eastAsia="ru-RU"/>
            </w:rPr>
          </w:rPrChange>
        </w:rPr>
      </w:pPr>
      <w:proofErr w:type="gramStart"/>
      <w:ins w:id="2662" w:author="Алексей Ярославцев" w:date="2020-05-25T21:06:00Z">
        <w:r w:rsidRPr="000F3913">
          <w:rPr>
            <w:rFonts w:ascii="JetBrains Mono" w:hAnsi="JetBrains Mono" w:cs="Courier New"/>
            <w:color w:val="24292E"/>
            <w:sz w:val="20"/>
            <w:bdr w:val="none" w:sz="0" w:space="0" w:color="auto" w:frame="1"/>
            <w:lang w:eastAsia="ru-RU"/>
            <w:rPrChange w:id="2663" w:author="Алексей Ярославцев" w:date="2020-05-25T21:06:00Z">
              <w:rPr>
                <w:rFonts w:ascii="JetBrains Mono" w:hAnsi="JetBrains Mono" w:cs="Courier New"/>
                <w:color w:val="24292E"/>
                <w:sz w:val="20"/>
                <w:bdr w:val="none" w:sz="0" w:space="0" w:color="auto" w:frame="1"/>
                <w:lang w:val="ru-RU" w:eastAsia="ru-RU"/>
              </w:rPr>
            </w:rPrChange>
          </w:rPr>
          <w:t>9  218</w:t>
        </w:r>
        <w:proofErr w:type="gramEnd"/>
        <w:r w:rsidRPr="000F3913">
          <w:rPr>
            <w:rFonts w:ascii="JetBrains Mono" w:hAnsi="JetBrains Mono" w:cs="Courier New"/>
            <w:color w:val="24292E"/>
            <w:sz w:val="20"/>
            <w:bdr w:val="none" w:sz="0" w:space="0" w:color="auto" w:frame="1"/>
            <w:lang w:eastAsia="ru-RU"/>
            <w:rPrChange w:id="2664" w:author="Алексей Ярославцев" w:date="2020-05-25T21:06:00Z">
              <w:rPr>
                <w:rFonts w:ascii="JetBrains Mono" w:hAnsi="JetBrains Mono" w:cs="Courier New"/>
                <w:color w:val="24292E"/>
                <w:sz w:val="20"/>
                <w:bdr w:val="none" w:sz="0" w:space="0" w:color="auto" w:frame="1"/>
                <w:lang w:val="ru-RU" w:eastAsia="ru-RU"/>
              </w:rPr>
            </w:rPrChange>
          </w:rPr>
          <w:t>A0079   Larix sibirica  27.52145 183.5 65.9 0.1499807</w:t>
        </w:r>
      </w:ins>
    </w:p>
    <w:p w14:paraId="5AB58B23"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65" w:author="Алексей Ярославцев" w:date="2020-05-25T21:06:00Z"/>
          <w:rFonts w:ascii="JetBrains Mono" w:hAnsi="JetBrains Mono" w:cs="Courier New"/>
          <w:color w:val="24292E"/>
          <w:sz w:val="20"/>
          <w:bdr w:val="none" w:sz="0" w:space="0" w:color="auto" w:frame="1"/>
          <w:lang w:eastAsia="ru-RU"/>
          <w:rPrChange w:id="2666" w:author="Алексей Ярославцев" w:date="2020-05-25T21:06:00Z">
            <w:rPr>
              <w:ins w:id="2667" w:author="Алексей Ярославцев" w:date="2020-05-25T21:06:00Z"/>
              <w:rFonts w:ascii="JetBrains Mono" w:hAnsi="JetBrains Mono" w:cs="Courier New"/>
              <w:color w:val="24292E"/>
              <w:sz w:val="20"/>
              <w:bdr w:val="none" w:sz="0" w:space="0" w:color="auto" w:frame="1"/>
              <w:lang w:val="ru-RU" w:eastAsia="ru-RU"/>
            </w:rPr>
          </w:rPrChange>
        </w:rPr>
      </w:pPr>
      <w:ins w:id="2668" w:author="Алексей Ярославцев" w:date="2020-05-25T21:06:00Z">
        <w:r w:rsidRPr="000F3913">
          <w:rPr>
            <w:rFonts w:ascii="JetBrains Mono" w:hAnsi="JetBrains Mono" w:cs="Courier New"/>
            <w:color w:val="24292E"/>
            <w:sz w:val="20"/>
            <w:bdr w:val="none" w:sz="0" w:space="0" w:color="auto" w:frame="1"/>
            <w:lang w:eastAsia="ru-RU"/>
            <w:rPrChange w:id="2669" w:author="Алексей Ярославцев" w:date="2020-05-25T21:06:00Z">
              <w:rPr>
                <w:rFonts w:ascii="JetBrains Mono" w:hAnsi="JetBrains Mono" w:cs="Courier New"/>
                <w:color w:val="24292E"/>
                <w:sz w:val="20"/>
                <w:bdr w:val="none" w:sz="0" w:space="0" w:color="auto" w:frame="1"/>
                <w:lang w:val="ru-RU" w:eastAsia="ru-RU"/>
              </w:rPr>
            </w:rPrChange>
          </w:rPr>
          <w:t>10 218A0138   Larix sibirica 106.86456 183.5 37.4 0.5823682</w:t>
        </w:r>
      </w:ins>
    </w:p>
    <w:p w14:paraId="01A7B0F5"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70" w:author="Алексей Ярославцев" w:date="2020-05-25T21:06:00Z"/>
          <w:rFonts w:ascii="JetBrains Mono" w:hAnsi="JetBrains Mono" w:cs="Courier New"/>
          <w:color w:val="24292E"/>
          <w:sz w:val="20"/>
          <w:bdr w:val="none" w:sz="0" w:space="0" w:color="auto" w:frame="1"/>
          <w:lang w:eastAsia="ru-RU"/>
          <w:rPrChange w:id="2671" w:author="Алексей Ярославцев" w:date="2020-05-25T21:06:00Z">
            <w:rPr>
              <w:ins w:id="2672" w:author="Алексей Ярославцев" w:date="2020-05-25T21:06:00Z"/>
              <w:rFonts w:ascii="JetBrains Mono" w:hAnsi="JetBrains Mono" w:cs="Courier New"/>
              <w:color w:val="24292E"/>
              <w:sz w:val="20"/>
              <w:bdr w:val="none" w:sz="0" w:space="0" w:color="auto" w:frame="1"/>
              <w:lang w:val="ru-RU" w:eastAsia="ru-RU"/>
            </w:rPr>
          </w:rPrChange>
        </w:rPr>
      </w:pPr>
      <w:ins w:id="2673" w:author="Алексей Ярославцев" w:date="2020-05-25T21:06:00Z">
        <w:r w:rsidRPr="000F3913">
          <w:rPr>
            <w:rFonts w:ascii="JetBrains Mono" w:hAnsi="JetBrains Mono" w:cs="Courier New"/>
            <w:color w:val="24292E"/>
            <w:sz w:val="20"/>
            <w:bdr w:val="none" w:sz="0" w:space="0" w:color="auto" w:frame="1"/>
            <w:lang w:eastAsia="ru-RU"/>
            <w:rPrChange w:id="2674"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11 218A0277   Larix </w:t>
        </w:r>
        <w:proofErr w:type="gramStart"/>
        <w:r w:rsidRPr="000F3913">
          <w:rPr>
            <w:rFonts w:ascii="JetBrains Mono" w:hAnsi="JetBrains Mono" w:cs="Courier New"/>
            <w:color w:val="24292E"/>
            <w:sz w:val="20"/>
            <w:bdr w:val="none" w:sz="0" w:space="0" w:color="auto" w:frame="1"/>
            <w:lang w:eastAsia="ru-RU"/>
            <w:rPrChange w:id="2675" w:author="Алексей Ярославцев" w:date="2020-05-25T21:06:00Z">
              <w:rPr>
                <w:rFonts w:ascii="JetBrains Mono" w:hAnsi="JetBrains Mono" w:cs="Courier New"/>
                <w:color w:val="24292E"/>
                <w:sz w:val="20"/>
                <w:bdr w:val="none" w:sz="0" w:space="0" w:color="auto" w:frame="1"/>
                <w:lang w:val="ru-RU" w:eastAsia="ru-RU"/>
              </w:rPr>
            </w:rPrChange>
          </w:rPr>
          <w:t>sibirica  65.30107</w:t>
        </w:r>
        <w:proofErr w:type="gramEnd"/>
        <w:r w:rsidRPr="000F3913">
          <w:rPr>
            <w:rFonts w:ascii="JetBrains Mono" w:hAnsi="JetBrains Mono" w:cs="Courier New"/>
            <w:color w:val="24292E"/>
            <w:sz w:val="20"/>
            <w:bdr w:val="none" w:sz="0" w:space="0" w:color="auto" w:frame="1"/>
            <w:lang w:eastAsia="ru-RU"/>
            <w:rPrChange w:id="2676"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 183.5 32.3 0.3558641</w:t>
        </w:r>
      </w:ins>
    </w:p>
    <w:p w14:paraId="193C686B"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77" w:author="Алексей Ярославцев" w:date="2020-05-25T21:06:00Z"/>
          <w:rFonts w:ascii="JetBrains Mono" w:hAnsi="JetBrains Mono" w:cs="Courier New"/>
          <w:color w:val="24292E"/>
          <w:sz w:val="20"/>
          <w:bdr w:val="none" w:sz="0" w:space="0" w:color="auto" w:frame="1"/>
          <w:lang w:eastAsia="ru-RU"/>
          <w:rPrChange w:id="2678" w:author="Алексей Ярославцев" w:date="2020-05-25T21:06:00Z">
            <w:rPr>
              <w:ins w:id="2679" w:author="Алексей Ярославцев" w:date="2020-05-25T21:06:00Z"/>
              <w:rFonts w:ascii="JetBrains Mono" w:hAnsi="JetBrains Mono" w:cs="Courier New"/>
              <w:color w:val="24292E"/>
              <w:sz w:val="20"/>
              <w:bdr w:val="none" w:sz="0" w:space="0" w:color="auto" w:frame="1"/>
              <w:lang w:val="ru-RU" w:eastAsia="ru-RU"/>
            </w:rPr>
          </w:rPrChange>
        </w:rPr>
      </w:pPr>
      <w:ins w:id="2680" w:author="Алексей Ярославцев" w:date="2020-05-25T21:06:00Z">
        <w:r w:rsidRPr="000F3913">
          <w:rPr>
            <w:rFonts w:ascii="JetBrains Mono" w:hAnsi="JetBrains Mono" w:cs="Courier New"/>
            <w:color w:val="24292E"/>
            <w:sz w:val="20"/>
            <w:bdr w:val="none" w:sz="0" w:space="0" w:color="auto" w:frame="1"/>
            <w:lang w:eastAsia="ru-RU"/>
            <w:rPrChange w:id="2681" w:author="Алексей Ярославцев" w:date="2020-05-25T21:06:00Z">
              <w:rPr>
                <w:rFonts w:ascii="JetBrains Mono" w:hAnsi="JetBrains Mono" w:cs="Courier New"/>
                <w:color w:val="24292E"/>
                <w:sz w:val="20"/>
                <w:bdr w:val="none" w:sz="0" w:space="0" w:color="auto" w:frame="1"/>
                <w:lang w:val="ru-RU" w:eastAsia="ru-RU"/>
              </w:rPr>
            </w:rPrChange>
          </w:rPr>
          <w:t>12 218A0111    Tilia cordata 132.05878 183.5 20.0 0.7196664</w:t>
        </w:r>
      </w:ins>
    </w:p>
    <w:p w14:paraId="3D7E9A4D"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82" w:author="Алексей Ярославцев" w:date="2020-05-25T21:06:00Z"/>
          <w:rFonts w:ascii="JetBrains Mono" w:hAnsi="JetBrains Mono" w:cs="Courier New"/>
          <w:color w:val="24292E"/>
          <w:sz w:val="20"/>
          <w:bdr w:val="none" w:sz="0" w:space="0" w:color="auto" w:frame="1"/>
          <w:lang w:eastAsia="ru-RU"/>
          <w:rPrChange w:id="2683" w:author="Алексей Ярославцев" w:date="2020-05-25T21:06:00Z">
            <w:rPr>
              <w:ins w:id="2684" w:author="Алексей Ярославцев" w:date="2020-05-25T21:06:00Z"/>
              <w:rFonts w:ascii="JetBrains Mono" w:hAnsi="JetBrains Mono" w:cs="Courier New"/>
              <w:color w:val="24292E"/>
              <w:sz w:val="20"/>
              <w:bdr w:val="none" w:sz="0" w:space="0" w:color="auto" w:frame="1"/>
              <w:lang w:val="ru-RU" w:eastAsia="ru-RU"/>
            </w:rPr>
          </w:rPrChange>
        </w:rPr>
      </w:pPr>
      <w:ins w:id="2685" w:author="Алексей Ярославцев" w:date="2020-05-25T21:06:00Z">
        <w:r w:rsidRPr="000F3913">
          <w:rPr>
            <w:rFonts w:ascii="JetBrains Mono" w:hAnsi="JetBrains Mono" w:cs="Courier New"/>
            <w:color w:val="24292E"/>
            <w:sz w:val="20"/>
            <w:bdr w:val="none" w:sz="0" w:space="0" w:color="auto" w:frame="1"/>
            <w:lang w:eastAsia="ru-RU"/>
            <w:rPrChange w:id="2686" w:author="Алексей Ярославцев" w:date="2020-05-25T21:06:00Z">
              <w:rPr>
                <w:rFonts w:ascii="JetBrains Mono" w:hAnsi="JetBrains Mono" w:cs="Courier New"/>
                <w:color w:val="24292E"/>
                <w:sz w:val="20"/>
                <w:bdr w:val="none" w:sz="0" w:space="0" w:color="auto" w:frame="1"/>
                <w:lang w:val="ru-RU" w:eastAsia="ru-RU"/>
              </w:rPr>
            </w:rPrChange>
          </w:rPr>
          <w:t>13 218A0121    Tilia cordata 142.13022 183.5 31.3 0.7745516</w:t>
        </w:r>
      </w:ins>
    </w:p>
    <w:p w14:paraId="3CF2619D"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87" w:author="Алексей Ярославцев" w:date="2020-05-25T21:06:00Z"/>
          <w:rFonts w:ascii="JetBrains Mono" w:hAnsi="JetBrains Mono" w:cs="Courier New"/>
          <w:color w:val="24292E"/>
          <w:sz w:val="20"/>
          <w:bdr w:val="none" w:sz="0" w:space="0" w:color="auto" w:frame="1"/>
          <w:lang w:eastAsia="ru-RU"/>
          <w:rPrChange w:id="2688" w:author="Алексей Ярославцев" w:date="2020-05-25T21:06:00Z">
            <w:rPr>
              <w:ins w:id="2689" w:author="Алексей Ярославцев" w:date="2020-05-25T21:06:00Z"/>
              <w:rFonts w:ascii="JetBrains Mono" w:hAnsi="JetBrains Mono" w:cs="Courier New"/>
              <w:color w:val="24292E"/>
              <w:sz w:val="20"/>
              <w:bdr w:val="none" w:sz="0" w:space="0" w:color="auto" w:frame="1"/>
              <w:lang w:val="ru-RU" w:eastAsia="ru-RU"/>
            </w:rPr>
          </w:rPrChange>
        </w:rPr>
      </w:pPr>
      <w:ins w:id="2690" w:author="Алексей Ярославцев" w:date="2020-05-25T21:06:00Z">
        <w:r w:rsidRPr="000F3913">
          <w:rPr>
            <w:rFonts w:ascii="JetBrains Mono" w:hAnsi="JetBrains Mono" w:cs="Courier New"/>
            <w:color w:val="24292E"/>
            <w:sz w:val="20"/>
            <w:bdr w:val="none" w:sz="0" w:space="0" w:color="auto" w:frame="1"/>
            <w:lang w:eastAsia="ru-RU"/>
            <w:rPrChange w:id="2691" w:author="Алексей Ярославцев" w:date="2020-05-25T21:06:00Z">
              <w:rPr>
                <w:rFonts w:ascii="JetBrains Mono" w:hAnsi="JetBrains Mono" w:cs="Courier New"/>
                <w:color w:val="24292E"/>
                <w:sz w:val="20"/>
                <w:bdr w:val="none" w:sz="0" w:space="0" w:color="auto" w:frame="1"/>
                <w:lang w:val="ru-RU" w:eastAsia="ru-RU"/>
              </w:rPr>
            </w:rPrChange>
          </w:rPr>
          <w:t>14 218A0153    Tilia cordata 137.33427 183.5 21.1 0.7484156</w:t>
        </w:r>
      </w:ins>
    </w:p>
    <w:p w14:paraId="399799E7"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92" w:author="Алексей Ярославцев" w:date="2020-05-25T21:06:00Z"/>
          <w:rFonts w:ascii="JetBrains Mono" w:hAnsi="JetBrains Mono" w:cs="Courier New"/>
          <w:color w:val="24292E"/>
          <w:sz w:val="20"/>
          <w:bdr w:val="none" w:sz="0" w:space="0" w:color="auto" w:frame="1"/>
          <w:lang w:eastAsia="ru-RU"/>
          <w:rPrChange w:id="2693" w:author="Алексей Ярославцев" w:date="2020-05-25T21:06:00Z">
            <w:rPr>
              <w:ins w:id="2694" w:author="Алексей Ярославцев" w:date="2020-05-25T21:06:00Z"/>
              <w:rFonts w:ascii="JetBrains Mono" w:hAnsi="JetBrains Mono" w:cs="Courier New"/>
              <w:color w:val="24292E"/>
              <w:sz w:val="20"/>
              <w:bdr w:val="none" w:sz="0" w:space="0" w:color="auto" w:frame="1"/>
              <w:lang w:val="ru-RU" w:eastAsia="ru-RU"/>
            </w:rPr>
          </w:rPrChange>
        </w:rPr>
      </w:pPr>
      <w:ins w:id="2695" w:author="Алексей Ярославцев" w:date="2020-05-25T21:06:00Z">
        <w:r w:rsidRPr="000F3913">
          <w:rPr>
            <w:rFonts w:ascii="JetBrains Mono" w:hAnsi="JetBrains Mono" w:cs="Courier New"/>
            <w:color w:val="24292E"/>
            <w:sz w:val="20"/>
            <w:bdr w:val="none" w:sz="0" w:space="0" w:color="auto" w:frame="1"/>
            <w:lang w:eastAsia="ru-RU"/>
            <w:rPrChange w:id="2696" w:author="Алексей Ярославцев" w:date="2020-05-25T21:06:00Z">
              <w:rPr>
                <w:rFonts w:ascii="JetBrains Mono" w:hAnsi="JetBrains Mono" w:cs="Courier New"/>
                <w:color w:val="24292E"/>
                <w:sz w:val="20"/>
                <w:bdr w:val="none" w:sz="0" w:space="0" w:color="auto" w:frame="1"/>
                <w:lang w:val="ru-RU" w:eastAsia="ru-RU"/>
              </w:rPr>
            </w:rPrChange>
          </w:rPr>
          <w:t>15 218A0186    Tilia cordata 136.49569 183.5 19.5 0.7438457</w:t>
        </w:r>
      </w:ins>
    </w:p>
    <w:p w14:paraId="07F812E8" w14:textId="77777777" w:rsidR="000F3913" w:rsidRPr="000F3913" w:rsidRDefault="000F3913" w:rsidP="000F39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jc w:val="left"/>
        <w:rPr>
          <w:ins w:id="2697" w:author="Алексей Ярославцев" w:date="2020-05-25T21:06:00Z"/>
          <w:rFonts w:ascii="JetBrains Mono" w:hAnsi="JetBrains Mono" w:cs="Courier New"/>
          <w:color w:val="24292E"/>
          <w:sz w:val="20"/>
          <w:lang w:eastAsia="ru-RU"/>
          <w:rPrChange w:id="2698" w:author="Алексей Ярославцев" w:date="2020-05-25T21:06:00Z">
            <w:rPr>
              <w:ins w:id="2699" w:author="Алексей Ярославцев" w:date="2020-05-25T21:06:00Z"/>
              <w:rFonts w:ascii="JetBrains Mono" w:hAnsi="JetBrains Mono" w:cs="Courier New"/>
              <w:color w:val="24292E"/>
              <w:sz w:val="20"/>
              <w:lang w:val="ru-RU" w:eastAsia="ru-RU"/>
            </w:rPr>
          </w:rPrChange>
        </w:rPr>
      </w:pPr>
      <w:ins w:id="2700" w:author="Алексей Ярославцев" w:date="2020-05-25T21:06:00Z">
        <w:r w:rsidRPr="000F3913">
          <w:rPr>
            <w:rFonts w:ascii="JetBrains Mono" w:hAnsi="JetBrains Mono" w:cs="Courier New"/>
            <w:color w:val="24292E"/>
            <w:sz w:val="20"/>
            <w:bdr w:val="none" w:sz="0" w:space="0" w:color="auto" w:frame="1"/>
            <w:lang w:eastAsia="ru-RU"/>
            <w:rPrChange w:id="2701"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16 218A0270    Tilia </w:t>
        </w:r>
        <w:proofErr w:type="gramStart"/>
        <w:r w:rsidRPr="000F3913">
          <w:rPr>
            <w:rFonts w:ascii="JetBrains Mono" w:hAnsi="JetBrains Mono" w:cs="Courier New"/>
            <w:color w:val="24292E"/>
            <w:sz w:val="20"/>
            <w:bdr w:val="none" w:sz="0" w:space="0" w:color="auto" w:frame="1"/>
            <w:lang w:eastAsia="ru-RU"/>
            <w:rPrChange w:id="2702" w:author="Алексей Ярославцев" w:date="2020-05-25T21:06:00Z">
              <w:rPr>
                <w:rFonts w:ascii="JetBrains Mono" w:hAnsi="JetBrains Mono" w:cs="Courier New"/>
                <w:color w:val="24292E"/>
                <w:sz w:val="20"/>
                <w:bdr w:val="none" w:sz="0" w:space="0" w:color="auto" w:frame="1"/>
                <w:lang w:val="ru-RU" w:eastAsia="ru-RU"/>
              </w:rPr>
            </w:rPrChange>
          </w:rPr>
          <w:t>cordata  64.35063</w:t>
        </w:r>
        <w:proofErr w:type="gramEnd"/>
        <w:r w:rsidRPr="000F3913">
          <w:rPr>
            <w:rFonts w:ascii="JetBrains Mono" w:hAnsi="JetBrains Mono" w:cs="Courier New"/>
            <w:color w:val="24292E"/>
            <w:sz w:val="20"/>
            <w:bdr w:val="none" w:sz="0" w:space="0" w:color="auto" w:frame="1"/>
            <w:lang w:eastAsia="ru-RU"/>
            <w:rPrChange w:id="2703" w:author="Алексей Ярославцев" w:date="2020-05-25T21:06:00Z">
              <w:rPr>
                <w:rFonts w:ascii="JetBrains Mono" w:hAnsi="JetBrains Mono" w:cs="Courier New"/>
                <w:color w:val="24292E"/>
                <w:sz w:val="20"/>
                <w:bdr w:val="none" w:sz="0" w:space="0" w:color="auto" w:frame="1"/>
                <w:lang w:val="ru-RU" w:eastAsia="ru-RU"/>
              </w:rPr>
            </w:rPrChange>
          </w:rPr>
          <w:t xml:space="preserve"> 183.5 22.4 0.3506846</w:t>
        </w:r>
      </w:ins>
    </w:p>
    <w:p w14:paraId="52F9F58B" w14:textId="77777777" w:rsidR="000F3913" w:rsidRPr="00F2324F" w:rsidRDefault="000F3913" w:rsidP="00F2324F">
      <w:pPr>
        <w:pStyle w:val="MDPI52figure"/>
      </w:pPr>
    </w:p>
    <w:p w14:paraId="5A4DB63A" w14:textId="77777777" w:rsidR="00664321" w:rsidRPr="009E46F1" w:rsidRDefault="00664321" w:rsidP="00664321">
      <w:pPr>
        <w:pStyle w:val="MDPI21heading1"/>
      </w:pPr>
      <w:r w:rsidRPr="009E46F1">
        <w:t>References</w:t>
      </w:r>
    </w:p>
    <w:p w14:paraId="7254BC03" w14:textId="77777777" w:rsidR="0064779C" w:rsidRDefault="002E47D1" w:rsidP="0064779C">
      <w:pPr>
        <w:pStyle w:val="ae"/>
      </w:pPr>
      <w:r>
        <w:lastRenderedPageBreak/>
        <w:fldChar w:fldCharType="begin"/>
      </w:r>
      <w:r w:rsidR="0064779C">
        <w:instrText xml:space="preserve"> ADDIN ZOTERO_BIBL {"uncited":[],"omitted":[],"custom":[]} CSL_BIBLIOGRAPHY </w:instrText>
      </w:r>
      <w:r>
        <w:fldChar w:fldCharType="separate"/>
      </w:r>
      <w:r w:rsidR="0064779C">
        <w:t xml:space="preserve">1. </w:t>
      </w:r>
      <w:r w:rsidR="0064779C">
        <w:tab/>
        <w:t xml:space="preserve">Dye, C. Health and Urban Living. </w:t>
      </w:r>
      <w:r w:rsidR="0064779C">
        <w:rPr>
          <w:i/>
          <w:iCs/>
        </w:rPr>
        <w:t>Science</w:t>
      </w:r>
      <w:r w:rsidR="0064779C">
        <w:t xml:space="preserve"> </w:t>
      </w:r>
      <w:r w:rsidR="0064779C">
        <w:rPr>
          <w:b/>
          <w:bCs/>
        </w:rPr>
        <w:t>2008</w:t>
      </w:r>
      <w:r w:rsidR="0064779C">
        <w:t xml:space="preserve">, </w:t>
      </w:r>
      <w:r w:rsidR="0064779C">
        <w:rPr>
          <w:i/>
          <w:iCs/>
        </w:rPr>
        <w:t>319</w:t>
      </w:r>
      <w:r w:rsidR="0064779C">
        <w:t>, 766, doi:10.1126/science.1150198.</w:t>
      </w:r>
    </w:p>
    <w:p w14:paraId="37BDC357" w14:textId="77777777" w:rsidR="0064779C" w:rsidRDefault="0064779C" w:rsidP="0064779C">
      <w:pPr>
        <w:pStyle w:val="ae"/>
      </w:pPr>
      <w:r>
        <w:t xml:space="preserve">2. </w:t>
      </w:r>
      <w:r>
        <w:tab/>
        <w:t xml:space="preserve">Bettencourt, L.M.A.; Lobo, J.; Helbing, D.; Kuhnert, C.; West, G.B. Growth, innovation, scaling, and the pace of life in cities. </w:t>
      </w:r>
      <w:r>
        <w:rPr>
          <w:i/>
          <w:iCs/>
        </w:rPr>
        <w:t>Proc. Natl. Acad. Sci.</w:t>
      </w:r>
      <w:r>
        <w:t xml:space="preserve"> </w:t>
      </w:r>
      <w:r>
        <w:rPr>
          <w:b/>
          <w:bCs/>
        </w:rPr>
        <w:t>2007</w:t>
      </w:r>
      <w:r>
        <w:t xml:space="preserve">, </w:t>
      </w:r>
      <w:r>
        <w:rPr>
          <w:i/>
          <w:iCs/>
        </w:rPr>
        <w:t>104</w:t>
      </w:r>
      <w:r>
        <w:t>, 7301–7306, doi:10.1073/pnas.0610172104.</w:t>
      </w:r>
    </w:p>
    <w:p w14:paraId="05FBAB03" w14:textId="77777777" w:rsidR="0064779C" w:rsidRDefault="0064779C" w:rsidP="0064779C">
      <w:pPr>
        <w:pStyle w:val="ae"/>
      </w:pPr>
      <w:r>
        <w:t xml:space="preserve">3. </w:t>
      </w:r>
      <w:r>
        <w:tab/>
        <w:t xml:space="preserve">Frumkin, H. Healthy Places: Exploring the Evidence. </w:t>
      </w:r>
      <w:r>
        <w:rPr>
          <w:i/>
          <w:iCs/>
        </w:rPr>
        <w:t>Am. J. Public Health</w:t>
      </w:r>
      <w:r>
        <w:t xml:space="preserve"> </w:t>
      </w:r>
      <w:r>
        <w:rPr>
          <w:b/>
          <w:bCs/>
        </w:rPr>
        <w:t>2003</w:t>
      </w:r>
      <w:r>
        <w:t xml:space="preserve">, </w:t>
      </w:r>
      <w:r>
        <w:rPr>
          <w:i/>
          <w:iCs/>
        </w:rPr>
        <w:t>93</w:t>
      </w:r>
      <w:r>
        <w:t>, 1451–1456, doi:10.2105/AJPH.93.9.1451.</w:t>
      </w:r>
    </w:p>
    <w:p w14:paraId="22DC53BB" w14:textId="77777777" w:rsidR="0064779C" w:rsidRDefault="0064779C" w:rsidP="0064779C">
      <w:pPr>
        <w:pStyle w:val="ae"/>
      </w:pPr>
      <w:r>
        <w:t xml:space="preserve">4. </w:t>
      </w:r>
      <w:r>
        <w:tab/>
        <w:t xml:space="preserve">Lederbogen, F.; Kirsch, P.; Haddad, L.; Streit, F.; Tost, H.; Schuch, P.; Wüst, S.; Pruessner, J.C.; Rietschel, M.; Deuschle, M.; et al. City living and urban upbringing affect neural social stress processing in humans. </w:t>
      </w:r>
      <w:r>
        <w:rPr>
          <w:i/>
          <w:iCs/>
        </w:rPr>
        <w:t>Nature</w:t>
      </w:r>
      <w:r>
        <w:t xml:space="preserve"> </w:t>
      </w:r>
      <w:r>
        <w:rPr>
          <w:b/>
          <w:bCs/>
        </w:rPr>
        <w:t>2011</w:t>
      </w:r>
      <w:r>
        <w:t xml:space="preserve">, </w:t>
      </w:r>
      <w:r>
        <w:rPr>
          <w:i/>
          <w:iCs/>
        </w:rPr>
        <w:t>474</w:t>
      </w:r>
      <w:r>
        <w:t>, 498–501, doi:10.1038/nature10190.</w:t>
      </w:r>
    </w:p>
    <w:p w14:paraId="7984E4E7" w14:textId="77777777" w:rsidR="0064779C" w:rsidRDefault="0064779C" w:rsidP="0064779C">
      <w:pPr>
        <w:pStyle w:val="ae"/>
      </w:pPr>
      <w:r>
        <w:t xml:space="preserve">5. </w:t>
      </w:r>
      <w:r>
        <w:tab/>
        <w:t xml:space="preserve">Grimm, N.B.; Faeth, S.H.; Golubiewski, N.E.; Redman, C.L.; Wu, J.; Bai, X.; Briggs, J.M. Global Change and the Ecology of Cities. </w:t>
      </w:r>
      <w:r>
        <w:rPr>
          <w:i/>
          <w:iCs/>
        </w:rPr>
        <w:t>Science</w:t>
      </w:r>
      <w:r>
        <w:t xml:space="preserve"> </w:t>
      </w:r>
      <w:r>
        <w:rPr>
          <w:b/>
          <w:bCs/>
        </w:rPr>
        <w:t>2008</w:t>
      </w:r>
      <w:r>
        <w:t xml:space="preserve">, </w:t>
      </w:r>
      <w:r>
        <w:rPr>
          <w:i/>
          <w:iCs/>
        </w:rPr>
        <w:t>319</w:t>
      </w:r>
      <w:r>
        <w:t>, 756, doi:10.1126/science.1150195.</w:t>
      </w:r>
    </w:p>
    <w:p w14:paraId="7A4E660E" w14:textId="77777777" w:rsidR="0064779C" w:rsidRDefault="0064779C" w:rsidP="0064779C">
      <w:pPr>
        <w:pStyle w:val="ae"/>
      </w:pPr>
      <w:r>
        <w:t xml:space="preserve">6. </w:t>
      </w:r>
      <w:r>
        <w:tab/>
        <w:t xml:space="preserve">Seto, K.C.; Guneralp, B.; Hutyra, L.R. Global forecasts of urban expansion to 2030 and direct impacts on biodiversity and carbon pools. </w:t>
      </w:r>
      <w:r>
        <w:rPr>
          <w:i/>
          <w:iCs/>
        </w:rPr>
        <w:t>Proc. Natl. Acad. Sci.</w:t>
      </w:r>
      <w:r>
        <w:t xml:space="preserve"> </w:t>
      </w:r>
      <w:r>
        <w:rPr>
          <w:b/>
          <w:bCs/>
        </w:rPr>
        <w:t>2012</w:t>
      </w:r>
      <w:r>
        <w:t xml:space="preserve">, </w:t>
      </w:r>
      <w:r>
        <w:rPr>
          <w:i/>
          <w:iCs/>
        </w:rPr>
        <w:t>109</w:t>
      </w:r>
      <w:r>
        <w:t>, 16083–16088, doi:10.1073/pnas.1211658109.</w:t>
      </w:r>
    </w:p>
    <w:p w14:paraId="2CAE15E8" w14:textId="77777777" w:rsidR="0064779C" w:rsidRDefault="0064779C" w:rsidP="0064779C">
      <w:pPr>
        <w:pStyle w:val="ae"/>
      </w:pPr>
      <w:r>
        <w:t xml:space="preserve">7. </w:t>
      </w:r>
      <w:r>
        <w:tab/>
        <w:t xml:space="preserve">Bolund, P.; Hunhammar, S. Ecosystem services in urban areas. </w:t>
      </w:r>
      <w:r>
        <w:rPr>
          <w:i/>
          <w:iCs/>
        </w:rPr>
        <w:t>Ecol. Econ.</w:t>
      </w:r>
      <w:r>
        <w:t xml:space="preserve"> </w:t>
      </w:r>
      <w:r>
        <w:rPr>
          <w:b/>
          <w:bCs/>
        </w:rPr>
        <w:t>1999</w:t>
      </w:r>
      <w:r>
        <w:t xml:space="preserve">, </w:t>
      </w:r>
      <w:r>
        <w:rPr>
          <w:i/>
          <w:iCs/>
        </w:rPr>
        <w:t>29</w:t>
      </w:r>
      <w:r>
        <w:t>, 293–301, doi:10.1016/S0921-8009(99)00013-0.</w:t>
      </w:r>
    </w:p>
    <w:p w14:paraId="2D8B31A2" w14:textId="77777777" w:rsidR="0064779C" w:rsidRDefault="0064779C" w:rsidP="0064779C">
      <w:pPr>
        <w:pStyle w:val="ae"/>
      </w:pPr>
      <w:r>
        <w:t xml:space="preserve">8. </w:t>
      </w:r>
      <w:r>
        <w:tab/>
        <w:t xml:space="preserve">Guo, Z.; Zhang, L.; Li, Y. Increased Dependence of Humans on Ecosystem Services and Biodiversity. </w:t>
      </w:r>
      <w:r>
        <w:rPr>
          <w:i/>
          <w:iCs/>
        </w:rPr>
        <w:t>PLoS ONE</w:t>
      </w:r>
      <w:r>
        <w:t xml:space="preserve"> </w:t>
      </w:r>
      <w:r>
        <w:rPr>
          <w:b/>
          <w:bCs/>
        </w:rPr>
        <w:t>2010</w:t>
      </w:r>
      <w:r>
        <w:t xml:space="preserve">, </w:t>
      </w:r>
      <w:r>
        <w:rPr>
          <w:i/>
          <w:iCs/>
        </w:rPr>
        <w:t>5</w:t>
      </w:r>
      <w:r>
        <w:t>, e13113, doi:10.1371/journal.pone.0013113.</w:t>
      </w:r>
    </w:p>
    <w:p w14:paraId="4FFBF136" w14:textId="77777777" w:rsidR="0064779C" w:rsidRDefault="0064779C" w:rsidP="0064779C">
      <w:pPr>
        <w:pStyle w:val="ae"/>
      </w:pPr>
      <w:r>
        <w:t xml:space="preserve">9. </w:t>
      </w:r>
      <w:r>
        <w:tab/>
        <w:t xml:space="preserve">Krausmann, F.; Lauk, C.; Haas, W.; Wiedenhofer, D. From resource extraction to outflows of wastes and emissions: The socioeconomic metabolism of the global economy, 1900–2015. </w:t>
      </w:r>
      <w:r>
        <w:rPr>
          <w:i/>
          <w:iCs/>
        </w:rPr>
        <w:t>Glob. Environ. Change</w:t>
      </w:r>
      <w:r>
        <w:t xml:space="preserve"> </w:t>
      </w:r>
      <w:r>
        <w:rPr>
          <w:b/>
          <w:bCs/>
        </w:rPr>
        <w:t>2018</w:t>
      </w:r>
      <w:r>
        <w:t xml:space="preserve">, </w:t>
      </w:r>
      <w:r>
        <w:rPr>
          <w:i/>
          <w:iCs/>
        </w:rPr>
        <w:t>52</w:t>
      </w:r>
      <w:r>
        <w:t>, 131–140, doi:10.1016/j.gloenvcha.2018.07.003.</w:t>
      </w:r>
    </w:p>
    <w:p w14:paraId="0F618AE6" w14:textId="77777777" w:rsidR="0064779C" w:rsidRDefault="0064779C" w:rsidP="0064779C">
      <w:pPr>
        <w:pStyle w:val="ae"/>
      </w:pPr>
      <w:r>
        <w:t xml:space="preserve">10. </w:t>
      </w:r>
      <w:r>
        <w:tab/>
        <w:t xml:space="preserve">Blanusa, T.; Garratt, M.; Cathcart-James, M.; Hunt, L.; Cameron, R.W.F. Urban hedges: A review of plant species and cultivars for ecosystem service delivery in north-west Europe. </w:t>
      </w:r>
      <w:r>
        <w:rPr>
          <w:i/>
          <w:iCs/>
        </w:rPr>
        <w:t>Urban For. Urban Green.</w:t>
      </w:r>
      <w:r>
        <w:t xml:space="preserve"> </w:t>
      </w:r>
      <w:r>
        <w:rPr>
          <w:b/>
          <w:bCs/>
        </w:rPr>
        <w:t>2019</w:t>
      </w:r>
      <w:r>
        <w:t xml:space="preserve">, </w:t>
      </w:r>
      <w:r>
        <w:rPr>
          <w:i/>
          <w:iCs/>
        </w:rPr>
        <w:t>44</w:t>
      </w:r>
      <w:r>
        <w:t>, 126391, doi:10.1016/j.ufug.2019.126391.</w:t>
      </w:r>
    </w:p>
    <w:p w14:paraId="2C1A4AB6" w14:textId="77777777" w:rsidR="0064779C" w:rsidRDefault="0064779C" w:rsidP="0064779C">
      <w:pPr>
        <w:pStyle w:val="ae"/>
      </w:pPr>
      <w:r>
        <w:t xml:space="preserve">11. </w:t>
      </w:r>
      <w:r>
        <w:tab/>
        <w:t xml:space="preserve">Gómez-Baggethun, E.; Barton, D.N. Classifying and valuing ecosystem services for urban planning. </w:t>
      </w:r>
      <w:r>
        <w:rPr>
          <w:i/>
          <w:iCs/>
        </w:rPr>
        <w:t>Ecol. Econ.</w:t>
      </w:r>
      <w:r>
        <w:t xml:space="preserve"> </w:t>
      </w:r>
      <w:r>
        <w:rPr>
          <w:b/>
          <w:bCs/>
        </w:rPr>
        <w:t>2013</w:t>
      </w:r>
      <w:r>
        <w:t xml:space="preserve">, </w:t>
      </w:r>
      <w:r>
        <w:rPr>
          <w:i/>
          <w:iCs/>
        </w:rPr>
        <w:t>86</w:t>
      </w:r>
      <w:r>
        <w:t>, 235–245, doi:10.1016/j.ecolecon.2012.08.019.</w:t>
      </w:r>
    </w:p>
    <w:p w14:paraId="07B0E197" w14:textId="77777777" w:rsidR="0064779C" w:rsidRDefault="0064779C" w:rsidP="0064779C">
      <w:pPr>
        <w:pStyle w:val="ae"/>
      </w:pPr>
      <w:r>
        <w:t xml:space="preserve">12. </w:t>
      </w:r>
      <w:r>
        <w:tab/>
        <w:t xml:space="preserve">Lovell, S.T.; Taylor, J.R. Supplying urban ecosystem services through multifunctional green infrastructure in the United States. </w:t>
      </w:r>
      <w:r>
        <w:rPr>
          <w:i/>
          <w:iCs/>
        </w:rPr>
        <w:t>Landsc. Ecol.</w:t>
      </w:r>
      <w:r>
        <w:t xml:space="preserve"> </w:t>
      </w:r>
      <w:r>
        <w:rPr>
          <w:b/>
          <w:bCs/>
        </w:rPr>
        <w:t>2013</w:t>
      </w:r>
      <w:r>
        <w:t xml:space="preserve">, </w:t>
      </w:r>
      <w:r>
        <w:rPr>
          <w:i/>
          <w:iCs/>
        </w:rPr>
        <w:t>28</w:t>
      </w:r>
      <w:r>
        <w:t>, 1447–1463, doi:10.1007/s10980-013-9912-y.</w:t>
      </w:r>
    </w:p>
    <w:p w14:paraId="27CB1D8C" w14:textId="77777777" w:rsidR="0064779C" w:rsidRDefault="0064779C" w:rsidP="0064779C">
      <w:pPr>
        <w:pStyle w:val="ae"/>
      </w:pPr>
      <w:r>
        <w:t xml:space="preserve">13. </w:t>
      </w:r>
      <w:r>
        <w:tab/>
        <w:t xml:space="preserve">Neugarten, R.A.; Langhammer, P.F.; Osipova, E.; Bagstad, K.J.; Bhagabati, N.; Butchart, S.H.M.; Dudley, N.; Elliott, V.; Gerber, L.R.; Gutierrez Arrellano, C.; et al. </w:t>
      </w:r>
      <w:r>
        <w:rPr>
          <w:i/>
          <w:iCs/>
        </w:rPr>
        <w:t>Tools for measuring, modelling, and valuing ecosystem services: guidance for Key Biodiversity Areas, natural World Heritage sites, and protected areas</w:t>
      </w:r>
      <w:r>
        <w:t>; Groves, C., Ed.; 1st ed.; IUCN, International Union for Conservation of Nature, 2018; ISBN 978-2-8317-1917-7.</w:t>
      </w:r>
    </w:p>
    <w:p w14:paraId="36394679" w14:textId="77777777" w:rsidR="0064779C" w:rsidRDefault="0064779C" w:rsidP="0064779C">
      <w:pPr>
        <w:pStyle w:val="ae"/>
      </w:pPr>
      <w:r>
        <w:t xml:space="preserve">14. </w:t>
      </w:r>
      <w:r>
        <w:tab/>
        <w:t xml:space="preserve">Zhao, C.; Sander, H.A. Assessing the sensitivity of urban ecosystem service maps to input spatial data resolution and method choice. </w:t>
      </w:r>
      <w:r>
        <w:rPr>
          <w:i/>
          <w:iCs/>
        </w:rPr>
        <w:t>Landsc. Urban Plan.</w:t>
      </w:r>
      <w:r>
        <w:t xml:space="preserve"> </w:t>
      </w:r>
      <w:r>
        <w:rPr>
          <w:b/>
          <w:bCs/>
        </w:rPr>
        <w:t>2018</w:t>
      </w:r>
      <w:r>
        <w:t xml:space="preserve">, </w:t>
      </w:r>
      <w:r>
        <w:rPr>
          <w:i/>
          <w:iCs/>
        </w:rPr>
        <w:t>175</w:t>
      </w:r>
      <w:r>
        <w:t>, 11–22, doi:10.1016/j.landurbplan.2018.03.007.</w:t>
      </w:r>
    </w:p>
    <w:p w14:paraId="4E5155CA" w14:textId="77777777" w:rsidR="0064779C" w:rsidRDefault="0064779C" w:rsidP="0064779C">
      <w:pPr>
        <w:pStyle w:val="ae"/>
      </w:pPr>
      <w:r>
        <w:lastRenderedPageBreak/>
        <w:t xml:space="preserve">15. </w:t>
      </w:r>
      <w:r>
        <w:tab/>
        <w:t xml:space="preserve">Andersson, E.; Barthel, S.; Borgström, S.; Colding, J.; Elmqvist, T.; Folke, C.; Gren, Å. Reconnecting Cities to the Biosphere: Stewardship of Green Infrastructure and Urban Ecosystem Services. </w:t>
      </w:r>
      <w:r>
        <w:rPr>
          <w:i/>
          <w:iCs/>
        </w:rPr>
        <w:t>AMBIO</w:t>
      </w:r>
      <w:r>
        <w:t xml:space="preserve"> </w:t>
      </w:r>
      <w:r>
        <w:rPr>
          <w:b/>
          <w:bCs/>
        </w:rPr>
        <w:t>2014</w:t>
      </w:r>
      <w:r>
        <w:t xml:space="preserve">, </w:t>
      </w:r>
      <w:r>
        <w:rPr>
          <w:i/>
          <w:iCs/>
        </w:rPr>
        <w:t>43</w:t>
      </w:r>
      <w:r>
        <w:t>, 445–453, doi:10.1007/s13280-014-0506-y.</w:t>
      </w:r>
    </w:p>
    <w:p w14:paraId="21550B50" w14:textId="77777777" w:rsidR="0064779C" w:rsidRDefault="0064779C" w:rsidP="0064779C">
      <w:pPr>
        <w:pStyle w:val="ae"/>
      </w:pPr>
      <w:r>
        <w:t xml:space="preserve">16. </w:t>
      </w:r>
      <w:r>
        <w:tab/>
        <w:t xml:space="preserve">Burkhard, B.; Maes, J.; Potschin-Young, M.; Santos-Martín, F.; Geneletti, D.; Stoev, P.; Kopperoinen, L.; Adamescu, C.; Adem Esmail, B.; Arany, I.; et al. Mapping and assessing ecosystem services in the EU - Lessons learned from the ESMERALDA approach of integration. </w:t>
      </w:r>
      <w:r>
        <w:rPr>
          <w:i/>
          <w:iCs/>
        </w:rPr>
        <w:t>One Ecosyst.</w:t>
      </w:r>
      <w:r>
        <w:t xml:space="preserve"> </w:t>
      </w:r>
      <w:r>
        <w:rPr>
          <w:b/>
          <w:bCs/>
        </w:rPr>
        <w:t>2018</w:t>
      </w:r>
      <w:r>
        <w:t xml:space="preserve">, </w:t>
      </w:r>
      <w:r>
        <w:rPr>
          <w:i/>
          <w:iCs/>
        </w:rPr>
        <w:t>3</w:t>
      </w:r>
      <w:r>
        <w:t>, doi:10.3897/oneeco.3.e29153.</w:t>
      </w:r>
    </w:p>
    <w:p w14:paraId="569FC93D" w14:textId="77777777" w:rsidR="0064779C" w:rsidRDefault="0064779C" w:rsidP="0064779C">
      <w:pPr>
        <w:pStyle w:val="ae"/>
      </w:pPr>
      <w:r>
        <w:t xml:space="preserve">17. </w:t>
      </w:r>
      <w:r>
        <w:tab/>
        <w:t xml:space="preserve">Mexia, T.; Vieira, J.; Príncipe, A.; Anjos, A.; Silva, P.; Lopes, N.; Freitas, C.; Santos-Reis, M.; Correia, O.; Branquinho, C.; et al. Ecosystem services: Urban parks under a magnifying glass. </w:t>
      </w:r>
      <w:r>
        <w:rPr>
          <w:i/>
          <w:iCs/>
        </w:rPr>
        <w:t>Environ. Res.</w:t>
      </w:r>
      <w:r>
        <w:t xml:space="preserve"> </w:t>
      </w:r>
      <w:r>
        <w:rPr>
          <w:b/>
          <w:bCs/>
        </w:rPr>
        <w:t>2018</w:t>
      </w:r>
      <w:r>
        <w:t xml:space="preserve">, </w:t>
      </w:r>
      <w:r>
        <w:rPr>
          <w:i/>
          <w:iCs/>
        </w:rPr>
        <w:t>160</w:t>
      </w:r>
      <w:r>
        <w:t>, 469–478, doi:10.1016/j.envres.2017.10.023.</w:t>
      </w:r>
    </w:p>
    <w:p w14:paraId="4AF80672" w14:textId="77777777" w:rsidR="0064779C" w:rsidRDefault="0064779C" w:rsidP="0064779C">
      <w:pPr>
        <w:pStyle w:val="ae"/>
      </w:pPr>
      <w:r>
        <w:t xml:space="preserve">18. </w:t>
      </w:r>
      <w:r>
        <w:tab/>
        <w:t xml:space="preserve">Nowak, D.J.; Hirabayashi, S.; Doyle, M.; McGovern, M.; Pasher, J. Air pollution removal by urban forests in Canada and its effect on air quality and human health. </w:t>
      </w:r>
      <w:r>
        <w:rPr>
          <w:i/>
          <w:iCs/>
        </w:rPr>
        <w:t>Urban For. Urban Green.</w:t>
      </w:r>
      <w:r>
        <w:t xml:space="preserve"> </w:t>
      </w:r>
      <w:r>
        <w:rPr>
          <w:b/>
          <w:bCs/>
        </w:rPr>
        <w:t>2018</w:t>
      </w:r>
      <w:r>
        <w:t xml:space="preserve">, </w:t>
      </w:r>
      <w:r>
        <w:rPr>
          <w:i/>
          <w:iCs/>
        </w:rPr>
        <w:t>29</w:t>
      </w:r>
      <w:r>
        <w:t>, 40–48, doi:10.1016/j.ufug.2017.10.019.</w:t>
      </w:r>
    </w:p>
    <w:p w14:paraId="281C22BA" w14:textId="77777777" w:rsidR="0064779C" w:rsidRDefault="0064779C" w:rsidP="0064779C">
      <w:pPr>
        <w:pStyle w:val="ae"/>
      </w:pPr>
      <w:r>
        <w:t xml:space="preserve">19. </w:t>
      </w:r>
      <w:r>
        <w:tab/>
        <w:t xml:space="preserve">van Oudenhoven, A.P.E.; Petz, K.; Alkemade, R.; Hein, L.; de Groot, R.S. Framework for systematic indicator selection to assess effects of land management on ecosystem services. </w:t>
      </w:r>
      <w:r>
        <w:rPr>
          <w:i/>
          <w:iCs/>
        </w:rPr>
        <w:t>Ecol. Indic.</w:t>
      </w:r>
      <w:r>
        <w:t xml:space="preserve"> </w:t>
      </w:r>
      <w:r>
        <w:rPr>
          <w:b/>
          <w:bCs/>
        </w:rPr>
        <w:t>2012</w:t>
      </w:r>
      <w:r>
        <w:t xml:space="preserve">, </w:t>
      </w:r>
      <w:r>
        <w:rPr>
          <w:i/>
          <w:iCs/>
        </w:rPr>
        <w:t>21</w:t>
      </w:r>
      <w:r>
        <w:t>, 110–122, doi:10.1016/j.ecolind.2012.01.012.</w:t>
      </w:r>
    </w:p>
    <w:p w14:paraId="5A6CEED8" w14:textId="77777777" w:rsidR="0064779C" w:rsidRDefault="0064779C" w:rsidP="0064779C">
      <w:pPr>
        <w:pStyle w:val="ae"/>
      </w:pPr>
      <w:r>
        <w:t xml:space="preserve">20. </w:t>
      </w:r>
      <w:r>
        <w:tab/>
        <w:t xml:space="preserve">Drobnik, T.; Greiner, L.; Keller, A.; Grêt-Regamey, A. Soil quality indicators – From soil functions to ecosystem services. </w:t>
      </w:r>
      <w:r>
        <w:rPr>
          <w:i/>
          <w:iCs/>
        </w:rPr>
        <w:t>Ecol. Indic.</w:t>
      </w:r>
      <w:r>
        <w:t xml:space="preserve"> </w:t>
      </w:r>
      <w:r>
        <w:rPr>
          <w:b/>
          <w:bCs/>
        </w:rPr>
        <w:t>2018</w:t>
      </w:r>
      <w:r>
        <w:t xml:space="preserve">, </w:t>
      </w:r>
      <w:r>
        <w:rPr>
          <w:i/>
          <w:iCs/>
        </w:rPr>
        <w:t>94</w:t>
      </w:r>
      <w:r>
        <w:t>, 151–169, doi:10.1016/j.ecolind.2018.06.052.</w:t>
      </w:r>
    </w:p>
    <w:p w14:paraId="2013B3EE" w14:textId="77777777" w:rsidR="0064779C" w:rsidRDefault="0064779C" w:rsidP="0064779C">
      <w:pPr>
        <w:pStyle w:val="ae"/>
      </w:pPr>
      <w:r>
        <w:t xml:space="preserve">21. </w:t>
      </w:r>
      <w:r>
        <w:tab/>
        <w:t xml:space="preserve">Van Reeth, W. Ecosystem Service Indicators. In </w:t>
      </w:r>
      <w:r>
        <w:rPr>
          <w:i/>
          <w:iCs/>
        </w:rPr>
        <w:t>Ecosystem Services</w:t>
      </w:r>
      <w:r>
        <w:t>; Elsevier, 2013; pp. 41–61 ISBN 978-0-12-419964-4.</w:t>
      </w:r>
    </w:p>
    <w:p w14:paraId="2EEA74AC" w14:textId="77777777" w:rsidR="0064779C" w:rsidRDefault="0064779C" w:rsidP="0064779C">
      <w:pPr>
        <w:pStyle w:val="ae"/>
      </w:pPr>
      <w:r>
        <w:t xml:space="preserve">22. </w:t>
      </w:r>
      <w:r>
        <w:tab/>
        <w:t xml:space="preserve">Czúcz, B.; Arany, I.; Potschin-Young, M.; Bereczki, K.; Kertész, M.; Kiss, M.; Aszalós, R.; Haines-Young, R. Where concepts meet the real world: A systematic review of ecosystem service indicators and their classification using CICES. </w:t>
      </w:r>
      <w:r>
        <w:rPr>
          <w:i/>
          <w:iCs/>
        </w:rPr>
        <w:t>Ecosyst. Serv.</w:t>
      </w:r>
      <w:r>
        <w:t xml:space="preserve"> </w:t>
      </w:r>
      <w:r>
        <w:rPr>
          <w:b/>
          <w:bCs/>
        </w:rPr>
        <w:t>2018</w:t>
      </w:r>
      <w:r>
        <w:t xml:space="preserve">, </w:t>
      </w:r>
      <w:r>
        <w:rPr>
          <w:i/>
          <w:iCs/>
        </w:rPr>
        <w:t>29</w:t>
      </w:r>
      <w:r>
        <w:t>, 145–157, doi:10.1016/j.ecoser.2017.11.018.</w:t>
      </w:r>
    </w:p>
    <w:p w14:paraId="738AC1B3" w14:textId="77777777" w:rsidR="0064779C" w:rsidRDefault="0064779C" w:rsidP="0064779C">
      <w:pPr>
        <w:pStyle w:val="ae"/>
      </w:pPr>
      <w:r>
        <w:t xml:space="preserve">23. </w:t>
      </w:r>
      <w:r>
        <w:tab/>
        <w:t xml:space="preserve">Müller, F.; Burkhard, B. The indicator side of ecosystem services. </w:t>
      </w:r>
      <w:r>
        <w:rPr>
          <w:i/>
          <w:iCs/>
        </w:rPr>
        <w:t>Ecosyst. Serv.</w:t>
      </w:r>
      <w:r>
        <w:t xml:space="preserve"> </w:t>
      </w:r>
      <w:r>
        <w:rPr>
          <w:b/>
          <w:bCs/>
        </w:rPr>
        <w:t>2012</w:t>
      </w:r>
      <w:r>
        <w:t xml:space="preserve">, </w:t>
      </w:r>
      <w:r>
        <w:rPr>
          <w:i/>
          <w:iCs/>
        </w:rPr>
        <w:t>1</w:t>
      </w:r>
      <w:r>
        <w:t>, 26–30, doi:10.1016/j.ecoser.2012.06.001.</w:t>
      </w:r>
    </w:p>
    <w:p w14:paraId="2D35DA5A" w14:textId="77777777" w:rsidR="0064779C" w:rsidRDefault="0064779C" w:rsidP="0064779C">
      <w:pPr>
        <w:pStyle w:val="ae"/>
      </w:pPr>
      <w:r>
        <w:t xml:space="preserve">24. </w:t>
      </w:r>
      <w:r>
        <w:tab/>
        <w:t xml:space="preserve">van Oudenhoven, A.P.E.; Schröter, M.; Drakou, E.G.; Geijzendorffer, I.R.; Jacobs, S.; van Bodegom, P.M.; Chazee, L.; Czúcz, B.; Grunewald, K.; Lillebø, A.I.; et al. Key criteria for developing ecosystem service indicators to inform decision making. </w:t>
      </w:r>
      <w:r>
        <w:rPr>
          <w:i/>
          <w:iCs/>
        </w:rPr>
        <w:t>Ecol. Indic.</w:t>
      </w:r>
      <w:r>
        <w:t xml:space="preserve"> </w:t>
      </w:r>
      <w:r>
        <w:rPr>
          <w:b/>
          <w:bCs/>
        </w:rPr>
        <w:t>2018</w:t>
      </w:r>
      <w:r>
        <w:t xml:space="preserve">, </w:t>
      </w:r>
      <w:r>
        <w:rPr>
          <w:i/>
          <w:iCs/>
        </w:rPr>
        <w:t>95</w:t>
      </w:r>
      <w:r>
        <w:t>, 417–426, doi:10.1016/j.ecolind.2018.06.020.</w:t>
      </w:r>
    </w:p>
    <w:p w14:paraId="06067EF3" w14:textId="77777777" w:rsidR="0064779C" w:rsidRDefault="0064779C" w:rsidP="0064779C">
      <w:pPr>
        <w:pStyle w:val="ae"/>
      </w:pPr>
      <w:r>
        <w:t xml:space="preserve">25. </w:t>
      </w:r>
      <w:r>
        <w:tab/>
        <w:t xml:space="preserve">Willcock, S.; Hooftman, D.; Sitas, N.; O’Farrell, P.; Hudson, M.D.; Reyers, B.; Eigenbrod, F.; Bullock, J.M. Do ecosystem service maps and models meet stakeholders’ needs? A preliminary survey across sub-Saharan Africa. </w:t>
      </w:r>
      <w:r>
        <w:rPr>
          <w:i/>
          <w:iCs/>
        </w:rPr>
        <w:t>Ecosyst. Serv.</w:t>
      </w:r>
      <w:r>
        <w:t xml:space="preserve"> </w:t>
      </w:r>
      <w:r>
        <w:rPr>
          <w:b/>
          <w:bCs/>
        </w:rPr>
        <w:t>2016</w:t>
      </w:r>
      <w:r>
        <w:t xml:space="preserve">, </w:t>
      </w:r>
      <w:r>
        <w:rPr>
          <w:i/>
          <w:iCs/>
        </w:rPr>
        <w:t>18</w:t>
      </w:r>
      <w:r>
        <w:t>, 110–117, doi:10.1016/j.ecoser.2016.02.038.</w:t>
      </w:r>
    </w:p>
    <w:p w14:paraId="4240D1FF" w14:textId="77777777" w:rsidR="0064779C" w:rsidRDefault="0064779C" w:rsidP="0064779C">
      <w:pPr>
        <w:pStyle w:val="ae"/>
      </w:pPr>
      <w:r>
        <w:t xml:space="preserve">26. </w:t>
      </w:r>
      <w:r>
        <w:tab/>
        <w:t xml:space="preserve">Alonzo, M.; Bookhagen, B.; Roberts, D.A. Urban tree species mapping using hyperspectral and lidar data fusion. </w:t>
      </w:r>
      <w:r>
        <w:rPr>
          <w:i/>
          <w:iCs/>
        </w:rPr>
        <w:t>Remote Sens. Environ.</w:t>
      </w:r>
      <w:r>
        <w:t xml:space="preserve"> </w:t>
      </w:r>
      <w:r>
        <w:rPr>
          <w:b/>
          <w:bCs/>
        </w:rPr>
        <w:t>2014</w:t>
      </w:r>
      <w:r>
        <w:t xml:space="preserve">, </w:t>
      </w:r>
      <w:r>
        <w:rPr>
          <w:i/>
          <w:iCs/>
        </w:rPr>
        <w:t>148</w:t>
      </w:r>
      <w:r>
        <w:t>, 70–83, doi:10.1016/j.rse.2014.03.018.</w:t>
      </w:r>
    </w:p>
    <w:p w14:paraId="4BC4F36F" w14:textId="77777777" w:rsidR="0064779C" w:rsidRDefault="0064779C" w:rsidP="0064779C">
      <w:pPr>
        <w:pStyle w:val="ae"/>
      </w:pPr>
      <w:r>
        <w:t xml:space="preserve">27. </w:t>
      </w:r>
      <w:r>
        <w:tab/>
        <w:t xml:space="preserve">Elliott, S. The potential for automating assisted natural regeneration of tropical forest ecosystems. </w:t>
      </w:r>
      <w:r>
        <w:rPr>
          <w:i/>
          <w:iCs/>
        </w:rPr>
        <w:t>Biotropica</w:t>
      </w:r>
      <w:r>
        <w:t xml:space="preserve"> </w:t>
      </w:r>
      <w:r>
        <w:rPr>
          <w:b/>
          <w:bCs/>
        </w:rPr>
        <w:t>2016</w:t>
      </w:r>
      <w:r>
        <w:t xml:space="preserve">, </w:t>
      </w:r>
      <w:r>
        <w:rPr>
          <w:i/>
          <w:iCs/>
        </w:rPr>
        <w:t>48</w:t>
      </w:r>
      <w:r>
        <w:t>, 825–833, doi:10.1111/btp.12387.</w:t>
      </w:r>
    </w:p>
    <w:p w14:paraId="5DBBD452" w14:textId="77777777" w:rsidR="0064779C" w:rsidRDefault="0064779C" w:rsidP="0064779C">
      <w:pPr>
        <w:pStyle w:val="ae"/>
      </w:pPr>
      <w:r>
        <w:lastRenderedPageBreak/>
        <w:t xml:space="preserve">28. </w:t>
      </w:r>
      <w:r>
        <w:tab/>
        <w:t xml:space="preserve">Bauer, J.; Jarmer, T.; Schittenhelm, S.; Siegmann, B.; Aschenbruck, N. Processing and filtering of leaf area index time series assessed by in-situ wireless sensor networks. </w:t>
      </w:r>
      <w:r>
        <w:rPr>
          <w:i/>
          <w:iCs/>
        </w:rPr>
        <w:t>Comput. Electron. Agric.</w:t>
      </w:r>
      <w:r>
        <w:t xml:space="preserve"> </w:t>
      </w:r>
      <w:r>
        <w:rPr>
          <w:b/>
          <w:bCs/>
        </w:rPr>
        <w:t>2019</w:t>
      </w:r>
      <w:r>
        <w:t xml:space="preserve">, </w:t>
      </w:r>
      <w:r>
        <w:rPr>
          <w:i/>
          <w:iCs/>
        </w:rPr>
        <w:t>165</w:t>
      </w:r>
      <w:r>
        <w:t>, 104867, doi:10.1016/j.compag.2019.104867.</w:t>
      </w:r>
    </w:p>
    <w:p w14:paraId="09CD3651" w14:textId="77777777" w:rsidR="0064779C" w:rsidRDefault="0064779C" w:rsidP="0064779C">
      <w:pPr>
        <w:pStyle w:val="ae"/>
      </w:pPr>
      <w:r>
        <w:t xml:space="preserve">29. </w:t>
      </w:r>
      <w:r>
        <w:tab/>
        <w:t xml:space="preserve">Mesas-Carrascosa, F.J.; Verdú Santano, D.; Meroño, J.E.; Sánchez de la Orden, M.; García-Ferrer, A. Open source hardware to monitor environmental parameters in precision agriculture. </w:t>
      </w:r>
      <w:r>
        <w:rPr>
          <w:i/>
          <w:iCs/>
        </w:rPr>
        <w:t>Biosyst. Eng.</w:t>
      </w:r>
      <w:r>
        <w:t xml:space="preserve"> </w:t>
      </w:r>
      <w:r>
        <w:rPr>
          <w:b/>
          <w:bCs/>
        </w:rPr>
        <w:t>2015</w:t>
      </w:r>
      <w:r>
        <w:t xml:space="preserve">, </w:t>
      </w:r>
      <w:r>
        <w:rPr>
          <w:i/>
          <w:iCs/>
        </w:rPr>
        <w:t>137</w:t>
      </w:r>
      <w:r>
        <w:t>, 73–83, doi:10.1016/j.biosystemseng.2015.07.005.</w:t>
      </w:r>
    </w:p>
    <w:p w14:paraId="20A983D1" w14:textId="77777777" w:rsidR="0064779C" w:rsidRDefault="0064779C" w:rsidP="0064779C">
      <w:pPr>
        <w:pStyle w:val="ae"/>
      </w:pPr>
      <w:r>
        <w:t xml:space="preserve">30. </w:t>
      </w:r>
      <w:r>
        <w:tab/>
        <w:t xml:space="preserve">Farina, A.; James, P.; Bobryk, C.; Pieretti, N.; Lattanzi, E.; McWilliam, J. Low cost (audio) recording (LCR) for advancing soundscape ecology towards the conservation of sonic complexity and biodiversity in natural and urban landscapes. </w:t>
      </w:r>
      <w:r>
        <w:rPr>
          <w:i/>
          <w:iCs/>
        </w:rPr>
        <w:t>Urban Ecosyst.</w:t>
      </w:r>
      <w:r>
        <w:t xml:space="preserve"> </w:t>
      </w:r>
      <w:r>
        <w:rPr>
          <w:b/>
          <w:bCs/>
        </w:rPr>
        <w:t>2014</w:t>
      </w:r>
      <w:r>
        <w:t xml:space="preserve">, </w:t>
      </w:r>
      <w:r>
        <w:rPr>
          <w:i/>
          <w:iCs/>
        </w:rPr>
        <w:t>17</w:t>
      </w:r>
      <w:r>
        <w:t>, 923–944, doi:10.1007/s11252-014-0365-0.</w:t>
      </w:r>
    </w:p>
    <w:p w14:paraId="223299DB" w14:textId="77777777" w:rsidR="0064779C" w:rsidRDefault="0064779C" w:rsidP="0064779C">
      <w:pPr>
        <w:pStyle w:val="ae"/>
      </w:pPr>
      <w:r>
        <w:t xml:space="preserve">31. </w:t>
      </w:r>
      <w:r>
        <w:tab/>
        <w:t xml:space="preserve">Mydlarz, C.; Sharma, M.; Lockerman, Y.; Steers, B.; Silva, C.; Bello, J. The Life of a New York City Noise Sensor Network. </w:t>
      </w:r>
      <w:r>
        <w:rPr>
          <w:i/>
          <w:iCs/>
        </w:rPr>
        <w:t>Sensors</w:t>
      </w:r>
      <w:r>
        <w:t xml:space="preserve"> </w:t>
      </w:r>
      <w:r>
        <w:rPr>
          <w:b/>
          <w:bCs/>
        </w:rPr>
        <w:t>2019</w:t>
      </w:r>
      <w:r>
        <w:t xml:space="preserve">, </w:t>
      </w:r>
      <w:r>
        <w:rPr>
          <w:i/>
          <w:iCs/>
        </w:rPr>
        <w:t>19</w:t>
      </w:r>
      <w:r>
        <w:t>, 1415, doi:10.3390/s19061415.</w:t>
      </w:r>
    </w:p>
    <w:p w14:paraId="0A45317E" w14:textId="77777777" w:rsidR="0064779C" w:rsidRDefault="0064779C" w:rsidP="0064779C">
      <w:pPr>
        <w:pStyle w:val="ae"/>
      </w:pPr>
      <w:r>
        <w:t xml:space="preserve">32. </w:t>
      </w:r>
      <w:r>
        <w:tab/>
        <w:t xml:space="preserve">Valentini, R.; Belelli Marchesini, L.; Gianelle, D.; Sala, G.; Yarovslavtsev, A.; Vasenev, V.; Castaldi, S. New tree monitoring systems: from Industry 4.0 to Nature 4.0. </w:t>
      </w:r>
      <w:r>
        <w:rPr>
          <w:i/>
          <w:iCs/>
        </w:rPr>
        <w:t>Ann. Silvic. Res.</w:t>
      </w:r>
      <w:r>
        <w:t xml:space="preserve"> </w:t>
      </w:r>
      <w:r>
        <w:rPr>
          <w:b/>
          <w:bCs/>
        </w:rPr>
        <w:t>2019</w:t>
      </w:r>
      <w:r>
        <w:t xml:space="preserve">, </w:t>
      </w:r>
      <w:r>
        <w:rPr>
          <w:i/>
          <w:iCs/>
        </w:rPr>
        <w:t>43</w:t>
      </w:r>
      <w:r>
        <w:t>, doi:10.12899/asr-1847.</w:t>
      </w:r>
    </w:p>
    <w:p w14:paraId="1B885477" w14:textId="77777777" w:rsidR="0064779C" w:rsidRDefault="0064779C" w:rsidP="0064779C">
      <w:pPr>
        <w:pStyle w:val="ae"/>
      </w:pPr>
      <w:r>
        <w:t xml:space="preserve">33. </w:t>
      </w:r>
      <w:r>
        <w:tab/>
        <w:t xml:space="preserve">Vasenev, V.I.; Yaroslavtsev, A.M.; Vasenev, I.I.; Demina, S.A.; Dovltetyarova, E.A. Land-Use Change in New Moscow: First Outcomes after Five Years of Urbanization. </w:t>
      </w:r>
      <w:r>
        <w:rPr>
          <w:i/>
          <w:iCs/>
        </w:rPr>
        <w:t>Geogr. Environ. Sustain.</w:t>
      </w:r>
      <w:r>
        <w:t xml:space="preserve"> </w:t>
      </w:r>
      <w:r>
        <w:rPr>
          <w:b/>
          <w:bCs/>
        </w:rPr>
        <w:t>2019</w:t>
      </w:r>
      <w:r>
        <w:t xml:space="preserve">, </w:t>
      </w:r>
      <w:r>
        <w:rPr>
          <w:i/>
          <w:iCs/>
        </w:rPr>
        <w:t>12</w:t>
      </w:r>
      <w:r>
        <w:t>, 24–34, doi:10.24057/2071-9388-2019-89.</w:t>
      </w:r>
    </w:p>
    <w:p w14:paraId="581D1AB7" w14:textId="77777777" w:rsidR="0064779C" w:rsidRDefault="0064779C" w:rsidP="0064779C">
      <w:pPr>
        <w:pStyle w:val="ae"/>
      </w:pPr>
      <w:r>
        <w:t xml:space="preserve">34. </w:t>
      </w:r>
      <w:r>
        <w:tab/>
        <w:t xml:space="preserve">Do, F.C.; Puangjumpa, N.; Rocheteau, A.; Duthoit, M.; Nhean, S.; Isarangkool Na Ayutthaya, S. Towards reduced heating duration in the transient thermal dissipation system of sap flow measurements. </w:t>
      </w:r>
      <w:r>
        <w:rPr>
          <w:i/>
          <w:iCs/>
        </w:rPr>
        <w:t>Acta Hortic.</w:t>
      </w:r>
      <w:r>
        <w:t xml:space="preserve"> </w:t>
      </w:r>
      <w:r>
        <w:rPr>
          <w:b/>
          <w:bCs/>
        </w:rPr>
        <w:t>2018</w:t>
      </w:r>
      <w:r>
        <w:t>, 149–154, doi:10.17660/ActaHortic.2018.1222.31.</w:t>
      </w:r>
    </w:p>
    <w:p w14:paraId="6F96D53D" w14:textId="77777777" w:rsidR="0064779C" w:rsidRDefault="0064779C" w:rsidP="0064779C">
      <w:pPr>
        <w:pStyle w:val="ae"/>
      </w:pPr>
      <w:r>
        <w:t xml:space="preserve">35. </w:t>
      </w:r>
      <w:r>
        <w:tab/>
        <w:t xml:space="preserve">Andersson-Sköld, Y.; Klingberg, J.; Gunnarsson, B.; Cullinane, K.; Gustafsson, I.; Hedblom, M.; Knez, I.; Lindberg, F.; Ode Sang, Å.; Pleijel, H.; et al. A framework for assessing urban greenery’s effects and valuing its ecosystem services. </w:t>
      </w:r>
      <w:r>
        <w:rPr>
          <w:i/>
          <w:iCs/>
        </w:rPr>
        <w:t>J. Environ. Manage.</w:t>
      </w:r>
      <w:r>
        <w:t xml:space="preserve"> </w:t>
      </w:r>
      <w:r>
        <w:rPr>
          <w:b/>
          <w:bCs/>
        </w:rPr>
        <w:t>2018</w:t>
      </w:r>
      <w:r>
        <w:t xml:space="preserve">, </w:t>
      </w:r>
      <w:r>
        <w:rPr>
          <w:i/>
          <w:iCs/>
        </w:rPr>
        <w:t>205</w:t>
      </w:r>
      <w:r>
        <w:t>, 274–285, doi:10.1016/j.jenvman.2017.09.071.</w:t>
      </w:r>
    </w:p>
    <w:p w14:paraId="087F818B" w14:textId="77777777" w:rsidR="0064779C" w:rsidRDefault="0064779C" w:rsidP="0064779C">
      <w:pPr>
        <w:pStyle w:val="ae"/>
      </w:pPr>
      <w:r>
        <w:t xml:space="preserve">36. </w:t>
      </w:r>
      <w:r>
        <w:tab/>
        <w:t xml:space="preserve">Nowak, D.J.; Crane, D.E. Carbon storage and sequestration by urban trees in the USA. </w:t>
      </w:r>
      <w:r>
        <w:rPr>
          <w:i/>
          <w:iCs/>
        </w:rPr>
        <w:t>Environ. Pollut.</w:t>
      </w:r>
      <w:r>
        <w:t xml:space="preserve"> </w:t>
      </w:r>
      <w:r>
        <w:rPr>
          <w:b/>
          <w:bCs/>
        </w:rPr>
        <w:t>2002</w:t>
      </w:r>
      <w:r>
        <w:t xml:space="preserve">, </w:t>
      </w:r>
      <w:r>
        <w:rPr>
          <w:i/>
          <w:iCs/>
        </w:rPr>
        <w:t>116</w:t>
      </w:r>
      <w:r>
        <w:t>, 381–389, doi:10.1016/S0269-7491(01)00214-7.</w:t>
      </w:r>
    </w:p>
    <w:p w14:paraId="1E99790E" w14:textId="77777777" w:rsidR="0064779C" w:rsidRDefault="0064779C" w:rsidP="0064779C">
      <w:pPr>
        <w:pStyle w:val="ae"/>
      </w:pPr>
      <w:r>
        <w:t xml:space="preserve">37. </w:t>
      </w:r>
      <w:r>
        <w:tab/>
        <w:t xml:space="preserve">Gratani, L.; Varone, L. Carbon sequestration by Quercus ilex L. and Quercus pubescens Willd. and their contribution to decreasing air temperature in Rome. </w:t>
      </w:r>
      <w:r>
        <w:rPr>
          <w:i/>
          <w:iCs/>
        </w:rPr>
        <w:t>Urban Ecosyst.</w:t>
      </w:r>
      <w:r>
        <w:t xml:space="preserve"> </w:t>
      </w:r>
      <w:r>
        <w:rPr>
          <w:b/>
          <w:bCs/>
        </w:rPr>
        <w:t>2006</w:t>
      </w:r>
      <w:r>
        <w:t xml:space="preserve">, </w:t>
      </w:r>
      <w:r>
        <w:rPr>
          <w:i/>
          <w:iCs/>
        </w:rPr>
        <w:t>9</w:t>
      </w:r>
      <w:r>
        <w:t>, 27–37, doi:10.1007/s11252-006-5527-2.</w:t>
      </w:r>
    </w:p>
    <w:p w14:paraId="00C5D379" w14:textId="77777777" w:rsidR="0064779C" w:rsidRDefault="0064779C" w:rsidP="0064779C">
      <w:pPr>
        <w:pStyle w:val="ae"/>
      </w:pPr>
      <w:r>
        <w:t xml:space="preserve">38. </w:t>
      </w:r>
      <w:r>
        <w:tab/>
        <w:t xml:space="preserve">Lindén, L.; Riikonen, A.; Setälä, H.; Yli-Pelkonen, V. Quantifying carbon stocks in urban parks under cold climate conditions. </w:t>
      </w:r>
      <w:r>
        <w:rPr>
          <w:i/>
          <w:iCs/>
        </w:rPr>
        <w:t>Urban For. Urban Green.</w:t>
      </w:r>
      <w:r>
        <w:t xml:space="preserve"> </w:t>
      </w:r>
      <w:r>
        <w:rPr>
          <w:b/>
          <w:bCs/>
        </w:rPr>
        <w:t>2020</w:t>
      </w:r>
      <w:r>
        <w:t xml:space="preserve">, </w:t>
      </w:r>
      <w:r>
        <w:rPr>
          <w:i/>
          <w:iCs/>
        </w:rPr>
        <w:t>49</w:t>
      </w:r>
      <w:r>
        <w:t>, 126633, doi:10.1016/j.ufug.2020.126633.</w:t>
      </w:r>
    </w:p>
    <w:p w14:paraId="404E8413" w14:textId="77777777" w:rsidR="0064779C" w:rsidRDefault="0064779C" w:rsidP="0064779C">
      <w:pPr>
        <w:pStyle w:val="ae"/>
      </w:pPr>
      <w:r>
        <w:t xml:space="preserve">39. </w:t>
      </w:r>
      <w:r>
        <w:tab/>
        <w:t xml:space="preserve">Marando, F.; Salvatori, E.; Sebastiani, A.; Fusaro, L.; Manes, F. Regulating Ecosystem Services and Green Infrastructure: assessment of Urban Heat Island effect mitigation in the municipality of Rome, Italy. </w:t>
      </w:r>
      <w:r>
        <w:rPr>
          <w:i/>
          <w:iCs/>
        </w:rPr>
        <w:t>Ecol. Model.</w:t>
      </w:r>
      <w:r>
        <w:t xml:space="preserve"> </w:t>
      </w:r>
      <w:r>
        <w:rPr>
          <w:b/>
          <w:bCs/>
        </w:rPr>
        <w:t>2019</w:t>
      </w:r>
      <w:r>
        <w:t xml:space="preserve">, </w:t>
      </w:r>
      <w:r>
        <w:rPr>
          <w:i/>
          <w:iCs/>
        </w:rPr>
        <w:t>392</w:t>
      </w:r>
      <w:r>
        <w:t>, 92–102, doi:10.1016/j.ecolmodel.2018.11.011.</w:t>
      </w:r>
    </w:p>
    <w:p w14:paraId="1F2DB2CF" w14:textId="77777777" w:rsidR="0064779C" w:rsidRDefault="0064779C" w:rsidP="0064779C">
      <w:pPr>
        <w:pStyle w:val="ae"/>
      </w:pPr>
      <w:r>
        <w:t xml:space="preserve">40. </w:t>
      </w:r>
      <w:r>
        <w:tab/>
        <w:t xml:space="preserve">Krayenhoff, E.S.; Jiang, T.; Christen, A.; Martilli, A.; Oke, T.R.; Bailey, B.N.; Nazarian, N.; Voogt, J.A.; Giometto, M.G.; Stastny, A.; et al. A multi-layer urban canopy meteorological model with trees (BEP-Tree): Street tree impacts on </w:t>
      </w:r>
      <w:r>
        <w:lastRenderedPageBreak/>
        <w:t xml:space="preserve">pedestrian-level climate. </w:t>
      </w:r>
      <w:r>
        <w:rPr>
          <w:i/>
          <w:iCs/>
        </w:rPr>
        <w:t>Urban Clim.</w:t>
      </w:r>
      <w:r>
        <w:t xml:space="preserve"> </w:t>
      </w:r>
      <w:r>
        <w:rPr>
          <w:b/>
          <w:bCs/>
        </w:rPr>
        <w:t>2020</w:t>
      </w:r>
      <w:r>
        <w:t xml:space="preserve">, </w:t>
      </w:r>
      <w:r>
        <w:rPr>
          <w:i/>
          <w:iCs/>
        </w:rPr>
        <w:t>32</w:t>
      </w:r>
      <w:r>
        <w:t>, 100590, doi:10.1016/j.uclim.2020.100590.</w:t>
      </w:r>
    </w:p>
    <w:p w14:paraId="37316F57" w14:textId="77777777" w:rsidR="0064779C" w:rsidRDefault="0064779C" w:rsidP="0064779C">
      <w:pPr>
        <w:pStyle w:val="ae"/>
      </w:pPr>
      <w:r>
        <w:t xml:space="preserve">41. </w:t>
      </w:r>
      <w:r>
        <w:tab/>
        <w:t xml:space="preserve">Morakinyo, T.E.; Ouyang, W.; Lau, K.K.-L.; Ren, C.; Ng, E. Right tree, right place (urban canyon): Tree species selection approach for optimum urban heat mitigation - development and evaluation. </w:t>
      </w:r>
      <w:r>
        <w:rPr>
          <w:i/>
          <w:iCs/>
        </w:rPr>
        <w:t>Sci. Total Environ.</w:t>
      </w:r>
      <w:r>
        <w:t xml:space="preserve"> </w:t>
      </w:r>
      <w:r>
        <w:rPr>
          <w:b/>
          <w:bCs/>
        </w:rPr>
        <w:t>2020</w:t>
      </w:r>
      <w:r>
        <w:t xml:space="preserve">, </w:t>
      </w:r>
      <w:r>
        <w:rPr>
          <w:i/>
          <w:iCs/>
        </w:rPr>
        <w:t>719</w:t>
      </w:r>
      <w:r>
        <w:t>, 137461, doi:10.1016/j.scitotenv.2020.137461.</w:t>
      </w:r>
    </w:p>
    <w:p w14:paraId="7E8922A9" w14:textId="77777777" w:rsidR="0064779C" w:rsidRDefault="0064779C" w:rsidP="0064779C">
      <w:pPr>
        <w:pStyle w:val="ae"/>
      </w:pPr>
      <w:r>
        <w:t xml:space="preserve">42. </w:t>
      </w:r>
      <w:r>
        <w:tab/>
        <w:t xml:space="preserve">Moghbel, M.; Erfanian Salim, R. Environmental benefits of green roofs on microclimate of Tehran with specific focus on air temperature, humidity and CO 2 content. </w:t>
      </w:r>
      <w:r>
        <w:rPr>
          <w:i/>
          <w:iCs/>
        </w:rPr>
        <w:t>Urban Clim.</w:t>
      </w:r>
      <w:r>
        <w:t xml:space="preserve"> </w:t>
      </w:r>
      <w:r>
        <w:rPr>
          <w:b/>
          <w:bCs/>
        </w:rPr>
        <w:t>2017</w:t>
      </w:r>
      <w:r>
        <w:t xml:space="preserve">, </w:t>
      </w:r>
      <w:r>
        <w:rPr>
          <w:i/>
          <w:iCs/>
        </w:rPr>
        <w:t>20</w:t>
      </w:r>
      <w:r>
        <w:t>, 46–58, doi:10.1016/j.uclim.2017.02.012.</w:t>
      </w:r>
    </w:p>
    <w:p w14:paraId="6E03A73A" w14:textId="77777777" w:rsidR="0064779C" w:rsidRDefault="0064779C" w:rsidP="0064779C">
      <w:pPr>
        <w:pStyle w:val="ae"/>
      </w:pPr>
      <w:r>
        <w:t xml:space="preserve">43. </w:t>
      </w:r>
      <w:r>
        <w:tab/>
        <w:t xml:space="preserve">Chen, X.; Zhao, P.; Hu, Y.; Ouyang, L.; Zhu, L.; Ni, G. Canopy transpiration and its cooling effect of three urban tree species in a subtropical city- Guangzhou, China. </w:t>
      </w:r>
      <w:r>
        <w:rPr>
          <w:i/>
          <w:iCs/>
        </w:rPr>
        <w:t>Urban For. Urban Green.</w:t>
      </w:r>
      <w:r>
        <w:t xml:space="preserve"> </w:t>
      </w:r>
      <w:r>
        <w:rPr>
          <w:b/>
          <w:bCs/>
        </w:rPr>
        <w:t>2019</w:t>
      </w:r>
      <w:r>
        <w:t xml:space="preserve">, </w:t>
      </w:r>
      <w:r>
        <w:rPr>
          <w:i/>
          <w:iCs/>
        </w:rPr>
        <w:t>43</w:t>
      </w:r>
      <w:r>
        <w:t>, 126368, doi:10.1016/j.ufug.2019.126368.</w:t>
      </w:r>
    </w:p>
    <w:p w14:paraId="1D334366" w14:textId="77777777" w:rsidR="0064779C" w:rsidRDefault="0064779C" w:rsidP="0064779C">
      <w:pPr>
        <w:pStyle w:val="ae"/>
      </w:pPr>
      <w:r>
        <w:t xml:space="preserve">44. </w:t>
      </w:r>
      <w:r>
        <w:tab/>
        <w:t xml:space="preserve">Lee, K.H.; Ehsani, R.; Castle, W.S. A laser scanning system for estimating wind velocity reduction through tree windbreaks. </w:t>
      </w:r>
      <w:r>
        <w:rPr>
          <w:i/>
          <w:iCs/>
        </w:rPr>
        <w:t>Comput. Electron. Agric.</w:t>
      </w:r>
      <w:r>
        <w:t xml:space="preserve"> </w:t>
      </w:r>
      <w:r>
        <w:rPr>
          <w:b/>
          <w:bCs/>
        </w:rPr>
        <w:t>2010</w:t>
      </w:r>
      <w:r>
        <w:t xml:space="preserve">, </w:t>
      </w:r>
      <w:r>
        <w:rPr>
          <w:i/>
          <w:iCs/>
        </w:rPr>
        <w:t>73</w:t>
      </w:r>
      <w:r>
        <w:t>, 1–6, doi:10.1016/j.compag.2010.03.007.</w:t>
      </w:r>
    </w:p>
    <w:p w14:paraId="52AD661D" w14:textId="77777777" w:rsidR="0064779C" w:rsidRDefault="0064779C" w:rsidP="0064779C">
      <w:pPr>
        <w:pStyle w:val="ae"/>
      </w:pPr>
      <w:r>
        <w:t xml:space="preserve">45. </w:t>
      </w:r>
      <w:r>
        <w:tab/>
        <w:t xml:space="preserve">Hefny Salim, M.; Heinke Schlünzen, K.; Grawe, D. Including trees in the numerical simulations of the wind flow in urban areas: Should we care? </w:t>
      </w:r>
      <w:r>
        <w:rPr>
          <w:i/>
          <w:iCs/>
        </w:rPr>
        <w:t>J. Wind Eng. Ind. Aerodyn.</w:t>
      </w:r>
      <w:r>
        <w:t xml:space="preserve"> </w:t>
      </w:r>
      <w:r>
        <w:rPr>
          <w:b/>
          <w:bCs/>
        </w:rPr>
        <w:t>2015</w:t>
      </w:r>
      <w:r>
        <w:t xml:space="preserve">, </w:t>
      </w:r>
      <w:r>
        <w:rPr>
          <w:i/>
          <w:iCs/>
        </w:rPr>
        <w:t>144</w:t>
      </w:r>
      <w:r>
        <w:t>, 84–95, doi:10.1016/j.jweia.2015.05.004.</w:t>
      </w:r>
    </w:p>
    <w:p w14:paraId="61333A01" w14:textId="77777777" w:rsidR="0064779C" w:rsidRDefault="0064779C" w:rsidP="0064779C">
      <w:pPr>
        <w:pStyle w:val="ae"/>
      </w:pPr>
      <w:r>
        <w:t xml:space="preserve">46. </w:t>
      </w:r>
      <w:r>
        <w:tab/>
        <w:t xml:space="preserve">Kang, G.; Kim, J.-J.; Choi, W. Computational fluid dynamics simulation of tree effects on pedestrian wind comfort in an urban area. </w:t>
      </w:r>
      <w:r>
        <w:rPr>
          <w:i/>
          <w:iCs/>
        </w:rPr>
        <w:t>Sustain. Cities Soc.</w:t>
      </w:r>
      <w:r>
        <w:t xml:space="preserve"> </w:t>
      </w:r>
      <w:r>
        <w:rPr>
          <w:b/>
          <w:bCs/>
        </w:rPr>
        <w:t>2020</w:t>
      </w:r>
      <w:r>
        <w:t xml:space="preserve">, </w:t>
      </w:r>
      <w:r>
        <w:rPr>
          <w:i/>
          <w:iCs/>
        </w:rPr>
        <w:t>56</w:t>
      </w:r>
      <w:r>
        <w:t>, 102086, doi:10.1016/j.scs.2020.102086.</w:t>
      </w:r>
    </w:p>
    <w:p w14:paraId="05451F8B" w14:textId="77777777" w:rsidR="0064779C" w:rsidRDefault="0064779C" w:rsidP="0064779C">
      <w:pPr>
        <w:pStyle w:val="ae"/>
      </w:pPr>
      <w:r>
        <w:t xml:space="preserve">47. </w:t>
      </w:r>
      <w:r>
        <w:tab/>
        <w:t xml:space="preserve">Puzachenko, Y.; Sandlersky, R.; Sankovski, A. Methods of Evaluating Thermodynamic Properties of Landscape Cover Using Multispectral Reflected Radiation Measurements by the Landsat Satellite. </w:t>
      </w:r>
      <w:r>
        <w:rPr>
          <w:i/>
          <w:iCs/>
        </w:rPr>
        <w:t>Entropy</w:t>
      </w:r>
      <w:r>
        <w:t xml:space="preserve"> </w:t>
      </w:r>
      <w:r>
        <w:rPr>
          <w:b/>
          <w:bCs/>
        </w:rPr>
        <w:t>2013</w:t>
      </w:r>
      <w:r>
        <w:t xml:space="preserve">, </w:t>
      </w:r>
      <w:r>
        <w:rPr>
          <w:i/>
          <w:iCs/>
        </w:rPr>
        <w:t>15</w:t>
      </w:r>
      <w:r>
        <w:t>, 3970–3982, doi:10.3390/e15093970.</w:t>
      </w:r>
    </w:p>
    <w:p w14:paraId="47D7CF8B" w14:textId="77777777" w:rsidR="0064779C" w:rsidRDefault="0064779C" w:rsidP="0064779C">
      <w:pPr>
        <w:pStyle w:val="ae"/>
      </w:pPr>
      <w:r>
        <w:t xml:space="preserve">48. </w:t>
      </w:r>
      <w:r>
        <w:tab/>
        <w:t xml:space="preserve">Rana, G.; Ferrara, R.M. Air cooling by tree transpiration: A case study of Olea europaea, Citrus sinensis and Pinus pinea in Mediterranean town. </w:t>
      </w:r>
      <w:r>
        <w:rPr>
          <w:i/>
          <w:iCs/>
        </w:rPr>
        <w:t>Urban Clim.</w:t>
      </w:r>
      <w:r>
        <w:t xml:space="preserve"> </w:t>
      </w:r>
      <w:r>
        <w:rPr>
          <w:b/>
          <w:bCs/>
        </w:rPr>
        <w:t>2019</w:t>
      </w:r>
      <w:r>
        <w:t xml:space="preserve">, </w:t>
      </w:r>
      <w:r>
        <w:rPr>
          <w:i/>
          <w:iCs/>
        </w:rPr>
        <w:t>29</w:t>
      </w:r>
      <w:r>
        <w:t>, 100507, doi:10.1016/j.uclim.2019.100507.</w:t>
      </w:r>
    </w:p>
    <w:p w14:paraId="3D41DC3E" w14:textId="77777777" w:rsidR="0064779C" w:rsidRDefault="0064779C" w:rsidP="0064779C">
      <w:pPr>
        <w:pStyle w:val="ae"/>
      </w:pPr>
      <w:r>
        <w:t xml:space="preserve">49. </w:t>
      </w:r>
      <w:r>
        <w:tab/>
        <w:t xml:space="preserve">Deng, J.; Pickles, B.J.; Kavakopoulos, A.; Blanusa, T.; Halios, C.H.; Smith, S.T.; Shao, L. Concept and methodology of characterising infrared radiative performance of urban trees using tree crown spectroscopy. </w:t>
      </w:r>
      <w:r>
        <w:rPr>
          <w:i/>
          <w:iCs/>
        </w:rPr>
        <w:t>Build. Environ.</w:t>
      </w:r>
      <w:r>
        <w:t xml:space="preserve"> </w:t>
      </w:r>
      <w:r>
        <w:rPr>
          <w:b/>
          <w:bCs/>
        </w:rPr>
        <w:t>2019</w:t>
      </w:r>
      <w:r>
        <w:t xml:space="preserve">, </w:t>
      </w:r>
      <w:r>
        <w:rPr>
          <w:i/>
          <w:iCs/>
        </w:rPr>
        <w:t>157</w:t>
      </w:r>
      <w:r>
        <w:t>, 380–390, doi:10.1016/j.buildenv.2019.04.056.</w:t>
      </w:r>
    </w:p>
    <w:p w14:paraId="22AAFAB6" w14:textId="77777777" w:rsidR="0064779C" w:rsidRDefault="0064779C" w:rsidP="0064779C">
      <w:pPr>
        <w:pStyle w:val="ae"/>
      </w:pPr>
      <w:r>
        <w:t xml:space="preserve">50. </w:t>
      </w:r>
      <w:r>
        <w:tab/>
        <w:t xml:space="preserve">Su, Y.; Liu, L.; Wu, J.; Chen, X.; Shang, J.; Ciais, P.; Zhou, G.; Lafortezza, R.; Wang, Y.; Yuan, W.; et al. Quantifying the biophysical effects of forests on local air temperature using a novel three-layered land surface energy balance model. </w:t>
      </w:r>
      <w:r>
        <w:rPr>
          <w:i/>
          <w:iCs/>
        </w:rPr>
        <w:t>Environ. Int.</w:t>
      </w:r>
      <w:r>
        <w:t xml:space="preserve"> </w:t>
      </w:r>
      <w:r>
        <w:rPr>
          <w:b/>
          <w:bCs/>
        </w:rPr>
        <w:t>2019</w:t>
      </w:r>
      <w:r>
        <w:t xml:space="preserve">, </w:t>
      </w:r>
      <w:r>
        <w:rPr>
          <w:i/>
          <w:iCs/>
        </w:rPr>
        <w:t>132</w:t>
      </w:r>
      <w:r>
        <w:t>, 105080, doi:10.1016/j.envint.2019.105080.</w:t>
      </w:r>
    </w:p>
    <w:p w14:paraId="1460D6D6" w14:textId="77777777" w:rsidR="0064779C" w:rsidRDefault="0064779C" w:rsidP="0064779C">
      <w:pPr>
        <w:pStyle w:val="ae"/>
      </w:pPr>
      <w:r>
        <w:t xml:space="preserve">51. </w:t>
      </w:r>
      <w:r>
        <w:tab/>
        <w:t xml:space="preserve">Marchionni, V.; Guyot, A.; Tapper, N.; Walker, J.P.; Daly, E. Water balance and tree water use dynamics in remnant urban reserves. </w:t>
      </w:r>
      <w:r>
        <w:rPr>
          <w:i/>
          <w:iCs/>
        </w:rPr>
        <w:t>J. Hydrol.</w:t>
      </w:r>
      <w:r>
        <w:t xml:space="preserve"> </w:t>
      </w:r>
      <w:r>
        <w:rPr>
          <w:b/>
          <w:bCs/>
        </w:rPr>
        <w:t>2019</w:t>
      </w:r>
      <w:r>
        <w:t xml:space="preserve">, </w:t>
      </w:r>
      <w:r>
        <w:rPr>
          <w:i/>
          <w:iCs/>
        </w:rPr>
        <w:t>575</w:t>
      </w:r>
      <w:r>
        <w:t>, 343–353, doi:10.1016/j.jhydrol.2019.05.022.</w:t>
      </w:r>
    </w:p>
    <w:p w14:paraId="621E847D" w14:textId="77777777" w:rsidR="0064779C" w:rsidRDefault="0064779C" w:rsidP="0064779C">
      <w:pPr>
        <w:pStyle w:val="ae"/>
      </w:pPr>
      <w:r>
        <w:t xml:space="preserve">52. </w:t>
      </w:r>
      <w:r>
        <w:tab/>
        <w:t xml:space="preserve">Urban, J.; Rubtsov, A.V.; Urban, A.V.; Shashkin, A.V.; Benkova, V.E. Canopy transpiration of a Larix sibirica and Pinus sylvestris forest in Central Siberia. </w:t>
      </w:r>
      <w:r>
        <w:rPr>
          <w:i/>
          <w:iCs/>
        </w:rPr>
        <w:t>Agric. For. Meteorol.</w:t>
      </w:r>
      <w:r>
        <w:t xml:space="preserve"> </w:t>
      </w:r>
      <w:r>
        <w:rPr>
          <w:b/>
          <w:bCs/>
        </w:rPr>
        <w:t>2019</w:t>
      </w:r>
      <w:r>
        <w:t xml:space="preserve">, </w:t>
      </w:r>
      <w:r>
        <w:rPr>
          <w:i/>
          <w:iCs/>
        </w:rPr>
        <w:t>271</w:t>
      </w:r>
      <w:r>
        <w:t>, 64–72, doi:10.1016/j.agrformet.2019.02.038.</w:t>
      </w:r>
    </w:p>
    <w:p w14:paraId="47CDAAD1" w14:textId="77777777" w:rsidR="0064779C" w:rsidRDefault="0064779C" w:rsidP="0064779C">
      <w:pPr>
        <w:pStyle w:val="ae"/>
      </w:pPr>
      <w:r>
        <w:lastRenderedPageBreak/>
        <w:t xml:space="preserve">53. </w:t>
      </w:r>
      <w:r>
        <w:tab/>
        <w:t xml:space="preserve">Zölch, T.; Henze, L.; Keilholz, P.; Pauleit, S. Regulating urban surface runoff through nature-based solutions – An assessment at the micro-scale. </w:t>
      </w:r>
      <w:r>
        <w:rPr>
          <w:i/>
          <w:iCs/>
        </w:rPr>
        <w:t>Environ. Res.</w:t>
      </w:r>
      <w:r>
        <w:t xml:space="preserve"> </w:t>
      </w:r>
      <w:r>
        <w:rPr>
          <w:b/>
          <w:bCs/>
        </w:rPr>
        <w:t>2017</w:t>
      </w:r>
      <w:r>
        <w:t xml:space="preserve">, </w:t>
      </w:r>
      <w:r>
        <w:rPr>
          <w:i/>
          <w:iCs/>
        </w:rPr>
        <w:t>157</w:t>
      </w:r>
      <w:r>
        <w:t>, 135–144, doi:10.1016/j.envres.2017.05.023.</w:t>
      </w:r>
    </w:p>
    <w:p w14:paraId="381EF3FC" w14:textId="77777777" w:rsidR="0064779C" w:rsidRDefault="0064779C" w:rsidP="0064779C">
      <w:pPr>
        <w:pStyle w:val="ae"/>
      </w:pPr>
      <w:r>
        <w:t xml:space="preserve">54. </w:t>
      </w:r>
      <w:r>
        <w:tab/>
        <w:t xml:space="preserve">Pereira, F.L.; Gash, J.H.C.; David, J.S.; Valente, F. Evaporation of intercepted rainfall from isolated evergreen oak trees: Do the crowns behave as wet bulbs? </w:t>
      </w:r>
      <w:r>
        <w:rPr>
          <w:i/>
          <w:iCs/>
        </w:rPr>
        <w:t>Agric. For. Meteorol.</w:t>
      </w:r>
      <w:r>
        <w:t xml:space="preserve"> </w:t>
      </w:r>
      <w:r>
        <w:rPr>
          <w:b/>
          <w:bCs/>
        </w:rPr>
        <w:t>2009</w:t>
      </w:r>
      <w:r>
        <w:t xml:space="preserve">, </w:t>
      </w:r>
      <w:r>
        <w:rPr>
          <w:i/>
          <w:iCs/>
        </w:rPr>
        <w:t>149</w:t>
      </w:r>
      <w:r>
        <w:t>, 667–679, doi:10.1016/j.agrformet.2008.10.013.</w:t>
      </w:r>
    </w:p>
    <w:p w14:paraId="1682DF25" w14:textId="77777777" w:rsidR="0064779C" w:rsidRDefault="0064779C" w:rsidP="0064779C">
      <w:pPr>
        <w:pStyle w:val="ae"/>
      </w:pPr>
      <w:r>
        <w:t xml:space="preserve">55. </w:t>
      </w:r>
      <w:r>
        <w:tab/>
        <w:t xml:space="preserve">Smets, V.; Wirion, C.; Bauwens, W.; Hermy, M.; Somers, B.; Verbeiren, B. The importance of city trees for reducing net rainfall: comparing measurements and simulations. </w:t>
      </w:r>
      <w:r>
        <w:rPr>
          <w:i/>
          <w:iCs/>
        </w:rPr>
        <w:t>Hydrol. Earth Syst. Sci.</w:t>
      </w:r>
      <w:r>
        <w:t xml:space="preserve"> </w:t>
      </w:r>
      <w:r>
        <w:rPr>
          <w:b/>
          <w:bCs/>
        </w:rPr>
        <w:t>2019</w:t>
      </w:r>
      <w:r>
        <w:t xml:space="preserve">, </w:t>
      </w:r>
      <w:r>
        <w:rPr>
          <w:i/>
          <w:iCs/>
        </w:rPr>
        <w:t>23</w:t>
      </w:r>
      <w:r>
        <w:t>, 3865–3884, doi:10.5194/hess-23-3865-2019.</w:t>
      </w:r>
    </w:p>
    <w:p w14:paraId="35B744B1" w14:textId="77777777" w:rsidR="0064779C" w:rsidRDefault="0064779C" w:rsidP="0064779C">
      <w:pPr>
        <w:pStyle w:val="ae"/>
      </w:pPr>
      <w:r>
        <w:t xml:space="preserve">56. </w:t>
      </w:r>
      <w:r>
        <w:tab/>
        <w:t xml:space="preserve">Valente, F.; Gash, J.H.; Nóbrega, C.; David, J.S.; Pereira, F.L. Modelling rainfall interception by an olive-grove/pasture system with a sparse tree canopy. </w:t>
      </w:r>
      <w:r>
        <w:rPr>
          <w:i/>
          <w:iCs/>
        </w:rPr>
        <w:t>J. Hydrol.</w:t>
      </w:r>
      <w:r>
        <w:t xml:space="preserve"> </w:t>
      </w:r>
      <w:r>
        <w:rPr>
          <w:b/>
          <w:bCs/>
        </w:rPr>
        <w:t>2020</w:t>
      </w:r>
      <w:r>
        <w:t xml:space="preserve">, </w:t>
      </w:r>
      <w:r>
        <w:rPr>
          <w:i/>
          <w:iCs/>
        </w:rPr>
        <w:t>581</w:t>
      </w:r>
      <w:r>
        <w:t>, 124417, doi:10.1016/j.jhydrol.2019.124417.</w:t>
      </w:r>
    </w:p>
    <w:p w14:paraId="52D30142" w14:textId="77777777" w:rsidR="0064779C" w:rsidRDefault="0064779C" w:rsidP="0064779C">
      <w:pPr>
        <w:pStyle w:val="ae"/>
      </w:pPr>
      <w:r>
        <w:t xml:space="preserve">57. </w:t>
      </w:r>
      <w:r>
        <w:tab/>
        <w:t xml:space="preserve">Nowak, D.J.; Crane, D.E.; Stevens, J.C. Air pollution removal by urban trees and shrubs in the United States. </w:t>
      </w:r>
      <w:r>
        <w:rPr>
          <w:i/>
          <w:iCs/>
        </w:rPr>
        <w:t>Urban For. Urban Green.</w:t>
      </w:r>
      <w:r>
        <w:t xml:space="preserve"> </w:t>
      </w:r>
      <w:r>
        <w:rPr>
          <w:b/>
          <w:bCs/>
        </w:rPr>
        <w:t>2006</w:t>
      </w:r>
      <w:r>
        <w:t xml:space="preserve">, </w:t>
      </w:r>
      <w:r>
        <w:rPr>
          <w:i/>
          <w:iCs/>
        </w:rPr>
        <w:t>4</w:t>
      </w:r>
      <w:r>
        <w:t>, 115–123, doi:10.1016/j.ufug.2006.01.007.</w:t>
      </w:r>
    </w:p>
    <w:p w14:paraId="03E41B58" w14:textId="77777777" w:rsidR="0064779C" w:rsidRDefault="0064779C" w:rsidP="0064779C">
      <w:pPr>
        <w:pStyle w:val="ae"/>
      </w:pPr>
      <w:r>
        <w:t xml:space="preserve">58. </w:t>
      </w:r>
      <w:r>
        <w:tab/>
        <w:t xml:space="preserve">Hirabayashi, S.; Kroll, C.N.; Nowak, D.J. i-Tree Eco Dry Deposition Model Descriptions. </w:t>
      </w:r>
      <w:r>
        <w:rPr>
          <w:b/>
          <w:bCs/>
        </w:rPr>
        <w:t>2012</w:t>
      </w:r>
      <w:r>
        <w:t>, 36.</w:t>
      </w:r>
    </w:p>
    <w:p w14:paraId="60F9B4B1" w14:textId="77777777" w:rsidR="0064779C" w:rsidRDefault="0064779C" w:rsidP="0064779C">
      <w:pPr>
        <w:pStyle w:val="ae"/>
      </w:pPr>
      <w:r>
        <w:t xml:space="preserve">59. </w:t>
      </w:r>
      <w:r>
        <w:tab/>
        <w:t xml:space="preserve">Sæbø, A.; Popek, R.; Nawrot, B.; Hanslin, H.M.; Gawronska, H.; Gawronski, S.W. Plant species differences in particulate matter accumulation on leaf surfaces. </w:t>
      </w:r>
      <w:r>
        <w:rPr>
          <w:i/>
          <w:iCs/>
        </w:rPr>
        <w:t>Sci. Total Environ.</w:t>
      </w:r>
      <w:r>
        <w:t xml:space="preserve"> </w:t>
      </w:r>
      <w:r>
        <w:rPr>
          <w:b/>
          <w:bCs/>
        </w:rPr>
        <w:t>2012</w:t>
      </w:r>
      <w:r>
        <w:t xml:space="preserve">, </w:t>
      </w:r>
      <w:r>
        <w:rPr>
          <w:i/>
          <w:iCs/>
        </w:rPr>
        <w:t>427–428</w:t>
      </w:r>
      <w:r>
        <w:t>, 347–354, doi:10.1016/j.scitotenv.2012.03.084.</w:t>
      </w:r>
    </w:p>
    <w:p w14:paraId="6695CD34" w14:textId="77777777" w:rsidR="0064779C" w:rsidRDefault="0064779C" w:rsidP="0064779C">
      <w:pPr>
        <w:pStyle w:val="ae"/>
      </w:pPr>
      <w:r>
        <w:t xml:space="preserve">60. </w:t>
      </w:r>
      <w:r>
        <w:tab/>
      </w:r>
      <w:r>
        <w:rPr>
          <w:i/>
          <w:iCs/>
        </w:rPr>
        <w:t>Good practice guidance for land use, land-use change and forestry /The Intergovernmental Panel on Climate Change. Ed. by Jim Penman</w:t>
      </w:r>
      <w:r>
        <w:t>; IPCC, Penman, J., IPPC National Greenhouse Gas Inventories Programme, Eds.; Hayama, Kanagawa, 2003; ISBN 978-4-88788-003-0.</w:t>
      </w:r>
    </w:p>
    <w:p w14:paraId="1BEE3B1B" w14:textId="77777777" w:rsidR="0064779C" w:rsidRDefault="0064779C" w:rsidP="0064779C">
      <w:pPr>
        <w:pStyle w:val="ae"/>
      </w:pPr>
      <w:r>
        <w:t xml:space="preserve">61. </w:t>
      </w:r>
      <w:r>
        <w:tab/>
        <w:t xml:space="preserve">Schepaschenko, D.; Moltchanova, E.; Shvidenko, A.; Blyshchyk, V.; Dmitriev, E.; Martynenko, O.; See, L.; Kraxner, F. Improved Estimates of Biomass Expansion Factors for Russian Forests. </w:t>
      </w:r>
      <w:r>
        <w:rPr>
          <w:i/>
          <w:iCs/>
        </w:rPr>
        <w:t>Forests</w:t>
      </w:r>
      <w:r>
        <w:t xml:space="preserve"> </w:t>
      </w:r>
      <w:r>
        <w:rPr>
          <w:b/>
          <w:bCs/>
        </w:rPr>
        <w:t>2018</w:t>
      </w:r>
      <w:r>
        <w:t xml:space="preserve">, </w:t>
      </w:r>
      <w:r>
        <w:rPr>
          <w:i/>
          <w:iCs/>
        </w:rPr>
        <w:t>9</w:t>
      </w:r>
      <w:r>
        <w:t>, 312, doi:10.3390/f9060312.</w:t>
      </w:r>
    </w:p>
    <w:p w14:paraId="1D5E2DEA" w14:textId="77777777" w:rsidR="0064779C" w:rsidRDefault="0064779C" w:rsidP="0064779C">
      <w:pPr>
        <w:pStyle w:val="ae"/>
      </w:pPr>
      <w:r>
        <w:t xml:space="preserve">62. </w:t>
      </w:r>
      <w:r>
        <w:tab/>
        <w:t xml:space="preserve">LeBlanc, D.C.; Foster, J.R. Predicting effects of global warming on growth and mortality of upland oak species in the midwestern United States: a physiologically based dendroecological approach. </w:t>
      </w:r>
      <w:r>
        <w:rPr>
          <w:i/>
          <w:iCs/>
        </w:rPr>
        <w:t>Can. J. For. Res.</w:t>
      </w:r>
      <w:r>
        <w:t xml:space="preserve"> </w:t>
      </w:r>
      <w:r>
        <w:rPr>
          <w:b/>
          <w:bCs/>
        </w:rPr>
        <w:t>1992</w:t>
      </w:r>
      <w:r>
        <w:t xml:space="preserve">, </w:t>
      </w:r>
      <w:r>
        <w:rPr>
          <w:i/>
          <w:iCs/>
        </w:rPr>
        <w:t>22</w:t>
      </w:r>
      <w:r>
        <w:t>, 1739–1752, doi:10.1139/x92-228.</w:t>
      </w:r>
    </w:p>
    <w:p w14:paraId="411418D7" w14:textId="77777777" w:rsidR="0064779C" w:rsidRDefault="0064779C" w:rsidP="0064779C">
      <w:pPr>
        <w:pStyle w:val="ae"/>
      </w:pPr>
      <w:r>
        <w:t xml:space="preserve">63. </w:t>
      </w:r>
      <w:r>
        <w:tab/>
        <w:t xml:space="preserve">Biondi, F.; Qeadan, F. A Theory-Driven Approach to Tree-Ring Standardization: Defining the Biological Trend from Expected Basal Area Increment. </w:t>
      </w:r>
      <w:r>
        <w:rPr>
          <w:i/>
          <w:iCs/>
        </w:rPr>
        <w:t>Tree-Ring Res.</w:t>
      </w:r>
      <w:r>
        <w:t xml:space="preserve"> </w:t>
      </w:r>
      <w:r>
        <w:rPr>
          <w:b/>
          <w:bCs/>
        </w:rPr>
        <w:t>2008</w:t>
      </w:r>
      <w:r>
        <w:t xml:space="preserve">, </w:t>
      </w:r>
      <w:r>
        <w:rPr>
          <w:i/>
          <w:iCs/>
        </w:rPr>
        <w:t>64</w:t>
      </w:r>
      <w:r>
        <w:t>, 81–96, doi:10.3959/2008-6.1.</w:t>
      </w:r>
    </w:p>
    <w:p w14:paraId="3B09B7BD" w14:textId="77777777" w:rsidR="0064779C" w:rsidRDefault="0064779C" w:rsidP="0064779C">
      <w:pPr>
        <w:pStyle w:val="ae"/>
      </w:pPr>
      <w:r>
        <w:t xml:space="preserve">64. </w:t>
      </w:r>
      <w:r>
        <w:tab/>
        <w:t xml:space="preserve">Granier, A. Une nouvelle méthode pour la mesure du flux de sève brute dans le tronc des arbres. </w:t>
      </w:r>
      <w:r>
        <w:rPr>
          <w:i/>
          <w:iCs/>
        </w:rPr>
        <w:t>Ann. Sci. For.</w:t>
      </w:r>
      <w:r>
        <w:t xml:space="preserve"> </w:t>
      </w:r>
      <w:r>
        <w:rPr>
          <w:b/>
          <w:bCs/>
        </w:rPr>
        <w:t>1985</w:t>
      </w:r>
      <w:r>
        <w:t xml:space="preserve">, </w:t>
      </w:r>
      <w:r>
        <w:rPr>
          <w:i/>
          <w:iCs/>
        </w:rPr>
        <w:t>42</w:t>
      </w:r>
      <w:r>
        <w:t>, 193–200, doi:10.1051/forest:19850204.</w:t>
      </w:r>
    </w:p>
    <w:p w14:paraId="7EDA9A02" w14:textId="77777777" w:rsidR="0064779C" w:rsidRDefault="0064779C" w:rsidP="0064779C">
      <w:pPr>
        <w:pStyle w:val="ae"/>
      </w:pPr>
      <w:r>
        <w:t xml:space="preserve">65. </w:t>
      </w:r>
      <w:r>
        <w:tab/>
        <w:t xml:space="preserve">Do, F.C.; Isarangkool Na Ayutthaya, S.; Rocheteau, A. Transient thermal dissipation method for xylem sap flow measurement: implementation with a single probe. </w:t>
      </w:r>
      <w:r>
        <w:rPr>
          <w:i/>
          <w:iCs/>
        </w:rPr>
        <w:t>Tree Physiol.</w:t>
      </w:r>
      <w:r>
        <w:t xml:space="preserve"> </w:t>
      </w:r>
      <w:r>
        <w:rPr>
          <w:b/>
          <w:bCs/>
        </w:rPr>
        <w:t>2011</w:t>
      </w:r>
      <w:r>
        <w:t xml:space="preserve">, </w:t>
      </w:r>
      <w:r>
        <w:rPr>
          <w:i/>
          <w:iCs/>
        </w:rPr>
        <w:t>31</w:t>
      </w:r>
      <w:r>
        <w:t>, 369–380, doi:10.1093/treephys/tpr020.</w:t>
      </w:r>
    </w:p>
    <w:p w14:paraId="23534274" w14:textId="77777777" w:rsidR="0064779C" w:rsidRDefault="0064779C" w:rsidP="0064779C">
      <w:pPr>
        <w:pStyle w:val="ae"/>
      </w:pPr>
      <w:r>
        <w:t xml:space="preserve">66. </w:t>
      </w:r>
      <w:r>
        <w:tab/>
        <w:t xml:space="preserve">Daley, M.J.; Phillips, N.G.; Pettijohn, C.; Hadley, J.L. Water use by eastern hemlock (Tsuga canadensis) and black birch (Betula lenta): implications of effects of the hemlock woolly adelgid. </w:t>
      </w:r>
      <w:r>
        <w:rPr>
          <w:i/>
          <w:iCs/>
        </w:rPr>
        <w:t>Can. J. For. Res.</w:t>
      </w:r>
      <w:r>
        <w:t xml:space="preserve"> </w:t>
      </w:r>
      <w:r>
        <w:rPr>
          <w:b/>
          <w:bCs/>
        </w:rPr>
        <w:t>2007</w:t>
      </w:r>
      <w:r>
        <w:t xml:space="preserve">, </w:t>
      </w:r>
      <w:r>
        <w:rPr>
          <w:i/>
          <w:iCs/>
        </w:rPr>
        <w:t>37</w:t>
      </w:r>
      <w:r>
        <w:t>, 2031–2040, doi:10.1139/X07-045.</w:t>
      </w:r>
    </w:p>
    <w:p w14:paraId="4C291C34" w14:textId="77777777" w:rsidR="0064779C" w:rsidRDefault="0064779C" w:rsidP="0064779C">
      <w:pPr>
        <w:pStyle w:val="ae"/>
      </w:pPr>
      <w:r>
        <w:lastRenderedPageBreak/>
        <w:t xml:space="preserve">67. </w:t>
      </w:r>
      <w:r>
        <w:tab/>
        <w:t xml:space="preserve">Gebauer, T.; Horna, V.; Leuschner, C. Variability in radial sap flux density patterns and sapwood area among seven co-occurring temperate broad-leaved tree species. </w:t>
      </w:r>
      <w:r>
        <w:rPr>
          <w:i/>
          <w:iCs/>
        </w:rPr>
        <w:t>Tree Physiol.</w:t>
      </w:r>
      <w:r>
        <w:t xml:space="preserve"> </w:t>
      </w:r>
      <w:r>
        <w:rPr>
          <w:b/>
          <w:bCs/>
        </w:rPr>
        <w:t>2008</w:t>
      </w:r>
      <w:r>
        <w:t xml:space="preserve">, </w:t>
      </w:r>
      <w:r>
        <w:rPr>
          <w:i/>
          <w:iCs/>
        </w:rPr>
        <w:t>28</w:t>
      </w:r>
      <w:r>
        <w:t>, 1821–1830, doi:10.1093/treephys/28.12.1821.</w:t>
      </w:r>
    </w:p>
    <w:p w14:paraId="602BDC58" w14:textId="77777777" w:rsidR="0064779C" w:rsidRDefault="0064779C" w:rsidP="0064779C">
      <w:pPr>
        <w:pStyle w:val="ae"/>
      </w:pPr>
      <w:r>
        <w:t xml:space="preserve">68. </w:t>
      </w:r>
      <w:r>
        <w:tab/>
        <w:t xml:space="preserve">Thurner, M.; Beer, C.; Crowther, T.; Falster, D.; Manzoni, S.; Prokushkin, A.; Schulze, E. Sapwood biomass carbon in northern boreal and temperate forests. </w:t>
      </w:r>
      <w:r>
        <w:rPr>
          <w:i/>
          <w:iCs/>
        </w:rPr>
        <w:t>Glob. Ecol. Biogeogr.</w:t>
      </w:r>
      <w:r>
        <w:t xml:space="preserve"> </w:t>
      </w:r>
      <w:r>
        <w:rPr>
          <w:b/>
          <w:bCs/>
        </w:rPr>
        <w:t>2019</w:t>
      </w:r>
      <w:r>
        <w:t xml:space="preserve">, </w:t>
      </w:r>
      <w:r>
        <w:rPr>
          <w:i/>
          <w:iCs/>
        </w:rPr>
        <w:t>28</w:t>
      </w:r>
      <w:r>
        <w:t>, 640–660, doi:10.1111/geb.12883.</w:t>
      </w:r>
    </w:p>
    <w:p w14:paraId="0DB0F390" w14:textId="77777777" w:rsidR="0064779C" w:rsidRDefault="0064779C" w:rsidP="0064779C">
      <w:pPr>
        <w:pStyle w:val="ae"/>
      </w:pPr>
      <w:r>
        <w:t xml:space="preserve">69. </w:t>
      </w:r>
      <w:r>
        <w:tab/>
        <w:t xml:space="preserve">Wang, X.; Liu, F.; Wang, C. Towards a standardized protocol for measuring leaf area index in deciduous forests with litterfall collection. </w:t>
      </w:r>
      <w:r>
        <w:rPr>
          <w:i/>
          <w:iCs/>
        </w:rPr>
        <w:t>For. Ecol. Manag.</w:t>
      </w:r>
      <w:r>
        <w:t xml:space="preserve"> </w:t>
      </w:r>
      <w:r>
        <w:rPr>
          <w:b/>
          <w:bCs/>
        </w:rPr>
        <w:t>2019</w:t>
      </w:r>
      <w:r>
        <w:t xml:space="preserve">, </w:t>
      </w:r>
      <w:r>
        <w:rPr>
          <w:i/>
          <w:iCs/>
        </w:rPr>
        <w:t>447</w:t>
      </w:r>
      <w:r>
        <w:t>, 87–94, doi:10.1016/j.foreco.2019.05.050.</w:t>
      </w:r>
    </w:p>
    <w:p w14:paraId="587C9BC0" w14:textId="77777777" w:rsidR="0064779C" w:rsidRDefault="0064779C" w:rsidP="0064779C">
      <w:pPr>
        <w:pStyle w:val="ae"/>
      </w:pPr>
      <w:r>
        <w:t xml:space="preserve">70. </w:t>
      </w:r>
      <w:r>
        <w:tab/>
        <w:t xml:space="preserve">Yan, G.; Hu, R.; Luo, J.; Weiss, M.; Jiang, H.; Mu, X.; Xie, D.; Zhang, W. Review of indirect optical measurements of leaf area index: Recent advances, challenges, and perspectives. </w:t>
      </w:r>
      <w:r>
        <w:rPr>
          <w:i/>
          <w:iCs/>
        </w:rPr>
        <w:t>Agric. For. Meteorol.</w:t>
      </w:r>
      <w:r>
        <w:t xml:space="preserve"> </w:t>
      </w:r>
      <w:r>
        <w:rPr>
          <w:b/>
          <w:bCs/>
        </w:rPr>
        <w:t>2019</w:t>
      </w:r>
      <w:r>
        <w:t xml:space="preserve">, </w:t>
      </w:r>
      <w:r>
        <w:rPr>
          <w:i/>
          <w:iCs/>
        </w:rPr>
        <w:t>265</w:t>
      </w:r>
      <w:r>
        <w:t>, 390–411, doi:10.1016/j.agrformet.2018.11.033.</w:t>
      </w:r>
    </w:p>
    <w:p w14:paraId="3F6FF6AE" w14:textId="77777777" w:rsidR="0064779C" w:rsidRDefault="0064779C" w:rsidP="0064779C">
      <w:pPr>
        <w:pStyle w:val="ae"/>
      </w:pPr>
      <w:r>
        <w:t xml:space="preserve">71. </w:t>
      </w:r>
      <w:r>
        <w:tab/>
        <w:t xml:space="preserve">Monsi, M. On the Factor Light in Plant Communities and its Importance for Matter Production. </w:t>
      </w:r>
      <w:r>
        <w:rPr>
          <w:i/>
          <w:iCs/>
        </w:rPr>
        <w:t>Ann. Bot.</w:t>
      </w:r>
      <w:r>
        <w:t xml:space="preserve"> </w:t>
      </w:r>
      <w:r>
        <w:rPr>
          <w:b/>
          <w:bCs/>
        </w:rPr>
        <w:t>2004</w:t>
      </w:r>
      <w:r>
        <w:t xml:space="preserve">, </w:t>
      </w:r>
      <w:r>
        <w:rPr>
          <w:i/>
          <w:iCs/>
        </w:rPr>
        <w:t>95</w:t>
      </w:r>
      <w:r>
        <w:t>, 549–567, doi:10.1093/aob/mci052.</w:t>
      </w:r>
    </w:p>
    <w:p w14:paraId="45575A8F" w14:textId="77777777" w:rsidR="0064779C" w:rsidRDefault="0064779C" w:rsidP="0064779C">
      <w:pPr>
        <w:pStyle w:val="ae"/>
      </w:pPr>
      <w:r>
        <w:t xml:space="preserve">72. </w:t>
      </w:r>
      <w:r>
        <w:tab/>
        <w:t xml:space="preserve">Neinavaz, E.; Skidmore, A.K.; Darvishzadeh, R.; Groen, T.A. Retrieval of leaf area index in different plant species using thermal hyperspectral data. </w:t>
      </w:r>
      <w:r>
        <w:rPr>
          <w:i/>
          <w:iCs/>
        </w:rPr>
        <w:t>ISPRS J. Photogramm. Remote Sens.</w:t>
      </w:r>
      <w:r>
        <w:t xml:space="preserve"> </w:t>
      </w:r>
      <w:r>
        <w:rPr>
          <w:b/>
          <w:bCs/>
        </w:rPr>
        <w:t>2016</w:t>
      </w:r>
      <w:r>
        <w:t xml:space="preserve">, </w:t>
      </w:r>
      <w:r>
        <w:rPr>
          <w:i/>
          <w:iCs/>
        </w:rPr>
        <w:t>119</w:t>
      </w:r>
      <w:r>
        <w:t>, 390–401, doi:10.1016/j.isprsjprs.2016.07.001.</w:t>
      </w:r>
    </w:p>
    <w:p w14:paraId="433A08A0" w14:textId="77777777" w:rsidR="0064779C" w:rsidRDefault="0064779C" w:rsidP="0064779C">
      <w:pPr>
        <w:pStyle w:val="ae"/>
      </w:pPr>
      <w:r>
        <w:t xml:space="preserve">73. </w:t>
      </w:r>
      <w:r>
        <w:tab/>
        <w:t xml:space="preserve">Thimonier, A.; Sedivy, I.; Schleppi, P. Estimating leaf area index in different types of mature forest stands in Switzerland: a comparison of methods. </w:t>
      </w:r>
      <w:r>
        <w:rPr>
          <w:i/>
          <w:iCs/>
        </w:rPr>
        <w:t>Eur. J. For. Res.</w:t>
      </w:r>
      <w:r>
        <w:t xml:space="preserve"> </w:t>
      </w:r>
      <w:r>
        <w:rPr>
          <w:b/>
          <w:bCs/>
        </w:rPr>
        <w:t>2010</w:t>
      </w:r>
      <w:r>
        <w:t xml:space="preserve">, </w:t>
      </w:r>
      <w:r>
        <w:rPr>
          <w:i/>
          <w:iCs/>
        </w:rPr>
        <w:t>129</w:t>
      </w:r>
      <w:r>
        <w:t>, 543–562, doi:10.1007/s10342-009-0353-8.</w:t>
      </w:r>
    </w:p>
    <w:p w14:paraId="2469B273" w14:textId="77777777" w:rsidR="0064779C" w:rsidRDefault="0064779C" w:rsidP="0064779C">
      <w:pPr>
        <w:pStyle w:val="ae"/>
      </w:pPr>
      <w:r>
        <w:t xml:space="preserve">74. </w:t>
      </w:r>
      <w:r>
        <w:tab/>
        <w:t xml:space="preserve">R Core Team </w:t>
      </w:r>
      <w:r>
        <w:rPr>
          <w:i/>
          <w:iCs/>
        </w:rPr>
        <w:t>R: A language and environment for statistical computing.</w:t>
      </w:r>
      <w:r>
        <w:t>; R Foundation for Statistical Computing: Vienna, Austria, 2014;</w:t>
      </w:r>
    </w:p>
    <w:p w14:paraId="05EFB4D5" w14:textId="77777777" w:rsidR="0064779C" w:rsidRDefault="0064779C" w:rsidP="0064779C">
      <w:pPr>
        <w:pStyle w:val="ae"/>
      </w:pPr>
      <w:r>
        <w:t xml:space="preserve">75. </w:t>
      </w:r>
      <w:r>
        <w:tab/>
        <w:t xml:space="preserve">Augustaitis, A.; Augustaitienė, I.; Baugarten, M.; Bičenkienė, S.; Girgždienė, R.; Kulbokas, G.; Linkevičius, E.; Marozas, V.; Mikalajūnas, M.; Mordas, G.; et al. Tree-ring formation as an indicator of forest capacity to adapt to the main threats of environmental changes in Lithuania. </w:t>
      </w:r>
      <w:r>
        <w:rPr>
          <w:i/>
          <w:iCs/>
        </w:rPr>
        <w:t>Sci. Total Environ.</w:t>
      </w:r>
      <w:r>
        <w:t xml:space="preserve"> </w:t>
      </w:r>
      <w:r>
        <w:rPr>
          <w:b/>
          <w:bCs/>
        </w:rPr>
        <w:t>2018</w:t>
      </w:r>
      <w:r>
        <w:t xml:space="preserve">, </w:t>
      </w:r>
      <w:r>
        <w:rPr>
          <w:i/>
          <w:iCs/>
        </w:rPr>
        <w:t>615</w:t>
      </w:r>
      <w:r>
        <w:t>, 1247–1261, doi:10.1016/j.scitotenv.2017.09.169.</w:t>
      </w:r>
    </w:p>
    <w:p w14:paraId="57F8F4B1" w14:textId="77777777" w:rsidR="0064779C" w:rsidRDefault="0064779C" w:rsidP="0064779C">
      <w:pPr>
        <w:pStyle w:val="ae"/>
      </w:pPr>
      <w:r>
        <w:t xml:space="preserve">76. </w:t>
      </w:r>
      <w:r>
        <w:tab/>
        <w:t xml:space="preserve">Augustaitis, A.; Augustaitiene, I.; Mozgeris, G.; Juknys, R.; Vitas, A.; Jasinevičiene, D. Growth patterns of Scots pine (Pinus sylvestris L.) under the current regional pollution load in Lithuania. </w:t>
      </w:r>
      <w:r>
        <w:rPr>
          <w:i/>
          <w:iCs/>
        </w:rPr>
        <w:t>IForest - Biogeosciences For.</w:t>
      </w:r>
      <w:r>
        <w:t xml:space="preserve"> </w:t>
      </w:r>
      <w:r>
        <w:rPr>
          <w:b/>
          <w:bCs/>
        </w:rPr>
        <w:t>2015</w:t>
      </w:r>
      <w:r>
        <w:t xml:space="preserve">, </w:t>
      </w:r>
      <w:r>
        <w:rPr>
          <w:i/>
          <w:iCs/>
        </w:rPr>
        <w:t>8</w:t>
      </w:r>
      <w:r>
        <w:t>, 509–516, doi:10.3832/ifor1267-007.</w:t>
      </w:r>
    </w:p>
    <w:p w14:paraId="04D015AD" w14:textId="77777777" w:rsidR="0064779C" w:rsidRDefault="0064779C" w:rsidP="0064779C">
      <w:pPr>
        <w:pStyle w:val="ae"/>
      </w:pPr>
      <w:r>
        <w:t xml:space="preserve">77. </w:t>
      </w:r>
      <w:r>
        <w:tab/>
        <w:t xml:space="preserve">Deslauriers, A.; Rossi, S.; Anfodillo, T. Dendrometer and intra-annual tree growth: What kind of information can be inferred? </w:t>
      </w:r>
      <w:r>
        <w:rPr>
          <w:i/>
          <w:iCs/>
        </w:rPr>
        <w:t>Dendrochronologia</w:t>
      </w:r>
      <w:r>
        <w:t xml:space="preserve"> </w:t>
      </w:r>
      <w:r>
        <w:rPr>
          <w:b/>
          <w:bCs/>
        </w:rPr>
        <w:t>2007</w:t>
      </w:r>
      <w:r>
        <w:t xml:space="preserve">, </w:t>
      </w:r>
      <w:r>
        <w:rPr>
          <w:i/>
          <w:iCs/>
        </w:rPr>
        <w:t>25</w:t>
      </w:r>
      <w:r>
        <w:t>, 113–124, doi:10.1016/j.dendro.2007.05.003.</w:t>
      </w:r>
    </w:p>
    <w:p w14:paraId="3DDC4C7D" w14:textId="77777777" w:rsidR="0064779C" w:rsidRDefault="0064779C" w:rsidP="0064779C">
      <w:pPr>
        <w:pStyle w:val="ae"/>
      </w:pPr>
      <w:r>
        <w:t xml:space="preserve">78. </w:t>
      </w:r>
      <w:r>
        <w:tab/>
        <w:t xml:space="preserve">Deslauriers, A.; Anfodillo, T.; Rossi, S.; Carraro, V. Using simple causal modeling to understand how water and temperature affect daily stem radial variation in trees. </w:t>
      </w:r>
      <w:r>
        <w:rPr>
          <w:i/>
          <w:iCs/>
        </w:rPr>
        <w:t>Tree Physiol.</w:t>
      </w:r>
      <w:r>
        <w:t xml:space="preserve"> </w:t>
      </w:r>
      <w:r>
        <w:rPr>
          <w:b/>
          <w:bCs/>
        </w:rPr>
        <w:t>2007</w:t>
      </w:r>
      <w:r>
        <w:t xml:space="preserve">, </w:t>
      </w:r>
      <w:r>
        <w:rPr>
          <w:i/>
          <w:iCs/>
        </w:rPr>
        <w:t>27</w:t>
      </w:r>
      <w:r>
        <w:t>, 1125–1136, doi:10.1093/treephys/27.8.1125.</w:t>
      </w:r>
    </w:p>
    <w:p w14:paraId="476F2B8E" w14:textId="77777777" w:rsidR="0064779C" w:rsidRDefault="0064779C" w:rsidP="0064779C">
      <w:pPr>
        <w:pStyle w:val="ae"/>
      </w:pPr>
      <w:r>
        <w:t xml:space="preserve">79. </w:t>
      </w:r>
      <w:r>
        <w:tab/>
        <w:t xml:space="preserve">Repola, J.; Hökkä, H.; Salminen, H. Models for diameter and height growth of Scots pine, Norway spruce and pubescent birch in drained peatland sites in Finland. </w:t>
      </w:r>
      <w:r>
        <w:rPr>
          <w:i/>
          <w:iCs/>
        </w:rPr>
        <w:t>Silva Fenn.</w:t>
      </w:r>
      <w:r>
        <w:t xml:space="preserve"> </w:t>
      </w:r>
      <w:r>
        <w:rPr>
          <w:b/>
          <w:bCs/>
        </w:rPr>
        <w:t>2018</w:t>
      </w:r>
      <w:r>
        <w:t xml:space="preserve">, </w:t>
      </w:r>
      <w:r>
        <w:rPr>
          <w:i/>
          <w:iCs/>
        </w:rPr>
        <w:t>52</w:t>
      </w:r>
      <w:r>
        <w:t>, doi:10.14214/sf.10055.</w:t>
      </w:r>
    </w:p>
    <w:p w14:paraId="0EE6BFC1" w14:textId="77777777" w:rsidR="0064779C" w:rsidRDefault="0064779C" w:rsidP="0064779C">
      <w:pPr>
        <w:pStyle w:val="ae"/>
      </w:pPr>
      <w:r>
        <w:t xml:space="preserve">80. </w:t>
      </w:r>
      <w:r>
        <w:tab/>
        <w:t xml:space="preserve">Moser-Reischl, A.; Rahman, M.A.; Pauleit, S.; Pretzsch, H.; Rötzer, T. Growth patterns and effects of urban micro-climate on two physiologically contrasting urban tree </w:t>
      </w:r>
      <w:r>
        <w:lastRenderedPageBreak/>
        <w:t xml:space="preserve">species. </w:t>
      </w:r>
      <w:r>
        <w:rPr>
          <w:i/>
          <w:iCs/>
        </w:rPr>
        <w:t>Landsc. Urban Plan.</w:t>
      </w:r>
      <w:r>
        <w:t xml:space="preserve"> </w:t>
      </w:r>
      <w:r>
        <w:rPr>
          <w:b/>
          <w:bCs/>
        </w:rPr>
        <w:t>2019</w:t>
      </w:r>
      <w:r>
        <w:t xml:space="preserve">, </w:t>
      </w:r>
      <w:r>
        <w:rPr>
          <w:i/>
          <w:iCs/>
        </w:rPr>
        <w:t>183</w:t>
      </w:r>
      <w:r>
        <w:t>, 88–99, doi:10.1016/j.landurbplan.2018.11.004.</w:t>
      </w:r>
    </w:p>
    <w:p w14:paraId="4557086F" w14:textId="77777777" w:rsidR="0064779C" w:rsidRDefault="0064779C" w:rsidP="0064779C">
      <w:pPr>
        <w:pStyle w:val="ae"/>
      </w:pPr>
      <w:r>
        <w:t xml:space="preserve">81. </w:t>
      </w:r>
      <w:r>
        <w:tab/>
        <w:t xml:space="preserve">Pretzsch, H.; Zenner, E.K. Toward managing mixed-species stands: from parametrization to prescription. </w:t>
      </w:r>
      <w:r>
        <w:rPr>
          <w:i/>
          <w:iCs/>
        </w:rPr>
        <w:t>For. Ecosyst.</w:t>
      </w:r>
      <w:r>
        <w:t xml:space="preserve"> </w:t>
      </w:r>
      <w:r>
        <w:rPr>
          <w:b/>
          <w:bCs/>
        </w:rPr>
        <w:t>2017</w:t>
      </w:r>
      <w:r>
        <w:t xml:space="preserve">, </w:t>
      </w:r>
      <w:r>
        <w:rPr>
          <w:i/>
          <w:iCs/>
        </w:rPr>
        <w:t>4</w:t>
      </w:r>
      <w:r>
        <w:t>, doi:10.1186/s40663-017-0105-z.</w:t>
      </w:r>
    </w:p>
    <w:p w14:paraId="36EB6271" w14:textId="77777777" w:rsidR="0064779C" w:rsidRDefault="0064779C" w:rsidP="0064779C">
      <w:pPr>
        <w:pStyle w:val="ae"/>
      </w:pPr>
      <w:r>
        <w:t xml:space="preserve">82. </w:t>
      </w:r>
      <w:r>
        <w:tab/>
        <w:t xml:space="preserve">Moser, A.; Rötzer, T.; Pauleit, S.; Pretzsch, H. Structure and ecosystem services of small-leaved lime (Tilia cordata Mill.) and black locust (Robinia pseudoacacia L.) in urban environments. </w:t>
      </w:r>
      <w:r>
        <w:rPr>
          <w:i/>
          <w:iCs/>
        </w:rPr>
        <w:t>Urban For. Urban Green.</w:t>
      </w:r>
      <w:r>
        <w:t xml:space="preserve"> </w:t>
      </w:r>
      <w:r>
        <w:rPr>
          <w:b/>
          <w:bCs/>
        </w:rPr>
        <w:t>2015</w:t>
      </w:r>
      <w:r>
        <w:t xml:space="preserve">, </w:t>
      </w:r>
      <w:r>
        <w:rPr>
          <w:i/>
          <w:iCs/>
        </w:rPr>
        <w:t>14</w:t>
      </w:r>
      <w:r>
        <w:t>, 1110–1121, doi:10.1016/j.ufug.2015.10.005.</w:t>
      </w:r>
    </w:p>
    <w:p w14:paraId="7F2C53E7" w14:textId="77777777" w:rsidR="0064779C" w:rsidRDefault="0064779C" w:rsidP="0064779C">
      <w:pPr>
        <w:pStyle w:val="ae"/>
      </w:pPr>
      <w:r>
        <w:t xml:space="preserve">83. </w:t>
      </w:r>
      <w:r>
        <w:tab/>
        <w:t xml:space="preserve">Rahman, M.A.; Stratopoulos, L.M.F.; Moser-Reischl, A.; Zölch, T.; Häberle, K.-H.; Rötzer, T.; Pretzsch, H.; Pauleit, S. Traits of trees for cooling urban heat islands: A meta-analysis. </w:t>
      </w:r>
      <w:r>
        <w:rPr>
          <w:i/>
          <w:iCs/>
        </w:rPr>
        <w:t>Build. Environ.</w:t>
      </w:r>
      <w:r>
        <w:t xml:space="preserve"> </w:t>
      </w:r>
      <w:r>
        <w:rPr>
          <w:b/>
          <w:bCs/>
        </w:rPr>
        <w:t>2020</w:t>
      </w:r>
      <w:r>
        <w:t xml:space="preserve">, </w:t>
      </w:r>
      <w:r>
        <w:rPr>
          <w:i/>
          <w:iCs/>
        </w:rPr>
        <w:t>170</w:t>
      </w:r>
      <w:r>
        <w:t>, 106606, doi:10.1016/j.buildenv.2019.106606.</w:t>
      </w:r>
    </w:p>
    <w:p w14:paraId="629BB05D" w14:textId="77777777" w:rsidR="0064779C" w:rsidRDefault="0064779C" w:rsidP="0064779C">
      <w:pPr>
        <w:pStyle w:val="ae"/>
      </w:pPr>
      <w:r>
        <w:t xml:space="preserve">84. </w:t>
      </w:r>
      <w:r>
        <w:tab/>
        <w:t xml:space="preserve">Buccolieri, R.; Santiago, J.-L.; Rivas, E.; Sáanchez, B. Reprint of: Review on urban tree modelling in CFD simulations: Aerodynamic, deposition and thermal effects. </w:t>
      </w:r>
      <w:r>
        <w:rPr>
          <w:i/>
          <w:iCs/>
        </w:rPr>
        <w:t>Urban For. Urban Green.</w:t>
      </w:r>
      <w:r>
        <w:t xml:space="preserve"> </w:t>
      </w:r>
      <w:r>
        <w:rPr>
          <w:b/>
          <w:bCs/>
        </w:rPr>
        <w:t>2019</w:t>
      </w:r>
      <w:r>
        <w:t xml:space="preserve">, </w:t>
      </w:r>
      <w:r>
        <w:rPr>
          <w:i/>
          <w:iCs/>
        </w:rPr>
        <w:t>37</w:t>
      </w:r>
      <w:r>
        <w:t>, 56–64, doi:10.1016/j.ufug.2018.07.004.</w:t>
      </w:r>
    </w:p>
    <w:p w14:paraId="09C9CBE9" w14:textId="77777777" w:rsidR="0064779C" w:rsidRDefault="0064779C" w:rsidP="0064779C">
      <w:pPr>
        <w:pStyle w:val="ae"/>
      </w:pPr>
      <w:r>
        <w:t xml:space="preserve">85. </w:t>
      </w:r>
      <w:r>
        <w:tab/>
        <w:t xml:space="preserve">Kremer, P.; Hamstead, Z.A.; McPhearson, T. The value of urban ecosystem services in New York City: A spatially explicit multicriteria analysis of landscape scale valuation scenarios. </w:t>
      </w:r>
      <w:r>
        <w:rPr>
          <w:i/>
          <w:iCs/>
        </w:rPr>
        <w:t>Environ. Sci. Policy</w:t>
      </w:r>
      <w:r>
        <w:t xml:space="preserve"> </w:t>
      </w:r>
      <w:r>
        <w:rPr>
          <w:b/>
          <w:bCs/>
        </w:rPr>
        <w:t>2016</w:t>
      </w:r>
      <w:r>
        <w:t xml:space="preserve">, </w:t>
      </w:r>
      <w:r>
        <w:rPr>
          <w:i/>
          <w:iCs/>
        </w:rPr>
        <w:t>62</w:t>
      </w:r>
      <w:r>
        <w:t>, 57–68, doi:10.1016/j.envsci.2016.04.012.</w:t>
      </w:r>
    </w:p>
    <w:p w14:paraId="1DA0613E" w14:textId="77777777" w:rsidR="0064779C" w:rsidRDefault="0064779C" w:rsidP="0064779C">
      <w:pPr>
        <w:pStyle w:val="ae"/>
      </w:pPr>
      <w:r>
        <w:t xml:space="preserve">86. </w:t>
      </w:r>
      <w:r>
        <w:tab/>
        <w:t xml:space="preserve">Tonyaloğlu, E.E. Spatiotemporal dynamics of urban ecosystem services in Turkey: The case of Bornova, Izmir. </w:t>
      </w:r>
      <w:r>
        <w:rPr>
          <w:i/>
          <w:iCs/>
        </w:rPr>
        <w:t>Urban For. Urban Green.</w:t>
      </w:r>
      <w:r>
        <w:t xml:space="preserve"> </w:t>
      </w:r>
      <w:r>
        <w:rPr>
          <w:b/>
          <w:bCs/>
        </w:rPr>
        <w:t>2020</w:t>
      </w:r>
      <w:r>
        <w:t xml:space="preserve">, </w:t>
      </w:r>
      <w:r>
        <w:rPr>
          <w:i/>
          <w:iCs/>
        </w:rPr>
        <w:t>49</w:t>
      </w:r>
      <w:r>
        <w:t>, 126631, doi:10.1016/j.ufug.2020.126631.</w:t>
      </w:r>
    </w:p>
    <w:p w14:paraId="2CBF58D2" w14:textId="77777777" w:rsidR="0064779C" w:rsidRDefault="0064779C" w:rsidP="0064779C">
      <w:pPr>
        <w:pStyle w:val="ae"/>
      </w:pPr>
      <w:r>
        <w:t xml:space="preserve">87. </w:t>
      </w:r>
      <w:r>
        <w:tab/>
        <w:t xml:space="preserve">Riikonen, A.; Järvi, L.; Nikinmaa, E. Environmental and crown related factors affecting street tree transpiration in Helsinki, Finland. </w:t>
      </w:r>
      <w:r>
        <w:rPr>
          <w:i/>
          <w:iCs/>
        </w:rPr>
        <w:t>Urban Ecosyst.</w:t>
      </w:r>
      <w:r>
        <w:t xml:space="preserve"> </w:t>
      </w:r>
      <w:r>
        <w:rPr>
          <w:b/>
          <w:bCs/>
        </w:rPr>
        <w:t>2016</w:t>
      </w:r>
      <w:r>
        <w:t xml:space="preserve">, </w:t>
      </w:r>
      <w:r>
        <w:rPr>
          <w:i/>
          <w:iCs/>
        </w:rPr>
        <w:t>19</w:t>
      </w:r>
      <w:r>
        <w:t>, 1693–1715, doi:10.1007/s11252-016-0561-1.</w:t>
      </w:r>
    </w:p>
    <w:p w14:paraId="43BF4D33" w14:textId="77777777" w:rsidR="0064779C" w:rsidRDefault="0064779C" w:rsidP="0064779C">
      <w:pPr>
        <w:pStyle w:val="ae"/>
      </w:pPr>
      <w:r>
        <w:t xml:space="preserve">88. </w:t>
      </w:r>
      <w:r>
        <w:tab/>
        <w:t xml:space="preserve">Livesley, S.J.; McPherson, E.G.; Calfapietra, C. The Urban Forest and Ecosystem Services: Impacts on Urban Water, Heat, and Pollution Cycles at the Tree, Street, and City Scale. </w:t>
      </w:r>
      <w:r>
        <w:rPr>
          <w:i/>
          <w:iCs/>
        </w:rPr>
        <w:t>J. Environ. Qual.</w:t>
      </w:r>
      <w:r>
        <w:t xml:space="preserve"> </w:t>
      </w:r>
      <w:r>
        <w:rPr>
          <w:b/>
          <w:bCs/>
        </w:rPr>
        <w:t>2016</w:t>
      </w:r>
      <w:r>
        <w:t xml:space="preserve">, </w:t>
      </w:r>
      <w:r>
        <w:rPr>
          <w:i/>
          <w:iCs/>
        </w:rPr>
        <w:t>45</w:t>
      </w:r>
      <w:r>
        <w:t>, 119–124, doi:10.2134/jeq2015.11.0567.</w:t>
      </w:r>
    </w:p>
    <w:p w14:paraId="1D01805C" w14:textId="77777777" w:rsidR="0064779C" w:rsidRDefault="0064779C" w:rsidP="0064779C">
      <w:pPr>
        <w:pStyle w:val="ae"/>
      </w:pPr>
      <w:r>
        <w:t xml:space="preserve">89. </w:t>
      </w:r>
      <w:r>
        <w:tab/>
        <w:t xml:space="preserve">Scharenbroch, B.C.; Morgenroth, J.; Maule, B. Tree Species Suitability to Bioswales and Impact on the Urban Water Budget. </w:t>
      </w:r>
      <w:r>
        <w:rPr>
          <w:i/>
          <w:iCs/>
        </w:rPr>
        <w:t>J. Environ. Qual.</w:t>
      </w:r>
      <w:r>
        <w:t xml:space="preserve"> </w:t>
      </w:r>
      <w:r>
        <w:rPr>
          <w:b/>
          <w:bCs/>
        </w:rPr>
        <w:t>2016</w:t>
      </w:r>
      <w:r>
        <w:t xml:space="preserve">, </w:t>
      </w:r>
      <w:r>
        <w:rPr>
          <w:i/>
          <w:iCs/>
        </w:rPr>
        <w:t>45</w:t>
      </w:r>
      <w:r>
        <w:t>, 199–206, doi:10.2134/jeq2015.01.0060.</w:t>
      </w:r>
    </w:p>
    <w:p w14:paraId="5DA6134D" w14:textId="77777777" w:rsidR="0064779C" w:rsidRDefault="0064779C" w:rsidP="0064779C">
      <w:pPr>
        <w:pStyle w:val="ae"/>
      </w:pPr>
      <w:r>
        <w:t xml:space="preserve">90. </w:t>
      </w:r>
      <w:r>
        <w:tab/>
        <w:t xml:space="preserve">Xiao, Q.; McPherson, E.G. Surface Water Storage Capacity of Twenty Tree Species in Davis, California. </w:t>
      </w:r>
      <w:r>
        <w:rPr>
          <w:i/>
          <w:iCs/>
        </w:rPr>
        <w:t>J. Environ. Qual.</w:t>
      </w:r>
      <w:r>
        <w:t xml:space="preserve"> </w:t>
      </w:r>
      <w:r>
        <w:rPr>
          <w:b/>
          <w:bCs/>
        </w:rPr>
        <w:t>2016</w:t>
      </w:r>
      <w:r>
        <w:t xml:space="preserve">, </w:t>
      </w:r>
      <w:r>
        <w:rPr>
          <w:i/>
          <w:iCs/>
        </w:rPr>
        <w:t>45</w:t>
      </w:r>
      <w:r>
        <w:t>, 188–198, doi:10.2134/jeq2015.02.0092.</w:t>
      </w:r>
    </w:p>
    <w:p w14:paraId="473F4E8F" w14:textId="77777777" w:rsidR="0064779C" w:rsidRDefault="0064779C" w:rsidP="0064779C">
      <w:pPr>
        <w:pStyle w:val="ae"/>
      </w:pPr>
      <w:r>
        <w:t xml:space="preserve">91. </w:t>
      </w:r>
      <w:r>
        <w:tab/>
        <w:t xml:space="preserve">Prasad Ghimire, C.; Adrian Bruijnzeel, L.; Lubczynski, M.W.; Ravelona, M.; Zwartendijk, B.W.; van Meerveld, H.J. (Ilja) Measurement and modeling of rainfall interception by two differently aged secondary forests in upland eastern Madagascar. </w:t>
      </w:r>
      <w:r>
        <w:rPr>
          <w:i/>
          <w:iCs/>
        </w:rPr>
        <w:t>J. Hydrol.</w:t>
      </w:r>
      <w:r>
        <w:t xml:space="preserve"> </w:t>
      </w:r>
      <w:r>
        <w:rPr>
          <w:b/>
          <w:bCs/>
        </w:rPr>
        <w:t>2017</w:t>
      </w:r>
      <w:r>
        <w:t xml:space="preserve">, </w:t>
      </w:r>
      <w:r>
        <w:rPr>
          <w:i/>
          <w:iCs/>
        </w:rPr>
        <w:t>545</w:t>
      </w:r>
      <w:r>
        <w:t>, 212–225, doi:10.1016/j.jhydrol.2016.10.032.</w:t>
      </w:r>
    </w:p>
    <w:p w14:paraId="62B598C4" w14:textId="77777777" w:rsidR="0064779C" w:rsidRDefault="0064779C" w:rsidP="0064779C">
      <w:pPr>
        <w:pStyle w:val="ae"/>
      </w:pPr>
      <w:r>
        <w:t xml:space="preserve">92. </w:t>
      </w:r>
      <w:r>
        <w:tab/>
        <w:t xml:space="preserve">Syrbe, R.-U.; Schorcht, M.; Grunewald, K.; Meinel, G. Indicators for a nationwide monitoring of ecosystem services in Germany exemplified by the mitigation of soil erosion by water. </w:t>
      </w:r>
      <w:r>
        <w:rPr>
          <w:i/>
          <w:iCs/>
        </w:rPr>
        <w:t>Ecol. Indic.</w:t>
      </w:r>
      <w:r>
        <w:t xml:space="preserve"> </w:t>
      </w:r>
      <w:r>
        <w:rPr>
          <w:b/>
          <w:bCs/>
        </w:rPr>
        <w:t>2018</w:t>
      </w:r>
      <w:r>
        <w:t xml:space="preserve">, </w:t>
      </w:r>
      <w:r>
        <w:rPr>
          <w:i/>
          <w:iCs/>
        </w:rPr>
        <w:t>94</w:t>
      </w:r>
      <w:r>
        <w:t>, 46–54, doi:10.1016/j.ecolind.2017.05.035.</w:t>
      </w:r>
    </w:p>
    <w:p w14:paraId="6BB288B8" w14:textId="77777777" w:rsidR="0064779C" w:rsidRDefault="0064779C" w:rsidP="0064779C">
      <w:pPr>
        <w:pStyle w:val="ae"/>
      </w:pPr>
      <w:r>
        <w:t xml:space="preserve">93. </w:t>
      </w:r>
      <w:r>
        <w:tab/>
        <w:t xml:space="preserve">Bremer, M.; Wichmann, V.; Rutzinger, M. Calibration and Validation of a Detailed Architectural Canopy Model Reconstruction for the Simulation of Synthetic Hemispherical Images and Airborne LiDAR Data. </w:t>
      </w:r>
      <w:r>
        <w:rPr>
          <w:i/>
          <w:iCs/>
        </w:rPr>
        <w:t>Remote Sens.</w:t>
      </w:r>
      <w:r>
        <w:t xml:space="preserve"> </w:t>
      </w:r>
      <w:r>
        <w:rPr>
          <w:b/>
          <w:bCs/>
        </w:rPr>
        <w:t>2017</w:t>
      </w:r>
      <w:r>
        <w:t xml:space="preserve">, </w:t>
      </w:r>
      <w:r>
        <w:rPr>
          <w:i/>
          <w:iCs/>
        </w:rPr>
        <w:t>9</w:t>
      </w:r>
      <w:r>
        <w:t>, 220, doi:10.3390/rs9030220.</w:t>
      </w:r>
    </w:p>
    <w:p w14:paraId="3B33DBCD" w14:textId="77777777" w:rsidR="0064779C" w:rsidRDefault="0064779C" w:rsidP="0064779C">
      <w:pPr>
        <w:pStyle w:val="ae"/>
      </w:pPr>
      <w:r>
        <w:lastRenderedPageBreak/>
        <w:t xml:space="preserve">94. </w:t>
      </w:r>
      <w:r>
        <w:tab/>
        <w:t xml:space="preserve">Taheriazad, L.; Moghadas, H.; Sanchez-Azofeifa, A. Calculation of leaf area index in a Canadian boreal forest using adaptive voxelization and terrestrial LiDAR. </w:t>
      </w:r>
      <w:r>
        <w:rPr>
          <w:i/>
          <w:iCs/>
        </w:rPr>
        <w:t>Int. J. Appl. Earth Obs. Geoinformation</w:t>
      </w:r>
      <w:r>
        <w:t xml:space="preserve"> </w:t>
      </w:r>
      <w:r>
        <w:rPr>
          <w:b/>
          <w:bCs/>
        </w:rPr>
        <w:t>2019</w:t>
      </w:r>
      <w:r>
        <w:t xml:space="preserve">, </w:t>
      </w:r>
      <w:r>
        <w:rPr>
          <w:i/>
          <w:iCs/>
        </w:rPr>
        <w:t>83</w:t>
      </w:r>
      <w:r>
        <w:t>, 101923, doi:10.1016/j.jag.2019.101923.</w:t>
      </w:r>
    </w:p>
    <w:p w14:paraId="4F84231C" w14:textId="77777777" w:rsidR="0064779C" w:rsidRDefault="0064779C" w:rsidP="0064779C">
      <w:pPr>
        <w:pStyle w:val="ae"/>
      </w:pPr>
      <w:r>
        <w:t xml:space="preserve">95. </w:t>
      </w:r>
      <w:r>
        <w:tab/>
        <w:t xml:space="preserve">Zhu, X.; Skidmore, A.K.; Wang, T.; Liu, J.; Darvishzadeh, R.; Shi, Y.; Premier, J.; Heurich, M. Improving leaf area index (LAI) estimation by correcting for clumping and woody effects using terrestrial laser scanning. </w:t>
      </w:r>
      <w:r>
        <w:rPr>
          <w:i/>
          <w:iCs/>
        </w:rPr>
        <w:t>Agric. For. Meteorol.</w:t>
      </w:r>
      <w:r>
        <w:t xml:space="preserve"> </w:t>
      </w:r>
      <w:r>
        <w:rPr>
          <w:b/>
          <w:bCs/>
        </w:rPr>
        <w:t>2018</w:t>
      </w:r>
      <w:r>
        <w:t xml:space="preserve">, </w:t>
      </w:r>
      <w:r>
        <w:rPr>
          <w:i/>
          <w:iCs/>
        </w:rPr>
        <w:t>263</w:t>
      </w:r>
      <w:r>
        <w:t>, 276–286, doi:10.1016/j.agrformet.2018.08.026.</w:t>
      </w:r>
    </w:p>
    <w:p w14:paraId="1B43C8A2" w14:textId="77777777" w:rsidR="0064779C" w:rsidRDefault="0064779C" w:rsidP="0064779C">
      <w:pPr>
        <w:pStyle w:val="ae"/>
      </w:pPr>
      <w:r>
        <w:t xml:space="preserve">96. </w:t>
      </w:r>
      <w:r>
        <w:tab/>
        <w:t xml:space="preserve">Klingberg, J.; Konarska, J.; Lindberg, F.; Johansson, L.; Thorsson, S. Mapping leaf area of urban greenery using aerial LiDAR and ground-based measurements in Gothenburg, Sweden. </w:t>
      </w:r>
      <w:r>
        <w:rPr>
          <w:i/>
          <w:iCs/>
        </w:rPr>
        <w:t>Urban For. Urban Green.</w:t>
      </w:r>
      <w:r>
        <w:t xml:space="preserve"> </w:t>
      </w:r>
      <w:r>
        <w:rPr>
          <w:b/>
          <w:bCs/>
        </w:rPr>
        <w:t>2017</w:t>
      </w:r>
      <w:r>
        <w:t xml:space="preserve">, </w:t>
      </w:r>
      <w:r>
        <w:rPr>
          <w:i/>
          <w:iCs/>
        </w:rPr>
        <w:t>26</w:t>
      </w:r>
      <w:r>
        <w:t>, 31–40, doi:10.1016/j.ufug.2017.05.011.</w:t>
      </w:r>
    </w:p>
    <w:p w14:paraId="1274B211" w14:textId="77777777" w:rsidR="0064779C" w:rsidRDefault="0064779C" w:rsidP="0064779C">
      <w:pPr>
        <w:pStyle w:val="ae"/>
      </w:pPr>
      <w:r>
        <w:t xml:space="preserve">97. </w:t>
      </w:r>
      <w:r>
        <w:tab/>
        <w:t xml:space="preserve">Wang, R.; Chen, J.M.; Luo, X.; Black, A.; Arain, A. Seasonality of leaf area index and photosynthetic capacity for better estimation of carbon and water fluxes in evergreen conifer forests. </w:t>
      </w:r>
      <w:r>
        <w:rPr>
          <w:i/>
          <w:iCs/>
        </w:rPr>
        <w:t>Agric. For. Meteorol.</w:t>
      </w:r>
      <w:r>
        <w:t xml:space="preserve"> </w:t>
      </w:r>
      <w:r>
        <w:rPr>
          <w:b/>
          <w:bCs/>
        </w:rPr>
        <w:t>2019</w:t>
      </w:r>
      <w:r>
        <w:t xml:space="preserve">, </w:t>
      </w:r>
      <w:r>
        <w:rPr>
          <w:i/>
          <w:iCs/>
        </w:rPr>
        <w:t>279</w:t>
      </w:r>
      <w:r>
        <w:t>, 107708, doi:10.1016/j.agrformet.2019.107708.</w:t>
      </w:r>
    </w:p>
    <w:p w14:paraId="21DFE708" w14:textId="77777777" w:rsidR="0064779C" w:rsidRDefault="0064779C" w:rsidP="0064779C">
      <w:pPr>
        <w:pStyle w:val="ae"/>
      </w:pPr>
      <w:r>
        <w:t xml:space="preserve">98. </w:t>
      </w:r>
      <w:r>
        <w:tab/>
        <w:t xml:space="preserve">Muhammad, S.; Wuyts, K.; Samson, R. Atmospheric net particle accumulation on 96 plant species with contrasting morphological and anatomical leaf characteristics in a common garden experiment. </w:t>
      </w:r>
      <w:r>
        <w:rPr>
          <w:i/>
          <w:iCs/>
        </w:rPr>
        <w:t>Atmos. Environ.</w:t>
      </w:r>
      <w:r>
        <w:t xml:space="preserve"> </w:t>
      </w:r>
      <w:r>
        <w:rPr>
          <w:b/>
          <w:bCs/>
        </w:rPr>
        <w:t>2019</w:t>
      </w:r>
      <w:r>
        <w:t xml:space="preserve">, </w:t>
      </w:r>
      <w:r>
        <w:rPr>
          <w:i/>
          <w:iCs/>
        </w:rPr>
        <w:t>202</w:t>
      </w:r>
      <w:r>
        <w:t>, 328–344, doi:10.1016/j.atmosenv.2019.01.015.</w:t>
      </w:r>
    </w:p>
    <w:p w14:paraId="25AEE1DE" w14:textId="77777777" w:rsidR="0064779C" w:rsidRDefault="0064779C" w:rsidP="0064779C">
      <w:pPr>
        <w:pStyle w:val="ae"/>
      </w:pPr>
      <w:r>
        <w:t xml:space="preserve">99. </w:t>
      </w:r>
      <w:r>
        <w:tab/>
        <w:t xml:space="preserve">Bottalico, F.; Chirici, G.; Giannetti, F.; De Marco, A.; Nocentini, S.; Paoletti, E.; Salbitano, F.; Sanesi, G.; Serenelli, C.; Travaglini, D. Air Pollution Removal by Green Infrastructures and Urban Forests in the City of Florence. </w:t>
      </w:r>
      <w:r>
        <w:rPr>
          <w:i/>
          <w:iCs/>
        </w:rPr>
        <w:t>Agric. Agric. Sci. Procedia</w:t>
      </w:r>
      <w:r>
        <w:t xml:space="preserve"> </w:t>
      </w:r>
      <w:r>
        <w:rPr>
          <w:b/>
          <w:bCs/>
        </w:rPr>
        <w:t>2016</w:t>
      </w:r>
      <w:r>
        <w:t xml:space="preserve">, </w:t>
      </w:r>
      <w:r>
        <w:rPr>
          <w:i/>
          <w:iCs/>
        </w:rPr>
        <w:t>8</w:t>
      </w:r>
      <w:r>
        <w:t>, 243–251, doi:10.1016/j.aaspro.2016.02.099.</w:t>
      </w:r>
    </w:p>
    <w:p w14:paraId="411BD1D2" w14:textId="77777777" w:rsidR="0064779C" w:rsidRDefault="0064779C" w:rsidP="0064779C">
      <w:pPr>
        <w:pStyle w:val="ae"/>
      </w:pPr>
      <w:r>
        <w:t xml:space="preserve">100. </w:t>
      </w:r>
      <w:r>
        <w:tab/>
        <w:t xml:space="preserve">Selmi, W.; Weber, C.; Rivière, E.; Blond, N.; Mehdi, L.; Nowak, D. Air pollution removal by trees in public green spaces in Strasbourg city, France. </w:t>
      </w:r>
      <w:r>
        <w:rPr>
          <w:i/>
          <w:iCs/>
        </w:rPr>
        <w:t>Urban For. Urban Green.</w:t>
      </w:r>
      <w:r>
        <w:t xml:space="preserve"> </w:t>
      </w:r>
      <w:r>
        <w:rPr>
          <w:b/>
          <w:bCs/>
        </w:rPr>
        <w:t>2016</w:t>
      </w:r>
      <w:r>
        <w:t xml:space="preserve">, </w:t>
      </w:r>
      <w:r>
        <w:rPr>
          <w:i/>
          <w:iCs/>
        </w:rPr>
        <w:t>17</w:t>
      </w:r>
      <w:r>
        <w:t>, 192–201, doi:10.1016/j.ufug.2016.04.010.</w:t>
      </w:r>
    </w:p>
    <w:p w14:paraId="634D4CC3" w14:textId="77777777" w:rsidR="0064779C" w:rsidRDefault="0064779C" w:rsidP="0064779C">
      <w:pPr>
        <w:pStyle w:val="ae"/>
      </w:pPr>
      <w:r>
        <w:t xml:space="preserve">101. </w:t>
      </w:r>
      <w:r>
        <w:tab/>
        <w:t xml:space="preserve">Song, X.P.; Tan, P.Y.; Edwards, P.; Richards, D. The economic benefits and costs of trees in urban forest stewardship: A systematic review. </w:t>
      </w:r>
      <w:r>
        <w:rPr>
          <w:i/>
          <w:iCs/>
        </w:rPr>
        <w:t>Urban For. Urban Green.</w:t>
      </w:r>
      <w:r>
        <w:t xml:space="preserve"> </w:t>
      </w:r>
      <w:r>
        <w:rPr>
          <w:b/>
          <w:bCs/>
        </w:rPr>
        <w:t>2018</w:t>
      </w:r>
      <w:r>
        <w:t xml:space="preserve">, </w:t>
      </w:r>
      <w:r>
        <w:rPr>
          <w:i/>
          <w:iCs/>
        </w:rPr>
        <w:t>29</w:t>
      </w:r>
      <w:r>
        <w:t>, 162–170, doi:10.1016/j.ufug.2017.11.017.</w:t>
      </w:r>
    </w:p>
    <w:p w14:paraId="2786CF20" w14:textId="77777777" w:rsidR="0064779C" w:rsidRDefault="0064779C" w:rsidP="0064779C">
      <w:pPr>
        <w:pStyle w:val="ae"/>
      </w:pPr>
      <w:r>
        <w:t xml:space="preserve">102. </w:t>
      </w:r>
      <w:r>
        <w:tab/>
        <w:t xml:space="preserve">Doser, J.W.; Finley, A.O.; Kasten, E.P.; Gage, S.H. Assessing soundscape disturbance through hierarchical models and acoustic indices: A case study on a shelterwood logged northern Michigan forest. </w:t>
      </w:r>
      <w:r>
        <w:rPr>
          <w:i/>
          <w:iCs/>
        </w:rPr>
        <w:t>Ecol. Indic.</w:t>
      </w:r>
      <w:r>
        <w:t xml:space="preserve"> </w:t>
      </w:r>
      <w:r>
        <w:rPr>
          <w:b/>
          <w:bCs/>
        </w:rPr>
        <w:t>2020</w:t>
      </w:r>
      <w:r>
        <w:t xml:space="preserve">, </w:t>
      </w:r>
      <w:r>
        <w:rPr>
          <w:i/>
          <w:iCs/>
        </w:rPr>
        <w:t>113</w:t>
      </w:r>
      <w:r>
        <w:t>, 106244, doi:10.1016/j.ecolind.2020.106244.</w:t>
      </w:r>
    </w:p>
    <w:p w14:paraId="79C4C2E2" w14:textId="77777777" w:rsidR="0064779C" w:rsidRDefault="0064779C" w:rsidP="0064779C">
      <w:pPr>
        <w:pStyle w:val="ae"/>
      </w:pPr>
      <w:r>
        <w:t xml:space="preserve">103. </w:t>
      </w:r>
      <w:r>
        <w:tab/>
        <w:t xml:space="preserve">Margaritis, E.; Kang, J.; Filipan, K.; Botteldooren, D. The influence of vegetation and surrounding traffic noise parameters on the sound environment of urban parks. </w:t>
      </w:r>
      <w:r>
        <w:rPr>
          <w:i/>
          <w:iCs/>
        </w:rPr>
        <w:t>Appl. Geogr.</w:t>
      </w:r>
      <w:r>
        <w:t xml:space="preserve"> </w:t>
      </w:r>
      <w:r>
        <w:rPr>
          <w:b/>
          <w:bCs/>
        </w:rPr>
        <w:t>2018</w:t>
      </w:r>
      <w:r>
        <w:t xml:space="preserve">, </w:t>
      </w:r>
      <w:r>
        <w:rPr>
          <w:i/>
          <w:iCs/>
        </w:rPr>
        <w:t>94</w:t>
      </w:r>
      <w:r>
        <w:t>, 199–212, doi:10.1016/j.apgeog.2018.02.017.</w:t>
      </w:r>
    </w:p>
    <w:p w14:paraId="0C754427" w14:textId="77777777" w:rsidR="0064779C" w:rsidRDefault="0064779C" w:rsidP="0064779C">
      <w:pPr>
        <w:pStyle w:val="ae"/>
      </w:pPr>
      <w:r>
        <w:t xml:space="preserve">104. </w:t>
      </w:r>
      <w:r>
        <w:tab/>
        <w:t xml:space="preserve">Nitoslawski, S.A.; Galle, N.J.; Van Den Bosch, C.K.; Steenberg, J.W.N. Smarter ecosystems for smarter cities? A review of trends, technologies, and turning points for smart urban forestry. </w:t>
      </w:r>
      <w:r>
        <w:rPr>
          <w:i/>
          <w:iCs/>
        </w:rPr>
        <w:t>Sustain. Cities Soc.</w:t>
      </w:r>
      <w:r>
        <w:t xml:space="preserve"> </w:t>
      </w:r>
      <w:r>
        <w:rPr>
          <w:b/>
          <w:bCs/>
        </w:rPr>
        <w:t>2019</w:t>
      </w:r>
      <w:r>
        <w:t xml:space="preserve">, </w:t>
      </w:r>
      <w:r>
        <w:rPr>
          <w:i/>
          <w:iCs/>
        </w:rPr>
        <w:t>51</w:t>
      </w:r>
      <w:r>
        <w:t>, 101770, doi:10.1016/j.scs.2019.101770.</w:t>
      </w:r>
    </w:p>
    <w:p w14:paraId="09C43CF3" w14:textId="77777777" w:rsidR="0064779C" w:rsidRDefault="0064779C" w:rsidP="0064779C">
      <w:pPr>
        <w:pStyle w:val="ae"/>
      </w:pPr>
      <w:r>
        <w:t xml:space="preserve">105. </w:t>
      </w:r>
      <w:r>
        <w:tab/>
        <w:t xml:space="preserve">Schröter, M.; Kraemer, R.; Mantel, M.; Kabisch, N.; Hecker, S.; Richter, A.; Neumeier, V.; Bonn, A. Citizen science for assessing ecosystem services: Status, challenges and opportunities. </w:t>
      </w:r>
      <w:r>
        <w:rPr>
          <w:i/>
          <w:iCs/>
        </w:rPr>
        <w:t>Ecosyst. Serv.</w:t>
      </w:r>
      <w:r>
        <w:t xml:space="preserve"> </w:t>
      </w:r>
      <w:r>
        <w:rPr>
          <w:b/>
          <w:bCs/>
        </w:rPr>
        <w:t>2017</w:t>
      </w:r>
      <w:r>
        <w:t xml:space="preserve">, </w:t>
      </w:r>
      <w:r>
        <w:rPr>
          <w:i/>
          <w:iCs/>
        </w:rPr>
        <w:t>28</w:t>
      </w:r>
      <w:r>
        <w:t>, 80–94, doi:10.1016/j.ecoser.2017.09.017.</w:t>
      </w:r>
    </w:p>
    <w:p w14:paraId="4862F345" w14:textId="77777777" w:rsidR="0064779C" w:rsidRDefault="0064779C" w:rsidP="0064779C">
      <w:pPr>
        <w:pStyle w:val="ae"/>
      </w:pPr>
      <w:r>
        <w:lastRenderedPageBreak/>
        <w:t xml:space="preserve">106. </w:t>
      </w:r>
      <w:r>
        <w:tab/>
        <w:t xml:space="preserve">Cortinovis, C.; Geneletti, D. A framework to explore the effects of urban planning decisions on regulating ecosystem services in cities. </w:t>
      </w:r>
      <w:r>
        <w:rPr>
          <w:i/>
          <w:iCs/>
        </w:rPr>
        <w:t>Ecosyst. Serv.</w:t>
      </w:r>
      <w:r>
        <w:t xml:space="preserve"> </w:t>
      </w:r>
      <w:r>
        <w:rPr>
          <w:b/>
          <w:bCs/>
        </w:rPr>
        <w:t>2019</w:t>
      </w:r>
      <w:r>
        <w:t xml:space="preserve">, </w:t>
      </w:r>
      <w:r>
        <w:rPr>
          <w:i/>
          <w:iCs/>
        </w:rPr>
        <w:t>38</w:t>
      </w:r>
      <w:r>
        <w:t>, 100946, doi:10.1016/j.ecoser.2019.100946.</w:t>
      </w:r>
    </w:p>
    <w:p w14:paraId="171B725D" w14:textId="77777777" w:rsidR="0064779C" w:rsidRDefault="0064779C" w:rsidP="0064779C">
      <w:pPr>
        <w:pStyle w:val="ae"/>
      </w:pPr>
      <w:r>
        <w:t xml:space="preserve">107. </w:t>
      </w:r>
      <w:r>
        <w:tab/>
        <w:t xml:space="preserve">Bodnaruk, E.W.; Kroll, C.N.; Yang, Y.; Hirabayashi, S.; Nowak, D.J.; Endreny, T.A. Where to plant urban trees? A spatially explicit methodology to explore ecosystem service tradeoffs. </w:t>
      </w:r>
      <w:r>
        <w:rPr>
          <w:i/>
          <w:iCs/>
        </w:rPr>
        <w:t>Landsc. Urban Plan.</w:t>
      </w:r>
      <w:r>
        <w:t xml:space="preserve"> </w:t>
      </w:r>
      <w:r>
        <w:rPr>
          <w:b/>
          <w:bCs/>
        </w:rPr>
        <w:t>2017</w:t>
      </w:r>
      <w:r>
        <w:t xml:space="preserve">, </w:t>
      </w:r>
      <w:r>
        <w:rPr>
          <w:i/>
          <w:iCs/>
        </w:rPr>
        <w:t>157</w:t>
      </w:r>
      <w:r>
        <w:t>, 457–467, doi:10.1016/j.landurbplan.2016.08.016.</w:t>
      </w:r>
    </w:p>
    <w:p w14:paraId="12FF1A87" w14:textId="77777777" w:rsidR="0064779C" w:rsidRDefault="0064779C" w:rsidP="0064779C">
      <w:pPr>
        <w:pStyle w:val="ae"/>
      </w:pPr>
      <w:r>
        <w:t xml:space="preserve">108. </w:t>
      </w:r>
      <w:r>
        <w:tab/>
        <w:t xml:space="preserve">Speak, A.; Escobedo, F.J.; Russo, A.; Zerbe, S. An ecosystem service-disservice ratio: Using composite indicators to assess the net benefits of urban trees. </w:t>
      </w:r>
      <w:r>
        <w:rPr>
          <w:i/>
          <w:iCs/>
        </w:rPr>
        <w:t>Ecol. Indic.</w:t>
      </w:r>
      <w:r>
        <w:t xml:space="preserve"> </w:t>
      </w:r>
      <w:r>
        <w:rPr>
          <w:b/>
          <w:bCs/>
        </w:rPr>
        <w:t>2018</w:t>
      </w:r>
      <w:r>
        <w:t xml:space="preserve">, </w:t>
      </w:r>
      <w:r>
        <w:rPr>
          <w:i/>
          <w:iCs/>
        </w:rPr>
        <w:t>95</w:t>
      </w:r>
      <w:r>
        <w:t>, 544–553, doi:10.1016/j.ecolind.2018.07.048.</w:t>
      </w:r>
    </w:p>
    <w:p w14:paraId="5FA95E1F" w14:textId="77777777" w:rsidR="0064779C" w:rsidRDefault="0064779C" w:rsidP="0064779C">
      <w:pPr>
        <w:pStyle w:val="ae"/>
      </w:pPr>
      <w:r>
        <w:t xml:space="preserve">109. </w:t>
      </w:r>
      <w:r>
        <w:tab/>
        <w:t xml:space="preserve">Teixeira, F.Z.; Bachi, L.; Blanco, J.; Zimmermann, I.; Welle, I.; Carvalho-Ribeiro, S.M. Perceived ecosystem services (ES) and ecosystem disservices (EDS) from trees: insights from three case studies in Brazil and France. </w:t>
      </w:r>
      <w:r>
        <w:rPr>
          <w:i/>
          <w:iCs/>
        </w:rPr>
        <w:t>Landsc. Ecol.</w:t>
      </w:r>
      <w:r>
        <w:t xml:space="preserve"> </w:t>
      </w:r>
      <w:r>
        <w:rPr>
          <w:b/>
          <w:bCs/>
        </w:rPr>
        <w:t>2019</w:t>
      </w:r>
      <w:r>
        <w:t xml:space="preserve">, </w:t>
      </w:r>
      <w:r>
        <w:rPr>
          <w:i/>
          <w:iCs/>
        </w:rPr>
        <w:t>34</w:t>
      </w:r>
      <w:r>
        <w:t>, 1583–1600, doi:10.1007/s10980-019-00778-y.</w:t>
      </w:r>
    </w:p>
    <w:p w14:paraId="7F8CA420" w14:textId="77777777" w:rsidR="00104410" w:rsidRDefault="002E47D1" w:rsidP="002E47D1">
      <w:pPr>
        <w:pStyle w:val="MDPI71References"/>
        <w:numPr>
          <w:ilvl w:val="0"/>
          <w:numId w:val="0"/>
        </w:numPr>
        <w:spacing w:after="240"/>
        <w:ind w:left="425"/>
      </w:pPr>
      <w:r>
        <w:fldChar w:fldCharType="end"/>
      </w:r>
    </w:p>
    <w:tbl>
      <w:tblPr>
        <w:tblW w:w="0" w:type="auto"/>
        <w:jc w:val="center"/>
        <w:tblLook w:val="04A0" w:firstRow="1" w:lastRow="0" w:firstColumn="1" w:lastColumn="0" w:noHBand="0" w:noVBand="1"/>
      </w:tblPr>
      <w:tblGrid>
        <w:gridCol w:w="1702"/>
        <w:gridCol w:w="7142"/>
      </w:tblGrid>
      <w:tr w:rsidR="00104410" w:rsidRPr="0080035A" w14:paraId="56799257" w14:textId="77777777" w:rsidTr="008F0F5F">
        <w:trPr>
          <w:jc w:val="center"/>
        </w:trPr>
        <w:tc>
          <w:tcPr>
            <w:tcW w:w="0" w:type="auto"/>
            <w:shd w:val="clear" w:color="auto" w:fill="auto"/>
            <w:vAlign w:val="center"/>
          </w:tcPr>
          <w:p w14:paraId="518149CC" w14:textId="77777777" w:rsidR="00104410" w:rsidRPr="0080035A" w:rsidRDefault="00261C63" w:rsidP="003953EA">
            <w:pPr>
              <w:pStyle w:val="MDPI71References"/>
              <w:numPr>
                <w:ilvl w:val="0"/>
                <w:numId w:val="0"/>
              </w:numPr>
              <w:ind w:left="-85"/>
              <w:rPr>
                <w:rFonts w:eastAsia="SimSun"/>
                <w:bCs/>
              </w:rPr>
            </w:pPr>
            <w:r>
              <w:rPr>
                <w:rFonts w:eastAsia="SimSun"/>
                <w:bCs/>
                <w:noProof/>
                <w:snapToGrid/>
                <w:lang w:eastAsia="en-US" w:bidi="ar-SA"/>
              </w:rPr>
              <w:drawing>
                <wp:inline distT="0" distB="0" distL="0" distR="0" wp14:anchorId="3F202029" wp14:editId="4E7EA58D">
                  <wp:extent cx="997585" cy="360045"/>
                  <wp:effectExtent l="0" t="0" r="0" b="1905"/>
                  <wp:docPr id="3" name="Рисунок 3"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pyRigh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7585" cy="360045"/>
                          </a:xfrm>
                          <a:prstGeom prst="rect">
                            <a:avLst/>
                          </a:prstGeom>
                          <a:noFill/>
                          <a:ln>
                            <a:noFill/>
                          </a:ln>
                        </pic:spPr>
                      </pic:pic>
                    </a:graphicData>
                  </a:graphic>
                </wp:inline>
              </w:drawing>
            </w:r>
          </w:p>
        </w:tc>
        <w:tc>
          <w:tcPr>
            <w:tcW w:w="7149" w:type="dxa"/>
            <w:shd w:val="clear" w:color="auto" w:fill="auto"/>
            <w:vAlign w:val="center"/>
          </w:tcPr>
          <w:p w14:paraId="67F8FFC8" w14:textId="77777777" w:rsidR="00104410" w:rsidRPr="0080035A" w:rsidRDefault="001678C8" w:rsidP="00535682">
            <w:pPr>
              <w:pStyle w:val="MDPI71References"/>
              <w:numPr>
                <w:ilvl w:val="0"/>
                <w:numId w:val="0"/>
              </w:numPr>
              <w:ind w:left="-85"/>
              <w:rPr>
                <w:rFonts w:eastAsia="SimSun"/>
                <w:bCs/>
              </w:rPr>
            </w:pPr>
            <w:r>
              <w:rPr>
                <w:rFonts w:eastAsia="SimSun"/>
                <w:bCs/>
              </w:rPr>
              <w:t>© 20</w:t>
            </w:r>
            <w:r w:rsidR="00535682">
              <w:rPr>
                <w:rFonts w:eastAsia="SimSun"/>
                <w:bCs/>
              </w:rPr>
              <w:t>20</w:t>
            </w:r>
            <w:r w:rsidR="00104410" w:rsidRPr="0080035A">
              <w:rPr>
                <w:rFonts w:eastAsia="SimSun"/>
                <w:bCs/>
              </w:rPr>
              <w:t xml:space="preserve"> by the authors. Submitted for possible open access publication under the terms and conditions of the Creative Commons Attribution (CC BY) license (http://creativecommons.org/licenses/by/4.0/).</w:t>
            </w:r>
          </w:p>
        </w:tc>
      </w:tr>
    </w:tbl>
    <w:p w14:paraId="10F00905" w14:textId="77777777" w:rsidR="00664321" w:rsidRPr="00B8202A" w:rsidRDefault="00664321" w:rsidP="00104410">
      <w:pPr>
        <w:pStyle w:val="MDPI71References"/>
        <w:numPr>
          <w:ilvl w:val="0"/>
          <w:numId w:val="0"/>
        </w:numPr>
        <w:spacing w:after="240"/>
        <w:rPr>
          <w:rFonts w:eastAsia="SimSun"/>
        </w:rPr>
      </w:pPr>
    </w:p>
    <w:sectPr w:rsidR="00664321" w:rsidRPr="00B8202A" w:rsidSect="00664321">
      <w:headerReference w:type="even" r:id="rId33"/>
      <w:headerReference w:type="default" r:id="rId34"/>
      <w:footerReference w:type="default" r:id="rId35"/>
      <w:headerReference w:type="first" r:id="rId36"/>
      <w:footerReference w:type="first" r:id="rId37"/>
      <w:pgSz w:w="11906" w:h="16838" w:code="9"/>
      <w:pgMar w:top="1417" w:right="1531" w:bottom="1077" w:left="1531" w:header="1020" w:footer="850" w:gutter="0"/>
      <w:lnNumType w:countBy="1" w:restart="continuous"/>
      <w:pgNumType w:start="1"/>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uca Belelli Marchesini" w:date="2020-05-18T22:31:00Z" w:initials="LBM">
    <w:p w14:paraId="33DD97B6" w14:textId="77777777" w:rsidR="008B1625" w:rsidRDefault="008B1625">
      <w:pPr>
        <w:pStyle w:val="af0"/>
      </w:pPr>
      <w:r>
        <w:rPr>
          <w:rStyle w:val="af"/>
        </w:rPr>
        <w:annotationRef/>
      </w:r>
      <w:r>
        <w:t xml:space="preserve">Where do these </w:t>
      </w:r>
      <w:proofErr w:type="spellStart"/>
      <w:r>
        <w:t>unumbers</w:t>
      </w:r>
      <w:proofErr w:type="spellEnd"/>
      <w:r>
        <w:t xml:space="preserve"> come from?! As </w:t>
      </w:r>
      <w:proofErr w:type="spellStart"/>
      <w:r>
        <w:t>fas</w:t>
      </w:r>
      <w:proofErr w:type="spellEnd"/>
      <w:r>
        <w:t xml:space="preserve"> I know we don’t have a final equation for wood moisture but only very results from test and </w:t>
      </w:r>
      <w:proofErr w:type="spellStart"/>
      <w:r>
        <w:t>eploring</w:t>
      </w:r>
      <w:proofErr w:type="spellEnd"/>
      <w:r>
        <w:t xml:space="preserve"> a limited </w:t>
      </w:r>
      <w:proofErr w:type="spellStart"/>
      <w:r>
        <w:t>wodd</w:t>
      </w:r>
      <w:proofErr w:type="spellEnd"/>
      <w:r>
        <w:t xml:space="preserve"> moisture range</w:t>
      </w:r>
    </w:p>
  </w:comment>
  <w:comment w:id="33" w:author="Luca Belelli Marchesini" w:date="2020-05-18T22:19:00Z" w:initials="LBM">
    <w:p w14:paraId="5711DEC8" w14:textId="77777777" w:rsidR="008B1625" w:rsidRDefault="008B1625">
      <w:pPr>
        <w:pStyle w:val="af0"/>
      </w:pPr>
      <w:r>
        <w:rPr>
          <w:rStyle w:val="af"/>
        </w:rPr>
        <w:annotationRef/>
      </w:r>
      <w:hyperlink r:id="rId1" w:history="1">
        <w:r>
          <w:rPr>
            <w:rStyle w:val="ab"/>
          </w:rPr>
          <w:t>https://www.silabs.com/sensors/humidity/si7006-13-20-21-34</w:t>
        </w:r>
      </w:hyperlink>
    </w:p>
    <w:p w14:paraId="639C8B4D" w14:textId="77777777" w:rsidR="008B1625" w:rsidRDefault="008B1625">
      <w:pPr>
        <w:pStyle w:val="af0"/>
      </w:pPr>
      <w:r>
        <w:t>Model SI7006</w:t>
      </w:r>
    </w:p>
  </w:comment>
  <w:comment w:id="38" w:author="Luca Belelli Marchesini" w:date="2020-05-18T22:42:00Z" w:initials="LBM">
    <w:p w14:paraId="0798F15A" w14:textId="77777777" w:rsidR="008B1625" w:rsidRDefault="008B1625">
      <w:pPr>
        <w:pStyle w:val="af0"/>
      </w:pPr>
      <w:r>
        <w:rPr>
          <w:rStyle w:val="af"/>
        </w:rPr>
        <w:annotationRef/>
      </w:r>
      <w:r>
        <w:t>I am aware of the level of performance of the SHARP sensor and I was explained the mathematical procedure to extract the total seasonal stem growth, which seems to be realistic. But: 1) how do you reconstruct the seasonal growth pattern?! 2) How do you justify the sustained growth also in late November when trees have no leaves (as shown in the LAI graph)?</w:t>
      </w:r>
    </w:p>
  </w:comment>
  <w:comment w:id="39" w:author="Luca Belelli Marchesini" w:date="2020-05-18T22:52:00Z" w:initials="LBM">
    <w:p w14:paraId="116FBE26" w14:textId="77777777" w:rsidR="008B1625" w:rsidRDefault="008B1625">
      <w:pPr>
        <w:pStyle w:val="af0"/>
      </w:pPr>
      <w:r>
        <w:rPr>
          <w:rStyle w:val="af"/>
        </w:rPr>
        <w:annotationRef/>
      </w:r>
      <w:r>
        <w:t xml:space="preserve">Was the RH data from the TTs assessed against RH from the nearest </w:t>
      </w:r>
      <w:proofErr w:type="spellStart"/>
      <w:r>
        <w:t>meteo</w:t>
      </w:r>
      <w:proofErr w:type="spellEnd"/>
      <w:r>
        <w:t xml:space="preserve"> station? Did you find them plausible? </w:t>
      </w:r>
    </w:p>
  </w:comment>
  <w:comment w:id="40" w:author="Luca Belelli Marchesini" w:date="2020-05-18T22:56:00Z" w:initials="LBM">
    <w:p w14:paraId="06DE70FB" w14:textId="77777777" w:rsidR="008B1625" w:rsidRDefault="008B1625">
      <w:pPr>
        <w:pStyle w:val="af0"/>
      </w:pPr>
      <w:r>
        <w:rPr>
          <w:rStyle w:val="af"/>
        </w:rPr>
        <w:annotationRef/>
      </w:r>
      <w:r>
        <w:t>The concept is intuitive. But since you are using RH as a metric you would get still a higher RH under the canopy only because of the decrease in air temperature, even if virtually the moisture content (vapor pressure) of the air was the same.</w:t>
      </w:r>
    </w:p>
  </w:comment>
  <w:comment w:id="43" w:author="Luca Belelli Marchesini" w:date="2020-05-18T23:03:00Z" w:initials="LBM">
    <w:p w14:paraId="1EA0F100" w14:textId="77777777" w:rsidR="008B1625" w:rsidRDefault="008B1625">
      <w:pPr>
        <w:pStyle w:val="af0"/>
      </w:pPr>
      <w:r>
        <w:rPr>
          <w:rStyle w:val="af"/>
        </w:rPr>
        <w:annotationRef/>
      </w:r>
      <w:proofErr w:type="spellStart"/>
      <w:r>
        <w:t>Transpirationn</w:t>
      </w:r>
      <w:proofErr w:type="spellEnd"/>
      <w:r>
        <w:t xml:space="preserve"> rates are almost constant from (mid) September throughout the end of November for most of the species, despite they should be leafless by </w:t>
      </w:r>
      <w:proofErr w:type="spellStart"/>
      <w:r>
        <w:t>doy</w:t>
      </w:r>
      <w:proofErr w:type="spellEnd"/>
      <w:r>
        <w:t xml:space="preserve"> 280 (figure 8)</w:t>
      </w:r>
    </w:p>
  </w:comment>
  <w:comment w:id="44" w:author="Алексей Ярославцев" w:date="2020-05-25T21:18:00Z" w:initials="АЯ">
    <w:p w14:paraId="1F4A6019" w14:textId="77777777" w:rsidR="008B1625" w:rsidRDefault="008B1625">
      <w:pPr>
        <w:pStyle w:val="af0"/>
      </w:pPr>
      <w:r>
        <w:rPr>
          <w:rStyle w:val="af"/>
        </w:rPr>
        <w:annotationRef/>
      </w:r>
    </w:p>
  </w:comment>
  <w:comment w:id="1375" w:author="Luca Belelli Marchesini" w:date="2020-05-18T23:10:00Z" w:initials="LBM">
    <w:p w14:paraId="0355636C" w14:textId="77777777" w:rsidR="008B1625" w:rsidRDefault="008B1625">
      <w:pPr>
        <w:pStyle w:val="af0"/>
      </w:pPr>
      <w:r>
        <w:rPr>
          <w:rStyle w:val="af"/>
        </w:rPr>
        <w:annotationRef/>
      </w:r>
      <w:r>
        <w:t xml:space="preserve">This figure looks like a seasonal increment. I </w:t>
      </w:r>
      <w:proofErr w:type="spellStart"/>
      <w:r>
        <w:t>fso</w:t>
      </w:r>
      <w:proofErr w:type="spellEnd"/>
      <w:r>
        <w:t xml:space="preserve"> the title of the columns “Biomass carbon” is misleading</w:t>
      </w:r>
    </w:p>
  </w:comment>
  <w:comment w:id="2587" w:author="Luca Belelli Marchesini" w:date="2020-05-18T23:22:00Z" w:initials="LBM">
    <w:p w14:paraId="7DD3CC85" w14:textId="77777777" w:rsidR="008B1625" w:rsidRDefault="008B1625">
      <w:pPr>
        <w:pStyle w:val="af0"/>
      </w:pPr>
      <w:r>
        <w:rPr>
          <w:rStyle w:val="af"/>
        </w:rPr>
        <w:annotationRef/>
      </w:r>
      <w:r>
        <w:t xml:space="preserve">I would expect </w:t>
      </w:r>
      <w:proofErr w:type="spellStart"/>
      <w:r>
        <w:t>Tunder</w:t>
      </w:r>
      <w:proofErr w:type="spellEnd"/>
      <w:r>
        <w:t xml:space="preserve"> the canopy &lt;&lt;T outside of the canopy at </w:t>
      </w:r>
      <w:proofErr w:type="spellStart"/>
      <w:r>
        <w:t>Tair</w:t>
      </w:r>
      <w:proofErr w:type="spellEnd"/>
      <w:r>
        <w:t xml:space="preserve"> max, while it appears to be opposite. Shift in the T air series?</w:t>
      </w:r>
    </w:p>
  </w:comment>
  <w:comment w:id="2590" w:author="Luca Belelli Marchesini" w:date="2020-05-18T23:30:00Z" w:initials="LBM">
    <w:p w14:paraId="415A038E" w14:textId="77777777" w:rsidR="008B1625" w:rsidRDefault="008B1625">
      <w:pPr>
        <w:pStyle w:val="af0"/>
      </w:pPr>
      <w:r>
        <w:rPr>
          <w:rStyle w:val="af"/>
        </w:rPr>
        <w:annotationRef/>
      </w:r>
      <w:r>
        <w:t xml:space="preserve">See previous comments about RH. Even if the sensor was extremely accurate, I don’t see the point of presenting these results for Relative humidity since at least an important fraction of the (RH below- outside) difference it is related simply to temperature difference and not to a greater or smaller water vapor concentration in the air. </w:t>
      </w:r>
      <w:proofErr w:type="gramStart"/>
      <w:r>
        <w:t>Of course</w:t>
      </w:r>
      <w:proofErr w:type="gramEnd"/>
      <w:r>
        <w:t xml:space="preserve"> you can calculate the </w:t>
      </w:r>
      <w:proofErr w:type="spellStart"/>
      <w:r>
        <w:t>acual</w:t>
      </w:r>
      <w:proofErr w:type="spellEnd"/>
      <w:r>
        <w:t xml:space="preserve"> water vapor tension and use that as a metric.</w:t>
      </w:r>
    </w:p>
  </w:comment>
  <w:comment w:id="2592" w:author="Luca Belelli Marchesini" w:date="2020-05-18T23:33:00Z" w:initials="LBM">
    <w:p w14:paraId="35472518" w14:textId="77777777" w:rsidR="008B1625" w:rsidRDefault="008B1625">
      <w:pPr>
        <w:pStyle w:val="af0"/>
      </w:pPr>
      <w:r>
        <w:rPr>
          <w:rStyle w:val="af"/>
        </w:rPr>
        <w:annotationRef/>
      </w:r>
      <w:r>
        <w:t xml:space="preserve">Same question about the plausibility of RH data from TTs to calculate VPD. Anyway either the RH data are </w:t>
      </w:r>
      <w:proofErr w:type="gramStart"/>
      <w:r>
        <w:t>wrong  or</w:t>
      </w:r>
      <w:proofErr w:type="gramEnd"/>
      <w:r>
        <w:t xml:space="preserve"> there is </w:t>
      </w:r>
      <w:proofErr w:type="spellStart"/>
      <w:r>
        <w:t>amistake</w:t>
      </w:r>
      <w:proofErr w:type="spellEnd"/>
      <w:r>
        <w:t xml:space="preserve"> in the used VPD formula or units because a VPD of 5 KPa at night is astonishing. It should be </w:t>
      </w:r>
      <w:proofErr w:type="spellStart"/>
      <w:r>
        <w:t>atl</w:t>
      </w:r>
      <w:proofErr w:type="spellEnd"/>
      <w:r>
        <w:t xml:space="preserve"> ease one order of magnitude smaller.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DD97B6" w15:done="0"/>
  <w15:commentEx w15:paraId="639C8B4D" w15:done="0"/>
  <w15:commentEx w15:paraId="0798F15A" w15:done="0"/>
  <w15:commentEx w15:paraId="116FBE26" w15:done="0"/>
  <w15:commentEx w15:paraId="06DE70FB" w15:done="0"/>
  <w15:commentEx w15:paraId="1EA0F100" w15:done="0"/>
  <w15:commentEx w15:paraId="1F4A6019" w15:paraIdParent="1EA0F100" w15:done="0"/>
  <w15:commentEx w15:paraId="0355636C" w15:done="0"/>
  <w15:commentEx w15:paraId="7DD3CC85" w15:done="0"/>
  <w15:commentEx w15:paraId="415A038E" w15:done="0"/>
  <w15:commentEx w15:paraId="354725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DD97B6" w16cid:durableId="2276B100"/>
  <w16cid:commentId w16cid:paraId="639C8B4D" w16cid:durableId="2276B101"/>
  <w16cid:commentId w16cid:paraId="0798F15A" w16cid:durableId="2276B102"/>
  <w16cid:commentId w16cid:paraId="116FBE26" w16cid:durableId="2276B103"/>
  <w16cid:commentId w16cid:paraId="06DE70FB" w16cid:durableId="2276B104"/>
  <w16cid:commentId w16cid:paraId="1EA0F100" w16cid:durableId="2276B105"/>
  <w16cid:commentId w16cid:paraId="1F4A6019" w16cid:durableId="2276B498"/>
  <w16cid:commentId w16cid:paraId="0355636C" w16cid:durableId="2276B106"/>
  <w16cid:commentId w16cid:paraId="7DD3CC85" w16cid:durableId="2276B107"/>
  <w16cid:commentId w16cid:paraId="415A038E" w16cid:durableId="2276B108"/>
  <w16cid:commentId w16cid:paraId="35472518" w16cid:durableId="2276B1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99756" w14:textId="77777777" w:rsidR="00E523A5" w:rsidRDefault="00E523A5">
      <w:pPr>
        <w:spacing w:line="240" w:lineRule="auto"/>
      </w:pPr>
      <w:r>
        <w:separator/>
      </w:r>
    </w:p>
  </w:endnote>
  <w:endnote w:type="continuationSeparator" w:id="0">
    <w:p w14:paraId="16FB72DB" w14:textId="77777777" w:rsidR="00E523A5" w:rsidRDefault="00E523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JetBrains Mono">
    <w:panose1 w:val="00000000000000000000"/>
    <w:charset w:val="CC"/>
    <w:family w:val="auto"/>
    <w:pitch w:val="variable"/>
    <w:sig w:usb0="80000207" w:usb1="00000001" w:usb2="00000000" w:usb3="00000000" w:csb0="00000097"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2C656" w14:textId="77777777" w:rsidR="008B1625" w:rsidRPr="0074274C" w:rsidRDefault="008B1625" w:rsidP="00564F1E">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C6C6A" w14:textId="77777777" w:rsidR="008B1625" w:rsidRPr="008B308E" w:rsidRDefault="008B1625" w:rsidP="00535682">
    <w:pPr>
      <w:pStyle w:val="MDPIfooterfirstpage"/>
      <w:spacing w:line="240" w:lineRule="auto"/>
      <w:jc w:val="both"/>
      <w:rPr>
        <w:lang w:val="fr-CH"/>
      </w:rPr>
    </w:pPr>
    <w:r w:rsidRPr="00FB75B2">
      <w:rPr>
        <w:i/>
        <w:szCs w:val="16"/>
      </w:rPr>
      <w:t>Forests</w:t>
    </w:r>
    <w:r w:rsidRPr="00FB75B2">
      <w:rPr>
        <w:iCs/>
        <w:szCs w:val="16"/>
      </w:rPr>
      <w:t xml:space="preserve"> </w:t>
    </w:r>
    <w:r w:rsidRPr="00104410">
      <w:rPr>
        <w:b/>
        <w:bCs/>
        <w:iCs/>
        <w:szCs w:val="16"/>
      </w:rPr>
      <w:t>20</w:t>
    </w:r>
    <w:r>
      <w:rPr>
        <w:b/>
        <w:bCs/>
        <w:iCs/>
        <w:szCs w:val="16"/>
      </w:rPr>
      <w:t>20</w:t>
    </w:r>
    <w:r w:rsidRPr="00104410">
      <w:rPr>
        <w:bCs/>
        <w:iCs/>
        <w:szCs w:val="16"/>
      </w:rPr>
      <w:t xml:space="preserve">, </w:t>
    </w:r>
    <w:r w:rsidRPr="00104410">
      <w:rPr>
        <w:bCs/>
        <w:i/>
        <w:iCs/>
        <w:szCs w:val="16"/>
      </w:rPr>
      <w:t>1</w:t>
    </w:r>
    <w:r>
      <w:rPr>
        <w:bCs/>
        <w:i/>
        <w:iCs/>
        <w:szCs w:val="16"/>
      </w:rPr>
      <w:t>1</w:t>
    </w:r>
    <w:r w:rsidRPr="00104410">
      <w:rPr>
        <w:bCs/>
        <w:iCs/>
        <w:szCs w:val="16"/>
      </w:rPr>
      <w:t xml:space="preserve">, </w:t>
    </w:r>
    <w:r>
      <w:rPr>
        <w:bCs/>
        <w:iCs/>
        <w:szCs w:val="16"/>
      </w:rPr>
      <w:t xml:space="preserve">x; </w:t>
    </w:r>
    <w:proofErr w:type="spellStart"/>
    <w:r>
      <w:rPr>
        <w:bCs/>
        <w:iCs/>
        <w:szCs w:val="16"/>
      </w:rPr>
      <w:t>doi</w:t>
    </w:r>
    <w:proofErr w:type="spellEnd"/>
    <w:r>
      <w:rPr>
        <w:bCs/>
        <w:iCs/>
        <w:szCs w:val="16"/>
      </w:rPr>
      <w:t>: FOR PEER REVIEW</w:t>
    </w:r>
    <w:r w:rsidRPr="008B308E">
      <w:rPr>
        <w:lang w:val="fr-CH"/>
      </w:rPr>
      <w:tab/>
      <w:t>www.mdpi.com/journal/</w:t>
    </w:r>
    <w:r>
      <w:t>forests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23540" w14:textId="77777777" w:rsidR="00E523A5" w:rsidRDefault="00E523A5">
      <w:pPr>
        <w:spacing w:line="240" w:lineRule="auto"/>
      </w:pPr>
      <w:r>
        <w:separator/>
      </w:r>
    </w:p>
  </w:footnote>
  <w:footnote w:type="continuationSeparator" w:id="0">
    <w:p w14:paraId="2037FC84" w14:textId="77777777" w:rsidR="00E523A5" w:rsidRDefault="00E523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132F6" w14:textId="77777777" w:rsidR="008B1625" w:rsidRDefault="008B1625" w:rsidP="00564F1E">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140A6" w14:textId="77777777" w:rsidR="008B1625" w:rsidRPr="00E439CF" w:rsidRDefault="008B1625" w:rsidP="00535682">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Forests </w:t>
    </w:r>
    <w:r w:rsidRPr="00104410">
      <w:rPr>
        <w:rFonts w:ascii="Palatino Linotype" w:hAnsi="Palatino Linotype"/>
        <w:b/>
        <w:sz w:val="16"/>
      </w:rPr>
      <w:t>20</w:t>
    </w:r>
    <w:r>
      <w:rPr>
        <w:rFonts w:ascii="Palatino Linotype" w:hAnsi="Palatino Linotype"/>
        <w:b/>
        <w:sz w:val="16"/>
      </w:rPr>
      <w:t>20</w:t>
    </w:r>
    <w:r w:rsidRPr="00104410">
      <w:rPr>
        <w:rFonts w:ascii="Palatino Linotype" w:hAnsi="Palatino Linotype"/>
        <w:sz w:val="16"/>
      </w:rPr>
      <w:t xml:space="preserve">, </w:t>
    </w:r>
    <w:r w:rsidRPr="00104410">
      <w:rPr>
        <w:rFonts w:ascii="Palatino Linotype" w:hAnsi="Palatino Linotype"/>
        <w:i/>
        <w:sz w:val="16"/>
      </w:rPr>
      <w:t>1</w:t>
    </w:r>
    <w:r>
      <w:rPr>
        <w:rFonts w:ascii="Palatino Linotype" w:hAnsi="Palatino Linotype"/>
        <w:i/>
        <w:sz w:val="16"/>
      </w:rPr>
      <w:t>1</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30</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41F9D" w14:textId="77777777" w:rsidR="008B1625" w:rsidRDefault="008B1625" w:rsidP="00564F1E">
    <w:pPr>
      <w:pStyle w:val="MDPIheaderjournallogo"/>
    </w:pPr>
    <w:r>
      <w:rPr>
        <w:i w:val="0"/>
        <w:noProof/>
        <w:szCs w:val="16"/>
        <w:lang w:eastAsia="en-US"/>
      </w:rPr>
      <mc:AlternateContent>
        <mc:Choice Requires="wps">
          <w:drawing>
            <wp:anchor distT="45720" distB="45720" distL="114300" distR="114300" simplePos="0" relativeHeight="251657728" behindDoc="1" locked="0" layoutInCell="1" allowOverlap="1" wp14:anchorId="195EC22E" wp14:editId="634C0EAA">
              <wp:simplePos x="0" y="0"/>
              <wp:positionH relativeFrom="page">
                <wp:posOffset>6029960</wp:posOffset>
              </wp:positionH>
              <wp:positionV relativeFrom="page">
                <wp:posOffset>647700</wp:posOffset>
              </wp:positionV>
              <wp:extent cx="540385" cy="709295"/>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headEnd/>
                        <a:tailEnd/>
                      </a:ln>
                    </wps:spPr>
                    <wps:txbx>
                      <w:txbxContent>
                        <w:p w14:paraId="576C5D28" w14:textId="77777777" w:rsidR="008B1625" w:rsidRDefault="008B1625" w:rsidP="00564F1E">
                          <w:pPr>
                            <w:pStyle w:val="MDPIheaderjournallogo"/>
                            <w:jc w:val="center"/>
                            <w:textboxTightWrap w:val="allLines"/>
                            <w:rPr>
                              <w:i w:val="0"/>
                              <w:szCs w:val="16"/>
                            </w:rPr>
                          </w:pPr>
                          <w:r>
                            <w:rPr>
                              <w:i w:val="0"/>
                              <w:noProof/>
                              <w:szCs w:val="16"/>
                              <w:lang w:eastAsia="en-US"/>
                            </w:rPr>
                            <w:drawing>
                              <wp:inline distT="0" distB="0" distL="0" distR="0" wp14:anchorId="4DC12827" wp14:editId="062E4A92">
                                <wp:extent cx="540385" cy="353060"/>
                                <wp:effectExtent l="0" t="0" r="0" b="8890"/>
                                <wp:docPr id="2"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85" cy="353060"/>
                                        </a:xfrm>
                                        <a:prstGeom prst="rect">
                                          <a:avLst/>
                                        </a:prstGeom>
                                        <a:noFill/>
                                        <a:ln>
                                          <a:noFill/>
                                        </a:ln>
                                      </pic:spPr>
                                    </pic:pic>
                                  </a:graphicData>
                                </a:graphic>
                              </wp:inline>
                            </w:drawing>
                          </w:r>
                        </w:p>
                      </w:txbxContent>
                    </wps:txbx>
                    <wps:bodyPr rot="0" vert="horz" wrap="non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EC22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752;visibility:visible;mso-wrap-style:non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inset="0,0,0,0">
                <w:txbxContent>
                  <w:p w14:paraId="576C5D28" w14:textId="77777777" w:rsidR="008B1625" w:rsidRDefault="008B1625" w:rsidP="00564F1E">
                    <w:pPr>
                      <w:pStyle w:val="MDPIheaderjournallogo"/>
                      <w:jc w:val="center"/>
                      <w:textboxTightWrap w:val="allLines"/>
                      <w:rPr>
                        <w:i w:val="0"/>
                        <w:szCs w:val="16"/>
                      </w:rPr>
                    </w:pPr>
                    <w:r>
                      <w:rPr>
                        <w:i w:val="0"/>
                        <w:noProof/>
                        <w:szCs w:val="16"/>
                        <w:lang w:eastAsia="en-US"/>
                      </w:rPr>
                      <w:drawing>
                        <wp:inline distT="0" distB="0" distL="0" distR="0" wp14:anchorId="4DC12827" wp14:editId="062E4A92">
                          <wp:extent cx="540385" cy="353060"/>
                          <wp:effectExtent l="0" t="0" r="0" b="8890"/>
                          <wp:docPr id="2" name="Picture 3"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ori\png\logo-md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385" cy="353060"/>
                                  </a:xfrm>
                                  <a:prstGeom prst="rect">
                                    <a:avLst/>
                                  </a:prstGeom>
                                  <a:noFill/>
                                  <a:ln>
                                    <a:noFill/>
                                  </a:ln>
                                </pic:spPr>
                              </pic:pic>
                            </a:graphicData>
                          </a:graphic>
                        </wp:inline>
                      </w:drawing>
                    </w:r>
                  </w:p>
                </w:txbxContent>
              </v:textbox>
              <w10:wrap anchorx="page" anchory="page"/>
            </v:shape>
          </w:pict>
        </mc:Fallback>
      </mc:AlternateContent>
    </w:r>
    <w:r>
      <w:rPr>
        <w:noProof/>
        <w:lang w:eastAsia="en-US"/>
      </w:rPr>
      <w:drawing>
        <wp:inline distT="0" distB="0" distL="0" distR="0" wp14:anchorId="77DB732F" wp14:editId="38DED3B3">
          <wp:extent cx="1406525" cy="429260"/>
          <wp:effectExtent l="0" t="0" r="3175" b="8890"/>
          <wp:docPr id="5" name="Picture 5" descr="C:\Users\home\Desktop\logos\png\fores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logos\png\forests-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06525" cy="4292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2"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3" w15:restartNumberingAfterBreak="0">
    <w:nsid w:val="5F952CA8"/>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Алексей Ярославцев">
    <w15:presenceInfo w15:providerId="Windows Live" w15:userId="8722287082bf4b61"/>
  </w15:person>
  <w15:person w15:author="riccardo valentini">
    <w15:presenceInfo w15:providerId="Windows Live" w15:userId="efdc4af62088c7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attachedTemplate r:id="rId1"/>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25E"/>
    <w:rsid w:val="00045E4C"/>
    <w:rsid w:val="000522E2"/>
    <w:rsid w:val="0005407A"/>
    <w:rsid w:val="00075D86"/>
    <w:rsid w:val="000E75BF"/>
    <w:rsid w:val="000F3913"/>
    <w:rsid w:val="00104410"/>
    <w:rsid w:val="00133ADA"/>
    <w:rsid w:val="001678C8"/>
    <w:rsid w:val="00195FBC"/>
    <w:rsid w:val="001B4B7F"/>
    <w:rsid w:val="001B510F"/>
    <w:rsid w:val="001D025E"/>
    <w:rsid w:val="001D664F"/>
    <w:rsid w:val="001E220B"/>
    <w:rsid w:val="001E2AEB"/>
    <w:rsid w:val="00215898"/>
    <w:rsid w:val="00223DBF"/>
    <w:rsid w:val="00260F53"/>
    <w:rsid w:val="00261C63"/>
    <w:rsid w:val="00276C44"/>
    <w:rsid w:val="0028378F"/>
    <w:rsid w:val="002D2E6A"/>
    <w:rsid w:val="002E47D1"/>
    <w:rsid w:val="002F1B91"/>
    <w:rsid w:val="00326141"/>
    <w:rsid w:val="0033167D"/>
    <w:rsid w:val="00351230"/>
    <w:rsid w:val="00372CAB"/>
    <w:rsid w:val="003953EA"/>
    <w:rsid w:val="00397FE6"/>
    <w:rsid w:val="003C7A2C"/>
    <w:rsid w:val="00401D30"/>
    <w:rsid w:val="00414688"/>
    <w:rsid w:val="00416B9C"/>
    <w:rsid w:val="00477EE5"/>
    <w:rsid w:val="00482CC1"/>
    <w:rsid w:val="004925E4"/>
    <w:rsid w:val="004A526C"/>
    <w:rsid w:val="004B201B"/>
    <w:rsid w:val="004B5427"/>
    <w:rsid w:val="004B65A0"/>
    <w:rsid w:val="004F370E"/>
    <w:rsid w:val="0050150B"/>
    <w:rsid w:val="00527464"/>
    <w:rsid w:val="00527F13"/>
    <w:rsid w:val="00535682"/>
    <w:rsid w:val="00542AA8"/>
    <w:rsid w:val="005639C1"/>
    <w:rsid w:val="00564F1E"/>
    <w:rsid w:val="005834E8"/>
    <w:rsid w:val="005B04D1"/>
    <w:rsid w:val="005C7409"/>
    <w:rsid w:val="005D21DC"/>
    <w:rsid w:val="005D590D"/>
    <w:rsid w:val="005D7D40"/>
    <w:rsid w:val="005E29AC"/>
    <w:rsid w:val="005F5682"/>
    <w:rsid w:val="0060130B"/>
    <w:rsid w:val="0061523A"/>
    <w:rsid w:val="00632DF6"/>
    <w:rsid w:val="006468B9"/>
    <w:rsid w:val="0064779C"/>
    <w:rsid w:val="00656DDB"/>
    <w:rsid w:val="0066024C"/>
    <w:rsid w:val="00664321"/>
    <w:rsid w:val="00692393"/>
    <w:rsid w:val="006A69FB"/>
    <w:rsid w:val="006A71F3"/>
    <w:rsid w:val="006D1FD8"/>
    <w:rsid w:val="006F7377"/>
    <w:rsid w:val="0072081E"/>
    <w:rsid w:val="00736BC1"/>
    <w:rsid w:val="00777107"/>
    <w:rsid w:val="00782395"/>
    <w:rsid w:val="0079001F"/>
    <w:rsid w:val="007A5B68"/>
    <w:rsid w:val="007B1499"/>
    <w:rsid w:val="007B412C"/>
    <w:rsid w:val="007F524C"/>
    <w:rsid w:val="0080035A"/>
    <w:rsid w:val="008202BB"/>
    <w:rsid w:val="00840CD5"/>
    <w:rsid w:val="008608C0"/>
    <w:rsid w:val="0086465C"/>
    <w:rsid w:val="00886ED3"/>
    <w:rsid w:val="008B1625"/>
    <w:rsid w:val="008C6415"/>
    <w:rsid w:val="008D3CB0"/>
    <w:rsid w:val="008E110D"/>
    <w:rsid w:val="008E4E3A"/>
    <w:rsid w:val="008E73C6"/>
    <w:rsid w:val="008F0F5F"/>
    <w:rsid w:val="008F2275"/>
    <w:rsid w:val="00924B89"/>
    <w:rsid w:val="00970A04"/>
    <w:rsid w:val="009E252C"/>
    <w:rsid w:val="009F70E6"/>
    <w:rsid w:val="00A0379A"/>
    <w:rsid w:val="00A04713"/>
    <w:rsid w:val="00A20749"/>
    <w:rsid w:val="00A35A63"/>
    <w:rsid w:val="00A45AC5"/>
    <w:rsid w:val="00A72F3E"/>
    <w:rsid w:val="00AE36F8"/>
    <w:rsid w:val="00B03CAB"/>
    <w:rsid w:val="00B0778A"/>
    <w:rsid w:val="00B21244"/>
    <w:rsid w:val="00B81514"/>
    <w:rsid w:val="00BA2BBF"/>
    <w:rsid w:val="00BB20B7"/>
    <w:rsid w:val="00BD1250"/>
    <w:rsid w:val="00C00D57"/>
    <w:rsid w:val="00C01EF9"/>
    <w:rsid w:val="00C15C03"/>
    <w:rsid w:val="00C31174"/>
    <w:rsid w:val="00C57FC9"/>
    <w:rsid w:val="00C62FAB"/>
    <w:rsid w:val="00C903C1"/>
    <w:rsid w:val="00C930B5"/>
    <w:rsid w:val="00CB1C87"/>
    <w:rsid w:val="00D149F2"/>
    <w:rsid w:val="00D27465"/>
    <w:rsid w:val="00D336E3"/>
    <w:rsid w:val="00D53703"/>
    <w:rsid w:val="00D64F2A"/>
    <w:rsid w:val="00DC2C0A"/>
    <w:rsid w:val="00DC48E1"/>
    <w:rsid w:val="00DE7B0C"/>
    <w:rsid w:val="00DF7D13"/>
    <w:rsid w:val="00E241B4"/>
    <w:rsid w:val="00E33373"/>
    <w:rsid w:val="00E422E1"/>
    <w:rsid w:val="00E51C1E"/>
    <w:rsid w:val="00E523A5"/>
    <w:rsid w:val="00E85B3C"/>
    <w:rsid w:val="00EB2DB3"/>
    <w:rsid w:val="00EB5643"/>
    <w:rsid w:val="00F2324F"/>
    <w:rsid w:val="00F23F45"/>
    <w:rsid w:val="00F2581C"/>
    <w:rsid w:val="00F4221B"/>
    <w:rsid w:val="00F46849"/>
    <w:rsid w:val="00F76723"/>
    <w:rsid w:val="00FE1E41"/>
    <w:rsid w:val="00FE7702"/>
    <w:rsid w:val="00FF79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CB586"/>
  <w15:docId w15:val="{6639AAE1-27C9-41D6-9D9E-182709528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ru-RU" w:eastAsia="ru-RU"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64321"/>
    <w:pPr>
      <w:spacing w:line="340" w:lineRule="atLeast"/>
      <w:jc w:val="both"/>
    </w:pPr>
    <w:rPr>
      <w:rFonts w:ascii="Times New Roman" w:eastAsia="Times New Roman" w:hAnsi="Times New Roman"/>
      <w:color w:val="000000"/>
      <w:sz w:val="24"/>
      <w:lang w:val="en-US" w:eastAsia="de-D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basedOn w:val="MDPI31text"/>
    <w:next w:val="MDPI12title"/>
    <w:qFormat/>
    <w:rsid w:val="00664321"/>
    <w:pPr>
      <w:spacing w:before="240" w:line="240" w:lineRule="auto"/>
      <w:ind w:firstLine="0"/>
      <w:jc w:val="left"/>
    </w:pPr>
    <w:rPr>
      <w:i/>
    </w:rPr>
  </w:style>
  <w:style w:type="paragraph" w:customStyle="1" w:styleId="MDPI12title">
    <w:name w:val="MDPI_1.2_title"/>
    <w:next w:val="MDPI13authornames"/>
    <w:qFormat/>
    <w:rsid w:val="00664321"/>
    <w:pPr>
      <w:adjustRightInd w:val="0"/>
      <w:snapToGrid w:val="0"/>
      <w:spacing w:after="240" w:line="400" w:lineRule="exact"/>
    </w:pPr>
    <w:rPr>
      <w:rFonts w:ascii="Palatino Linotype" w:eastAsia="Times New Roman" w:hAnsi="Palatino Linotype"/>
      <w:b/>
      <w:snapToGrid w:val="0"/>
      <w:color w:val="000000"/>
      <w:sz w:val="36"/>
      <w:lang w:val="en-US" w:eastAsia="de-DE" w:bidi="en-US"/>
    </w:rPr>
  </w:style>
  <w:style w:type="paragraph" w:customStyle="1" w:styleId="MDPI13authornames">
    <w:name w:val="MDPI_1.3_authornames"/>
    <w:basedOn w:val="MDPI31text"/>
    <w:next w:val="MDPI14history"/>
    <w:qFormat/>
    <w:rsid w:val="00664321"/>
    <w:pPr>
      <w:spacing w:after="120"/>
      <w:ind w:firstLine="0"/>
      <w:jc w:val="left"/>
    </w:pPr>
    <w:rPr>
      <w:b/>
      <w:snapToGrid/>
    </w:rPr>
  </w:style>
  <w:style w:type="paragraph" w:customStyle="1" w:styleId="MDPI14history">
    <w:name w:val="MDPI_1.4_history"/>
    <w:basedOn w:val="MDPI62Acknowledgments"/>
    <w:next w:val="a"/>
    <w:qFormat/>
    <w:rsid w:val="00664321"/>
    <w:pPr>
      <w:ind w:left="113"/>
      <w:jc w:val="left"/>
    </w:pPr>
    <w:rPr>
      <w:snapToGrid/>
    </w:rPr>
  </w:style>
  <w:style w:type="paragraph" w:customStyle="1" w:styleId="MDPI16affiliation">
    <w:name w:val="MDPI_1.6_affiliation"/>
    <w:basedOn w:val="MDPI62Acknowledgments"/>
    <w:qFormat/>
    <w:rsid w:val="00664321"/>
    <w:pPr>
      <w:spacing w:before="0"/>
      <w:ind w:left="311" w:hanging="198"/>
      <w:jc w:val="left"/>
    </w:pPr>
    <w:rPr>
      <w:snapToGrid/>
      <w:szCs w:val="18"/>
    </w:rPr>
  </w:style>
  <w:style w:type="paragraph" w:customStyle="1" w:styleId="MDPI17abstract">
    <w:name w:val="MDPI_1.7_abstract"/>
    <w:basedOn w:val="MDPI31text"/>
    <w:next w:val="MDPI18keywords"/>
    <w:qFormat/>
    <w:rsid w:val="00664321"/>
    <w:pPr>
      <w:spacing w:before="240"/>
      <w:ind w:left="113" w:firstLine="0"/>
    </w:pPr>
    <w:rPr>
      <w:snapToGrid/>
    </w:rPr>
  </w:style>
  <w:style w:type="paragraph" w:customStyle="1" w:styleId="MDPI18keywords">
    <w:name w:val="MDPI_1.8_keywords"/>
    <w:basedOn w:val="MDPI31text"/>
    <w:next w:val="a"/>
    <w:qFormat/>
    <w:rsid w:val="00664321"/>
    <w:pPr>
      <w:spacing w:before="240"/>
      <w:ind w:left="113" w:firstLine="0"/>
    </w:pPr>
  </w:style>
  <w:style w:type="paragraph" w:customStyle="1" w:styleId="MDPI19line">
    <w:name w:val="MDPI_1.9_line"/>
    <w:basedOn w:val="MDPI31text"/>
    <w:qFormat/>
    <w:rsid w:val="00664321"/>
    <w:pPr>
      <w:pBdr>
        <w:bottom w:val="single" w:sz="6" w:space="1" w:color="auto"/>
      </w:pBdr>
      <w:ind w:firstLine="0"/>
    </w:pPr>
    <w:rPr>
      <w:snapToGrid/>
      <w:szCs w:val="24"/>
    </w:rPr>
  </w:style>
  <w:style w:type="table" w:customStyle="1" w:styleId="Mdeck5tablebodythreelines">
    <w:name w:val="M_deck_5_table_body_three_lines"/>
    <w:basedOn w:val="a1"/>
    <w:uiPriority w:val="99"/>
    <w:rsid w:val="00664321"/>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66432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664321"/>
    <w:pPr>
      <w:tabs>
        <w:tab w:val="center" w:pos="4153"/>
        <w:tab w:val="right" w:pos="8306"/>
      </w:tabs>
      <w:snapToGrid w:val="0"/>
      <w:spacing w:line="240" w:lineRule="atLeast"/>
    </w:pPr>
    <w:rPr>
      <w:sz w:val="18"/>
      <w:szCs w:val="18"/>
    </w:rPr>
  </w:style>
  <w:style w:type="character" w:customStyle="1" w:styleId="a5">
    <w:name w:val="Нижний колонтитул Знак"/>
    <w:link w:val="a4"/>
    <w:uiPriority w:val="99"/>
    <w:rsid w:val="00664321"/>
    <w:rPr>
      <w:rFonts w:ascii="Times New Roman" w:eastAsia="Times New Roman" w:hAnsi="Times New Roman" w:cs="Times New Roman"/>
      <w:color w:val="000000"/>
      <w:kern w:val="0"/>
      <w:sz w:val="18"/>
      <w:szCs w:val="18"/>
      <w:lang w:eastAsia="de-DE"/>
    </w:rPr>
  </w:style>
  <w:style w:type="paragraph" w:styleId="a6">
    <w:name w:val="header"/>
    <w:basedOn w:val="a"/>
    <w:link w:val="a7"/>
    <w:uiPriority w:val="99"/>
    <w:rsid w:val="0066432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Верхний колонтитул Знак"/>
    <w:link w:val="a6"/>
    <w:uiPriority w:val="99"/>
    <w:rsid w:val="00664321"/>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664321"/>
    <w:pPr>
      <w:adjustRightInd w:val="0"/>
      <w:snapToGrid w:val="0"/>
    </w:pPr>
    <w:rPr>
      <w:rFonts w:ascii="Palatino Linotype" w:eastAsia="Times New Roman" w:hAnsi="Palatino Linotype"/>
      <w:i/>
      <w:color w:val="000000"/>
      <w:sz w:val="24"/>
      <w:szCs w:val="22"/>
      <w:lang w:val="en-US" w:eastAsia="de-CH"/>
    </w:rPr>
  </w:style>
  <w:style w:type="paragraph" w:customStyle="1" w:styleId="MDPI32textnoindent">
    <w:name w:val="MDPI_3.2_text_no_indent"/>
    <w:basedOn w:val="MDPI31text"/>
    <w:qFormat/>
    <w:rsid w:val="00664321"/>
    <w:pPr>
      <w:ind w:firstLine="0"/>
    </w:pPr>
  </w:style>
  <w:style w:type="paragraph" w:customStyle="1" w:styleId="MDPI33textspaceafter">
    <w:name w:val="MDPI_3.3_text_space_after"/>
    <w:basedOn w:val="MDPI31text"/>
    <w:qFormat/>
    <w:rsid w:val="00664321"/>
    <w:pPr>
      <w:spacing w:after="240"/>
    </w:pPr>
  </w:style>
  <w:style w:type="paragraph" w:customStyle="1" w:styleId="MDPI34textspacebefore">
    <w:name w:val="MDPI_3.4_text_space_before"/>
    <w:basedOn w:val="MDPI31text"/>
    <w:qFormat/>
    <w:rsid w:val="00664321"/>
    <w:pPr>
      <w:spacing w:before="240"/>
    </w:pPr>
  </w:style>
  <w:style w:type="paragraph" w:customStyle="1" w:styleId="MDPI35textbeforelist">
    <w:name w:val="MDPI_3.5_text_before_list"/>
    <w:basedOn w:val="MDPI31text"/>
    <w:qFormat/>
    <w:rsid w:val="00664321"/>
    <w:pPr>
      <w:spacing w:after="120"/>
    </w:pPr>
  </w:style>
  <w:style w:type="paragraph" w:customStyle="1" w:styleId="MDPI36textafterlist">
    <w:name w:val="MDPI_3.6_text_after_list"/>
    <w:basedOn w:val="MDPI31text"/>
    <w:qFormat/>
    <w:rsid w:val="00664321"/>
    <w:pPr>
      <w:spacing w:before="120"/>
    </w:pPr>
  </w:style>
  <w:style w:type="paragraph" w:customStyle="1" w:styleId="MDPI37itemize">
    <w:name w:val="MDPI_3.7_itemize"/>
    <w:basedOn w:val="MDPI31text"/>
    <w:qFormat/>
    <w:rsid w:val="00664321"/>
    <w:pPr>
      <w:numPr>
        <w:numId w:val="1"/>
      </w:numPr>
      <w:ind w:left="425" w:hanging="425"/>
    </w:pPr>
  </w:style>
  <w:style w:type="paragraph" w:customStyle="1" w:styleId="MDPI38bullet">
    <w:name w:val="MDPI_3.8_bullet"/>
    <w:basedOn w:val="MDPI31text"/>
    <w:qFormat/>
    <w:rsid w:val="00664321"/>
    <w:pPr>
      <w:numPr>
        <w:numId w:val="2"/>
      </w:numPr>
      <w:ind w:left="425" w:hanging="425"/>
    </w:pPr>
  </w:style>
  <w:style w:type="paragraph" w:customStyle="1" w:styleId="MDPI39equation">
    <w:name w:val="MDPI_3.9_equation"/>
    <w:basedOn w:val="MDPI31text"/>
    <w:qFormat/>
    <w:rsid w:val="00664321"/>
    <w:pPr>
      <w:spacing w:before="120" w:after="120"/>
      <w:ind w:left="709" w:firstLine="0"/>
      <w:jc w:val="center"/>
    </w:pPr>
  </w:style>
  <w:style w:type="paragraph" w:customStyle="1" w:styleId="MDPI3aequationnumber">
    <w:name w:val="MDPI_3.a_equation_number"/>
    <w:basedOn w:val="MDPI31text"/>
    <w:qFormat/>
    <w:rsid w:val="00664321"/>
    <w:pPr>
      <w:spacing w:before="120" w:after="120" w:line="240" w:lineRule="auto"/>
      <w:ind w:firstLine="0"/>
      <w:jc w:val="right"/>
    </w:pPr>
  </w:style>
  <w:style w:type="paragraph" w:customStyle="1" w:styleId="MDPI62Acknowledgments">
    <w:name w:val="MDPI_6.2_Acknowledgments"/>
    <w:qFormat/>
    <w:rsid w:val="00664321"/>
    <w:pPr>
      <w:adjustRightInd w:val="0"/>
      <w:snapToGrid w:val="0"/>
      <w:spacing w:before="120" w:line="200" w:lineRule="atLeast"/>
      <w:jc w:val="both"/>
    </w:pPr>
    <w:rPr>
      <w:rFonts w:ascii="Palatino Linotype" w:eastAsia="Times New Roman" w:hAnsi="Palatino Linotype"/>
      <w:snapToGrid w:val="0"/>
      <w:color w:val="000000"/>
      <w:sz w:val="18"/>
      <w:lang w:val="en-US" w:eastAsia="de-DE" w:bidi="en-US"/>
    </w:rPr>
  </w:style>
  <w:style w:type="paragraph" w:customStyle="1" w:styleId="MDPI41tablecaption">
    <w:name w:val="MDPI_4.1_table_caption"/>
    <w:basedOn w:val="MDPI62Acknowledgments"/>
    <w:qFormat/>
    <w:rsid w:val="00664321"/>
    <w:pPr>
      <w:spacing w:before="240" w:after="120" w:line="260" w:lineRule="atLeast"/>
      <w:ind w:left="425" w:right="425"/>
    </w:pPr>
    <w:rPr>
      <w:snapToGrid/>
      <w:szCs w:val="22"/>
    </w:rPr>
  </w:style>
  <w:style w:type="paragraph" w:customStyle="1" w:styleId="MDPI42tablebody">
    <w:name w:val="MDPI_4.2_table_body"/>
    <w:qFormat/>
    <w:rsid w:val="005E29AC"/>
    <w:pPr>
      <w:adjustRightInd w:val="0"/>
      <w:snapToGrid w:val="0"/>
      <w:spacing w:line="260" w:lineRule="atLeast"/>
      <w:jc w:val="center"/>
    </w:pPr>
    <w:rPr>
      <w:rFonts w:ascii="Palatino Linotype" w:eastAsia="Times New Roman" w:hAnsi="Palatino Linotype"/>
      <w:snapToGrid w:val="0"/>
      <w:color w:val="000000"/>
      <w:lang w:val="en-US" w:eastAsia="de-DE" w:bidi="en-US"/>
    </w:rPr>
  </w:style>
  <w:style w:type="paragraph" w:customStyle="1" w:styleId="MDPI43tablefooter">
    <w:name w:val="MDPI_4.3_table_footer"/>
    <w:basedOn w:val="MDPI41tablecaption"/>
    <w:next w:val="MDPI31text"/>
    <w:qFormat/>
    <w:rsid w:val="00664321"/>
    <w:pPr>
      <w:spacing w:before="0"/>
      <w:ind w:left="0" w:right="0"/>
    </w:pPr>
  </w:style>
  <w:style w:type="paragraph" w:customStyle="1" w:styleId="MDPI51figurecaption">
    <w:name w:val="MDPI_5.1_figure_caption"/>
    <w:basedOn w:val="MDPI62Acknowledgments"/>
    <w:qFormat/>
    <w:rsid w:val="00664321"/>
    <w:pPr>
      <w:spacing w:after="240" w:line="260" w:lineRule="atLeast"/>
      <w:ind w:left="425" w:right="425"/>
    </w:pPr>
    <w:rPr>
      <w:snapToGrid/>
    </w:rPr>
  </w:style>
  <w:style w:type="paragraph" w:customStyle="1" w:styleId="MDPI52figure">
    <w:name w:val="MDPI_5.2_figure"/>
    <w:qFormat/>
    <w:rsid w:val="00664321"/>
    <w:pPr>
      <w:jc w:val="center"/>
    </w:pPr>
    <w:rPr>
      <w:rFonts w:ascii="Palatino Linotype" w:eastAsia="Times New Roman" w:hAnsi="Palatino Linotype"/>
      <w:snapToGrid w:val="0"/>
      <w:color w:val="000000"/>
      <w:sz w:val="24"/>
      <w:lang w:val="en-US" w:eastAsia="de-DE" w:bidi="en-US"/>
    </w:rPr>
  </w:style>
  <w:style w:type="paragraph" w:customStyle="1" w:styleId="MDPI61Supplementary">
    <w:name w:val="MDPI_6.1_Supplementary"/>
    <w:basedOn w:val="MDPI62Acknowledgments"/>
    <w:qFormat/>
    <w:rsid w:val="00664321"/>
    <w:pPr>
      <w:spacing w:before="240"/>
    </w:pPr>
    <w:rPr>
      <w:lang w:eastAsia="en-US"/>
    </w:rPr>
  </w:style>
  <w:style w:type="paragraph" w:customStyle="1" w:styleId="MDPI63AuthorContributions">
    <w:name w:val="MDPI_6.3_AuthorContributions"/>
    <w:basedOn w:val="MDPI62Acknowledgments"/>
    <w:qFormat/>
    <w:rsid w:val="00664321"/>
    <w:rPr>
      <w:rFonts w:eastAsia="SimSun"/>
      <w:color w:val="auto"/>
      <w:lang w:eastAsia="en-US"/>
    </w:rPr>
  </w:style>
  <w:style w:type="paragraph" w:customStyle="1" w:styleId="MDPI64CoI">
    <w:name w:val="MDPI_6.4_CoI"/>
    <w:basedOn w:val="MDPI62Acknowledgments"/>
    <w:qFormat/>
    <w:rsid w:val="00664321"/>
  </w:style>
  <w:style w:type="paragraph" w:customStyle="1" w:styleId="MDPI81theorem">
    <w:name w:val="MDPI_8.1_theorem"/>
    <w:basedOn w:val="MDPI32textnoindent"/>
    <w:qFormat/>
    <w:rsid w:val="00664321"/>
    <w:rPr>
      <w:i/>
    </w:rPr>
  </w:style>
  <w:style w:type="paragraph" w:customStyle="1" w:styleId="MDPI82proof">
    <w:name w:val="MDPI_8.2_proof"/>
    <w:basedOn w:val="MDPI32textnoindent"/>
    <w:qFormat/>
    <w:rsid w:val="00664321"/>
  </w:style>
  <w:style w:type="paragraph" w:customStyle="1" w:styleId="MDPIfooterfirstpage">
    <w:name w:val="MDPI_footer_firstpage"/>
    <w:basedOn w:val="a"/>
    <w:qFormat/>
    <w:rsid w:val="00664321"/>
    <w:pPr>
      <w:tabs>
        <w:tab w:val="right" w:pos="8845"/>
      </w:tabs>
      <w:adjustRightInd w:val="0"/>
      <w:snapToGrid w:val="0"/>
      <w:spacing w:before="120" w:line="160" w:lineRule="exact"/>
      <w:jc w:val="left"/>
    </w:pPr>
    <w:rPr>
      <w:rFonts w:ascii="Palatino Linotype" w:hAnsi="Palatino Linotype"/>
      <w:color w:val="auto"/>
      <w:sz w:val="16"/>
    </w:rPr>
  </w:style>
  <w:style w:type="paragraph" w:customStyle="1" w:styleId="MDPI31text">
    <w:name w:val="MDPI_3.1_text"/>
    <w:qFormat/>
    <w:rsid w:val="00664321"/>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3heading3">
    <w:name w:val="MDPI_2.3_heading3"/>
    <w:basedOn w:val="MDPI31text"/>
    <w:qFormat/>
    <w:rsid w:val="00664321"/>
    <w:pPr>
      <w:spacing w:before="240" w:after="120"/>
      <w:ind w:firstLine="0"/>
      <w:jc w:val="left"/>
      <w:outlineLvl w:val="2"/>
    </w:pPr>
  </w:style>
  <w:style w:type="paragraph" w:customStyle="1" w:styleId="MDPI21heading1">
    <w:name w:val="MDPI_2.1_heading1"/>
    <w:basedOn w:val="MDPI23heading3"/>
    <w:qFormat/>
    <w:rsid w:val="00664321"/>
    <w:pPr>
      <w:outlineLvl w:val="0"/>
    </w:pPr>
    <w:rPr>
      <w:b/>
    </w:rPr>
  </w:style>
  <w:style w:type="paragraph" w:customStyle="1" w:styleId="MDPI22heading2">
    <w:name w:val="MDPI_2.2_heading2"/>
    <w:basedOn w:val="a"/>
    <w:qFormat/>
    <w:rsid w:val="00664321"/>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664321"/>
    <w:pPr>
      <w:numPr>
        <w:numId w:val="3"/>
      </w:numPr>
      <w:spacing w:before="0" w:line="260" w:lineRule="atLeast"/>
      <w:ind w:left="425" w:hanging="425"/>
    </w:pPr>
  </w:style>
  <w:style w:type="paragraph" w:styleId="a8">
    <w:name w:val="Balloon Text"/>
    <w:basedOn w:val="a"/>
    <w:link w:val="a9"/>
    <w:uiPriority w:val="99"/>
    <w:semiHidden/>
    <w:unhideWhenUsed/>
    <w:rsid w:val="00664321"/>
    <w:pPr>
      <w:spacing w:line="240" w:lineRule="auto"/>
    </w:pPr>
    <w:rPr>
      <w:sz w:val="18"/>
      <w:szCs w:val="18"/>
    </w:rPr>
  </w:style>
  <w:style w:type="character" w:customStyle="1" w:styleId="a9">
    <w:name w:val="Текст выноски Знак"/>
    <w:link w:val="a8"/>
    <w:uiPriority w:val="99"/>
    <w:semiHidden/>
    <w:rsid w:val="00664321"/>
    <w:rPr>
      <w:rFonts w:ascii="Times New Roman" w:eastAsia="Times New Roman" w:hAnsi="Times New Roman" w:cs="Times New Roman"/>
      <w:color w:val="000000"/>
      <w:kern w:val="0"/>
      <w:sz w:val="18"/>
      <w:szCs w:val="18"/>
      <w:lang w:eastAsia="de-DE"/>
    </w:rPr>
  </w:style>
  <w:style w:type="character" w:styleId="aa">
    <w:name w:val="line number"/>
    <w:basedOn w:val="a0"/>
    <w:uiPriority w:val="99"/>
    <w:semiHidden/>
    <w:unhideWhenUsed/>
    <w:rsid w:val="00664321"/>
  </w:style>
  <w:style w:type="table" w:customStyle="1" w:styleId="MDPI41threelinetable">
    <w:name w:val="MDPI_4.1_three_line_table"/>
    <w:basedOn w:val="a1"/>
    <w:uiPriority w:val="99"/>
    <w:rsid w:val="005E29AC"/>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Tahoma" w:hAnsi="Tahoma"/>
        <w:b/>
        <w:i w:val="0"/>
        <w:sz w:val="20"/>
      </w:rPr>
      <w:tblPr/>
      <w:tcPr>
        <w:tcBorders>
          <w:bottom w:val="single" w:sz="4" w:space="0" w:color="auto"/>
        </w:tcBorders>
      </w:tcPr>
    </w:tblStylePr>
  </w:style>
  <w:style w:type="character" w:styleId="ab">
    <w:name w:val="Hyperlink"/>
    <w:uiPriority w:val="99"/>
    <w:unhideWhenUsed/>
    <w:rsid w:val="00782395"/>
    <w:rPr>
      <w:color w:val="0563C1"/>
      <w:u w:val="single"/>
    </w:rPr>
  </w:style>
  <w:style w:type="character" w:customStyle="1" w:styleId="1">
    <w:name w:val="Неразрешенное упоминание1"/>
    <w:uiPriority w:val="99"/>
    <w:semiHidden/>
    <w:unhideWhenUsed/>
    <w:rsid w:val="00414688"/>
    <w:rPr>
      <w:color w:val="605E5C"/>
      <w:shd w:val="clear" w:color="auto" w:fill="E1DFDD"/>
    </w:rPr>
  </w:style>
  <w:style w:type="table" w:customStyle="1" w:styleId="41">
    <w:name w:val="Таблица простая 41"/>
    <w:basedOn w:val="a1"/>
    <w:uiPriority w:val="44"/>
    <w:rsid w:val="0010441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c">
    <w:name w:val="List Paragraph"/>
    <w:basedOn w:val="a"/>
    <w:uiPriority w:val="34"/>
    <w:qFormat/>
    <w:rsid w:val="00924B89"/>
    <w:pPr>
      <w:spacing w:after="200" w:line="276" w:lineRule="auto"/>
      <w:ind w:left="720"/>
      <w:contextualSpacing/>
      <w:jc w:val="left"/>
    </w:pPr>
    <w:rPr>
      <w:rFonts w:ascii="Calibri" w:eastAsia="Calibri" w:hAnsi="Calibri"/>
      <w:color w:val="auto"/>
      <w:sz w:val="22"/>
      <w:szCs w:val="22"/>
      <w:lang w:val="en-GB" w:eastAsia="en-US"/>
    </w:rPr>
  </w:style>
  <w:style w:type="character" w:styleId="ad">
    <w:name w:val="Placeholder Text"/>
    <w:basedOn w:val="a0"/>
    <w:uiPriority w:val="99"/>
    <w:semiHidden/>
    <w:rsid w:val="00A35A63"/>
    <w:rPr>
      <w:color w:val="808080"/>
    </w:rPr>
  </w:style>
  <w:style w:type="paragraph" w:styleId="ae">
    <w:name w:val="Bibliography"/>
    <w:basedOn w:val="a"/>
    <w:next w:val="a"/>
    <w:uiPriority w:val="37"/>
    <w:unhideWhenUsed/>
    <w:rsid w:val="002E47D1"/>
    <w:pPr>
      <w:tabs>
        <w:tab w:val="left" w:pos="504"/>
      </w:tabs>
      <w:spacing w:line="240" w:lineRule="atLeast"/>
      <w:ind w:left="504" w:hanging="504"/>
    </w:pPr>
  </w:style>
  <w:style w:type="character" w:customStyle="1" w:styleId="2">
    <w:name w:val="Неразрешенное упоминание2"/>
    <w:basedOn w:val="a0"/>
    <w:uiPriority w:val="99"/>
    <w:semiHidden/>
    <w:unhideWhenUsed/>
    <w:rsid w:val="00351230"/>
    <w:rPr>
      <w:color w:val="605E5C"/>
      <w:shd w:val="clear" w:color="auto" w:fill="E1DFDD"/>
    </w:rPr>
  </w:style>
  <w:style w:type="character" w:styleId="af">
    <w:name w:val="annotation reference"/>
    <w:basedOn w:val="a0"/>
    <w:uiPriority w:val="99"/>
    <w:semiHidden/>
    <w:unhideWhenUsed/>
    <w:rsid w:val="00B21244"/>
    <w:rPr>
      <w:sz w:val="16"/>
      <w:szCs w:val="16"/>
    </w:rPr>
  </w:style>
  <w:style w:type="paragraph" w:styleId="af0">
    <w:name w:val="annotation text"/>
    <w:basedOn w:val="a"/>
    <w:link w:val="af1"/>
    <w:uiPriority w:val="99"/>
    <w:semiHidden/>
    <w:unhideWhenUsed/>
    <w:rsid w:val="00B21244"/>
    <w:pPr>
      <w:spacing w:line="240" w:lineRule="auto"/>
    </w:pPr>
    <w:rPr>
      <w:sz w:val="20"/>
    </w:rPr>
  </w:style>
  <w:style w:type="character" w:customStyle="1" w:styleId="af1">
    <w:name w:val="Текст примечания Знак"/>
    <w:basedOn w:val="a0"/>
    <w:link w:val="af0"/>
    <w:uiPriority w:val="99"/>
    <w:semiHidden/>
    <w:rsid w:val="00B21244"/>
    <w:rPr>
      <w:rFonts w:ascii="Times New Roman" w:eastAsia="Times New Roman" w:hAnsi="Times New Roman"/>
      <w:color w:val="000000"/>
      <w:lang w:val="en-US" w:eastAsia="de-DE"/>
    </w:rPr>
  </w:style>
  <w:style w:type="paragraph" w:styleId="af2">
    <w:name w:val="annotation subject"/>
    <w:basedOn w:val="af0"/>
    <w:next w:val="af0"/>
    <w:link w:val="af3"/>
    <w:uiPriority w:val="99"/>
    <w:semiHidden/>
    <w:unhideWhenUsed/>
    <w:rsid w:val="00B21244"/>
    <w:rPr>
      <w:b/>
      <w:bCs/>
    </w:rPr>
  </w:style>
  <w:style w:type="character" w:customStyle="1" w:styleId="af3">
    <w:name w:val="Тема примечания Знак"/>
    <w:basedOn w:val="af1"/>
    <w:link w:val="af2"/>
    <w:uiPriority w:val="99"/>
    <w:semiHidden/>
    <w:rsid w:val="00B21244"/>
    <w:rPr>
      <w:rFonts w:ascii="Times New Roman" w:eastAsia="Times New Roman" w:hAnsi="Times New Roman"/>
      <w:b/>
      <w:bCs/>
      <w:color w:val="000000"/>
      <w:lang w:val="en-US" w:eastAsia="de-DE"/>
    </w:rPr>
  </w:style>
  <w:style w:type="paragraph" w:styleId="HTML">
    <w:name w:val="HTML Preformatted"/>
    <w:basedOn w:val="a"/>
    <w:link w:val="HTML0"/>
    <w:uiPriority w:val="99"/>
    <w:semiHidden/>
    <w:unhideWhenUsed/>
    <w:rsid w:val="000F39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color w:val="auto"/>
      <w:sz w:val="20"/>
      <w:lang w:val="ru-RU" w:eastAsia="ru-RU"/>
    </w:rPr>
  </w:style>
  <w:style w:type="character" w:customStyle="1" w:styleId="HTML0">
    <w:name w:val="Стандартный HTML Знак"/>
    <w:basedOn w:val="a0"/>
    <w:link w:val="HTML"/>
    <w:uiPriority w:val="99"/>
    <w:semiHidden/>
    <w:rsid w:val="000F3913"/>
    <w:rPr>
      <w:rFonts w:ascii="Courier New" w:eastAsia="Times New Roman" w:hAnsi="Courier New" w:cs="Courier New"/>
    </w:rPr>
  </w:style>
  <w:style w:type="character" w:customStyle="1" w:styleId="ggboefpdpvb">
    <w:name w:val="ggboefpdpvb"/>
    <w:basedOn w:val="a0"/>
    <w:rsid w:val="000F3913"/>
  </w:style>
  <w:style w:type="paragraph" w:styleId="af4">
    <w:name w:val="Revision"/>
    <w:hidden/>
    <w:uiPriority w:val="99"/>
    <w:semiHidden/>
    <w:rsid w:val="008B1625"/>
    <w:rPr>
      <w:rFonts w:ascii="Times New Roman" w:eastAsia="Times New Roman" w:hAnsi="Times New Roman"/>
      <w:color w:val="000000"/>
      <w:sz w:val="24"/>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495963">
      <w:bodyDiv w:val="1"/>
      <w:marLeft w:val="0"/>
      <w:marRight w:val="0"/>
      <w:marTop w:val="0"/>
      <w:marBottom w:val="0"/>
      <w:divBdr>
        <w:top w:val="none" w:sz="0" w:space="0" w:color="auto"/>
        <w:left w:val="none" w:sz="0" w:space="0" w:color="auto"/>
        <w:bottom w:val="none" w:sz="0" w:space="0" w:color="auto"/>
        <w:right w:val="none" w:sz="0" w:space="0" w:color="auto"/>
      </w:divBdr>
    </w:div>
    <w:div w:id="1357930226">
      <w:bodyDiv w:val="1"/>
      <w:marLeft w:val="0"/>
      <w:marRight w:val="0"/>
      <w:marTop w:val="0"/>
      <w:marBottom w:val="0"/>
      <w:divBdr>
        <w:top w:val="none" w:sz="0" w:space="0" w:color="auto"/>
        <w:left w:val="none" w:sz="0" w:space="0" w:color="auto"/>
        <w:bottom w:val="none" w:sz="0" w:space="0" w:color="auto"/>
        <w:right w:val="none" w:sz="0" w:space="0" w:color="auto"/>
      </w:divBdr>
    </w:div>
    <w:div w:id="176595518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www.silabs.com/sensors/humidity/si7006-13-20-21-3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ettings" Target="settings.xml"/></Relationships>
</file>

<file path=word/_rels/header3.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D:\V_data\GoogleDrive\forests-template.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forests-template.dot</Template>
  <TotalTime>1</TotalTime>
  <Pages>30</Pages>
  <Words>57935</Words>
  <Characters>330230</Characters>
  <Application>Microsoft Office Word</Application>
  <DocSecurity>0</DocSecurity>
  <Lines>2751</Lines>
  <Paragraphs>774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Рщьу</Company>
  <LinksUpToDate>false</LinksUpToDate>
  <CharactersWithSpaces>387391</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Matasov</dc:creator>
  <cp:lastModifiedBy>Алексей Ярославцев</cp:lastModifiedBy>
  <cp:revision>2</cp:revision>
  <dcterms:created xsi:type="dcterms:W3CDTF">2020-05-25T18:41:00Z</dcterms:created>
  <dcterms:modified xsi:type="dcterms:W3CDTF">2020-05-25T18:41:00Z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id="E5l5RAyk"/&gt;&lt;style id="http://www.zotero.org/styles/multidisciplinary-digital-publishing-institute"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